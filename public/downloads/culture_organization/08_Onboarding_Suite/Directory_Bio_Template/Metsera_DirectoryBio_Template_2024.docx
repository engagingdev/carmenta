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5282" w14:textId="206EB58F" w:rsidR="00834C07" w:rsidRPr="00E01CDF" w:rsidRDefault="00E01CDF" w:rsidP="00834C07">
      <w:pPr>
        <w:pStyle w:val="BioTitle"/>
      </w:pPr>
      <w:r>
        <w:rPr>
          <w:noProof/>
        </w:rPr>
        <w:drawing>
          <wp:anchor distT="0" distB="274320" distL="228600" distR="228600" simplePos="0" relativeHeight="251658240" behindDoc="0" locked="0" layoutInCell="1" allowOverlap="1" wp14:anchorId="7720ABE6" wp14:editId="0D389980">
            <wp:simplePos x="0" y="0"/>
            <wp:positionH relativeFrom="column">
              <wp:posOffset>0</wp:posOffset>
            </wp:positionH>
            <wp:positionV relativeFrom="page">
              <wp:posOffset>1294765</wp:posOffset>
            </wp:positionV>
            <wp:extent cx="1730375" cy="1730375"/>
            <wp:effectExtent l="0" t="0" r="0" b="0"/>
            <wp:wrapTopAndBottom/>
            <wp:docPr id="62202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20984" name="Picture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30375" cy="173037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B2B">
        <w:t xml:space="preserve">TITLE </w:t>
      </w:r>
    </w:p>
    <w:p w14:paraId="18260EE2" w14:textId="27C172C6" w:rsidR="00834C07" w:rsidRDefault="00081B2B" w:rsidP="00834C07">
      <w:pPr>
        <w:pStyle w:val="BioName"/>
      </w:pPr>
      <w:r>
        <w:t>FIRST LAST NAME</w:t>
      </w:r>
    </w:p>
    <w:p w14:paraId="25C7FA34" w14:textId="4AD6D7D2" w:rsidR="00081B2B" w:rsidRDefault="00081B2B" w:rsidP="00834C07">
      <w:pPr>
        <w:rPr>
          <w:shd w:val="clear" w:color="auto" w:fill="FFFFFF"/>
        </w:rPr>
      </w:pPr>
      <w:r>
        <w:rPr>
          <w:shd w:val="clear" w:color="auto" w:fill="FFFFFF"/>
        </w:rPr>
        <w:t>Phone Number</w:t>
      </w:r>
      <w:r>
        <w:rPr>
          <w:shd w:val="clear" w:color="auto" w:fill="FFFFFF"/>
        </w:rPr>
        <w:br/>
        <w:t>000.000.0000</w:t>
      </w:r>
    </w:p>
    <w:p w14:paraId="6BCF7FC3" w14:textId="6693191C" w:rsidR="00081B2B" w:rsidRDefault="00081B2B" w:rsidP="00834C07">
      <w:pPr>
        <w:rPr>
          <w:shd w:val="clear" w:color="auto" w:fill="FFFFFF"/>
        </w:rPr>
      </w:pPr>
      <w:r>
        <w:rPr>
          <w:shd w:val="clear" w:color="auto" w:fill="FFFFFF"/>
        </w:rPr>
        <w:t>Biography</w:t>
      </w:r>
      <w:r>
        <w:rPr>
          <w:shd w:val="clear" w:color="auto" w:fill="FFFFFF"/>
        </w:rPr>
        <w:br/>
      </w:r>
      <w:r w:rsidR="00185F54">
        <w:rPr>
          <w:shd w:val="clear" w:color="auto" w:fill="FFFFFF"/>
        </w:rPr>
        <w:t xml:space="preserve">Between 250 and 300 words. </w:t>
      </w:r>
    </w:p>
    <w:p w14:paraId="2B96EE17" w14:textId="43CAB2C9" w:rsidR="00185F54" w:rsidRDefault="00081B2B" w:rsidP="00834C07">
      <w:pPr>
        <w:rPr>
          <w:shd w:val="clear" w:color="auto" w:fill="FFFFFF"/>
        </w:rPr>
      </w:pPr>
      <w:r w:rsidRPr="00081B2B">
        <w:rPr>
          <w:shd w:val="clear" w:color="auto" w:fill="FFFFFF"/>
        </w:rPr>
        <w:t>Additional Relevant Experiences</w:t>
      </w:r>
      <w:r w:rsidR="00185F54">
        <w:rPr>
          <w:shd w:val="clear" w:color="auto" w:fill="FFFFFF"/>
        </w:rPr>
        <w:br/>
        <w:t>15 – 30 words</w:t>
      </w:r>
    </w:p>
    <w:p w14:paraId="32A2D36E" w14:textId="216AA986" w:rsidR="00081B2B" w:rsidRDefault="00081B2B" w:rsidP="00834C07">
      <w:pPr>
        <w:rPr>
          <w:shd w:val="clear" w:color="auto" w:fill="FFFFFF"/>
        </w:rPr>
      </w:pPr>
      <w:r>
        <w:rPr>
          <w:shd w:val="clear" w:color="auto" w:fill="FFFFFF"/>
        </w:rPr>
        <w:t xml:space="preserve">Personal </w:t>
      </w:r>
      <w:r w:rsidR="00185F54">
        <w:rPr>
          <w:shd w:val="clear" w:color="auto" w:fill="FFFFFF"/>
        </w:rPr>
        <w:br/>
        <w:t>Bulleted List</w:t>
      </w:r>
    </w:p>
    <w:p w14:paraId="42B43D28" w14:textId="64A6DE6A" w:rsidR="00081B2B" w:rsidRDefault="00081B2B" w:rsidP="00834C07">
      <w:pPr>
        <w:rPr>
          <w:shd w:val="clear" w:color="auto" w:fill="FFFFFF"/>
        </w:rPr>
      </w:pPr>
      <w:r>
        <w:rPr>
          <w:shd w:val="clear" w:color="auto" w:fill="FFFFFF"/>
        </w:rPr>
        <w:t>Interests</w:t>
      </w:r>
      <w:r w:rsidR="00185F54">
        <w:rPr>
          <w:shd w:val="clear" w:color="auto" w:fill="FFFFFF"/>
        </w:rPr>
        <w:br/>
        <w:t>Bulleted List</w:t>
      </w:r>
    </w:p>
    <w:p w14:paraId="20AFBD61" w14:textId="77777777" w:rsidR="00081B2B" w:rsidRDefault="00081B2B" w:rsidP="00834C07">
      <w:pPr>
        <w:rPr>
          <w:shd w:val="clear" w:color="auto" w:fill="FFFFFF"/>
        </w:rPr>
      </w:pPr>
    </w:p>
    <w:p w14:paraId="38CC6349" w14:textId="77777777" w:rsidR="00AD20BD" w:rsidRDefault="00AD20BD" w:rsidP="00834C07">
      <w:pPr>
        <w:rPr>
          <w:shd w:val="clear" w:color="auto" w:fill="FFFFFF"/>
        </w:rPr>
      </w:pPr>
    </w:p>
    <w:p w14:paraId="0045BC03" w14:textId="230B3A37" w:rsidR="00AD20BD" w:rsidRDefault="0B158B25" w:rsidP="1084BED6">
      <w:pPr>
        <w:pStyle w:val="Heading1"/>
        <w:rPr>
          <w:rFonts w:eastAsia="Gill Sans MT" w:cs="Gill Sans MT"/>
          <w:bCs/>
          <w:szCs w:val="40"/>
        </w:rPr>
      </w:pPr>
      <w:r w:rsidRPr="1084BED6">
        <w:rPr>
          <w:rFonts w:eastAsia="Gill Sans MT" w:cs="Gill Sans MT"/>
          <w:bCs/>
          <w:szCs w:val="40"/>
        </w:rPr>
        <w:t>Directory</w:t>
      </w:r>
      <w:r w:rsidR="1E185A70" w:rsidRPr="1084BED6">
        <w:rPr>
          <w:rFonts w:eastAsia="Gill Sans MT" w:cs="Gill Sans MT"/>
          <w:bCs/>
          <w:szCs w:val="40"/>
        </w:rPr>
        <w:t xml:space="preserve"> BIO GUIDELINES</w:t>
      </w:r>
    </w:p>
    <w:p w14:paraId="53B1BA14" w14:textId="6B53C6A5" w:rsidR="00AD20BD" w:rsidRDefault="1E185A70" w:rsidP="1084BED6">
      <w:pPr>
        <w:rPr>
          <w:rFonts w:eastAsia="Candara" w:cs="Candara"/>
        </w:rPr>
      </w:pPr>
      <w:r w:rsidRPr="1084BED6">
        <w:rPr>
          <w:rFonts w:eastAsia="Candara" w:cs="Candara"/>
        </w:rPr>
        <w:t xml:space="preserve">We find that success goes together with having a strong, collaborative team. As colleagues we respect each other’s diverse experiences and perspectives, which can help everyone learn from each other. </w:t>
      </w:r>
    </w:p>
    <w:p w14:paraId="73D5A8F0" w14:textId="0EC22A18" w:rsidR="00AD20BD" w:rsidRDefault="1E185A70" w:rsidP="1084BED6">
      <w:pPr>
        <w:rPr>
          <w:rFonts w:eastAsia="Candara" w:cs="Candara"/>
        </w:rPr>
      </w:pPr>
      <w:r w:rsidRPr="1084BED6">
        <w:rPr>
          <w:rFonts w:eastAsia="Candara" w:cs="Candara"/>
        </w:rPr>
        <w:t>Please take a moment to complete this template and provide it back to the Human Strategy team (</w:t>
      </w:r>
      <w:hyperlink r:id="rId12" w:history="1">
        <w:r w:rsidR="00FA6C47" w:rsidRPr="00E954DB">
          <w:rPr>
            <w:rStyle w:val="Hyperlink"/>
            <w:rFonts w:eastAsia="Candara" w:cs="Candara"/>
          </w:rPr>
          <w:t>lani.tarozzi@populationhp.com</w:t>
        </w:r>
      </w:hyperlink>
      <w:r w:rsidRPr="1084BED6">
        <w:rPr>
          <w:rFonts w:eastAsia="Candara" w:cs="Candara"/>
        </w:rPr>
        <w:t xml:space="preserve">) in advance of your start date. This </w:t>
      </w:r>
      <w:proofErr w:type="spellStart"/>
      <w:r w:rsidRPr="1084BED6">
        <w:rPr>
          <w:rFonts w:eastAsia="Candara" w:cs="Candara"/>
        </w:rPr>
        <w:t>Diretc</w:t>
      </w:r>
      <w:r w:rsidR="370ADF4C" w:rsidRPr="1084BED6">
        <w:rPr>
          <w:rFonts w:eastAsia="Candara" w:cs="Candara"/>
        </w:rPr>
        <w:t>t</w:t>
      </w:r>
      <w:r w:rsidRPr="1084BED6">
        <w:rPr>
          <w:rFonts w:eastAsia="Candara" w:cs="Candara"/>
        </w:rPr>
        <w:t>ory</w:t>
      </w:r>
      <w:proofErr w:type="spellEnd"/>
      <w:r w:rsidRPr="1084BED6">
        <w:rPr>
          <w:rFonts w:eastAsia="Candara" w:cs="Candara"/>
        </w:rPr>
        <w:t xml:space="preserve"> Bio will be used by your hiring manager to introduce you to the </w:t>
      </w:r>
      <w:proofErr w:type="spellStart"/>
      <w:r w:rsidRPr="1084BED6">
        <w:rPr>
          <w:rFonts w:eastAsia="Candara" w:cs="Candara"/>
        </w:rPr>
        <w:t>Metsera</w:t>
      </w:r>
      <w:proofErr w:type="spellEnd"/>
      <w:r w:rsidRPr="1084BED6">
        <w:rPr>
          <w:rFonts w:eastAsia="Candara" w:cs="Candara"/>
        </w:rPr>
        <w:t xml:space="preserve"> team and will be posted on the Portal</w:t>
      </w:r>
      <w:r w:rsidR="0182C61C" w:rsidRPr="1084BED6">
        <w:rPr>
          <w:rFonts w:eastAsia="Candara" w:cs="Candara"/>
        </w:rPr>
        <w:t xml:space="preserve"> Colleague Directory</w:t>
      </w:r>
      <w:r w:rsidRPr="1084BED6">
        <w:rPr>
          <w:rFonts w:eastAsia="Candara" w:cs="Candara"/>
        </w:rPr>
        <w:t xml:space="preserve">, </w:t>
      </w:r>
      <w:r w:rsidR="6D1E335A" w:rsidRPr="1084BED6">
        <w:rPr>
          <w:rFonts w:eastAsia="Candara" w:cs="Candara"/>
        </w:rPr>
        <w:t xml:space="preserve">an internal resource to connect with colleagues. </w:t>
      </w:r>
    </w:p>
    <w:p w14:paraId="19C10D9D" w14:textId="45C0D01E" w:rsidR="00AD20BD" w:rsidRDefault="6D1E335A" w:rsidP="1084BED6">
      <w:pPr>
        <w:pStyle w:val="Heading5"/>
        <w:rPr>
          <w:rFonts w:eastAsia="Gill Sans MT" w:cs="Gill Sans MT"/>
          <w:bCs/>
          <w:szCs w:val="22"/>
        </w:rPr>
      </w:pPr>
      <w:r w:rsidRPr="1084BED6">
        <w:rPr>
          <w:rFonts w:eastAsia="Gill Sans MT" w:cs="Gill Sans MT"/>
          <w:bCs/>
          <w:szCs w:val="22"/>
        </w:rPr>
        <w:lastRenderedPageBreak/>
        <w:t xml:space="preserve">Directory </w:t>
      </w:r>
      <w:r w:rsidR="1E185A70" w:rsidRPr="1084BED6">
        <w:rPr>
          <w:rFonts w:eastAsia="Gill Sans MT" w:cs="Gill Sans MT"/>
          <w:bCs/>
          <w:szCs w:val="22"/>
        </w:rPr>
        <w:t>Bio</w:t>
      </w:r>
    </w:p>
    <w:p w14:paraId="6421B617" w14:textId="5BEF45B5" w:rsidR="00AD20BD" w:rsidRDefault="1E185A70" w:rsidP="1084BED6">
      <w:pPr>
        <w:rPr>
          <w:rFonts w:eastAsia="Candara" w:cs="Candara"/>
        </w:rPr>
      </w:pPr>
      <w:r w:rsidRPr="1084BED6">
        <w:rPr>
          <w:rFonts w:eastAsia="Candara" w:cs="Candara"/>
        </w:rPr>
        <w:t xml:space="preserve">Provide us with a short professional bio that showcases who you are, highlighting your profession, accomplishments, </w:t>
      </w:r>
      <w:proofErr w:type="gramStart"/>
      <w:r w:rsidRPr="1084BED6">
        <w:rPr>
          <w:rFonts w:eastAsia="Candara" w:cs="Candara"/>
        </w:rPr>
        <w:t>passions</w:t>
      </w:r>
      <w:proofErr w:type="gramEnd"/>
      <w:r w:rsidRPr="1084BED6">
        <w:rPr>
          <w:rFonts w:eastAsia="Candara" w:cs="Candara"/>
        </w:rPr>
        <w:t xml:space="preserve"> and interests. Fitting all the details of your professional life can be a challenge but please try to be concise. </w:t>
      </w:r>
    </w:p>
    <w:p w14:paraId="7F07C66C" w14:textId="28B28ED2" w:rsidR="00AD20BD" w:rsidRDefault="1E185A70" w:rsidP="1084BED6">
      <w:pPr>
        <w:pStyle w:val="Heading6"/>
        <w:rPr>
          <w:rFonts w:eastAsia="Gill Sans MT" w:cs="Gill Sans MT"/>
          <w:bCs/>
        </w:rPr>
      </w:pPr>
      <w:r w:rsidRPr="1084BED6">
        <w:rPr>
          <w:rFonts w:eastAsia="Gill Sans MT" w:cs="Gill Sans MT"/>
          <w:bCs/>
        </w:rPr>
        <w:t xml:space="preserve">Guidelines for writing your </w:t>
      </w:r>
      <w:r w:rsidR="00760455">
        <w:rPr>
          <w:rFonts w:eastAsia="Gill Sans MT" w:cs="Gill Sans MT"/>
          <w:bCs/>
        </w:rPr>
        <w:t>Directory</w:t>
      </w:r>
      <w:r w:rsidRPr="1084BED6">
        <w:rPr>
          <w:rFonts w:eastAsia="Gill Sans MT" w:cs="Gill Sans MT"/>
          <w:bCs/>
        </w:rPr>
        <w:t xml:space="preserve"> Bio</w:t>
      </w:r>
    </w:p>
    <w:p w14:paraId="613CBDCF" w14:textId="5FF62EC0" w:rsidR="00AD20BD" w:rsidRDefault="1E185A70" w:rsidP="1084BED6">
      <w:pPr>
        <w:pStyle w:val="Numbering"/>
        <w:rPr>
          <w:rFonts w:eastAsia="Candara" w:cs="Candara"/>
        </w:rPr>
      </w:pPr>
      <w:r w:rsidRPr="1084BED6">
        <w:rPr>
          <w:rFonts w:eastAsia="Candara" w:cs="Candara"/>
        </w:rPr>
        <w:t xml:space="preserve">Write your bio in </w:t>
      </w:r>
      <w:r w:rsidR="19138782" w:rsidRPr="1084BED6">
        <w:rPr>
          <w:rFonts w:eastAsia="Candara" w:cs="Candara"/>
        </w:rPr>
        <w:t xml:space="preserve">first </w:t>
      </w:r>
      <w:r w:rsidRPr="1084BED6">
        <w:rPr>
          <w:rFonts w:eastAsia="Candara" w:cs="Candara"/>
        </w:rPr>
        <w:t xml:space="preserve">person. </w:t>
      </w:r>
    </w:p>
    <w:p w14:paraId="42DE606C" w14:textId="36FE2821" w:rsidR="00AD20BD" w:rsidRDefault="1E185A70" w:rsidP="1084BED6">
      <w:pPr>
        <w:pStyle w:val="Numbering"/>
        <w:rPr>
          <w:rFonts w:eastAsia="Candara" w:cs="Candara"/>
        </w:rPr>
      </w:pPr>
      <w:r w:rsidRPr="1084BED6">
        <w:rPr>
          <w:rFonts w:eastAsia="Candara" w:cs="Candara"/>
        </w:rPr>
        <w:t xml:space="preserve">Identify your professional and personal goals. </w:t>
      </w:r>
    </w:p>
    <w:p w14:paraId="54192F3E" w14:textId="520BD333" w:rsidR="00AD20BD" w:rsidRDefault="1E185A70" w:rsidP="1084BED6">
      <w:pPr>
        <w:pStyle w:val="Numbering"/>
        <w:rPr>
          <w:rFonts w:eastAsia="Candara" w:cs="Candara"/>
        </w:rPr>
      </w:pPr>
      <w:r w:rsidRPr="1084BED6">
        <w:rPr>
          <w:rFonts w:eastAsia="Candara" w:cs="Candara"/>
        </w:rPr>
        <w:t xml:space="preserve">Mention any industry related companies you are associated with. </w:t>
      </w:r>
    </w:p>
    <w:p w14:paraId="31EC205A" w14:textId="0047FC1F" w:rsidR="00AD20BD" w:rsidRDefault="1E185A70" w:rsidP="1084BED6">
      <w:pPr>
        <w:pStyle w:val="Numbering"/>
        <w:rPr>
          <w:rFonts w:eastAsia="Candara" w:cs="Candara"/>
        </w:rPr>
      </w:pPr>
      <w:r w:rsidRPr="1084BED6">
        <w:rPr>
          <w:rFonts w:eastAsia="Candara" w:cs="Candara"/>
        </w:rPr>
        <w:t>Include at least one professional accomplishment.</w:t>
      </w:r>
    </w:p>
    <w:p w14:paraId="79A7B597" w14:textId="76264F17" w:rsidR="00AD20BD" w:rsidRDefault="1E185A70" w:rsidP="1084BED6">
      <w:pPr>
        <w:pStyle w:val="Numbering"/>
        <w:rPr>
          <w:rFonts w:eastAsia="Candara" w:cs="Candara"/>
        </w:rPr>
      </w:pPr>
      <w:r w:rsidRPr="1084BED6">
        <w:rPr>
          <w:rFonts w:eastAsia="Candara" w:cs="Candara"/>
        </w:rPr>
        <w:t xml:space="preserve">Briefly share who you are outside of work. </w:t>
      </w:r>
    </w:p>
    <w:p w14:paraId="1128029B" w14:textId="726959C2" w:rsidR="00AD20BD" w:rsidRDefault="1E185A70" w:rsidP="1084BED6">
      <w:pPr>
        <w:pStyle w:val="Numbering"/>
        <w:numPr>
          <w:ilvl w:val="0"/>
          <w:numId w:val="1"/>
        </w:numPr>
        <w:rPr>
          <w:rFonts w:eastAsia="Candara" w:cs="Candara"/>
        </w:rPr>
      </w:pPr>
      <w:r w:rsidRPr="1084BED6">
        <w:rPr>
          <w:rFonts w:eastAsia="Candara" w:cs="Candara"/>
        </w:rPr>
        <w:t>Examples: hobbies, information about family life, funny details about habits or interests, unique personal history</w:t>
      </w:r>
    </w:p>
    <w:p w14:paraId="6EE6B83F" w14:textId="5DDC4DBB" w:rsidR="00AD20BD" w:rsidRDefault="11480C89" w:rsidP="1084BED6">
      <w:pPr>
        <w:pStyle w:val="Numbering"/>
        <w:rPr>
          <w:rFonts w:eastAsia="Candara" w:cs="Candara"/>
        </w:rPr>
      </w:pPr>
      <w:r w:rsidRPr="1084BED6">
        <w:rPr>
          <w:rFonts w:eastAsia="Candara" w:cs="Candara"/>
        </w:rPr>
        <w:t xml:space="preserve">Include a high-resolution photograph in black &amp; white, if possible.  </w:t>
      </w:r>
      <w:r w:rsidR="588CBBF7" w:rsidRPr="1084BED6">
        <w:rPr>
          <w:rFonts w:eastAsia="Candara" w:cs="Candara"/>
        </w:rPr>
        <w:t>If not, our Design Team will adjust.</w:t>
      </w:r>
    </w:p>
    <w:p w14:paraId="0BCA35F2" w14:textId="437CDE14" w:rsidR="00AD20BD" w:rsidRDefault="11480C89" w:rsidP="1084BED6">
      <w:pPr>
        <w:pStyle w:val="Numbering"/>
        <w:rPr>
          <w:rFonts w:eastAsia="Candara" w:cs="Candara"/>
        </w:rPr>
      </w:pPr>
      <w:r w:rsidRPr="1084BED6">
        <w:rPr>
          <w:rFonts w:eastAsia="Candara" w:cs="Candara"/>
        </w:rPr>
        <w:t>Spell check &amp; save as a Word Doc.</w:t>
      </w:r>
    </w:p>
    <w:p w14:paraId="61E56CD3" w14:textId="6080D21E" w:rsidR="00AD20BD" w:rsidRDefault="00AD20BD" w:rsidP="1084BED6">
      <w:pPr>
        <w:pStyle w:val="Numbering"/>
        <w:numPr>
          <w:ilvl w:val="0"/>
          <w:numId w:val="0"/>
        </w:numPr>
        <w:rPr>
          <w:rFonts w:eastAsia="Candara" w:cs="Candara"/>
          <w:color w:val="0059FF"/>
        </w:rPr>
      </w:pPr>
    </w:p>
    <w:p w14:paraId="25967745" w14:textId="2484F20A" w:rsidR="00AD20BD" w:rsidRDefault="00AD20BD" w:rsidP="1084BED6">
      <w:pPr>
        <w:pStyle w:val="Numbering"/>
        <w:numPr>
          <w:ilvl w:val="0"/>
          <w:numId w:val="0"/>
        </w:numPr>
        <w:rPr>
          <w:rFonts w:eastAsia="Candara" w:cs="Candara"/>
          <w:color w:val="0059FF"/>
        </w:rPr>
      </w:pPr>
    </w:p>
    <w:p w14:paraId="5415460F" w14:textId="79204769" w:rsidR="00AD20BD" w:rsidRDefault="00AD20BD" w:rsidP="1084BED6">
      <w:pPr>
        <w:rPr>
          <w:shd w:val="clear" w:color="auto" w:fill="FFFFFF"/>
        </w:rPr>
      </w:pPr>
    </w:p>
    <w:p w14:paraId="24100C80" w14:textId="77777777" w:rsidR="00AD20BD" w:rsidRPr="008D36FA" w:rsidRDefault="00AD20BD" w:rsidP="00834C07">
      <w:pPr>
        <w:rPr>
          <w:shd w:val="clear" w:color="auto" w:fill="FFFFFF"/>
        </w:rPr>
      </w:pPr>
    </w:p>
    <w:sectPr w:rsidR="00AD20BD" w:rsidRPr="008D36FA" w:rsidSect="00FF5FB5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800" w:right="1440" w:bottom="1440" w:left="28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A3596" w14:textId="77777777" w:rsidR="00FF5FB5" w:rsidRDefault="00FF5FB5" w:rsidP="00295183">
      <w:pPr>
        <w:spacing w:after="0"/>
      </w:pPr>
      <w:r>
        <w:separator/>
      </w:r>
    </w:p>
  </w:endnote>
  <w:endnote w:type="continuationSeparator" w:id="0">
    <w:p w14:paraId="3B99585D" w14:textId="77777777" w:rsidR="00FF5FB5" w:rsidRDefault="00FF5FB5" w:rsidP="00295183">
      <w:pPr>
        <w:spacing w:after="0"/>
      </w:pPr>
      <w:r>
        <w:continuationSeparator/>
      </w:r>
    </w:p>
  </w:endnote>
  <w:endnote w:type="continuationNotice" w:id="1">
    <w:p w14:paraId="14032C1B" w14:textId="77777777" w:rsidR="00FF5FB5" w:rsidRDefault="00FF5FB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7337398"/>
      <w:docPartObj>
        <w:docPartGallery w:val="Page Numbers (Bottom of Page)"/>
        <w:docPartUnique/>
      </w:docPartObj>
    </w:sdtPr>
    <w:sdtEndPr/>
    <w:sdtContent>
      <w:p w14:paraId="1A468EA5" w14:textId="449A9502" w:rsidR="005A0D76" w:rsidRPr="00860CA6" w:rsidRDefault="00A62C06" w:rsidP="00860CA6">
        <w:pPr>
          <w:pStyle w:val="Footer"/>
        </w:pPr>
        <w:r w:rsidRPr="00860CA6">
          <w:t>CONFIDENTIAL</w:t>
        </w:r>
        <w:r w:rsidRPr="00860CA6">
          <w:tab/>
        </w:r>
        <w:r w:rsidR="00800304" w:rsidRPr="00860CA6">
          <w:fldChar w:fldCharType="begin"/>
        </w:r>
        <w:r w:rsidR="00800304" w:rsidRPr="00860CA6">
          <w:instrText xml:space="preserve"> DATE \@ "MMMM d, yyyy" </w:instrText>
        </w:r>
        <w:r w:rsidR="00800304" w:rsidRPr="00860CA6">
          <w:fldChar w:fldCharType="separate"/>
        </w:r>
        <w:r w:rsidR="009D4BCA">
          <w:rPr>
            <w:noProof/>
          </w:rPr>
          <w:t>February 7, 2024</w:t>
        </w:r>
        <w:r w:rsidR="00800304" w:rsidRPr="00860CA6">
          <w:fldChar w:fldCharType="end"/>
        </w:r>
        <w:r w:rsidR="004831F4">
          <w:t xml:space="preserve">  |  Word template</w:t>
        </w:r>
        <w:r w:rsidRPr="00860CA6">
          <w:tab/>
        </w:r>
        <w:r w:rsidR="001522F9" w:rsidRPr="00860CA6">
          <w:tab/>
        </w:r>
        <w:r w:rsidRPr="00860CA6">
          <w:t xml:space="preserve">PAGE | </w:t>
        </w:r>
        <w:r w:rsidRPr="00860CA6">
          <w:fldChar w:fldCharType="begin"/>
        </w:r>
        <w:r w:rsidRPr="00860CA6">
          <w:instrText xml:space="preserve"> PAGE   \* MERGEFORMAT </w:instrText>
        </w:r>
        <w:r w:rsidRPr="00860CA6">
          <w:fldChar w:fldCharType="separate"/>
        </w:r>
        <w:r w:rsidRPr="00860CA6">
          <w:t>1</w:t>
        </w:r>
        <w:r w:rsidRPr="00860CA6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3072954"/>
      <w:docPartObj>
        <w:docPartGallery w:val="Page Numbers (Bottom of Page)"/>
        <w:docPartUnique/>
      </w:docPartObj>
    </w:sdtPr>
    <w:sdtEndPr/>
    <w:sdtContent>
      <w:p w14:paraId="0AFD84F7" w14:textId="773B2371" w:rsidR="00A10B6B" w:rsidRDefault="00A10B6B" w:rsidP="00A10B6B">
        <w:pPr>
          <w:pStyle w:val="Footer"/>
        </w:pPr>
        <w:r w:rsidRPr="00860CA6">
          <w:t>CONFIDENTIAL</w:t>
        </w:r>
        <w:r w:rsidRPr="00860CA6">
          <w:tab/>
        </w:r>
        <w:r w:rsidRPr="00860CA6">
          <w:fldChar w:fldCharType="begin"/>
        </w:r>
        <w:r w:rsidRPr="00860CA6">
          <w:instrText xml:space="preserve"> DATE \@ "MMMM d, yyyy" </w:instrText>
        </w:r>
        <w:r w:rsidRPr="00860CA6">
          <w:fldChar w:fldCharType="separate"/>
        </w:r>
        <w:r w:rsidR="009D4BCA">
          <w:rPr>
            <w:noProof/>
          </w:rPr>
          <w:t>February 7, 2024</w:t>
        </w:r>
        <w:r w:rsidRPr="00860CA6">
          <w:fldChar w:fldCharType="end"/>
        </w:r>
        <w:r>
          <w:t xml:space="preserve">  |  New Hire </w:t>
        </w:r>
        <w:r w:rsidR="00587A3A">
          <w:t xml:space="preserve">Onboarding </w:t>
        </w:r>
        <w:r>
          <w:t>Biography</w:t>
        </w:r>
        <w:r w:rsidRPr="00860CA6">
          <w:tab/>
        </w:r>
        <w:r w:rsidRPr="00860CA6">
          <w:tab/>
          <w:t xml:space="preserve">PAGE | </w:t>
        </w:r>
        <w:r w:rsidRPr="00860CA6">
          <w:fldChar w:fldCharType="begin"/>
        </w:r>
        <w:r w:rsidRPr="00860CA6">
          <w:instrText xml:space="preserve"> PAGE   \* MERGEFORMAT </w:instrText>
        </w:r>
        <w:r w:rsidRPr="00860CA6">
          <w:fldChar w:fldCharType="separate"/>
        </w:r>
        <w:r>
          <w:t>1</w:t>
        </w:r>
        <w:r w:rsidRPr="00860CA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3383F" w14:textId="77777777" w:rsidR="00FF5FB5" w:rsidRDefault="00FF5FB5" w:rsidP="00295183">
      <w:pPr>
        <w:spacing w:after="0"/>
      </w:pPr>
      <w:r>
        <w:separator/>
      </w:r>
    </w:p>
  </w:footnote>
  <w:footnote w:type="continuationSeparator" w:id="0">
    <w:p w14:paraId="41289182" w14:textId="77777777" w:rsidR="00FF5FB5" w:rsidRDefault="00FF5FB5" w:rsidP="00295183">
      <w:pPr>
        <w:spacing w:after="0"/>
      </w:pPr>
      <w:r>
        <w:continuationSeparator/>
      </w:r>
    </w:p>
  </w:footnote>
  <w:footnote w:type="continuationNotice" w:id="1">
    <w:p w14:paraId="0B171196" w14:textId="77777777" w:rsidR="00FF5FB5" w:rsidRDefault="00FF5FB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6641" w14:textId="77777777" w:rsidR="006645D6" w:rsidRPr="00825CE9" w:rsidRDefault="004831F4" w:rsidP="004831F4">
    <w:pPr>
      <w:pStyle w:val="Subtitle"/>
      <w:tabs>
        <w:tab w:val="right" w:pos="9360"/>
      </w:tabs>
      <w:jc w:val="both"/>
      <w:rPr>
        <w:rFonts w:ascii="Gill Sans Nova Light" w:hAnsi="Gill Sans Nova Light"/>
        <w:sz w:val="18"/>
        <w:szCs w:val="18"/>
      </w:rPr>
    </w:pPr>
    <w:r w:rsidRPr="00377838">
      <w:rPr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1C6CCE0D" wp14:editId="15297ADA">
          <wp:simplePos x="0" y="0"/>
          <wp:positionH relativeFrom="column">
            <wp:posOffset>5305462</wp:posOffset>
          </wp:positionH>
          <wp:positionV relativeFrom="paragraph">
            <wp:posOffset>1270</wp:posOffset>
          </wp:positionV>
          <wp:extent cx="257810" cy="260985"/>
          <wp:effectExtent l="0" t="0" r="0" b="5715"/>
          <wp:wrapNone/>
          <wp:docPr id="101961837" name="Picture 101961837" descr="A orange diamond shaped objec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7F2CD52-A230-4228-9B32-E585D9C158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1733592" name="Picture 2131733592" descr="A orange diamond shaped object&#10;&#10;Description automatically generated">
                    <a:extLst>
                      <a:ext uri="{FF2B5EF4-FFF2-40B4-BE49-F238E27FC236}">
                        <a16:creationId xmlns:a16="http://schemas.microsoft.com/office/drawing/2014/main" id="{37F2CD52-A230-4228-9B32-E585D9C158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1" r="541"/>
                  <a:stretch>
                    <a:fillRect/>
                  </a:stretch>
                </pic:blipFill>
                <pic:spPr>
                  <a:xfrm>
                    <a:off x="0" y="0"/>
                    <a:ext cx="257810" cy="260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B63A2" w14:textId="77777777" w:rsidR="0091142B" w:rsidRDefault="00760B7B" w:rsidP="005E4102">
    <w:pPr>
      <w:pStyle w:val="Header"/>
      <w:ind w:left="-21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35AC486" wp14:editId="7C3245E2">
          <wp:simplePos x="0" y="0"/>
          <wp:positionH relativeFrom="margin">
            <wp:align>left</wp:align>
          </wp:positionH>
          <wp:positionV relativeFrom="paragraph">
            <wp:posOffset>35560</wp:posOffset>
          </wp:positionV>
          <wp:extent cx="2007235" cy="537210"/>
          <wp:effectExtent l="0" t="0" r="0" b="0"/>
          <wp:wrapSquare wrapText="bothSides"/>
          <wp:docPr id="2128350204" name="Picture 2128350204">
            <a:extLst xmlns:a="http://schemas.openxmlformats.org/drawingml/2006/main">
              <a:ext uri="{FF2B5EF4-FFF2-40B4-BE49-F238E27FC236}">
                <a16:creationId xmlns:a16="http://schemas.microsoft.com/office/drawing/2014/main" id="{CC2D3315-085A-4A50-BB7D-B08BC34B1CF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6">
                    <a:extLst>
                      <a:ext uri="{FF2B5EF4-FFF2-40B4-BE49-F238E27FC236}">
                        <a16:creationId xmlns:a16="http://schemas.microsoft.com/office/drawing/2014/main" id="{CC2D3315-085A-4A50-BB7D-B08BC34B1CF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77" t="10745" r="3781" b="10377"/>
                  <a:stretch/>
                </pic:blipFill>
                <pic:spPr bwMode="auto">
                  <a:xfrm>
                    <a:off x="0" y="0"/>
                    <a:ext cx="2060213" cy="5516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567"/>
    <w:multiLevelType w:val="multilevel"/>
    <w:tmpl w:val="37E246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5900" w:themeColor="accent5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45E42"/>
    <w:multiLevelType w:val="hybridMultilevel"/>
    <w:tmpl w:val="BFFA8336"/>
    <w:lvl w:ilvl="0" w:tplc="27CC46E8">
      <w:start w:val="2"/>
      <w:numFmt w:val="decimal"/>
      <w:lvlText w:val="%1."/>
      <w:lvlJc w:val="left"/>
      <w:pPr>
        <w:ind w:left="360" w:hanging="360"/>
      </w:pPr>
    </w:lvl>
    <w:lvl w:ilvl="1" w:tplc="8B9C8780">
      <w:start w:val="1"/>
      <w:numFmt w:val="lowerLetter"/>
      <w:lvlText w:val="%2."/>
      <w:lvlJc w:val="left"/>
      <w:pPr>
        <w:ind w:left="1440" w:hanging="360"/>
      </w:pPr>
    </w:lvl>
    <w:lvl w:ilvl="2" w:tplc="DC44E112">
      <w:start w:val="1"/>
      <w:numFmt w:val="lowerRoman"/>
      <w:lvlText w:val="%3."/>
      <w:lvlJc w:val="right"/>
      <w:pPr>
        <w:ind w:left="2160" w:hanging="180"/>
      </w:pPr>
    </w:lvl>
    <w:lvl w:ilvl="3" w:tplc="FF483A88">
      <w:start w:val="1"/>
      <w:numFmt w:val="decimal"/>
      <w:lvlText w:val="%4."/>
      <w:lvlJc w:val="left"/>
      <w:pPr>
        <w:ind w:left="2880" w:hanging="360"/>
      </w:pPr>
    </w:lvl>
    <w:lvl w:ilvl="4" w:tplc="C76AC2F6">
      <w:start w:val="1"/>
      <w:numFmt w:val="lowerLetter"/>
      <w:lvlText w:val="%5."/>
      <w:lvlJc w:val="left"/>
      <w:pPr>
        <w:ind w:left="3600" w:hanging="360"/>
      </w:pPr>
    </w:lvl>
    <w:lvl w:ilvl="5" w:tplc="08CE4516">
      <w:start w:val="1"/>
      <w:numFmt w:val="lowerRoman"/>
      <w:lvlText w:val="%6."/>
      <w:lvlJc w:val="right"/>
      <w:pPr>
        <w:ind w:left="4320" w:hanging="180"/>
      </w:pPr>
    </w:lvl>
    <w:lvl w:ilvl="6" w:tplc="C8ECABDA">
      <w:start w:val="1"/>
      <w:numFmt w:val="decimal"/>
      <w:lvlText w:val="%7."/>
      <w:lvlJc w:val="left"/>
      <w:pPr>
        <w:ind w:left="5040" w:hanging="360"/>
      </w:pPr>
    </w:lvl>
    <w:lvl w:ilvl="7" w:tplc="38B4A608">
      <w:start w:val="1"/>
      <w:numFmt w:val="lowerLetter"/>
      <w:lvlText w:val="%8."/>
      <w:lvlJc w:val="left"/>
      <w:pPr>
        <w:ind w:left="5760" w:hanging="360"/>
      </w:pPr>
    </w:lvl>
    <w:lvl w:ilvl="8" w:tplc="EFBEF8B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F6B2C"/>
    <w:multiLevelType w:val="multilevel"/>
    <w:tmpl w:val="B19C1A50"/>
    <w:styleLink w:val="CurrentList4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  <w:sz w:val="1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7128DF"/>
    <w:multiLevelType w:val="hybridMultilevel"/>
    <w:tmpl w:val="E334D910"/>
    <w:lvl w:ilvl="0" w:tplc="BAAE5EA4">
      <w:start w:val="4"/>
      <w:numFmt w:val="decimal"/>
      <w:lvlText w:val="%1."/>
      <w:lvlJc w:val="left"/>
      <w:pPr>
        <w:ind w:left="360" w:hanging="360"/>
      </w:pPr>
    </w:lvl>
    <w:lvl w:ilvl="1" w:tplc="1AB88102">
      <w:start w:val="1"/>
      <w:numFmt w:val="lowerLetter"/>
      <w:lvlText w:val="%2."/>
      <w:lvlJc w:val="left"/>
      <w:pPr>
        <w:ind w:left="1440" w:hanging="360"/>
      </w:pPr>
    </w:lvl>
    <w:lvl w:ilvl="2" w:tplc="CB7E4740">
      <w:start w:val="1"/>
      <w:numFmt w:val="lowerRoman"/>
      <w:lvlText w:val="%3."/>
      <w:lvlJc w:val="right"/>
      <w:pPr>
        <w:ind w:left="2160" w:hanging="180"/>
      </w:pPr>
    </w:lvl>
    <w:lvl w:ilvl="3" w:tplc="D34CA5FC">
      <w:start w:val="1"/>
      <w:numFmt w:val="decimal"/>
      <w:lvlText w:val="%4."/>
      <w:lvlJc w:val="left"/>
      <w:pPr>
        <w:ind w:left="2880" w:hanging="360"/>
      </w:pPr>
    </w:lvl>
    <w:lvl w:ilvl="4" w:tplc="3D1CEBD4">
      <w:start w:val="1"/>
      <w:numFmt w:val="lowerLetter"/>
      <w:lvlText w:val="%5."/>
      <w:lvlJc w:val="left"/>
      <w:pPr>
        <w:ind w:left="3600" w:hanging="360"/>
      </w:pPr>
    </w:lvl>
    <w:lvl w:ilvl="5" w:tplc="E5BE6352">
      <w:start w:val="1"/>
      <w:numFmt w:val="lowerRoman"/>
      <w:lvlText w:val="%6."/>
      <w:lvlJc w:val="right"/>
      <w:pPr>
        <w:ind w:left="4320" w:hanging="180"/>
      </w:pPr>
    </w:lvl>
    <w:lvl w:ilvl="6" w:tplc="A0F2E8DA">
      <w:start w:val="1"/>
      <w:numFmt w:val="decimal"/>
      <w:lvlText w:val="%7."/>
      <w:lvlJc w:val="left"/>
      <w:pPr>
        <w:ind w:left="5040" w:hanging="360"/>
      </w:pPr>
    </w:lvl>
    <w:lvl w:ilvl="7" w:tplc="8D86F41E">
      <w:start w:val="1"/>
      <w:numFmt w:val="lowerLetter"/>
      <w:lvlText w:val="%8."/>
      <w:lvlJc w:val="left"/>
      <w:pPr>
        <w:ind w:left="5760" w:hanging="360"/>
      </w:pPr>
    </w:lvl>
    <w:lvl w:ilvl="8" w:tplc="CF4C489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56A37"/>
    <w:multiLevelType w:val="hybridMultilevel"/>
    <w:tmpl w:val="30B62166"/>
    <w:lvl w:ilvl="0" w:tplc="A99431A6">
      <w:start w:val="1"/>
      <w:numFmt w:val="bullet"/>
      <w:pStyle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  <w:sz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9676FB"/>
    <w:multiLevelType w:val="multilevel"/>
    <w:tmpl w:val="177C60C6"/>
    <w:styleLink w:val="CurrentList3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EE4144"/>
    <w:multiLevelType w:val="hybridMultilevel"/>
    <w:tmpl w:val="38EE7262"/>
    <w:lvl w:ilvl="0" w:tplc="8C6C6C66">
      <w:start w:val="1"/>
      <w:numFmt w:val="decimal"/>
      <w:pStyle w:val="Numbering"/>
      <w:lvlText w:val="%1."/>
      <w:lvlJc w:val="left"/>
      <w:pPr>
        <w:ind w:left="360" w:hanging="360"/>
      </w:pPr>
      <w:rPr>
        <w:rFonts w:hint="default"/>
        <w:b/>
        <w:i w:val="0"/>
        <w:color w:val="FF5900" w:themeColor="accent5"/>
      </w:rPr>
    </w:lvl>
    <w:lvl w:ilvl="1" w:tplc="50A2A94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FF5900" w:themeColor="accent5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00E4F"/>
    <w:multiLevelType w:val="multilevel"/>
    <w:tmpl w:val="4C48EB90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3A4772"/>
    <w:multiLevelType w:val="hybridMultilevel"/>
    <w:tmpl w:val="75F4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F7689"/>
    <w:multiLevelType w:val="hybridMultilevel"/>
    <w:tmpl w:val="20EA18F2"/>
    <w:lvl w:ilvl="0" w:tplc="59CA32CA">
      <w:start w:val="1"/>
      <w:numFmt w:val="bullet"/>
      <w:pStyle w:val="SubBullet"/>
      <w:lvlText w:val=""/>
      <w:lvlJc w:val="left"/>
      <w:pPr>
        <w:ind w:left="432" w:hanging="216"/>
      </w:pPr>
      <w:rPr>
        <w:rFonts w:ascii="Symbol" w:hAnsi="Symbol" w:hint="default"/>
        <w:color w:val="FF5900" w:themeColor="accent5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C71E9"/>
    <w:multiLevelType w:val="hybridMultilevel"/>
    <w:tmpl w:val="1846824E"/>
    <w:lvl w:ilvl="0" w:tplc="89B42206">
      <w:start w:val="1"/>
      <w:numFmt w:val="decimal"/>
      <w:lvlText w:val="%1."/>
      <w:lvlJc w:val="left"/>
      <w:pPr>
        <w:ind w:left="360" w:hanging="360"/>
      </w:pPr>
    </w:lvl>
    <w:lvl w:ilvl="1" w:tplc="8B944EE2">
      <w:start w:val="1"/>
      <w:numFmt w:val="lowerLetter"/>
      <w:lvlText w:val="%2."/>
      <w:lvlJc w:val="left"/>
      <w:pPr>
        <w:ind w:left="1440" w:hanging="360"/>
      </w:pPr>
    </w:lvl>
    <w:lvl w:ilvl="2" w:tplc="99BE9538">
      <w:start w:val="1"/>
      <w:numFmt w:val="lowerRoman"/>
      <w:lvlText w:val="%3."/>
      <w:lvlJc w:val="right"/>
      <w:pPr>
        <w:ind w:left="2160" w:hanging="180"/>
      </w:pPr>
    </w:lvl>
    <w:lvl w:ilvl="3" w:tplc="238E4CD0">
      <w:start w:val="1"/>
      <w:numFmt w:val="decimal"/>
      <w:lvlText w:val="%4."/>
      <w:lvlJc w:val="left"/>
      <w:pPr>
        <w:ind w:left="2880" w:hanging="360"/>
      </w:pPr>
    </w:lvl>
    <w:lvl w:ilvl="4" w:tplc="20B06242">
      <w:start w:val="1"/>
      <w:numFmt w:val="lowerLetter"/>
      <w:lvlText w:val="%5."/>
      <w:lvlJc w:val="left"/>
      <w:pPr>
        <w:ind w:left="3600" w:hanging="360"/>
      </w:pPr>
    </w:lvl>
    <w:lvl w:ilvl="5" w:tplc="EC286AD2">
      <w:start w:val="1"/>
      <w:numFmt w:val="lowerRoman"/>
      <w:lvlText w:val="%6."/>
      <w:lvlJc w:val="right"/>
      <w:pPr>
        <w:ind w:left="4320" w:hanging="180"/>
      </w:pPr>
    </w:lvl>
    <w:lvl w:ilvl="6" w:tplc="8A207C2E">
      <w:start w:val="1"/>
      <w:numFmt w:val="decimal"/>
      <w:lvlText w:val="%7."/>
      <w:lvlJc w:val="left"/>
      <w:pPr>
        <w:ind w:left="5040" w:hanging="360"/>
      </w:pPr>
    </w:lvl>
    <w:lvl w:ilvl="7" w:tplc="6750F014">
      <w:start w:val="1"/>
      <w:numFmt w:val="lowerLetter"/>
      <w:lvlText w:val="%8."/>
      <w:lvlJc w:val="left"/>
      <w:pPr>
        <w:ind w:left="5760" w:hanging="360"/>
      </w:pPr>
    </w:lvl>
    <w:lvl w:ilvl="8" w:tplc="E7FE7D3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C0E86"/>
    <w:multiLevelType w:val="hybridMultilevel"/>
    <w:tmpl w:val="C82AB10C"/>
    <w:lvl w:ilvl="0" w:tplc="8F96F6B8">
      <w:start w:val="3"/>
      <w:numFmt w:val="decimal"/>
      <w:lvlText w:val="%1."/>
      <w:lvlJc w:val="left"/>
      <w:pPr>
        <w:ind w:left="360" w:hanging="360"/>
      </w:pPr>
    </w:lvl>
    <w:lvl w:ilvl="1" w:tplc="9236C004">
      <w:start w:val="1"/>
      <w:numFmt w:val="lowerLetter"/>
      <w:lvlText w:val="%2."/>
      <w:lvlJc w:val="left"/>
      <w:pPr>
        <w:ind w:left="1440" w:hanging="360"/>
      </w:pPr>
    </w:lvl>
    <w:lvl w:ilvl="2" w:tplc="13F601E6">
      <w:start w:val="1"/>
      <w:numFmt w:val="lowerRoman"/>
      <w:lvlText w:val="%3."/>
      <w:lvlJc w:val="right"/>
      <w:pPr>
        <w:ind w:left="2160" w:hanging="180"/>
      </w:pPr>
    </w:lvl>
    <w:lvl w:ilvl="3" w:tplc="298082F0">
      <w:start w:val="1"/>
      <w:numFmt w:val="decimal"/>
      <w:lvlText w:val="%4."/>
      <w:lvlJc w:val="left"/>
      <w:pPr>
        <w:ind w:left="2880" w:hanging="360"/>
      </w:pPr>
    </w:lvl>
    <w:lvl w:ilvl="4" w:tplc="B1964328">
      <w:start w:val="1"/>
      <w:numFmt w:val="lowerLetter"/>
      <w:lvlText w:val="%5."/>
      <w:lvlJc w:val="left"/>
      <w:pPr>
        <w:ind w:left="3600" w:hanging="360"/>
      </w:pPr>
    </w:lvl>
    <w:lvl w:ilvl="5" w:tplc="C6B0EF34">
      <w:start w:val="1"/>
      <w:numFmt w:val="lowerRoman"/>
      <w:lvlText w:val="%6."/>
      <w:lvlJc w:val="right"/>
      <w:pPr>
        <w:ind w:left="4320" w:hanging="180"/>
      </w:pPr>
    </w:lvl>
    <w:lvl w:ilvl="6" w:tplc="6604285E">
      <w:start w:val="1"/>
      <w:numFmt w:val="decimal"/>
      <w:lvlText w:val="%7."/>
      <w:lvlJc w:val="left"/>
      <w:pPr>
        <w:ind w:left="5040" w:hanging="360"/>
      </w:pPr>
    </w:lvl>
    <w:lvl w:ilvl="7" w:tplc="026AE16C">
      <w:start w:val="1"/>
      <w:numFmt w:val="lowerLetter"/>
      <w:lvlText w:val="%8."/>
      <w:lvlJc w:val="left"/>
      <w:pPr>
        <w:ind w:left="5760" w:hanging="360"/>
      </w:pPr>
    </w:lvl>
    <w:lvl w:ilvl="8" w:tplc="A872CEE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F2D7F"/>
    <w:multiLevelType w:val="multilevel"/>
    <w:tmpl w:val="20EA18F2"/>
    <w:styleLink w:val="CurrentList5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color w:val="FF5900" w:themeColor="accent5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C4A54"/>
    <w:multiLevelType w:val="multilevel"/>
    <w:tmpl w:val="30B62166"/>
    <w:styleLink w:val="CurrentList6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  <w:sz w:val="1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E65161"/>
    <w:multiLevelType w:val="hybridMultilevel"/>
    <w:tmpl w:val="E0164610"/>
    <w:lvl w:ilvl="0" w:tplc="65AE4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62D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1C9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F4A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EE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0C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EF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283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3A3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C9411"/>
    <w:multiLevelType w:val="hybridMultilevel"/>
    <w:tmpl w:val="1D9AFD3C"/>
    <w:lvl w:ilvl="0" w:tplc="915E6234">
      <w:start w:val="5"/>
      <w:numFmt w:val="decimal"/>
      <w:lvlText w:val="%1."/>
      <w:lvlJc w:val="left"/>
      <w:pPr>
        <w:ind w:left="360" w:hanging="360"/>
      </w:pPr>
    </w:lvl>
    <w:lvl w:ilvl="1" w:tplc="C07A9E32">
      <w:start w:val="1"/>
      <w:numFmt w:val="lowerLetter"/>
      <w:lvlText w:val="%2."/>
      <w:lvlJc w:val="left"/>
      <w:pPr>
        <w:ind w:left="1440" w:hanging="360"/>
      </w:pPr>
    </w:lvl>
    <w:lvl w:ilvl="2" w:tplc="7AC2D178">
      <w:start w:val="1"/>
      <w:numFmt w:val="lowerRoman"/>
      <w:lvlText w:val="%3."/>
      <w:lvlJc w:val="right"/>
      <w:pPr>
        <w:ind w:left="2160" w:hanging="180"/>
      </w:pPr>
    </w:lvl>
    <w:lvl w:ilvl="3" w:tplc="909AF6AA">
      <w:start w:val="1"/>
      <w:numFmt w:val="decimal"/>
      <w:lvlText w:val="%4."/>
      <w:lvlJc w:val="left"/>
      <w:pPr>
        <w:ind w:left="2880" w:hanging="360"/>
      </w:pPr>
    </w:lvl>
    <w:lvl w:ilvl="4" w:tplc="6584E604">
      <w:start w:val="1"/>
      <w:numFmt w:val="lowerLetter"/>
      <w:lvlText w:val="%5."/>
      <w:lvlJc w:val="left"/>
      <w:pPr>
        <w:ind w:left="3600" w:hanging="360"/>
      </w:pPr>
    </w:lvl>
    <w:lvl w:ilvl="5" w:tplc="B0B6AE96">
      <w:start w:val="1"/>
      <w:numFmt w:val="lowerRoman"/>
      <w:lvlText w:val="%6."/>
      <w:lvlJc w:val="right"/>
      <w:pPr>
        <w:ind w:left="4320" w:hanging="180"/>
      </w:pPr>
    </w:lvl>
    <w:lvl w:ilvl="6" w:tplc="203AD2D2">
      <w:start w:val="1"/>
      <w:numFmt w:val="decimal"/>
      <w:lvlText w:val="%7."/>
      <w:lvlJc w:val="left"/>
      <w:pPr>
        <w:ind w:left="5040" w:hanging="360"/>
      </w:pPr>
    </w:lvl>
    <w:lvl w:ilvl="7" w:tplc="3B06DBEC">
      <w:start w:val="1"/>
      <w:numFmt w:val="lowerLetter"/>
      <w:lvlText w:val="%8."/>
      <w:lvlJc w:val="left"/>
      <w:pPr>
        <w:ind w:left="5760" w:hanging="360"/>
      </w:pPr>
    </w:lvl>
    <w:lvl w:ilvl="8" w:tplc="7BCCE1A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E403D"/>
    <w:multiLevelType w:val="hybridMultilevel"/>
    <w:tmpl w:val="289E84D4"/>
    <w:lvl w:ilvl="0" w:tplc="A06A80C8">
      <w:start w:val="1"/>
      <w:numFmt w:val="bullet"/>
      <w:pStyle w:val="SubBullet2"/>
      <w:lvlText w:val=""/>
      <w:lvlJc w:val="left"/>
      <w:pPr>
        <w:ind w:left="648" w:hanging="216"/>
      </w:pPr>
      <w:rPr>
        <w:rFonts w:ascii="Symbol" w:hAnsi="Symbol" w:hint="default"/>
        <w:color w:val="FF5900" w:themeColor="accent5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42107">
    <w:abstractNumId w:val="14"/>
  </w:num>
  <w:num w:numId="2" w16cid:durableId="1417095274">
    <w:abstractNumId w:val="15"/>
  </w:num>
  <w:num w:numId="3" w16cid:durableId="2060394024">
    <w:abstractNumId w:val="3"/>
  </w:num>
  <w:num w:numId="4" w16cid:durableId="1921941196">
    <w:abstractNumId w:val="11"/>
  </w:num>
  <w:num w:numId="5" w16cid:durableId="1564952084">
    <w:abstractNumId w:val="1"/>
  </w:num>
  <w:num w:numId="6" w16cid:durableId="1680306173">
    <w:abstractNumId w:val="10"/>
  </w:num>
  <w:num w:numId="7" w16cid:durableId="684594415">
    <w:abstractNumId w:val="4"/>
  </w:num>
  <w:num w:numId="8" w16cid:durableId="575827256">
    <w:abstractNumId w:val="7"/>
  </w:num>
  <w:num w:numId="9" w16cid:durableId="415130792">
    <w:abstractNumId w:val="0"/>
  </w:num>
  <w:num w:numId="10" w16cid:durableId="1471554275">
    <w:abstractNumId w:val="5"/>
  </w:num>
  <w:num w:numId="11" w16cid:durableId="1366098621">
    <w:abstractNumId w:val="2"/>
  </w:num>
  <w:num w:numId="12" w16cid:durableId="1682393581">
    <w:abstractNumId w:val="9"/>
  </w:num>
  <w:num w:numId="13" w16cid:durableId="473765189">
    <w:abstractNumId w:val="12"/>
  </w:num>
  <w:num w:numId="14" w16cid:durableId="2129153825">
    <w:abstractNumId w:val="16"/>
  </w:num>
  <w:num w:numId="15" w16cid:durableId="804277935">
    <w:abstractNumId w:val="13"/>
  </w:num>
  <w:num w:numId="16" w16cid:durableId="252783486">
    <w:abstractNumId w:val="6"/>
  </w:num>
  <w:num w:numId="17" w16cid:durableId="898052261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DD"/>
    <w:rsid w:val="000000A7"/>
    <w:rsid w:val="000008B7"/>
    <w:rsid w:val="00000A6E"/>
    <w:rsid w:val="00000CAF"/>
    <w:rsid w:val="00001279"/>
    <w:rsid w:val="0000244C"/>
    <w:rsid w:val="000032F4"/>
    <w:rsid w:val="00003EFA"/>
    <w:rsid w:val="00004629"/>
    <w:rsid w:val="000047DF"/>
    <w:rsid w:val="000051BC"/>
    <w:rsid w:val="00005661"/>
    <w:rsid w:val="00005A6C"/>
    <w:rsid w:val="00005BEB"/>
    <w:rsid w:val="00005E19"/>
    <w:rsid w:val="0000619E"/>
    <w:rsid w:val="0000638E"/>
    <w:rsid w:val="000063DB"/>
    <w:rsid w:val="00006458"/>
    <w:rsid w:val="00006747"/>
    <w:rsid w:val="00007016"/>
    <w:rsid w:val="00007289"/>
    <w:rsid w:val="00010039"/>
    <w:rsid w:val="00010985"/>
    <w:rsid w:val="00010B70"/>
    <w:rsid w:val="00010BB2"/>
    <w:rsid w:val="00010E8A"/>
    <w:rsid w:val="00011576"/>
    <w:rsid w:val="00012C5D"/>
    <w:rsid w:val="00012EA3"/>
    <w:rsid w:val="00013C04"/>
    <w:rsid w:val="00013D17"/>
    <w:rsid w:val="00013DF9"/>
    <w:rsid w:val="0001464F"/>
    <w:rsid w:val="00014FA4"/>
    <w:rsid w:val="000150B0"/>
    <w:rsid w:val="00015642"/>
    <w:rsid w:val="000158B7"/>
    <w:rsid w:val="00016456"/>
    <w:rsid w:val="000165F8"/>
    <w:rsid w:val="00016DB0"/>
    <w:rsid w:val="00016EEC"/>
    <w:rsid w:val="000175F4"/>
    <w:rsid w:val="00017BC8"/>
    <w:rsid w:val="00017DBA"/>
    <w:rsid w:val="00020351"/>
    <w:rsid w:val="000207D6"/>
    <w:rsid w:val="00020AE7"/>
    <w:rsid w:val="00020B90"/>
    <w:rsid w:val="00021494"/>
    <w:rsid w:val="000216A1"/>
    <w:rsid w:val="00021751"/>
    <w:rsid w:val="00022555"/>
    <w:rsid w:val="00022A50"/>
    <w:rsid w:val="00022B41"/>
    <w:rsid w:val="00022BE9"/>
    <w:rsid w:val="00022CBB"/>
    <w:rsid w:val="000234B1"/>
    <w:rsid w:val="00023549"/>
    <w:rsid w:val="00023DD8"/>
    <w:rsid w:val="00023DE9"/>
    <w:rsid w:val="00023E4B"/>
    <w:rsid w:val="00024094"/>
    <w:rsid w:val="000243EF"/>
    <w:rsid w:val="0002453F"/>
    <w:rsid w:val="00024CD3"/>
    <w:rsid w:val="00024F46"/>
    <w:rsid w:val="00025244"/>
    <w:rsid w:val="0002534A"/>
    <w:rsid w:val="00025715"/>
    <w:rsid w:val="00025A9C"/>
    <w:rsid w:val="00026368"/>
    <w:rsid w:val="000305A0"/>
    <w:rsid w:val="00030956"/>
    <w:rsid w:val="000309D6"/>
    <w:rsid w:val="00030A2B"/>
    <w:rsid w:val="00030D65"/>
    <w:rsid w:val="00030F7C"/>
    <w:rsid w:val="000314D2"/>
    <w:rsid w:val="00031559"/>
    <w:rsid w:val="0003279D"/>
    <w:rsid w:val="00032923"/>
    <w:rsid w:val="00032E7D"/>
    <w:rsid w:val="00032E85"/>
    <w:rsid w:val="00032F88"/>
    <w:rsid w:val="00033079"/>
    <w:rsid w:val="00033105"/>
    <w:rsid w:val="00033983"/>
    <w:rsid w:val="00033F88"/>
    <w:rsid w:val="000342DC"/>
    <w:rsid w:val="000349EF"/>
    <w:rsid w:val="00034C44"/>
    <w:rsid w:val="0003587C"/>
    <w:rsid w:val="000359B4"/>
    <w:rsid w:val="00035A58"/>
    <w:rsid w:val="00035AD1"/>
    <w:rsid w:val="00036CD6"/>
    <w:rsid w:val="00037600"/>
    <w:rsid w:val="00037806"/>
    <w:rsid w:val="00037BA7"/>
    <w:rsid w:val="00037F21"/>
    <w:rsid w:val="00037F23"/>
    <w:rsid w:val="000402DC"/>
    <w:rsid w:val="00040360"/>
    <w:rsid w:val="00040A4E"/>
    <w:rsid w:val="0004107F"/>
    <w:rsid w:val="0004114B"/>
    <w:rsid w:val="000412B7"/>
    <w:rsid w:val="00042299"/>
    <w:rsid w:val="000423A6"/>
    <w:rsid w:val="00042DFF"/>
    <w:rsid w:val="00043237"/>
    <w:rsid w:val="00043257"/>
    <w:rsid w:val="000439FE"/>
    <w:rsid w:val="00043A1D"/>
    <w:rsid w:val="00043C16"/>
    <w:rsid w:val="00043D30"/>
    <w:rsid w:val="0004408A"/>
    <w:rsid w:val="00044661"/>
    <w:rsid w:val="0004509A"/>
    <w:rsid w:val="000459A3"/>
    <w:rsid w:val="0004600A"/>
    <w:rsid w:val="000468F4"/>
    <w:rsid w:val="00046999"/>
    <w:rsid w:val="000469A0"/>
    <w:rsid w:val="00047195"/>
    <w:rsid w:val="000479F8"/>
    <w:rsid w:val="00047A80"/>
    <w:rsid w:val="00050540"/>
    <w:rsid w:val="00050BC4"/>
    <w:rsid w:val="00050FF1"/>
    <w:rsid w:val="00052420"/>
    <w:rsid w:val="00052625"/>
    <w:rsid w:val="00052744"/>
    <w:rsid w:val="000528C9"/>
    <w:rsid w:val="00052A2C"/>
    <w:rsid w:val="00052CF0"/>
    <w:rsid w:val="00052D4B"/>
    <w:rsid w:val="00053C9C"/>
    <w:rsid w:val="00053F92"/>
    <w:rsid w:val="00053FA3"/>
    <w:rsid w:val="0005414D"/>
    <w:rsid w:val="00054780"/>
    <w:rsid w:val="000549DD"/>
    <w:rsid w:val="00054E0A"/>
    <w:rsid w:val="0005512E"/>
    <w:rsid w:val="00055F28"/>
    <w:rsid w:val="000561EC"/>
    <w:rsid w:val="00056201"/>
    <w:rsid w:val="000564FB"/>
    <w:rsid w:val="0005682D"/>
    <w:rsid w:val="00056D1A"/>
    <w:rsid w:val="000575FA"/>
    <w:rsid w:val="00057906"/>
    <w:rsid w:val="00057976"/>
    <w:rsid w:val="00057E09"/>
    <w:rsid w:val="000610D6"/>
    <w:rsid w:val="00061371"/>
    <w:rsid w:val="00061B07"/>
    <w:rsid w:val="00061F59"/>
    <w:rsid w:val="000622A0"/>
    <w:rsid w:val="000625A3"/>
    <w:rsid w:val="000626F4"/>
    <w:rsid w:val="00062AAA"/>
    <w:rsid w:val="00062FB1"/>
    <w:rsid w:val="00063A72"/>
    <w:rsid w:val="00063EC0"/>
    <w:rsid w:val="00066276"/>
    <w:rsid w:val="0006699E"/>
    <w:rsid w:val="00066E87"/>
    <w:rsid w:val="00067BAB"/>
    <w:rsid w:val="000700EC"/>
    <w:rsid w:val="00070BFE"/>
    <w:rsid w:val="0007307C"/>
    <w:rsid w:val="000730FE"/>
    <w:rsid w:val="0007342E"/>
    <w:rsid w:val="000739E9"/>
    <w:rsid w:val="00073B8F"/>
    <w:rsid w:val="00073E38"/>
    <w:rsid w:val="00074090"/>
    <w:rsid w:val="00074BAD"/>
    <w:rsid w:val="00074D91"/>
    <w:rsid w:val="000750FC"/>
    <w:rsid w:val="0007519E"/>
    <w:rsid w:val="0007533D"/>
    <w:rsid w:val="00075442"/>
    <w:rsid w:val="000759C6"/>
    <w:rsid w:val="00076412"/>
    <w:rsid w:val="00076611"/>
    <w:rsid w:val="0007669B"/>
    <w:rsid w:val="000768A4"/>
    <w:rsid w:val="00077194"/>
    <w:rsid w:val="000775CD"/>
    <w:rsid w:val="00077DAC"/>
    <w:rsid w:val="00077FC4"/>
    <w:rsid w:val="00080783"/>
    <w:rsid w:val="00080C7F"/>
    <w:rsid w:val="000815E9"/>
    <w:rsid w:val="00081882"/>
    <w:rsid w:val="00081B2B"/>
    <w:rsid w:val="00081B87"/>
    <w:rsid w:val="00081C7E"/>
    <w:rsid w:val="00081CA0"/>
    <w:rsid w:val="00081D97"/>
    <w:rsid w:val="00082311"/>
    <w:rsid w:val="00082392"/>
    <w:rsid w:val="00082462"/>
    <w:rsid w:val="00082FB8"/>
    <w:rsid w:val="0008326E"/>
    <w:rsid w:val="000832A5"/>
    <w:rsid w:val="00083794"/>
    <w:rsid w:val="00083898"/>
    <w:rsid w:val="00084BF0"/>
    <w:rsid w:val="00084C97"/>
    <w:rsid w:val="000858C7"/>
    <w:rsid w:val="00085BA1"/>
    <w:rsid w:val="00085D3C"/>
    <w:rsid w:val="00086168"/>
    <w:rsid w:val="000863E6"/>
    <w:rsid w:val="0008673B"/>
    <w:rsid w:val="00087371"/>
    <w:rsid w:val="00087C31"/>
    <w:rsid w:val="00087C3C"/>
    <w:rsid w:val="00087F6D"/>
    <w:rsid w:val="000903A3"/>
    <w:rsid w:val="00090766"/>
    <w:rsid w:val="000923F5"/>
    <w:rsid w:val="0009286B"/>
    <w:rsid w:val="00092A28"/>
    <w:rsid w:val="00092B36"/>
    <w:rsid w:val="00092D44"/>
    <w:rsid w:val="000932E7"/>
    <w:rsid w:val="0009338B"/>
    <w:rsid w:val="0009356A"/>
    <w:rsid w:val="00093A83"/>
    <w:rsid w:val="00094573"/>
    <w:rsid w:val="00094E85"/>
    <w:rsid w:val="0009519B"/>
    <w:rsid w:val="000953D9"/>
    <w:rsid w:val="00095467"/>
    <w:rsid w:val="00095C42"/>
    <w:rsid w:val="00096A1D"/>
    <w:rsid w:val="00097079"/>
    <w:rsid w:val="000972EC"/>
    <w:rsid w:val="000A036F"/>
    <w:rsid w:val="000A03E5"/>
    <w:rsid w:val="000A0D0D"/>
    <w:rsid w:val="000A0DB2"/>
    <w:rsid w:val="000A1925"/>
    <w:rsid w:val="000A1946"/>
    <w:rsid w:val="000A1CEA"/>
    <w:rsid w:val="000A1F32"/>
    <w:rsid w:val="000A27B5"/>
    <w:rsid w:val="000A2BBB"/>
    <w:rsid w:val="000A39A0"/>
    <w:rsid w:val="000A39F0"/>
    <w:rsid w:val="000A3E60"/>
    <w:rsid w:val="000A3F3D"/>
    <w:rsid w:val="000A429D"/>
    <w:rsid w:val="000A459E"/>
    <w:rsid w:val="000A474F"/>
    <w:rsid w:val="000A4A37"/>
    <w:rsid w:val="000A4A99"/>
    <w:rsid w:val="000A532F"/>
    <w:rsid w:val="000A58CF"/>
    <w:rsid w:val="000A5E3C"/>
    <w:rsid w:val="000A6393"/>
    <w:rsid w:val="000A63B4"/>
    <w:rsid w:val="000A66F7"/>
    <w:rsid w:val="000A6BC3"/>
    <w:rsid w:val="000A6FD6"/>
    <w:rsid w:val="000A7017"/>
    <w:rsid w:val="000A7100"/>
    <w:rsid w:val="000A73DC"/>
    <w:rsid w:val="000A76E2"/>
    <w:rsid w:val="000A7EC1"/>
    <w:rsid w:val="000B0457"/>
    <w:rsid w:val="000B0A99"/>
    <w:rsid w:val="000B2365"/>
    <w:rsid w:val="000B2CE7"/>
    <w:rsid w:val="000B2EFB"/>
    <w:rsid w:val="000B31E8"/>
    <w:rsid w:val="000B33DC"/>
    <w:rsid w:val="000B34CB"/>
    <w:rsid w:val="000B3A38"/>
    <w:rsid w:val="000B3E5B"/>
    <w:rsid w:val="000B43FC"/>
    <w:rsid w:val="000B47A1"/>
    <w:rsid w:val="000B48AB"/>
    <w:rsid w:val="000B4960"/>
    <w:rsid w:val="000B4C28"/>
    <w:rsid w:val="000B53FB"/>
    <w:rsid w:val="000B56B6"/>
    <w:rsid w:val="000B581E"/>
    <w:rsid w:val="000B5A66"/>
    <w:rsid w:val="000B5C3D"/>
    <w:rsid w:val="000B69DC"/>
    <w:rsid w:val="000B71AE"/>
    <w:rsid w:val="000B71F7"/>
    <w:rsid w:val="000B7605"/>
    <w:rsid w:val="000B7734"/>
    <w:rsid w:val="000B77D9"/>
    <w:rsid w:val="000C116B"/>
    <w:rsid w:val="000C1B99"/>
    <w:rsid w:val="000C1BB8"/>
    <w:rsid w:val="000C2040"/>
    <w:rsid w:val="000C2A2A"/>
    <w:rsid w:val="000C36A2"/>
    <w:rsid w:val="000C3C1C"/>
    <w:rsid w:val="000C443C"/>
    <w:rsid w:val="000C4EDA"/>
    <w:rsid w:val="000C5346"/>
    <w:rsid w:val="000C5A08"/>
    <w:rsid w:val="000C6058"/>
    <w:rsid w:val="000C64D7"/>
    <w:rsid w:val="000C6940"/>
    <w:rsid w:val="000C6AFB"/>
    <w:rsid w:val="000C6C6F"/>
    <w:rsid w:val="000C7540"/>
    <w:rsid w:val="000D01FA"/>
    <w:rsid w:val="000D0512"/>
    <w:rsid w:val="000D059F"/>
    <w:rsid w:val="000D0E17"/>
    <w:rsid w:val="000D15FA"/>
    <w:rsid w:val="000D164A"/>
    <w:rsid w:val="000D26BD"/>
    <w:rsid w:val="000D2D0D"/>
    <w:rsid w:val="000D30B8"/>
    <w:rsid w:val="000D4477"/>
    <w:rsid w:val="000D45DB"/>
    <w:rsid w:val="000D4913"/>
    <w:rsid w:val="000D4F77"/>
    <w:rsid w:val="000D5164"/>
    <w:rsid w:val="000D54EC"/>
    <w:rsid w:val="000D5B57"/>
    <w:rsid w:val="000D5D72"/>
    <w:rsid w:val="000D6125"/>
    <w:rsid w:val="000D663F"/>
    <w:rsid w:val="000D6C30"/>
    <w:rsid w:val="000D6F8D"/>
    <w:rsid w:val="000D7521"/>
    <w:rsid w:val="000D7E4D"/>
    <w:rsid w:val="000E0D39"/>
    <w:rsid w:val="000E0EDB"/>
    <w:rsid w:val="000E2487"/>
    <w:rsid w:val="000E3420"/>
    <w:rsid w:val="000E4287"/>
    <w:rsid w:val="000E457B"/>
    <w:rsid w:val="000E4969"/>
    <w:rsid w:val="000E4CEF"/>
    <w:rsid w:val="000E524A"/>
    <w:rsid w:val="000E5564"/>
    <w:rsid w:val="000E575A"/>
    <w:rsid w:val="000E6AB7"/>
    <w:rsid w:val="000E6E6E"/>
    <w:rsid w:val="000E6E7B"/>
    <w:rsid w:val="000E71CD"/>
    <w:rsid w:val="000E75D5"/>
    <w:rsid w:val="000E7A1D"/>
    <w:rsid w:val="000E7A94"/>
    <w:rsid w:val="000E7D4D"/>
    <w:rsid w:val="000F0722"/>
    <w:rsid w:val="000F0A17"/>
    <w:rsid w:val="000F0B59"/>
    <w:rsid w:val="000F0BD3"/>
    <w:rsid w:val="000F0D10"/>
    <w:rsid w:val="000F0DC8"/>
    <w:rsid w:val="000F0E25"/>
    <w:rsid w:val="000F0E4B"/>
    <w:rsid w:val="000F1E0E"/>
    <w:rsid w:val="000F2224"/>
    <w:rsid w:val="000F2237"/>
    <w:rsid w:val="000F2734"/>
    <w:rsid w:val="000F3795"/>
    <w:rsid w:val="000F40A8"/>
    <w:rsid w:val="000F49E2"/>
    <w:rsid w:val="000F55F7"/>
    <w:rsid w:val="000F5B54"/>
    <w:rsid w:val="000F5BF5"/>
    <w:rsid w:val="000F65AB"/>
    <w:rsid w:val="000F70B3"/>
    <w:rsid w:val="000F780E"/>
    <w:rsid w:val="000F7FF7"/>
    <w:rsid w:val="0010058A"/>
    <w:rsid w:val="001008A8"/>
    <w:rsid w:val="00100D74"/>
    <w:rsid w:val="0010126F"/>
    <w:rsid w:val="00101BC1"/>
    <w:rsid w:val="00101C1C"/>
    <w:rsid w:val="00101DC7"/>
    <w:rsid w:val="00101F4F"/>
    <w:rsid w:val="0010230C"/>
    <w:rsid w:val="0010236F"/>
    <w:rsid w:val="00102BFF"/>
    <w:rsid w:val="00102EA9"/>
    <w:rsid w:val="00102F54"/>
    <w:rsid w:val="00103C65"/>
    <w:rsid w:val="00103E28"/>
    <w:rsid w:val="00103F62"/>
    <w:rsid w:val="00104101"/>
    <w:rsid w:val="00104247"/>
    <w:rsid w:val="00104576"/>
    <w:rsid w:val="00104831"/>
    <w:rsid w:val="00104C2F"/>
    <w:rsid w:val="00105115"/>
    <w:rsid w:val="0010550F"/>
    <w:rsid w:val="0010560C"/>
    <w:rsid w:val="00105A17"/>
    <w:rsid w:val="00105DAA"/>
    <w:rsid w:val="00106762"/>
    <w:rsid w:val="00106AD9"/>
    <w:rsid w:val="00106D46"/>
    <w:rsid w:val="00107264"/>
    <w:rsid w:val="001074DF"/>
    <w:rsid w:val="00107672"/>
    <w:rsid w:val="00107C15"/>
    <w:rsid w:val="00107D6F"/>
    <w:rsid w:val="00110157"/>
    <w:rsid w:val="001101EA"/>
    <w:rsid w:val="001104F2"/>
    <w:rsid w:val="00110952"/>
    <w:rsid w:val="00110D7A"/>
    <w:rsid w:val="00110EFC"/>
    <w:rsid w:val="0011151E"/>
    <w:rsid w:val="001119C0"/>
    <w:rsid w:val="00111F77"/>
    <w:rsid w:val="00111FE5"/>
    <w:rsid w:val="00112467"/>
    <w:rsid w:val="00112586"/>
    <w:rsid w:val="00112E2C"/>
    <w:rsid w:val="00112FA7"/>
    <w:rsid w:val="00113C5E"/>
    <w:rsid w:val="0011464B"/>
    <w:rsid w:val="0011494C"/>
    <w:rsid w:val="001149AC"/>
    <w:rsid w:val="00114D9A"/>
    <w:rsid w:val="001153D9"/>
    <w:rsid w:val="001156C9"/>
    <w:rsid w:val="0011571F"/>
    <w:rsid w:val="00115AC1"/>
    <w:rsid w:val="00115DDF"/>
    <w:rsid w:val="00116727"/>
    <w:rsid w:val="00116AA0"/>
    <w:rsid w:val="00116CC0"/>
    <w:rsid w:val="0011753D"/>
    <w:rsid w:val="00117B78"/>
    <w:rsid w:val="00117BBB"/>
    <w:rsid w:val="00120620"/>
    <w:rsid w:val="00120ED3"/>
    <w:rsid w:val="001215A7"/>
    <w:rsid w:val="001216EE"/>
    <w:rsid w:val="001216EF"/>
    <w:rsid w:val="00121B54"/>
    <w:rsid w:val="00121FB6"/>
    <w:rsid w:val="00122CCC"/>
    <w:rsid w:val="0012344F"/>
    <w:rsid w:val="00123651"/>
    <w:rsid w:val="00123A0F"/>
    <w:rsid w:val="00123BCA"/>
    <w:rsid w:val="00123D1F"/>
    <w:rsid w:val="00123F9D"/>
    <w:rsid w:val="00124323"/>
    <w:rsid w:val="00124551"/>
    <w:rsid w:val="00124A89"/>
    <w:rsid w:val="00124CD0"/>
    <w:rsid w:val="00124E5E"/>
    <w:rsid w:val="001260B4"/>
    <w:rsid w:val="00126CEA"/>
    <w:rsid w:val="001273CF"/>
    <w:rsid w:val="00127A09"/>
    <w:rsid w:val="00127A26"/>
    <w:rsid w:val="0013011E"/>
    <w:rsid w:val="00130BE4"/>
    <w:rsid w:val="00130F4E"/>
    <w:rsid w:val="00131276"/>
    <w:rsid w:val="00131878"/>
    <w:rsid w:val="00131C3D"/>
    <w:rsid w:val="00131E74"/>
    <w:rsid w:val="00132840"/>
    <w:rsid w:val="00132FC9"/>
    <w:rsid w:val="00133195"/>
    <w:rsid w:val="001339D3"/>
    <w:rsid w:val="001344A5"/>
    <w:rsid w:val="0013474F"/>
    <w:rsid w:val="00134F5B"/>
    <w:rsid w:val="001356A2"/>
    <w:rsid w:val="0013613A"/>
    <w:rsid w:val="0013652C"/>
    <w:rsid w:val="0013687A"/>
    <w:rsid w:val="001368D9"/>
    <w:rsid w:val="00137386"/>
    <w:rsid w:val="00137EB6"/>
    <w:rsid w:val="001401AC"/>
    <w:rsid w:val="00140E6E"/>
    <w:rsid w:val="0014132C"/>
    <w:rsid w:val="00142EAC"/>
    <w:rsid w:val="00142EF1"/>
    <w:rsid w:val="0014357A"/>
    <w:rsid w:val="00143759"/>
    <w:rsid w:val="00143B73"/>
    <w:rsid w:val="001441B8"/>
    <w:rsid w:val="00144405"/>
    <w:rsid w:val="0014462D"/>
    <w:rsid w:val="001448ED"/>
    <w:rsid w:val="00144989"/>
    <w:rsid w:val="001452B6"/>
    <w:rsid w:val="001460B2"/>
    <w:rsid w:val="00146ABA"/>
    <w:rsid w:val="00146F29"/>
    <w:rsid w:val="0014768B"/>
    <w:rsid w:val="00147932"/>
    <w:rsid w:val="00147A6C"/>
    <w:rsid w:val="00147CC1"/>
    <w:rsid w:val="00147E73"/>
    <w:rsid w:val="00147F45"/>
    <w:rsid w:val="00150CFA"/>
    <w:rsid w:val="0015120D"/>
    <w:rsid w:val="00151895"/>
    <w:rsid w:val="00151CEE"/>
    <w:rsid w:val="00151EF3"/>
    <w:rsid w:val="001522F9"/>
    <w:rsid w:val="0015239C"/>
    <w:rsid w:val="00152D58"/>
    <w:rsid w:val="0015317D"/>
    <w:rsid w:val="00153ED6"/>
    <w:rsid w:val="00153F51"/>
    <w:rsid w:val="0015502E"/>
    <w:rsid w:val="0015537C"/>
    <w:rsid w:val="00155BC7"/>
    <w:rsid w:val="001567E3"/>
    <w:rsid w:val="001569FB"/>
    <w:rsid w:val="00156B96"/>
    <w:rsid w:val="00157593"/>
    <w:rsid w:val="00157C6E"/>
    <w:rsid w:val="001604E7"/>
    <w:rsid w:val="0016074A"/>
    <w:rsid w:val="00160A28"/>
    <w:rsid w:val="00160D20"/>
    <w:rsid w:val="0016148D"/>
    <w:rsid w:val="00161597"/>
    <w:rsid w:val="001615D6"/>
    <w:rsid w:val="00161D4E"/>
    <w:rsid w:val="001625AE"/>
    <w:rsid w:val="00162FFD"/>
    <w:rsid w:val="00163250"/>
    <w:rsid w:val="00163C60"/>
    <w:rsid w:val="00163FD3"/>
    <w:rsid w:val="001644D8"/>
    <w:rsid w:val="0016453E"/>
    <w:rsid w:val="00164585"/>
    <w:rsid w:val="00164601"/>
    <w:rsid w:val="0016530A"/>
    <w:rsid w:val="0016537E"/>
    <w:rsid w:val="00165384"/>
    <w:rsid w:val="001658D0"/>
    <w:rsid w:val="00165A64"/>
    <w:rsid w:val="0016601D"/>
    <w:rsid w:val="00167074"/>
    <w:rsid w:val="001674AB"/>
    <w:rsid w:val="00167620"/>
    <w:rsid w:val="001677F5"/>
    <w:rsid w:val="001679A3"/>
    <w:rsid w:val="00170C48"/>
    <w:rsid w:val="00171028"/>
    <w:rsid w:val="00171044"/>
    <w:rsid w:val="0017147B"/>
    <w:rsid w:val="0017148E"/>
    <w:rsid w:val="00171B56"/>
    <w:rsid w:val="00171E2D"/>
    <w:rsid w:val="00173189"/>
    <w:rsid w:val="001738DA"/>
    <w:rsid w:val="001741FF"/>
    <w:rsid w:val="001745F7"/>
    <w:rsid w:val="00174609"/>
    <w:rsid w:val="00174E97"/>
    <w:rsid w:val="001759C2"/>
    <w:rsid w:val="001760E3"/>
    <w:rsid w:val="00176B5E"/>
    <w:rsid w:val="00176C3B"/>
    <w:rsid w:val="001774EC"/>
    <w:rsid w:val="0017754D"/>
    <w:rsid w:val="00177DA5"/>
    <w:rsid w:val="00177F9D"/>
    <w:rsid w:val="001810A6"/>
    <w:rsid w:val="0018133A"/>
    <w:rsid w:val="00181611"/>
    <w:rsid w:val="00181AFD"/>
    <w:rsid w:val="00181B56"/>
    <w:rsid w:val="0018254F"/>
    <w:rsid w:val="00182678"/>
    <w:rsid w:val="00182D79"/>
    <w:rsid w:val="00182FC1"/>
    <w:rsid w:val="00183F88"/>
    <w:rsid w:val="00183F91"/>
    <w:rsid w:val="00184222"/>
    <w:rsid w:val="0018443B"/>
    <w:rsid w:val="00184A11"/>
    <w:rsid w:val="00184A3C"/>
    <w:rsid w:val="001853D6"/>
    <w:rsid w:val="00185CDE"/>
    <w:rsid w:val="00185ECB"/>
    <w:rsid w:val="00185F54"/>
    <w:rsid w:val="0018607A"/>
    <w:rsid w:val="001860AA"/>
    <w:rsid w:val="0018612D"/>
    <w:rsid w:val="00186158"/>
    <w:rsid w:val="001863C6"/>
    <w:rsid w:val="00186936"/>
    <w:rsid w:val="00187514"/>
    <w:rsid w:val="00187FBF"/>
    <w:rsid w:val="0019050B"/>
    <w:rsid w:val="001908F2"/>
    <w:rsid w:val="00190975"/>
    <w:rsid w:val="00191287"/>
    <w:rsid w:val="0019147A"/>
    <w:rsid w:val="00193245"/>
    <w:rsid w:val="001940D4"/>
    <w:rsid w:val="001945B3"/>
    <w:rsid w:val="00194D73"/>
    <w:rsid w:val="0019574A"/>
    <w:rsid w:val="00195FCF"/>
    <w:rsid w:val="00196504"/>
    <w:rsid w:val="00196613"/>
    <w:rsid w:val="00196D9F"/>
    <w:rsid w:val="00197B1A"/>
    <w:rsid w:val="00197C82"/>
    <w:rsid w:val="00197F1C"/>
    <w:rsid w:val="001A0256"/>
    <w:rsid w:val="001A060B"/>
    <w:rsid w:val="001A0751"/>
    <w:rsid w:val="001A118D"/>
    <w:rsid w:val="001A12FC"/>
    <w:rsid w:val="001A13CE"/>
    <w:rsid w:val="001A165A"/>
    <w:rsid w:val="001A2327"/>
    <w:rsid w:val="001A24D1"/>
    <w:rsid w:val="001A2C78"/>
    <w:rsid w:val="001A2EB7"/>
    <w:rsid w:val="001A309C"/>
    <w:rsid w:val="001A32EF"/>
    <w:rsid w:val="001A39DB"/>
    <w:rsid w:val="001A472B"/>
    <w:rsid w:val="001A69DB"/>
    <w:rsid w:val="001A6CB1"/>
    <w:rsid w:val="001A7645"/>
    <w:rsid w:val="001A78CA"/>
    <w:rsid w:val="001A78D1"/>
    <w:rsid w:val="001A798E"/>
    <w:rsid w:val="001B06B9"/>
    <w:rsid w:val="001B0CD6"/>
    <w:rsid w:val="001B137E"/>
    <w:rsid w:val="001B1C3D"/>
    <w:rsid w:val="001B206B"/>
    <w:rsid w:val="001B2273"/>
    <w:rsid w:val="001B2A7B"/>
    <w:rsid w:val="001B30BF"/>
    <w:rsid w:val="001B3B1C"/>
    <w:rsid w:val="001B3FB4"/>
    <w:rsid w:val="001B41AB"/>
    <w:rsid w:val="001B466C"/>
    <w:rsid w:val="001B4CEA"/>
    <w:rsid w:val="001B4DDF"/>
    <w:rsid w:val="001B5648"/>
    <w:rsid w:val="001B5729"/>
    <w:rsid w:val="001B6167"/>
    <w:rsid w:val="001B64CD"/>
    <w:rsid w:val="001B68DF"/>
    <w:rsid w:val="001B72F7"/>
    <w:rsid w:val="001B731C"/>
    <w:rsid w:val="001B74FE"/>
    <w:rsid w:val="001B7700"/>
    <w:rsid w:val="001B7AFB"/>
    <w:rsid w:val="001B7ECF"/>
    <w:rsid w:val="001C0D58"/>
    <w:rsid w:val="001C0F65"/>
    <w:rsid w:val="001C1670"/>
    <w:rsid w:val="001C16C5"/>
    <w:rsid w:val="001C20D1"/>
    <w:rsid w:val="001C36AC"/>
    <w:rsid w:val="001C3AB3"/>
    <w:rsid w:val="001C450F"/>
    <w:rsid w:val="001C5BBF"/>
    <w:rsid w:val="001C5E3C"/>
    <w:rsid w:val="001C6353"/>
    <w:rsid w:val="001C6355"/>
    <w:rsid w:val="001C6B49"/>
    <w:rsid w:val="001C7F4C"/>
    <w:rsid w:val="001D0358"/>
    <w:rsid w:val="001D077D"/>
    <w:rsid w:val="001D0AAA"/>
    <w:rsid w:val="001D1575"/>
    <w:rsid w:val="001D18CD"/>
    <w:rsid w:val="001D1EB1"/>
    <w:rsid w:val="001D21DB"/>
    <w:rsid w:val="001D283A"/>
    <w:rsid w:val="001D2982"/>
    <w:rsid w:val="001D298E"/>
    <w:rsid w:val="001D3140"/>
    <w:rsid w:val="001D3BA5"/>
    <w:rsid w:val="001D3C38"/>
    <w:rsid w:val="001D3FD6"/>
    <w:rsid w:val="001D4498"/>
    <w:rsid w:val="001D4AE0"/>
    <w:rsid w:val="001D5919"/>
    <w:rsid w:val="001D59B6"/>
    <w:rsid w:val="001D6633"/>
    <w:rsid w:val="001D6906"/>
    <w:rsid w:val="001D6A73"/>
    <w:rsid w:val="001D7182"/>
    <w:rsid w:val="001D7EA4"/>
    <w:rsid w:val="001D7F7C"/>
    <w:rsid w:val="001E047C"/>
    <w:rsid w:val="001E0528"/>
    <w:rsid w:val="001E1139"/>
    <w:rsid w:val="001E130F"/>
    <w:rsid w:val="001E1607"/>
    <w:rsid w:val="001E1BFA"/>
    <w:rsid w:val="001E2AB3"/>
    <w:rsid w:val="001E2BCA"/>
    <w:rsid w:val="001E2E17"/>
    <w:rsid w:val="001E377D"/>
    <w:rsid w:val="001E3D3A"/>
    <w:rsid w:val="001E46B4"/>
    <w:rsid w:val="001E48EA"/>
    <w:rsid w:val="001E490A"/>
    <w:rsid w:val="001E4A49"/>
    <w:rsid w:val="001E4E5D"/>
    <w:rsid w:val="001E501C"/>
    <w:rsid w:val="001E57D2"/>
    <w:rsid w:val="001E6BCD"/>
    <w:rsid w:val="001E72DF"/>
    <w:rsid w:val="001E7FCD"/>
    <w:rsid w:val="001F0695"/>
    <w:rsid w:val="001F0755"/>
    <w:rsid w:val="001F0A79"/>
    <w:rsid w:val="001F0ABD"/>
    <w:rsid w:val="001F1172"/>
    <w:rsid w:val="001F175A"/>
    <w:rsid w:val="001F1B0F"/>
    <w:rsid w:val="001F21FD"/>
    <w:rsid w:val="001F251B"/>
    <w:rsid w:val="001F27F6"/>
    <w:rsid w:val="001F3CC9"/>
    <w:rsid w:val="001F3E6A"/>
    <w:rsid w:val="001F3F14"/>
    <w:rsid w:val="001F412F"/>
    <w:rsid w:val="001F4141"/>
    <w:rsid w:val="001F45D3"/>
    <w:rsid w:val="001F4AAF"/>
    <w:rsid w:val="001F5165"/>
    <w:rsid w:val="001F58F2"/>
    <w:rsid w:val="001F5B91"/>
    <w:rsid w:val="001F60DE"/>
    <w:rsid w:val="001F6E02"/>
    <w:rsid w:val="001F7134"/>
    <w:rsid w:val="001F7251"/>
    <w:rsid w:val="001F73C4"/>
    <w:rsid w:val="001F75DD"/>
    <w:rsid w:val="001F7FB7"/>
    <w:rsid w:val="002002F1"/>
    <w:rsid w:val="0020038C"/>
    <w:rsid w:val="00200B93"/>
    <w:rsid w:val="00200EE3"/>
    <w:rsid w:val="0020144F"/>
    <w:rsid w:val="00201464"/>
    <w:rsid w:val="00201AB5"/>
    <w:rsid w:val="00202137"/>
    <w:rsid w:val="00202146"/>
    <w:rsid w:val="0020216C"/>
    <w:rsid w:val="00202630"/>
    <w:rsid w:val="00202B40"/>
    <w:rsid w:val="00203D91"/>
    <w:rsid w:val="00203E65"/>
    <w:rsid w:val="00204211"/>
    <w:rsid w:val="0020461B"/>
    <w:rsid w:val="00204AF0"/>
    <w:rsid w:val="002054FE"/>
    <w:rsid w:val="002056D8"/>
    <w:rsid w:val="00205B39"/>
    <w:rsid w:val="00205CBB"/>
    <w:rsid w:val="002061CA"/>
    <w:rsid w:val="00206C40"/>
    <w:rsid w:val="002071F6"/>
    <w:rsid w:val="00207604"/>
    <w:rsid w:val="00207A3F"/>
    <w:rsid w:val="00207A53"/>
    <w:rsid w:val="00207A58"/>
    <w:rsid w:val="0021012C"/>
    <w:rsid w:val="002101AE"/>
    <w:rsid w:val="002108A6"/>
    <w:rsid w:val="00210BB1"/>
    <w:rsid w:val="00210BBC"/>
    <w:rsid w:val="00210ECD"/>
    <w:rsid w:val="00212264"/>
    <w:rsid w:val="0021230A"/>
    <w:rsid w:val="00212A80"/>
    <w:rsid w:val="00212BC4"/>
    <w:rsid w:val="00213A97"/>
    <w:rsid w:val="00213B29"/>
    <w:rsid w:val="00213FF5"/>
    <w:rsid w:val="00214374"/>
    <w:rsid w:val="002146B2"/>
    <w:rsid w:val="00214959"/>
    <w:rsid w:val="00214B9E"/>
    <w:rsid w:val="00215068"/>
    <w:rsid w:val="0021590B"/>
    <w:rsid w:val="00215DE1"/>
    <w:rsid w:val="0021628B"/>
    <w:rsid w:val="00216E1D"/>
    <w:rsid w:val="00216FCD"/>
    <w:rsid w:val="00217131"/>
    <w:rsid w:val="0021755B"/>
    <w:rsid w:val="00220301"/>
    <w:rsid w:val="002204B5"/>
    <w:rsid w:val="00220807"/>
    <w:rsid w:val="00220977"/>
    <w:rsid w:val="00220BE1"/>
    <w:rsid w:val="00220D57"/>
    <w:rsid w:val="00221375"/>
    <w:rsid w:val="0022139C"/>
    <w:rsid w:val="00221666"/>
    <w:rsid w:val="00221DB0"/>
    <w:rsid w:val="00221F2A"/>
    <w:rsid w:val="00222613"/>
    <w:rsid w:val="00223604"/>
    <w:rsid w:val="002241E5"/>
    <w:rsid w:val="00224269"/>
    <w:rsid w:val="002245D7"/>
    <w:rsid w:val="00224746"/>
    <w:rsid w:val="0022492B"/>
    <w:rsid w:val="002256AA"/>
    <w:rsid w:val="002256E0"/>
    <w:rsid w:val="00225810"/>
    <w:rsid w:val="00225E39"/>
    <w:rsid w:val="00227BF8"/>
    <w:rsid w:val="0023085E"/>
    <w:rsid w:val="00230BD9"/>
    <w:rsid w:val="00231C6C"/>
    <w:rsid w:val="00231E4C"/>
    <w:rsid w:val="00232397"/>
    <w:rsid w:val="00232E22"/>
    <w:rsid w:val="00232FC7"/>
    <w:rsid w:val="00233323"/>
    <w:rsid w:val="002334FE"/>
    <w:rsid w:val="002338D4"/>
    <w:rsid w:val="00233C49"/>
    <w:rsid w:val="0023423F"/>
    <w:rsid w:val="002344C9"/>
    <w:rsid w:val="00234861"/>
    <w:rsid w:val="00235267"/>
    <w:rsid w:val="00235414"/>
    <w:rsid w:val="00235BE3"/>
    <w:rsid w:val="00236862"/>
    <w:rsid w:val="00237161"/>
    <w:rsid w:val="002373D8"/>
    <w:rsid w:val="00237960"/>
    <w:rsid w:val="002401AD"/>
    <w:rsid w:val="0024025B"/>
    <w:rsid w:val="00240616"/>
    <w:rsid w:val="0024064D"/>
    <w:rsid w:val="0024093F"/>
    <w:rsid w:val="00241145"/>
    <w:rsid w:val="002416B6"/>
    <w:rsid w:val="00241802"/>
    <w:rsid w:val="00242E62"/>
    <w:rsid w:val="002431F7"/>
    <w:rsid w:val="002436BF"/>
    <w:rsid w:val="00243A17"/>
    <w:rsid w:val="00243B74"/>
    <w:rsid w:val="002444AC"/>
    <w:rsid w:val="00244665"/>
    <w:rsid w:val="00244670"/>
    <w:rsid w:val="0024471B"/>
    <w:rsid w:val="00244F25"/>
    <w:rsid w:val="00244F27"/>
    <w:rsid w:val="00245771"/>
    <w:rsid w:val="002464AE"/>
    <w:rsid w:val="00246A76"/>
    <w:rsid w:val="00247469"/>
    <w:rsid w:val="00247658"/>
    <w:rsid w:val="002479FF"/>
    <w:rsid w:val="002500B3"/>
    <w:rsid w:val="0025043A"/>
    <w:rsid w:val="00250627"/>
    <w:rsid w:val="00250CBF"/>
    <w:rsid w:val="0025176F"/>
    <w:rsid w:val="002517DB"/>
    <w:rsid w:val="00251DA6"/>
    <w:rsid w:val="002523C4"/>
    <w:rsid w:val="00252D10"/>
    <w:rsid w:val="00252E30"/>
    <w:rsid w:val="00254151"/>
    <w:rsid w:val="00254726"/>
    <w:rsid w:val="0025482C"/>
    <w:rsid w:val="00254BFA"/>
    <w:rsid w:val="00254C43"/>
    <w:rsid w:val="00254FBB"/>
    <w:rsid w:val="002556C9"/>
    <w:rsid w:val="00256570"/>
    <w:rsid w:val="00256B1C"/>
    <w:rsid w:val="002570E1"/>
    <w:rsid w:val="002571F9"/>
    <w:rsid w:val="0025742B"/>
    <w:rsid w:val="00257C72"/>
    <w:rsid w:val="00257EC7"/>
    <w:rsid w:val="00260772"/>
    <w:rsid w:val="00260B73"/>
    <w:rsid w:val="00260CED"/>
    <w:rsid w:val="002617C4"/>
    <w:rsid w:val="00261815"/>
    <w:rsid w:val="00261AEA"/>
    <w:rsid w:val="00261B0B"/>
    <w:rsid w:val="00261C4C"/>
    <w:rsid w:val="00261C6E"/>
    <w:rsid w:val="00261CC3"/>
    <w:rsid w:val="0026205E"/>
    <w:rsid w:val="0026272A"/>
    <w:rsid w:val="00262BF6"/>
    <w:rsid w:val="00262EEB"/>
    <w:rsid w:val="00263059"/>
    <w:rsid w:val="0026318B"/>
    <w:rsid w:val="00263D14"/>
    <w:rsid w:val="00264090"/>
    <w:rsid w:val="00264786"/>
    <w:rsid w:val="00264AA1"/>
    <w:rsid w:val="00264F7D"/>
    <w:rsid w:val="00265234"/>
    <w:rsid w:val="00265CEC"/>
    <w:rsid w:val="00265D0D"/>
    <w:rsid w:val="0026622D"/>
    <w:rsid w:val="00266A09"/>
    <w:rsid w:val="00266A50"/>
    <w:rsid w:val="00266B3B"/>
    <w:rsid w:val="00266D64"/>
    <w:rsid w:val="00266EF6"/>
    <w:rsid w:val="002673F8"/>
    <w:rsid w:val="0026752F"/>
    <w:rsid w:val="00267573"/>
    <w:rsid w:val="00267ECB"/>
    <w:rsid w:val="00270101"/>
    <w:rsid w:val="00270868"/>
    <w:rsid w:val="002713CE"/>
    <w:rsid w:val="00271607"/>
    <w:rsid w:val="00271BA6"/>
    <w:rsid w:val="00271CB6"/>
    <w:rsid w:val="00271EC0"/>
    <w:rsid w:val="00272197"/>
    <w:rsid w:val="002722BC"/>
    <w:rsid w:val="00272DE2"/>
    <w:rsid w:val="0027311B"/>
    <w:rsid w:val="00273D6A"/>
    <w:rsid w:val="00274163"/>
    <w:rsid w:val="00274E37"/>
    <w:rsid w:val="00274E3F"/>
    <w:rsid w:val="00275493"/>
    <w:rsid w:val="00275FA9"/>
    <w:rsid w:val="00276115"/>
    <w:rsid w:val="00276418"/>
    <w:rsid w:val="00276608"/>
    <w:rsid w:val="0027674B"/>
    <w:rsid w:val="00277765"/>
    <w:rsid w:val="002804D5"/>
    <w:rsid w:val="00280507"/>
    <w:rsid w:val="00280C94"/>
    <w:rsid w:val="00280F6B"/>
    <w:rsid w:val="0028124D"/>
    <w:rsid w:val="00281382"/>
    <w:rsid w:val="002814A8"/>
    <w:rsid w:val="00281D4D"/>
    <w:rsid w:val="00282706"/>
    <w:rsid w:val="002829D9"/>
    <w:rsid w:val="00282D9F"/>
    <w:rsid w:val="00282E2E"/>
    <w:rsid w:val="002843F5"/>
    <w:rsid w:val="00284BF6"/>
    <w:rsid w:val="00285F72"/>
    <w:rsid w:val="002864EF"/>
    <w:rsid w:val="002868FE"/>
    <w:rsid w:val="0028722C"/>
    <w:rsid w:val="00287991"/>
    <w:rsid w:val="00287C82"/>
    <w:rsid w:val="00287DD2"/>
    <w:rsid w:val="0029017B"/>
    <w:rsid w:val="002903C2"/>
    <w:rsid w:val="00290453"/>
    <w:rsid w:val="0029097D"/>
    <w:rsid w:val="002914DA"/>
    <w:rsid w:val="00291543"/>
    <w:rsid w:val="00292192"/>
    <w:rsid w:val="00292267"/>
    <w:rsid w:val="002922CE"/>
    <w:rsid w:val="00292E47"/>
    <w:rsid w:val="00293647"/>
    <w:rsid w:val="00293C95"/>
    <w:rsid w:val="00293DBE"/>
    <w:rsid w:val="00293EA9"/>
    <w:rsid w:val="00294660"/>
    <w:rsid w:val="00294848"/>
    <w:rsid w:val="002948D9"/>
    <w:rsid w:val="00294F61"/>
    <w:rsid w:val="0029503B"/>
    <w:rsid w:val="00295183"/>
    <w:rsid w:val="0029541E"/>
    <w:rsid w:val="00295BA5"/>
    <w:rsid w:val="002966E8"/>
    <w:rsid w:val="00297A44"/>
    <w:rsid w:val="00297FEC"/>
    <w:rsid w:val="002A0070"/>
    <w:rsid w:val="002A0542"/>
    <w:rsid w:val="002A0D0F"/>
    <w:rsid w:val="002A11F9"/>
    <w:rsid w:val="002A167D"/>
    <w:rsid w:val="002A1D37"/>
    <w:rsid w:val="002A1D9A"/>
    <w:rsid w:val="002A217C"/>
    <w:rsid w:val="002A3AFF"/>
    <w:rsid w:val="002A4059"/>
    <w:rsid w:val="002A4109"/>
    <w:rsid w:val="002A426B"/>
    <w:rsid w:val="002A447D"/>
    <w:rsid w:val="002A4519"/>
    <w:rsid w:val="002A4B57"/>
    <w:rsid w:val="002A4F3C"/>
    <w:rsid w:val="002A6015"/>
    <w:rsid w:val="002A66E8"/>
    <w:rsid w:val="002A698A"/>
    <w:rsid w:val="002A769B"/>
    <w:rsid w:val="002B0573"/>
    <w:rsid w:val="002B07AB"/>
    <w:rsid w:val="002B1B35"/>
    <w:rsid w:val="002B235C"/>
    <w:rsid w:val="002B2614"/>
    <w:rsid w:val="002B2D5E"/>
    <w:rsid w:val="002B409B"/>
    <w:rsid w:val="002B41BD"/>
    <w:rsid w:val="002B4A92"/>
    <w:rsid w:val="002B4B7B"/>
    <w:rsid w:val="002B51D6"/>
    <w:rsid w:val="002B59C1"/>
    <w:rsid w:val="002B629A"/>
    <w:rsid w:val="002B65AB"/>
    <w:rsid w:val="002B680B"/>
    <w:rsid w:val="002B6870"/>
    <w:rsid w:val="002B69E4"/>
    <w:rsid w:val="002C0B1C"/>
    <w:rsid w:val="002C1C2D"/>
    <w:rsid w:val="002C1F56"/>
    <w:rsid w:val="002C2171"/>
    <w:rsid w:val="002C23C1"/>
    <w:rsid w:val="002C2C3A"/>
    <w:rsid w:val="002C34BA"/>
    <w:rsid w:val="002C35F3"/>
    <w:rsid w:val="002C3E3F"/>
    <w:rsid w:val="002C447F"/>
    <w:rsid w:val="002C4850"/>
    <w:rsid w:val="002C4B81"/>
    <w:rsid w:val="002C4E7A"/>
    <w:rsid w:val="002C5550"/>
    <w:rsid w:val="002C5C83"/>
    <w:rsid w:val="002C6A49"/>
    <w:rsid w:val="002C7074"/>
    <w:rsid w:val="002C7135"/>
    <w:rsid w:val="002C757D"/>
    <w:rsid w:val="002C7C30"/>
    <w:rsid w:val="002C7C79"/>
    <w:rsid w:val="002C7E00"/>
    <w:rsid w:val="002C7EC2"/>
    <w:rsid w:val="002D0005"/>
    <w:rsid w:val="002D0123"/>
    <w:rsid w:val="002D0CEB"/>
    <w:rsid w:val="002D1023"/>
    <w:rsid w:val="002D1091"/>
    <w:rsid w:val="002D1239"/>
    <w:rsid w:val="002D1568"/>
    <w:rsid w:val="002D17C1"/>
    <w:rsid w:val="002D1AB6"/>
    <w:rsid w:val="002D220D"/>
    <w:rsid w:val="002D26F2"/>
    <w:rsid w:val="002D295B"/>
    <w:rsid w:val="002D2B5A"/>
    <w:rsid w:val="002D2D21"/>
    <w:rsid w:val="002D3764"/>
    <w:rsid w:val="002D3809"/>
    <w:rsid w:val="002D3E5F"/>
    <w:rsid w:val="002D3F7F"/>
    <w:rsid w:val="002D402E"/>
    <w:rsid w:val="002D4316"/>
    <w:rsid w:val="002D4451"/>
    <w:rsid w:val="002D44B4"/>
    <w:rsid w:val="002D4C2C"/>
    <w:rsid w:val="002D4EF3"/>
    <w:rsid w:val="002D5191"/>
    <w:rsid w:val="002D677B"/>
    <w:rsid w:val="002D71B5"/>
    <w:rsid w:val="002D7987"/>
    <w:rsid w:val="002D7C79"/>
    <w:rsid w:val="002D7EA6"/>
    <w:rsid w:val="002E01D1"/>
    <w:rsid w:val="002E055E"/>
    <w:rsid w:val="002E0DB4"/>
    <w:rsid w:val="002E0E13"/>
    <w:rsid w:val="002E1241"/>
    <w:rsid w:val="002E12D1"/>
    <w:rsid w:val="002E198B"/>
    <w:rsid w:val="002E1C4F"/>
    <w:rsid w:val="002E1E7E"/>
    <w:rsid w:val="002E28C5"/>
    <w:rsid w:val="002E2BBE"/>
    <w:rsid w:val="002E2D5E"/>
    <w:rsid w:val="002E3517"/>
    <w:rsid w:val="002E3618"/>
    <w:rsid w:val="002E3CA4"/>
    <w:rsid w:val="002E4E1A"/>
    <w:rsid w:val="002E505E"/>
    <w:rsid w:val="002E5342"/>
    <w:rsid w:val="002E5446"/>
    <w:rsid w:val="002E5AFB"/>
    <w:rsid w:val="002E5D93"/>
    <w:rsid w:val="002E5EA8"/>
    <w:rsid w:val="002E5F0D"/>
    <w:rsid w:val="002E6055"/>
    <w:rsid w:val="002E6505"/>
    <w:rsid w:val="002E675F"/>
    <w:rsid w:val="002E678B"/>
    <w:rsid w:val="002E68EB"/>
    <w:rsid w:val="002E6D59"/>
    <w:rsid w:val="002E6D62"/>
    <w:rsid w:val="002E6DA2"/>
    <w:rsid w:val="002E6EE8"/>
    <w:rsid w:val="002E7023"/>
    <w:rsid w:val="002E7B26"/>
    <w:rsid w:val="002F039F"/>
    <w:rsid w:val="002F07BC"/>
    <w:rsid w:val="002F0A9F"/>
    <w:rsid w:val="002F10A1"/>
    <w:rsid w:val="002F10AB"/>
    <w:rsid w:val="002F159D"/>
    <w:rsid w:val="002F1A14"/>
    <w:rsid w:val="002F1AA3"/>
    <w:rsid w:val="002F2280"/>
    <w:rsid w:val="002F2447"/>
    <w:rsid w:val="002F248C"/>
    <w:rsid w:val="002F25D5"/>
    <w:rsid w:val="002F275B"/>
    <w:rsid w:val="002F2988"/>
    <w:rsid w:val="002F3B55"/>
    <w:rsid w:val="002F3D42"/>
    <w:rsid w:val="002F3E05"/>
    <w:rsid w:val="002F4006"/>
    <w:rsid w:val="002F44C7"/>
    <w:rsid w:val="002F490C"/>
    <w:rsid w:val="002F4A46"/>
    <w:rsid w:val="002F4DC3"/>
    <w:rsid w:val="002F4EDA"/>
    <w:rsid w:val="002F50DB"/>
    <w:rsid w:val="002F5C79"/>
    <w:rsid w:val="002F61AA"/>
    <w:rsid w:val="002F63E5"/>
    <w:rsid w:val="002F6931"/>
    <w:rsid w:val="002F6B84"/>
    <w:rsid w:val="002F725E"/>
    <w:rsid w:val="002F742F"/>
    <w:rsid w:val="002F7882"/>
    <w:rsid w:val="002F7AF6"/>
    <w:rsid w:val="002F7F6A"/>
    <w:rsid w:val="00300F19"/>
    <w:rsid w:val="00302031"/>
    <w:rsid w:val="003022BA"/>
    <w:rsid w:val="003027F9"/>
    <w:rsid w:val="003038CC"/>
    <w:rsid w:val="00303A2A"/>
    <w:rsid w:val="00303C67"/>
    <w:rsid w:val="003040B1"/>
    <w:rsid w:val="003043EE"/>
    <w:rsid w:val="003043F1"/>
    <w:rsid w:val="00304ECE"/>
    <w:rsid w:val="00304F05"/>
    <w:rsid w:val="00305DDA"/>
    <w:rsid w:val="00305F60"/>
    <w:rsid w:val="00306032"/>
    <w:rsid w:val="003063D8"/>
    <w:rsid w:val="003066B7"/>
    <w:rsid w:val="00306C1A"/>
    <w:rsid w:val="00306D21"/>
    <w:rsid w:val="00307296"/>
    <w:rsid w:val="003072F1"/>
    <w:rsid w:val="003073D9"/>
    <w:rsid w:val="0030762C"/>
    <w:rsid w:val="003079A9"/>
    <w:rsid w:val="00310313"/>
    <w:rsid w:val="0031035A"/>
    <w:rsid w:val="00310C68"/>
    <w:rsid w:val="00310D67"/>
    <w:rsid w:val="0031154F"/>
    <w:rsid w:val="00311613"/>
    <w:rsid w:val="003119C3"/>
    <w:rsid w:val="00311B6F"/>
    <w:rsid w:val="00311BAE"/>
    <w:rsid w:val="00311FCB"/>
    <w:rsid w:val="00312671"/>
    <w:rsid w:val="00312E3C"/>
    <w:rsid w:val="00313059"/>
    <w:rsid w:val="00313B20"/>
    <w:rsid w:val="00313E6B"/>
    <w:rsid w:val="00313F3B"/>
    <w:rsid w:val="003142DA"/>
    <w:rsid w:val="00314D4E"/>
    <w:rsid w:val="00315804"/>
    <w:rsid w:val="0031638E"/>
    <w:rsid w:val="0031665C"/>
    <w:rsid w:val="0031675F"/>
    <w:rsid w:val="003169EF"/>
    <w:rsid w:val="00316EC0"/>
    <w:rsid w:val="00316F1C"/>
    <w:rsid w:val="00317400"/>
    <w:rsid w:val="00317819"/>
    <w:rsid w:val="00317997"/>
    <w:rsid w:val="003201B9"/>
    <w:rsid w:val="003203BC"/>
    <w:rsid w:val="00320B7F"/>
    <w:rsid w:val="003216D2"/>
    <w:rsid w:val="003217C4"/>
    <w:rsid w:val="00321DCD"/>
    <w:rsid w:val="00322056"/>
    <w:rsid w:val="0032240B"/>
    <w:rsid w:val="00322420"/>
    <w:rsid w:val="0032310E"/>
    <w:rsid w:val="00323EFB"/>
    <w:rsid w:val="00324193"/>
    <w:rsid w:val="00324194"/>
    <w:rsid w:val="0032443D"/>
    <w:rsid w:val="00324869"/>
    <w:rsid w:val="00324A91"/>
    <w:rsid w:val="00324D05"/>
    <w:rsid w:val="00324EB2"/>
    <w:rsid w:val="00324FB8"/>
    <w:rsid w:val="003250ED"/>
    <w:rsid w:val="003259A9"/>
    <w:rsid w:val="00325BDF"/>
    <w:rsid w:val="00325E11"/>
    <w:rsid w:val="00326A3C"/>
    <w:rsid w:val="003278B2"/>
    <w:rsid w:val="00331E9E"/>
    <w:rsid w:val="00332F26"/>
    <w:rsid w:val="003330F1"/>
    <w:rsid w:val="003337F9"/>
    <w:rsid w:val="00333BBF"/>
    <w:rsid w:val="0033413A"/>
    <w:rsid w:val="00334162"/>
    <w:rsid w:val="00334A6D"/>
    <w:rsid w:val="00334E14"/>
    <w:rsid w:val="00334E81"/>
    <w:rsid w:val="00334F8A"/>
    <w:rsid w:val="00334FBC"/>
    <w:rsid w:val="003350C1"/>
    <w:rsid w:val="00335282"/>
    <w:rsid w:val="003357C8"/>
    <w:rsid w:val="00335996"/>
    <w:rsid w:val="00335A7F"/>
    <w:rsid w:val="00335F2A"/>
    <w:rsid w:val="0033618F"/>
    <w:rsid w:val="00336755"/>
    <w:rsid w:val="00336AEB"/>
    <w:rsid w:val="00337018"/>
    <w:rsid w:val="00337500"/>
    <w:rsid w:val="003375F2"/>
    <w:rsid w:val="0034033E"/>
    <w:rsid w:val="00340618"/>
    <w:rsid w:val="0034164D"/>
    <w:rsid w:val="00341DA7"/>
    <w:rsid w:val="0034200B"/>
    <w:rsid w:val="00342572"/>
    <w:rsid w:val="00342E6E"/>
    <w:rsid w:val="00342FDC"/>
    <w:rsid w:val="0034362C"/>
    <w:rsid w:val="00343AC9"/>
    <w:rsid w:val="00343CCF"/>
    <w:rsid w:val="003447A4"/>
    <w:rsid w:val="00344896"/>
    <w:rsid w:val="00344ADC"/>
    <w:rsid w:val="003450F4"/>
    <w:rsid w:val="003455EE"/>
    <w:rsid w:val="003455EF"/>
    <w:rsid w:val="003457B5"/>
    <w:rsid w:val="00345CFE"/>
    <w:rsid w:val="00346070"/>
    <w:rsid w:val="00346182"/>
    <w:rsid w:val="003462AC"/>
    <w:rsid w:val="003465A4"/>
    <w:rsid w:val="00346E5A"/>
    <w:rsid w:val="003470FE"/>
    <w:rsid w:val="0034748C"/>
    <w:rsid w:val="00347D1A"/>
    <w:rsid w:val="00350850"/>
    <w:rsid w:val="00350965"/>
    <w:rsid w:val="0035174E"/>
    <w:rsid w:val="00351E56"/>
    <w:rsid w:val="003527F2"/>
    <w:rsid w:val="0035298D"/>
    <w:rsid w:val="00352DFA"/>
    <w:rsid w:val="00352F6E"/>
    <w:rsid w:val="003530B0"/>
    <w:rsid w:val="00353696"/>
    <w:rsid w:val="0035390B"/>
    <w:rsid w:val="0035398E"/>
    <w:rsid w:val="00353D86"/>
    <w:rsid w:val="00355299"/>
    <w:rsid w:val="00355E4F"/>
    <w:rsid w:val="00356004"/>
    <w:rsid w:val="003562DE"/>
    <w:rsid w:val="003572AC"/>
    <w:rsid w:val="003574F4"/>
    <w:rsid w:val="00357C0E"/>
    <w:rsid w:val="00357C9B"/>
    <w:rsid w:val="003601F9"/>
    <w:rsid w:val="00360392"/>
    <w:rsid w:val="00360B7C"/>
    <w:rsid w:val="00360BD5"/>
    <w:rsid w:val="00360C46"/>
    <w:rsid w:val="0036105E"/>
    <w:rsid w:val="0036184F"/>
    <w:rsid w:val="00361F0D"/>
    <w:rsid w:val="00361F27"/>
    <w:rsid w:val="00362165"/>
    <w:rsid w:val="003621DF"/>
    <w:rsid w:val="003629B6"/>
    <w:rsid w:val="00362CF1"/>
    <w:rsid w:val="003630EC"/>
    <w:rsid w:val="0036323B"/>
    <w:rsid w:val="00363B97"/>
    <w:rsid w:val="00364574"/>
    <w:rsid w:val="00364B1F"/>
    <w:rsid w:val="00364BB8"/>
    <w:rsid w:val="003654AC"/>
    <w:rsid w:val="003655D5"/>
    <w:rsid w:val="0036564F"/>
    <w:rsid w:val="00365695"/>
    <w:rsid w:val="00365879"/>
    <w:rsid w:val="00365B7A"/>
    <w:rsid w:val="00365E50"/>
    <w:rsid w:val="00365F78"/>
    <w:rsid w:val="003666B5"/>
    <w:rsid w:val="003674F6"/>
    <w:rsid w:val="0036760B"/>
    <w:rsid w:val="003676BC"/>
    <w:rsid w:val="00367877"/>
    <w:rsid w:val="00370694"/>
    <w:rsid w:val="00370D6E"/>
    <w:rsid w:val="0037238A"/>
    <w:rsid w:val="0037267C"/>
    <w:rsid w:val="00372816"/>
    <w:rsid w:val="0037297C"/>
    <w:rsid w:val="00372D09"/>
    <w:rsid w:val="00373107"/>
    <w:rsid w:val="003737D5"/>
    <w:rsid w:val="00373926"/>
    <w:rsid w:val="00373C80"/>
    <w:rsid w:val="00373DDA"/>
    <w:rsid w:val="00373E64"/>
    <w:rsid w:val="00373FD7"/>
    <w:rsid w:val="00374471"/>
    <w:rsid w:val="00374553"/>
    <w:rsid w:val="00374D0F"/>
    <w:rsid w:val="00375E0F"/>
    <w:rsid w:val="00376230"/>
    <w:rsid w:val="00376545"/>
    <w:rsid w:val="0037655A"/>
    <w:rsid w:val="00376978"/>
    <w:rsid w:val="00377838"/>
    <w:rsid w:val="003778A8"/>
    <w:rsid w:val="00377A7B"/>
    <w:rsid w:val="00380100"/>
    <w:rsid w:val="003802A4"/>
    <w:rsid w:val="0038193A"/>
    <w:rsid w:val="00381AA6"/>
    <w:rsid w:val="003821D8"/>
    <w:rsid w:val="003824D7"/>
    <w:rsid w:val="00382519"/>
    <w:rsid w:val="00382544"/>
    <w:rsid w:val="0038282B"/>
    <w:rsid w:val="00382830"/>
    <w:rsid w:val="00383AE4"/>
    <w:rsid w:val="00383B6A"/>
    <w:rsid w:val="00383E43"/>
    <w:rsid w:val="0038437C"/>
    <w:rsid w:val="0038450C"/>
    <w:rsid w:val="00384887"/>
    <w:rsid w:val="00384DE3"/>
    <w:rsid w:val="003853B5"/>
    <w:rsid w:val="00385980"/>
    <w:rsid w:val="003862B5"/>
    <w:rsid w:val="00386351"/>
    <w:rsid w:val="003866A5"/>
    <w:rsid w:val="00386CD9"/>
    <w:rsid w:val="003879C6"/>
    <w:rsid w:val="00390102"/>
    <w:rsid w:val="00390359"/>
    <w:rsid w:val="0039169D"/>
    <w:rsid w:val="00391AA6"/>
    <w:rsid w:val="00391CE8"/>
    <w:rsid w:val="00391DE5"/>
    <w:rsid w:val="0039241D"/>
    <w:rsid w:val="00392AD7"/>
    <w:rsid w:val="00393838"/>
    <w:rsid w:val="00393AE6"/>
    <w:rsid w:val="00393C08"/>
    <w:rsid w:val="0039466E"/>
    <w:rsid w:val="00394680"/>
    <w:rsid w:val="00395244"/>
    <w:rsid w:val="003952C5"/>
    <w:rsid w:val="00396489"/>
    <w:rsid w:val="00396549"/>
    <w:rsid w:val="003966A0"/>
    <w:rsid w:val="003967F3"/>
    <w:rsid w:val="00396C7C"/>
    <w:rsid w:val="00397081"/>
    <w:rsid w:val="00397130"/>
    <w:rsid w:val="003974A6"/>
    <w:rsid w:val="00397F9F"/>
    <w:rsid w:val="003A080B"/>
    <w:rsid w:val="003A0A46"/>
    <w:rsid w:val="003A11BD"/>
    <w:rsid w:val="003A1D85"/>
    <w:rsid w:val="003A1DEB"/>
    <w:rsid w:val="003A2904"/>
    <w:rsid w:val="003A2D71"/>
    <w:rsid w:val="003A2E95"/>
    <w:rsid w:val="003A3272"/>
    <w:rsid w:val="003A3879"/>
    <w:rsid w:val="003A3A9C"/>
    <w:rsid w:val="003A3B0F"/>
    <w:rsid w:val="003A4127"/>
    <w:rsid w:val="003A47E7"/>
    <w:rsid w:val="003A62CB"/>
    <w:rsid w:val="003A6BB5"/>
    <w:rsid w:val="003A6EBB"/>
    <w:rsid w:val="003A7474"/>
    <w:rsid w:val="003A790A"/>
    <w:rsid w:val="003A7D95"/>
    <w:rsid w:val="003B03A1"/>
    <w:rsid w:val="003B0459"/>
    <w:rsid w:val="003B1776"/>
    <w:rsid w:val="003B1C9D"/>
    <w:rsid w:val="003B2579"/>
    <w:rsid w:val="003B2EE7"/>
    <w:rsid w:val="003B311B"/>
    <w:rsid w:val="003B3A5B"/>
    <w:rsid w:val="003B3AFD"/>
    <w:rsid w:val="003B4330"/>
    <w:rsid w:val="003B4523"/>
    <w:rsid w:val="003B4891"/>
    <w:rsid w:val="003B5F70"/>
    <w:rsid w:val="003B5F7B"/>
    <w:rsid w:val="003B5F9C"/>
    <w:rsid w:val="003B6251"/>
    <w:rsid w:val="003B646F"/>
    <w:rsid w:val="003B64A6"/>
    <w:rsid w:val="003B6828"/>
    <w:rsid w:val="003B6AA0"/>
    <w:rsid w:val="003B6CA8"/>
    <w:rsid w:val="003B71A4"/>
    <w:rsid w:val="003B7A58"/>
    <w:rsid w:val="003C0660"/>
    <w:rsid w:val="003C07AE"/>
    <w:rsid w:val="003C091A"/>
    <w:rsid w:val="003C0921"/>
    <w:rsid w:val="003C14C1"/>
    <w:rsid w:val="003C192C"/>
    <w:rsid w:val="003C1A31"/>
    <w:rsid w:val="003C1C58"/>
    <w:rsid w:val="003C1FEB"/>
    <w:rsid w:val="003C2713"/>
    <w:rsid w:val="003C2EC2"/>
    <w:rsid w:val="003C35BF"/>
    <w:rsid w:val="003C48E0"/>
    <w:rsid w:val="003C493C"/>
    <w:rsid w:val="003C4C43"/>
    <w:rsid w:val="003C5B23"/>
    <w:rsid w:val="003C6DA7"/>
    <w:rsid w:val="003C7A66"/>
    <w:rsid w:val="003C7D0D"/>
    <w:rsid w:val="003D0305"/>
    <w:rsid w:val="003D09E1"/>
    <w:rsid w:val="003D1340"/>
    <w:rsid w:val="003D1B38"/>
    <w:rsid w:val="003D1F7A"/>
    <w:rsid w:val="003D30D0"/>
    <w:rsid w:val="003D36D9"/>
    <w:rsid w:val="003D39EF"/>
    <w:rsid w:val="003D3DA2"/>
    <w:rsid w:val="003D5113"/>
    <w:rsid w:val="003D5240"/>
    <w:rsid w:val="003D54F1"/>
    <w:rsid w:val="003D5CCE"/>
    <w:rsid w:val="003D60D5"/>
    <w:rsid w:val="003D648F"/>
    <w:rsid w:val="003D7489"/>
    <w:rsid w:val="003E0196"/>
    <w:rsid w:val="003E02C2"/>
    <w:rsid w:val="003E0B6C"/>
    <w:rsid w:val="003E16B4"/>
    <w:rsid w:val="003E1AD3"/>
    <w:rsid w:val="003E2B7D"/>
    <w:rsid w:val="003E3305"/>
    <w:rsid w:val="003E3E1D"/>
    <w:rsid w:val="003E422B"/>
    <w:rsid w:val="003E4D89"/>
    <w:rsid w:val="003E5214"/>
    <w:rsid w:val="003E5CBE"/>
    <w:rsid w:val="003E5E94"/>
    <w:rsid w:val="003E5F0B"/>
    <w:rsid w:val="003E6374"/>
    <w:rsid w:val="003E65C9"/>
    <w:rsid w:val="003E669B"/>
    <w:rsid w:val="003E6E00"/>
    <w:rsid w:val="003E7A92"/>
    <w:rsid w:val="003E7EDD"/>
    <w:rsid w:val="003F07DD"/>
    <w:rsid w:val="003F0C08"/>
    <w:rsid w:val="003F0C8A"/>
    <w:rsid w:val="003F1B67"/>
    <w:rsid w:val="003F20AF"/>
    <w:rsid w:val="003F269F"/>
    <w:rsid w:val="003F32A3"/>
    <w:rsid w:val="003F3D99"/>
    <w:rsid w:val="003F412F"/>
    <w:rsid w:val="003F4210"/>
    <w:rsid w:val="003F45CC"/>
    <w:rsid w:val="003F491F"/>
    <w:rsid w:val="003F4A3A"/>
    <w:rsid w:val="003F5546"/>
    <w:rsid w:val="003F55BA"/>
    <w:rsid w:val="003F5C79"/>
    <w:rsid w:val="003F6A22"/>
    <w:rsid w:val="003F7045"/>
    <w:rsid w:val="003F7455"/>
    <w:rsid w:val="003F74A1"/>
    <w:rsid w:val="003F7A5A"/>
    <w:rsid w:val="003F7C1F"/>
    <w:rsid w:val="003F7D73"/>
    <w:rsid w:val="00400560"/>
    <w:rsid w:val="00400764"/>
    <w:rsid w:val="004007C7"/>
    <w:rsid w:val="00400B50"/>
    <w:rsid w:val="00400DBB"/>
    <w:rsid w:val="004010DA"/>
    <w:rsid w:val="004011CF"/>
    <w:rsid w:val="00401285"/>
    <w:rsid w:val="00401386"/>
    <w:rsid w:val="00401C94"/>
    <w:rsid w:val="00401EA0"/>
    <w:rsid w:val="0040203C"/>
    <w:rsid w:val="0040247A"/>
    <w:rsid w:val="004026D8"/>
    <w:rsid w:val="00402C0B"/>
    <w:rsid w:val="00402C4C"/>
    <w:rsid w:val="00403098"/>
    <w:rsid w:val="004030B7"/>
    <w:rsid w:val="004030FA"/>
    <w:rsid w:val="0040347A"/>
    <w:rsid w:val="00403CED"/>
    <w:rsid w:val="00403E65"/>
    <w:rsid w:val="00403FEF"/>
    <w:rsid w:val="0040407C"/>
    <w:rsid w:val="00405251"/>
    <w:rsid w:val="00406223"/>
    <w:rsid w:val="004070E9"/>
    <w:rsid w:val="004071E4"/>
    <w:rsid w:val="00407C0B"/>
    <w:rsid w:val="00410624"/>
    <w:rsid w:val="00410998"/>
    <w:rsid w:val="00410DBC"/>
    <w:rsid w:val="00410DDF"/>
    <w:rsid w:val="0041109E"/>
    <w:rsid w:val="0041110C"/>
    <w:rsid w:val="0041166B"/>
    <w:rsid w:val="00411A4B"/>
    <w:rsid w:val="00411E65"/>
    <w:rsid w:val="00411F06"/>
    <w:rsid w:val="0041222D"/>
    <w:rsid w:val="004128B4"/>
    <w:rsid w:val="00412B9E"/>
    <w:rsid w:val="00412BC2"/>
    <w:rsid w:val="00412D26"/>
    <w:rsid w:val="004130B6"/>
    <w:rsid w:val="00413460"/>
    <w:rsid w:val="00413954"/>
    <w:rsid w:val="00413D14"/>
    <w:rsid w:val="00413D2F"/>
    <w:rsid w:val="00414284"/>
    <w:rsid w:val="00414455"/>
    <w:rsid w:val="00415099"/>
    <w:rsid w:val="00415665"/>
    <w:rsid w:val="00415825"/>
    <w:rsid w:val="00415AAE"/>
    <w:rsid w:val="00416007"/>
    <w:rsid w:val="0041607B"/>
    <w:rsid w:val="0041653E"/>
    <w:rsid w:val="00416CCD"/>
    <w:rsid w:val="00417275"/>
    <w:rsid w:val="00417584"/>
    <w:rsid w:val="00417FB0"/>
    <w:rsid w:val="00420CE3"/>
    <w:rsid w:val="0042196D"/>
    <w:rsid w:val="004219FF"/>
    <w:rsid w:val="00421E25"/>
    <w:rsid w:val="00422149"/>
    <w:rsid w:val="004236D4"/>
    <w:rsid w:val="00423A52"/>
    <w:rsid w:val="00423AD2"/>
    <w:rsid w:val="00424194"/>
    <w:rsid w:val="004246C0"/>
    <w:rsid w:val="0042557B"/>
    <w:rsid w:val="0042656B"/>
    <w:rsid w:val="004266AF"/>
    <w:rsid w:val="00426775"/>
    <w:rsid w:val="00427227"/>
    <w:rsid w:val="004273F0"/>
    <w:rsid w:val="00427532"/>
    <w:rsid w:val="00427725"/>
    <w:rsid w:val="00427850"/>
    <w:rsid w:val="004278CA"/>
    <w:rsid w:val="0043056F"/>
    <w:rsid w:val="004308F2"/>
    <w:rsid w:val="00430BC2"/>
    <w:rsid w:val="0043168C"/>
    <w:rsid w:val="00431B14"/>
    <w:rsid w:val="00432078"/>
    <w:rsid w:val="004326EB"/>
    <w:rsid w:val="00433262"/>
    <w:rsid w:val="0043330D"/>
    <w:rsid w:val="004334DA"/>
    <w:rsid w:val="004338AA"/>
    <w:rsid w:val="00434E30"/>
    <w:rsid w:val="00435602"/>
    <w:rsid w:val="00435660"/>
    <w:rsid w:val="00436EAF"/>
    <w:rsid w:val="0043743F"/>
    <w:rsid w:val="004401B1"/>
    <w:rsid w:val="00440407"/>
    <w:rsid w:val="00440896"/>
    <w:rsid w:val="00440D3F"/>
    <w:rsid w:val="00441C42"/>
    <w:rsid w:val="004422F3"/>
    <w:rsid w:val="00442C58"/>
    <w:rsid w:val="00443273"/>
    <w:rsid w:val="00443413"/>
    <w:rsid w:val="0044368E"/>
    <w:rsid w:val="0044383E"/>
    <w:rsid w:val="00443840"/>
    <w:rsid w:val="00443A56"/>
    <w:rsid w:val="00443BB9"/>
    <w:rsid w:val="00444A0B"/>
    <w:rsid w:val="00444D6E"/>
    <w:rsid w:val="0044548D"/>
    <w:rsid w:val="0044551D"/>
    <w:rsid w:val="0044561F"/>
    <w:rsid w:val="00445C6A"/>
    <w:rsid w:val="00445F38"/>
    <w:rsid w:val="00446017"/>
    <w:rsid w:val="004460FF"/>
    <w:rsid w:val="00446DDC"/>
    <w:rsid w:val="00446F1E"/>
    <w:rsid w:val="00446FFA"/>
    <w:rsid w:val="0044799B"/>
    <w:rsid w:val="00447A10"/>
    <w:rsid w:val="00447F29"/>
    <w:rsid w:val="004506C9"/>
    <w:rsid w:val="00451060"/>
    <w:rsid w:val="00451309"/>
    <w:rsid w:val="00451A51"/>
    <w:rsid w:val="00451B65"/>
    <w:rsid w:val="00451C63"/>
    <w:rsid w:val="00452897"/>
    <w:rsid w:val="00452F47"/>
    <w:rsid w:val="0045329A"/>
    <w:rsid w:val="00453751"/>
    <w:rsid w:val="004537E0"/>
    <w:rsid w:val="00453D58"/>
    <w:rsid w:val="0045406D"/>
    <w:rsid w:val="0045407E"/>
    <w:rsid w:val="0045425C"/>
    <w:rsid w:val="00454280"/>
    <w:rsid w:val="0045439E"/>
    <w:rsid w:val="00455C77"/>
    <w:rsid w:val="004560A3"/>
    <w:rsid w:val="0045620D"/>
    <w:rsid w:val="0045644C"/>
    <w:rsid w:val="00456B02"/>
    <w:rsid w:val="00456C62"/>
    <w:rsid w:val="00457121"/>
    <w:rsid w:val="004578F4"/>
    <w:rsid w:val="00457CCC"/>
    <w:rsid w:val="00460582"/>
    <w:rsid w:val="00460895"/>
    <w:rsid w:val="00461C30"/>
    <w:rsid w:val="00462187"/>
    <w:rsid w:val="00462250"/>
    <w:rsid w:val="00462428"/>
    <w:rsid w:val="00462491"/>
    <w:rsid w:val="004629C6"/>
    <w:rsid w:val="00462A60"/>
    <w:rsid w:val="00462D0F"/>
    <w:rsid w:val="00462E93"/>
    <w:rsid w:val="004635C4"/>
    <w:rsid w:val="004638D5"/>
    <w:rsid w:val="004643E8"/>
    <w:rsid w:val="00464578"/>
    <w:rsid w:val="00464612"/>
    <w:rsid w:val="004647CF"/>
    <w:rsid w:val="00465348"/>
    <w:rsid w:val="00465716"/>
    <w:rsid w:val="0046574E"/>
    <w:rsid w:val="00465DFD"/>
    <w:rsid w:val="00466603"/>
    <w:rsid w:val="004669BE"/>
    <w:rsid w:val="0046745C"/>
    <w:rsid w:val="00467554"/>
    <w:rsid w:val="00467888"/>
    <w:rsid w:val="00470EE6"/>
    <w:rsid w:val="00471B0C"/>
    <w:rsid w:val="00471EA8"/>
    <w:rsid w:val="004720F5"/>
    <w:rsid w:val="0047251C"/>
    <w:rsid w:val="004729B1"/>
    <w:rsid w:val="00472C34"/>
    <w:rsid w:val="00472DED"/>
    <w:rsid w:val="00473560"/>
    <w:rsid w:val="0047405D"/>
    <w:rsid w:val="00474205"/>
    <w:rsid w:val="004745FA"/>
    <w:rsid w:val="00474797"/>
    <w:rsid w:val="004747B4"/>
    <w:rsid w:val="00474E70"/>
    <w:rsid w:val="004751D8"/>
    <w:rsid w:val="004753C6"/>
    <w:rsid w:val="004753F2"/>
    <w:rsid w:val="00475743"/>
    <w:rsid w:val="0047578E"/>
    <w:rsid w:val="00475811"/>
    <w:rsid w:val="0047664A"/>
    <w:rsid w:val="004776B8"/>
    <w:rsid w:val="0047772B"/>
    <w:rsid w:val="0047799E"/>
    <w:rsid w:val="004803EB"/>
    <w:rsid w:val="0048064F"/>
    <w:rsid w:val="00480699"/>
    <w:rsid w:val="00480EBB"/>
    <w:rsid w:val="00481491"/>
    <w:rsid w:val="00481C5F"/>
    <w:rsid w:val="00482515"/>
    <w:rsid w:val="0048266E"/>
    <w:rsid w:val="0048296A"/>
    <w:rsid w:val="004831F4"/>
    <w:rsid w:val="00483BF6"/>
    <w:rsid w:val="00484452"/>
    <w:rsid w:val="00484534"/>
    <w:rsid w:val="00484839"/>
    <w:rsid w:val="00484A41"/>
    <w:rsid w:val="0048540D"/>
    <w:rsid w:val="004856DA"/>
    <w:rsid w:val="00485B6B"/>
    <w:rsid w:val="00486840"/>
    <w:rsid w:val="00486AE8"/>
    <w:rsid w:val="00486D55"/>
    <w:rsid w:val="004873A0"/>
    <w:rsid w:val="00487918"/>
    <w:rsid w:val="00491139"/>
    <w:rsid w:val="00491202"/>
    <w:rsid w:val="00491228"/>
    <w:rsid w:val="00491303"/>
    <w:rsid w:val="0049183A"/>
    <w:rsid w:val="0049194A"/>
    <w:rsid w:val="004935D8"/>
    <w:rsid w:val="00493603"/>
    <w:rsid w:val="00493DF4"/>
    <w:rsid w:val="004943A1"/>
    <w:rsid w:val="004946C3"/>
    <w:rsid w:val="0049472C"/>
    <w:rsid w:val="00494848"/>
    <w:rsid w:val="00494D45"/>
    <w:rsid w:val="00495293"/>
    <w:rsid w:val="0049531E"/>
    <w:rsid w:val="00495409"/>
    <w:rsid w:val="0049540F"/>
    <w:rsid w:val="004954F1"/>
    <w:rsid w:val="0049599B"/>
    <w:rsid w:val="0049698F"/>
    <w:rsid w:val="00496A44"/>
    <w:rsid w:val="00496C4A"/>
    <w:rsid w:val="00496CEC"/>
    <w:rsid w:val="00496EBE"/>
    <w:rsid w:val="004970A6"/>
    <w:rsid w:val="0049751A"/>
    <w:rsid w:val="00497617"/>
    <w:rsid w:val="004976D0"/>
    <w:rsid w:val="00497ADD"/>
    <w:rsid w:val="00497AF9"/>
    <w:rsid w:val="004A0194"/>
    <w:rsid w:val="004A03C1"/>
    <w:rsid w:val="004A0ADD"/>
    <w:rsid w:val="004A12F8"/>
    <w:rsid w:val="004A1303"/>
    <w:rsid w:val="004A158F"/>
    <w:rsid w:val="004A1C94"/>
    <w:rsid w:val="004A24F6"/>
    <w:rsid w:val="004A2866"/>
    <w:rsid w:val="004A2E99"/>
    <w:rsid w:val="004A33C5"/>
    <w:rsid w:val="004A35E5"/>
    <w:rsid w:val="004A3BC8"/>
    <w:rsid w:val="004A3E99"/>
    <w:rsid w:val="004A4761"/>
    <w:rsid w:val="004A4BB5"/>
    <w:rsid w:val="004A4DE6"/>
    <w:rsid w:val="004A62AE"/>
    <w:rsid w:val="004A62D0"/>
    <w:rsid w:val="004A630F"/>
    <w:rsid w:val="004A66BD"/>
    <w:rsid w:val="004A69DC"/>
    <w:rsid w:val="004A6DD3"/>
    <w:rsid w:val="004A6FA1"/>
    <w:rsid w:val="004B007B"/>
    <w:rsid w:val="004B06ED"/>
    <w:rsid w:val="004B098A"/>
    <w:rsid w:val="004B146F"/>
    <w:rsid w:val="004B1555"/>
    <w:rsid w:val="004B1584"/>
    <w:rsid w:val="004B1D04"/>
    <w:rsid w:val="004B24A3"/>
    <w:rsid w:val="004B2CF1"/>
    <w:rsid w:val="004B3D18"/>
    <w:rsid w:val="004B4139"/>
    <w:rsid w:val="004B4742"/>
    <w:rsid w:val="004B5775"/>
    <w:rsid w:val="004B59BE"/>
    <w:rsid w:val="004B5B4F"/>
    <w:rsid w:val="004B5BB8"/>
    <w:rsid w:val="004B6457"/>
    <w:rsid w:val="004B6557"/>
    <w:rsid w:val="004B778C"/>
    <w:rsid w:val="004C0818"/>
    <w:rsid w:val="004C15A6"/>
    <w:rsid w:val="004C1800"/>
    <w:rsid w:val="004C1B0A"/>
    <w:rsid w:val="004C2415"/>
    <w:rsid w:val="004C24A6"/>
    <w:rsid w:val="004C2526"/>
    <w:rsid w:val="004C27FC"/>
    <w:rsid w:val="004C2BAA"/>
    <w:rsid w:val="004C37E1"/>
    <w:rsid w:val="004C38D7"/>
    <w:rsid w:val="004C4350"/>
    <w:rsid w:val="004C48C9"/>
    <w:rsid w:val="004C4961"/>
    <w:rsid w:val="004C4A49"/>
    <w:rsid w:val="004C4A6B"/>
    <w:rsid w:val="004C4F93"/>
    <w:rsid w:val="004C51A7"/>
    <w:rsid w:val="004C5551"/>
    <w:rsid w:val="004C57CE"/>
    <w:rsid w:val="004C5B51"/>
    <w:rsid w:val="004C5E3C"/>
    <w:rsid w:val="004C6145"/>
    <w:rsid w:val="004C6A40"/>
    <w:rsid w:val="004C6AEE"/>
    <w:rsid w:val="004C6FEE"/>
    <w:rsid w:val="004C72BC"/>
    <w:rsid w:val="004C73B0"/>
    <w:rsid w:val="004C76BE"/>
    <w:rsid w:val="004C7B85"/>
    <w:rsid w:val="004C7C31"/>
    <w:rsid w:val="004C7D5F"/>
    <w:rsid w:val="004D0436"/>
    <w:rsid w:val="004D0BD1"/>
    <w:rsid w:val="004D0E19"/>
    <w:rsid w:val="004D10A2"/>
    <w:rsid w:val="004D1512"/>
    <w:rsid w:val="004D29CC"/>
    <w:rsid w:val="004D2C13"/>
    <w:rsid w:val="004D3738"/>
    <w:rsid w:val="004D3E61"/>
    <w:rsid w:val="004D3FA7"/>
    <w:rsid w:val="004D412F"/>
    <w:rsid w:val="004D46BA"/>
    <w:rsid w:val="004D4A5C"/>
    <w:rsid w:val="004D63A4"/>
    <w:rsid w:val="004D6608"/>
    <w:rsid w:val="004D671A"/>
    <w:rsid w:val="004D768A"/>
    <w:rsid w:val="004E0A6A"/>
    <w:rsid w:val="004E1141"/>
    <w:rsid w:val="004E1317"/>
    <w:rsid w:val="004E17BD"/>
    <w:rsid w:val="004E21FF"/>
    <w:rsid w:val="004E2677"/>
    <w:rsid w:val="004E2885"/>
    <w:rsid w:val="004E2D23"/>
    <w:rsid w:val="004E3729"/>
    <w:rsid w:val="004E3D13"/>
    <w:rsid w:val="004E4137"/>
    <w:rsid w:val="004E432A"/>
    <w:rsid w:val="004E5046"/>
    <w:rsid w:val="004E5118"/>
    <w:rsid w:val="004E516B"/>
    <w:rsid w:val="004E53A8"/>
    <w:rsid w:val="004E597A"/>
    <w:rsid w:val="004E59F1"/>
    <w:rsid w:val="004E7CE9"/>
    <w:rsid w:val="004E7E5D"/>
    <w:rsid w:val="004E7F4B"/>
    <w:rsid w:val="004F028A"/>
    <w:rsid w:val="004F113F"/>
    <w:rsid w:val="004F1262"/>
    <w:rsid w:val="004F17FE"/>
    <w:rsid w:val="004F18C3"/>
    <w:rsid w:val="004F1A90"/>
    <w:rsid w:val="004F1DD0"/>
    <w:rsid w:val="004F1E69"/>
    <w:rsid w:val="004F33A4"/>
    <w:rsid w:val="004F35BD"/>
    <w:rsid w:val="004F3C7B"/>
    <w:rsid w:val="004F44F6"/>
    <w:rsid w:val="004F457F"/>
    <w:rsid w:val="004F45E0"/>
    <w:rsid w:val="004F4AA7"/>
    <w:rsid w:val="004F5053"/>
    <w:rsid w:val="004F5796"/>
    <w:rsid w:val="004F5C02"/>
    <w:rsid w:val="004F6839"/>
    <w:rsid w:val="004F7198"/>
    <w:rsid w:val="004F73ED"/>
    <w:rsid w:val="004F7649"/>
    <w:rsid w:val="004F7E67"/>
    <w:rsid w:val="00500502"/>
    <w:rsid w:val="00500602"/>
    <w:rsid w:val="00500B31"/>
    <w:rsid w:val="005011BB"/>
    <w:rsid w:val="005014FC"/>
    <w:rsid w:val="00501751"/>
    <w:rsid w:val="0050190D"/>
    <w:rsid w:val="005019A8"/>
    <w:rsid w:val="0050201F"/>
    <w:rsid w:val="0050262D"/>
    <w:rsid w:val="00502A0F"/>
    <w:rsid w:val="00502E85"/>
    <w:rsid w:val="00503323"/>
    <w:rsid w:val="00503616"/>
    <w:rsid w:val="00503FBE"/>
    <w:rsid w:val="00504665"/>
    <w:rsid w:val="00504E28"/>
    <w:rsid w:val="0050517F"/>
    <w:rsid w:val="00505F36"/>
    <w:rsid w:val="00506232"/>
    <w:rsid w:val="0050682A"/>
    <w:rsid w:val="00506E74"/>
    <w:rsid w:val="0050712A"/>
    <w:rsid w:val="00510103"/>
    <w:rsid w:val="005107D5"/>
    <w:rsid w:val="0051081A"/>
    <w:rsid w:val="0051194D"/>
    <w:rsid w:val="005122C0"/>
    <w:rsid w:val="00512442"/>
    <w:rsid w:val="0051283E"/>
    <w:rsid w:val="00513084"/>
    <w:rsid w:val="00513123"/>
    <w:rsid w:val="00513167"/>
    <w:rsid w:val="00515301"/>
    <w:rsid w:val="00515A56"/>
    <w:rsid w:val="0051607C"/>
    <w:rsid w:val="00517ADD"/>
    <w:rsid w:val="005200C2"/>
    <w:rsid w:val="00521255"/>
    <w:rsid w:val="005216BC"/>
    <w:rsid w:val="00522112"/>
    <w:rsid w:val="00522709"/>
    <w:rsid w:val="005227FE"/>
    <w:rsid w:val="00522F9D"/>
    <w:rsid w:val="00523872"/>
    <w:rsid w:val="00523C5D"/>
    <w:rsid w:val="00523F4A"/>
    <w:rsid w:val="00523FEE"/>
    <w:rsid w:val="005256AE"/>
    <w:rsid w:val="00525EC7"/>
    <w:rsid w:val="00525FCA"/>
    <w:rsid w:val="0052655A"/>
    <w:rsid w:val="00526E9A"/>
    <w:rsid w:val="00527529"/>
    <w:rsid w:val="005277A2"/>
    <w:rsid w:val="00527B01"/>
    <w:rsid w:val="00530398"/>
    <w:rsid w:val="0053047F"/>
    <w:rsid w:val="005305EE"/>
    <w:rsid w:val="005306EC"/>
    <w:rsid w:val="00530F3D"/>
    <w:rsid w:val="005315B4"/>
    <w:rsid w:val="005319DB"/>
    <w:rsid w:val="00531B5F"/>
    <w:rsid w:val="005331C2"/>
    <w:rsid w:val="005337AE"/>
    <w:rsid w:val="005339A7"/>
    <w:rsid w:val="005344AC"/>
    <w:rsid w:val="00535217"/>
    <w:rsid w:val="00535603"/>
    <w:rsid w:val="0053656F"/>
    <w:rsid w:val="00536714"/>
    <w:rsid w:val="00536729"/>
    <w:rsid w:val="0053680D"/>
    <w:rsid w:val="0053718C"/>
    <w:rsid w:val="00537DE9"/>
    <w:rsid w:val="00540107"/>
    <w:rsid w:val="005407F4"/>
    <w:rsid w:val="005408EA"/>
    <w:rsid w:val="00540942"/>
    <w:rsid w:val="005411A8"/>
    <w:rsid w:val="005411AF"/>
    <w:rsid w:val="005415F8"/>
    <w:rsid w:val="00542846"/>
    <w:rsid w:val="00542946"/>
    <w:rsid w:val="00542959"/>
    <w:rsid w:val="00542FE2"/>
    <w:rsid w:val="005432F2"/>
    <w:rsid w:val="00543423"/>
    <w:rsid w:val="005435AB"/>
    <w:rsid w:val="00543919"/>
    <w:rsid w:val="005439F9"/>
    <w:rsid w:val="00543D29"/>
    <w:rsid w:val="0054443A"/>
    <w:rsid w:val="00544841"/>
    <w:rsid w:val="00544A27"/>
    <w:rsid w:val="00544C43"/>
    <w:rsid w:val="00544E98"/>
    <w:rsid w:val="00545323"/>
    <w:rsid w:val="0054540F"/>
    <w:rsid w:val="00545669"/>
    <w:rsid w:val="005459F1"/>
    <w:rsid w:val="00545D75"/>
    <w:rsid w:val="00545FBB"/>
    <w:rsid w:val="0054603D"/>
    <w:rsid w:val="00546502"/>
    <w:rsid w:val="00546696"/>
    <w:rsid w:val="00546901"/>
    <w:rsid w:val="00547C82"/>
    <w:rsid w:val="00547D85"/>
    <w:rsid w:val="00550112"/>
    <w:rsid w:val="005504D3"/>
    <w:rsid w:val="005506B1"/>
    <w:rsid w:val="005506C1"/>
    <w:rsid w:val="00550C36"/>
    <w:rsid w:val="005512A9"/>
    <w:rsid w:val="005513E4"/>
    <w:rsid w:val="00551512"/>
    <w:rsid w:val="00551889"/>
    <w:rsid w:val="00551AA6"/>
    <w:rsid w:val="005522CC"/>
    <w:rsid w:val="00552D82"/>
    <w:rsid w:val="00552F88"/>
    <w:rsid w:val="0055392B"/>
    <w:rsid w:val="00554420"/>
    <w:rsid w:val="0055485F"/>
    <w:rsid w:val="00554868"/>
    <w:rsid w:val="00554970"/>
    <w:rsid w:val="00554FD4"/>
    <w:rsid w:val="005559CE"/>
    <w:rsid w:val="005561A2"/>
    <w:rsid w:val="00556621"/>
    <w:rsid w:val="005567A5"/>
    <w:rsid w:val="005567F6"/>
    <w:rsid w:val="0055691F"/>
    <w:rsid w:val="00556CDD"/>
    <w:rsid w:val="005577EC"/>
    <w:rsid w:val="0055795E"/>
    <w:rsid w:val="00557B2E"/>
    <w:rsid w:val="00557D19"/>
    <w:rsid w:val="0056079A"/>
    <w:rsid w:val="00560C15"/>
    <w:rsid w:val="00561F7F"/>
    <w:rsid w:val="00562125"/>
    <w:rsid w:val="00562C4C"/>
    <w:rsid w:val="00562EE5"/>
    <w:rsid w:val="0056308E"/>
    <w:rsid w:val="00564718"/>
    <w:rsid w:val="00564787"/>
    <w:rsid w:val="00565596"/>
    <w:rsid w:val="00566CC3"/>
    <w:rsid w:val="005670D7"/>
    <w:rsid w:val="005673AA"/>
    <w:rsid w:val="00567C73"/>
    <w:rsid w:val="00567E93"/>
    <w:rsid w:val="005702D6"/>
    <w:rsid w:val="00570317"/>
    <w:rsid w:val="005704B0"/>
    <w:rsid w:val="00571FB4"/>
    <w:rsid w:val="00572187"/>
    <w:rsid w:val="00572326"/>
    <w:rsid w:val="00572367"/>
    <w:rsid w:val="00572A6B"/>
    <w:rsid w:val="00574421"/>
    <w:rsid w:val="00575131"/>
    <w:rsid w:val="0057540F"/>
    <w:rsid w:val="00576DBD"/>
    <w:rsid w:val="0058036C"/>
    <w:rsid w:val="005804EC"/>
    <w:rsid w:val="0058057B"/>
    <w:rsid w:val="00580972"/>
    <w:rsid w:val="00580A88"/>
    <w:rsid w:val="0058121A"/>
    <w:rsid w:val="005816BA"/>
    <w:rsid w:val="00581AB7"/>
    <w:rsid w:val="00581EBF"/>
    <w:rsid w:val="0058205D"/>
    <w:rsid w:val="0058286C"/>
    <w:rsid w:val="00582B33"/>
    <w:rsid w:val="0058311D"/>
    <w:rsid w:val="0058377C"/>
    <w:rsid w:val="00583C33"/>
    <w:rsid w:val="00583C57"/>
    <w:rsid w:val="005846C0"/>
    <w:rsid w:val="005847D8"/>
    <w:rsid w:val="00584964"/>
    <w:rsid w:val="00585342"/>
    <w:rsid w:val="0058718D"/>
    <w:rsid w:val="005872AB"/>
    <w:rsid w:val="0058799A"/>
    <w:rsid w:val="00587A3A"/>
    <w:rsid w:val="00587B40"/>
    <w:rsid w:val="00587FF1"/>
    <w:rsid w:val="0059050E"/>
    <w:rsid w:val="00591FD0"/>
    <w:rsid w:val="00592189"/>
    <w:rsid w:val="005924F9"/>
    <w:rsid w:val="00594320"/>
    <w:rsid w:val="00594626"/>
    <w:rsid w:val="00594D52"/>
    <w:rsid w:val="00595256"/>
    <w:rsid w:val="00595761"/>
    <w:rsid w:val="005959D9"/>
    <w:rsid w:val="00596214"/>
    <w:rsid w:val="005969C3"/>
    <w:rsid w:val="00596A6E"/>
    <w:rsid w:val="005A00C7"/>
    <w:rsid w:val="005A034E"/>
    <w:rsid w:val="005A0A46"/>
    <w:rsid w:val="005A0D76"/>
    <w:rsid w:val="005A0D88"/>
    <w:rsid w:val="005A0D8F"/>
    <w:rsid w:val="005A0FCB"/>
    <w:rsid w:val="005A1951"/>
    <w:rsid w:val="005A1F82"/>
    <w:rsid w:val="005A257E"/>
    <w:rsid w:val="005A277E"/>
    <w:rsid w:val="005A368D"/>
    <w:rsid w:val="005A417F"/>
    <w:rsid w:val="005A41F4"/>
    <w:rsid w:val="005A49E5"/>
    <w:rsid w:val="005A4D95"/>
    <w:rsid w:val="005A4DC6"/>
    <w:rsid w:val="005A4FFF"/>
    <w:rsid w:val="005A5193"/>
    <w:rsid w:val="005A54B2"/>
    <w:rsid w:val="005A5ABB"/>
    <w:rsid w:val="005A5B95"/>
    <w:rsid w:val="005A605E"/>
    <w:rsid w:val="005A6B7E"/>
    <w:rsid w:val="005A6BBA"/>
    <w:rsid w:val="005A6D91"/>
    <w:rsid w:val="005A772E"/>
    <w:rsid w:val="005B022C"/>
    <w:rsid w:val="005B03E4"/>
    <w:rsid w:val="005B0FB3"/>
    <w:rsid w:val="005B1F84"/>
    <w:rsid w:val="005B22F8"/>
    <w:rsid w:val="005B2356"/>
    <w:rsid w:val="005B33BC"/>
    <w:rsid w:val="005B39CE"/>
    <w:rsid w:val="005B3E4C"/>
    <w:rsid w:val="005B3FC2"/>
    <w:rsid w:val="005B5B18"/>
    <w:rsid w:val="005B6033"/>
    <w:rsid w:val="005B60AB"/>
    <w:rsid w:val="005B6393"/>
    <w:rsid w:val="005B6F83"/>
    <w:rsid w:val="005B7084"/>
    <w:rsid w:val="005B7941"/>
    <w:rsid w:val="005B7B17"/>
    <w:rsid w:val="005B7C3D"/>
    <w:rsid w:val="005B7C68"/>
    <w:rsid w:val="005B7F45"/>
    <w:rsid w:val="005C0299"/>
    <w:rsid w:val="005C050A"/>
    <w:rsid w:val="005C0563"/>
    <w:rsid w:val="005C0D5E"/>
    <w:rsid w:val="005C141E"/>
    <w:rsid w:val="005C14A6"/>
    <w:rsid w:val="005C1648"/>
    <w:rsid w:val="005C2686"/>
    <w:rsid w:val="005C2943"/>
    <w:rsid w:val="005C2C67"/>
    <w:rsid w:val="005C3CDA"/>
    <w:rsid w:val="005C40DF"/>
    <w:rsid w:val="005C4400"/>
    <w:rsid w:val="005C4730"/>
    <w:rsid w:val="005C4DBE"/>
    <w:rsid w:val="005C5E42"/>
    <w:rsid w:val="005C64CC"/>
    <w:rsid w:val="005C6602"/>
    <w:rsid w:val="005C7539"/>
    <w:rsid w:val="005C7C1F"/>
    <w:rsid w:val="005D01A5"/>
    <w:rsid w:val="005D0950"/>
    <w:rsid w:val="005D1508"/>
    <w:rsid w:val="005D1630"/>
    <w:rsid w:val="005D1BA4"/>
    <w:rsid w:val="005D2B5C"/>
    <w:rsid w:val="005D3937"/>
    <w:rsid w:val="005D3D39"/>
    <w:rsid w:val="005D40E3"/>
    <w:rsid w:val="005D4227"/>
    <w:rsid w:val="005D4C22"/>
    <w:rsid w:val="005D53CF"/>
    <w:rsid w:val="005D55A9"/>
    <w:rsid w:val="005D5736"/>
    <w:rsid w:val="005D6229"/>
    <w:rsid w:val="005D69E7"/>
    <w:rsid w:val="005D6EE9"/>
    <w:rsid w:val="005D6FF5"/>
    <w:rsid w:val="005D7045"/>
    <w:rsid w:val="005D75EF"/>
    <w:rsid w:val="005D7B62"/>
    <w:rsid w:val="005E00CE"/>
    <w:rsid w:val="005E1152"/>
    <w:rsid w:val="005E1224"/>
    <w:rsid w:val="005E17F5"/>
    <w:rsid w:val="005E1CE0"/>
    <w:rsid w:val="005E1D7A"/>
    <w:rsid w:val="005E2858"/>
    <w:rsid w:val="005E28E1"/>
    <w:rsid w:val="005E3756"/>
    <w:rsid w:val="005E3777"/>
    <w:rsid w:val="005E3BC5"/>
    <w:rsid w:val="005E3D05"/>
    <w:rsid w:val="005E3FAA"/>
    <w:rsid w:val="005E4102"/>
    <w:rsid w:val="005E463F"/>
    <w:rsid w:val="005E559D"/>
    <w:rsid w:val="005E673A"/>
    <w:rsid w:val="005E7497"/>
    <w:rsid w:val="005E78DD"/>
    <w:rsid w:val="005F0E96"/>
    <w:rsid w:val="005F1EA7"/>
    <w:rsid w:val="005F2283"/>
    <w:rsid w:val="005F22B2"/>
    <w:rsid w:val="005F2681"/>
    <w:rsid w:val="005F279C"/>
    <w:rsid w:val="005F2F9F"/>
    <w:rsid w:val="005F3464"/>
    <w:rsid w:val="005F370B"/>
    <w:rsid w:val="005F3F63"/>
    <w:rsid w:val="005F3F85"/>
    <w:rsid w:val="005F40D6"/>
    <w:rsid w:val="005F4F95"/>
    <w:rsid w:val="005F5482"/>
    <w:rsid w:val="005F572A"/>
    <w:rsid w:val="005F5759"/>
    <w:rsid w:val="005F596E"/>
    <w:rsid w:val="005F5CC0"/>
    <w:rsid w:val="005F6243"/>
    <w:rsid w:val="005F6643"/>
    <w:rsid w:val="005F675A"/>
    <w:rsid w:val="005F6E89"/>
    <w:rsid w:val="005F7078"/>
    <w:rsid w:val="005F70AC"/>
    <w:rsid w:val="005F73DB"/>
    <w:rsid w:val="005F75AD"/>
    <w:rsid w:val="005F7852"/>
    <w:rsid w:val="005F7C08"/>
    <w:rsid w:val="0060070A"/>
    <w:rsid w:val="0060109E"/>
    <w:rsid w:val="00601751"/>
    <w:rsid w:val="0060240C"/>
    <w:rsid w:val="00602AA6"/>
    <w:rsid w:val="00602E33"/>
    <w:rsid w:val="0060305B"/>
    <w:rsid w:val="006038A9"/>
    <w:rsid w:val="006038C2"/>
    <w:rsid w:val="00603B65"/>
    <w:rsid w:val="006041D6"/>
    <w:rsid w:val="00604868"/>
    <w:rsid w:val="00604F1F"/>
    <w:rsid w:val="00605AD2"/>
    <w:rsid w:val="00605B51"/>
    <w:rsid w:val="00605C6B"/>
    <w:rsid w:val="00605CA3"/>
    <w:rsid w:val="00606037"/>
    <w:rsid w:val="006067CF"/>
    <w:rsid w:val="00606A57"/>
    <w:rsid w:val="00606E26"/>
    <w:rsid w:val="00606F7C"/>
    <w:rsid w:val="006070BB"/>
    <w:rsid w:val="00607197"/>
    <w:rsid w:val="00607783"/>
    <w:rsid w:val="00607C79"/>
    <w:rsid w:val="00610058"/>
    <w:rsid w:val="006104CD"/>
    <w:rsid w:val="0061081C"/>
    <w:rsid w:val="0061090F"/>
    <w:rsid w:val="0061145E"/>
    <w:rsid w:val="00611B7D"/>
    <w:rsid w:val="00611BE4"/>
    <w:rsid w:val="00611EE3"/>
    <w:rsid w:val="006121A2"/>
    <w:rsid w:val="0061279F"/>
    <w:rsid w:val="00612916"/>
    <w:rsid w:val="00612EDA"/>
    <w:rsid w:val="0061340A"/>
    <w:rsid w:val="00613C77"/>
    <w:rsid w:val="00614182"/>
    <w:rsid w:val="006147CB"/>
    <w:rsid w:val="00614BA4"/>
    <w:rsid w:val="00614D10"/>
    <w:rsid w:val="00614F69"/>
    <w:rsid w:val="006154A1"/>
    <w:rsid w:val="006157E8"/>
    <w:rsid w:val="00615AE1"/>
    <w:rsid w:val="006169A5"/>
    <w:rsid w:val="00617550"/>
    <w:rsid w:val="0061789B"/>
    <w:rsid w:val="006203CC"/>
    <w:rsid w:val="00620424"/>
    <w:rsid w:val="006205F9"/>
    <w:rsid w:val="006208D2"/>
    <w:rsid w:val="00620C31"/>
    <w:rsid w:val="00620EC7"/>
    <w:rsid w:val="006212B7"/>
    <w:rsid w:val="006213B1"/>
    <w:rsid w:val="00621469"/>
    <w:rsid w:val="00621719"/>
    <w:rsid w:val="00621DAC"/>
    <w:rsid w:val="006221C3"/>
    <w:rsid w:val="00622881"/>
    <w:rsid w:val="006228F0"/>
    <w:rsid w:val="00623541"/>
    <w:rsid w:val="00623CA3"/>
    <w:rsid w:val="006242DD"/>
    <w:rsid w:val="00624F59"/>
    <w:rsid w:val="00625318"/>
    <w:rsid w:val="00625362"/>
    <w:rsid w:val="00625499"/>
    <w:rsid w:val="0062581A"/>
    <w:rsid w:val="006258BC"/>
    <w:rsid w:val="00625B7A"/>
    <w:rsid w:val="0062638E"/>
    <w:rsid w:val="0062705F"/>
    <w:rsid w:val="006272CE"/>
    <w:rsid w:val="00627B80"/>
    <w:rsid w:val="00627DAB"/>
    <w:rsid w:val="00630272"/>
    <w:rsid w:val="006309E1"/>
    <w:rsid w:val="00630CCC"/>
    <w:rsid w:val="006315AA"/>
    <w:rsid w:val="006319E8"/>
    <w:rsid w:val="0063221E"/>
    <w:rsid w:val="0063251B"/>
    <w:rsid w:val="00632B55"/>
    <w:rsid w:val="00632DE3"/>
    <w:rsid w:val="006336D8"/>
    <w:rsid w:val="00634552"/>
    <w:rsid w:val="00634BE9"/>
    <w:rsid w:val="00634F17"/>
    <w:rsid w:val="0063560F"/>
    <w:rsid w:val="006356D0"/>
    <w:rsid w:val="00635E82"/>
    <w:rsid w:val="00635F28"/>
    <w:rsid w:val="006366ED"/>
    <w:rsid w:val="00637AB5"/>
    <w:rsid w:val="0064206A"/>
    <w:rsid w:val="00642FEF"/>
    <w:rsid w:val="00643917"/>
    <w:rsid w:val="00643BC1"/>
    <w:rsid w:val="00643CC7"/>
    <w:rsid w:val="00644290"/>
    <w:rsid w:val="006447E7"/>
    <w:rsid w:val="006457E5"/>
    <w:rsid w:val="00645F12"/>
    <w:rsid w:val="00646348"/>
    <w:rsid w:val="006464B4"/>
    <w:rsid w:val="00646709"/>
    <w:rsid w:val="00646F87"/>
    <w:rsid w:val="0064703D"/>
    <w:rsid w:val="006476EE"/>
    <w:rsid w:val="00647A52"/>
    <w:rsid w:val="00647D6D"/>
    <w:rsid w:val="00647EAE"/>
    <w:rsid w:val="00647FDE"/>
    <w:rsid w:val="00650086"/>
    <w:rsid w:val="006503B6"/>
    <w:rsid w:val="006505A9"/>
    <w:rsid w:val="00650D2F"/>
    <w:rsid w:val="006518C1"/>
    <w:rsid w:val="00651C5C"/>
    <w:rsid w:val="00651E7B"/>
    <w:rsid w:val="00652AD6"/>
    <w:rsid w:val="0065317C"/>
    <w:rsid w:val="006535D0"/>
    <w:rsid w:val="00654ECC"/>
    <w:rsid w:val="0065589E"/>
    <w:rsid w:val="006560B3"/>
    <w:rsid w:val="0065661C"/>
    <w:rsid w:val="00656BBB"/>
    <w:rsid w:val="006577C2"/>
    <w:rsid w:val="00657837"/>
    <w:rsid w:val="00660602"/>
    <w:rsid w:val="00660862"/>
    <w:rsid w:val="0066175F"/>
    <w:rsid w:val="00661770"/>
    <w:rsid w:val="00661CDC"/>
    <w:rsid w:val="00661E70"/>
    <w:rsid w:val="00662092"/>
    <w:rsid w:val="006624E2"/>
    <w:rsid w:val="006629E7"/>
    <w:rsid w:val="00662B36"/>
    <w:rsid w:val="00663391"/>
    <w:rsid w:val="00663B22"/>
    <w:rsid w:val="006645D6"/>
    <w:rsid w:val="0066535C"/>
    <w:rsid w:val="0066591F"/>
    <w:rsid w:val="00666075"/>
    <w:rsid w:val="00666214"/>
    <w:rsid w:val="00666FDF"/>
    <w:rsid w:val="006673EE"/>
    <w:rsid w:val="006709B0"/>
    <w:rsid w:val="00671FA4"/>
    <w:rsid w:val="006730A5"/>
    <w:rsid w:val="0067345C"/>
    <w:rsid w:val="006739C5"/>
    <w:rsid w:val="00674E4A"/>
    <w:rsid w:val="0067557B"/>
    <w:rsid w:val="006756EB"/>
    <w:rsid w:val="006759C8"/>
    <w:rsid w:val="00675AFD"/>
    <w:rsid w:val="00676779"/>
    <w:rsid w:val="00676B8C"/>
    <w:rsid w:val="006772E7"/>
    <w:rsid w:val="006779D3"/>
    <w:rsid w:val="00677F21"/>
    <w:rsid w:val="006804FC"/>
    <w:rsid w:val="00680831"/>
    <w:rsid w:val="00681C15"/>
    <w:rsid w:val="00681CEC"/>
    <w:rsid w:val="00682027"/>
    <w:rsid w:val="006820E3"/>
    <w:rsid w:val="006822ED"/>
    <w:rsid w:val="00682702"/>
    <w:rsid w:val="00682900"/>
    <w:rsid w:val="00682CF5"/>
    <w:rsid w:val="00683163"/>
    <w:rsid w:val="00683853"/>
    <w:rsid w:val="00683999"/>
    <w:rsid w:val="00683FFE"/>
    <w:rsid w:val="00684095"/>
    <w:rsid w:val="006840F2"/>
    <w:rsid w:val="006847D1"/>
    <w:rsid w:val="006848CF"/>
    <w:rsid w:val="00684B2C"/>
    <w:rsid w:val="00684C37"/>
    <w:rsid w:val="0068553C"/>
    <w:rsid w:val="00685EF9"/>
    <w:rsid w:val="00686212"/>
    <w:rsid w:val="006868FD"/>
    <w:rsid w:val="00686976"/>
    <w:rsid w:val="00687462"/>
    <w:rsid w:val="00687B7F"/>
    <w:rsid w:val="006901DB"/>
    <w:rsid w:val="00690DCD"/>
    <w:rsid w:val="00690FCC"/>
    <w:rsid w:val="00691D60"/>
    <w:rsid w:val="00691EF4"/>
    <w:rsid w:val="00692708"/>
    <w:rsid w:val="00693218"/>
    <w:rsid w:val="0069328C"/>
    <w:rsid w:val="00693453"/>
    <w:rsid w:val="00693E8C"/>
    <w:rsid w:val="006947C3"/>
    <w:rsid w:val="00694981"/>
    <w:rsid w:val="006953CF"/>
    <w:rsid w:val="00696178"/>
    <w:rsid w:val="006961FD"/>
    <w:rsid w:val="00696254"/>
    <w:rsid w:val="00696496"/>
    <w:rsid w:val="00697440"/>
    <w:rsid w:val="006A00BB"/>
    <w:rsid w:val="006A0218"/>
    <w:rsid w:val="006A0375"/>
    <w:rsid w:val="006A04F0"/>
    <w:rsid w:val="006A0D59"/>
    <w:rsid w:val="006A1141"/>
    <w:rsid w:val="006A13FF"/>
    <w:rsid w:val="006A1535"/>
    <w:rsid w:val="006A18C2"/>
    <w:rsid w:val="006A1A9A"/>
    <w:rsid w:val="006A2236"/>
    <w:rsid w:val="006A3317"/>
    <w:rsid w:val="006A357A"/>
    <w:rsid w:val="006A3AC6"/>
    <w:rsid w:val="006A3C35"/>
    <w:rsid w:val="006A48C3"/>
    <w:rsid w:val="006A5CDF"/>
    <w:rsid w:val="006A6114"/>
    <w:rsid w:val="006A643F"/>
    <w:rsid w:val="006A6EAB"/>
    <w:rsid w:val="006A6EB0"/>
    <w:rsid w:val="006A7693"/>
    <w:rsid w:val="006A7728"/>
    <w:rsid w:val="006B0091"/>
    <w:rsid w:val="006B0813"/>
    <w:rsid w:val="006B0FD3"/>
    <w:rsid w:val="006B1A16"/>
    <w:rsid w:val="006B1A21"/>
    <w:rsid w:val="006B1B58"/>
    <w:rsid w:val="006B2483"/>
    <w:rsid w:val="006B2DDE"/>
    <w:rsid w:val="006B33C5"/>
    <w:rsid w:val="006B3AA6"/>
    <w:rsid w:val="006B4EC3"/>
    <w:rsid w:val="006B57EE"/>
    <w:rsid w:val="006B5E05"/>
    <w:rsid w:val="006B638A"/>
    <w:rsid w:val="006B6E46"/>
    <w:rsid w:val="006B7165"/>
    <w:rsid w:val="006B71DC"/>
    <w:rsid w:val="006B73D8"/>
    <w:rsid w:val="006B7415"/>
    <w:rsid w:val="006B751F"/>
    <w:rsid w:val="006B7727"/>
    <w:rsid w:val="006B7EA4"/>
    <w:rsid w:val="006C07BA"/>
    <w:rsid w:val="006C0E4D"/>
    <w:rsid w:val="006C1273"/>
    <w:rsid w:val="006C1634"/>
    <w:rsid w:val="006C1ABF"/>
    <w:rsid w:val="006C2C0D"/>
    <w:rsid w:val="006C3452"/>
    <w:rsid w:val="006C5298"/>
    <w:rsid w:val="006C5485"/>
    <w:rsid w:val="006C66F8"/>
    <w:rsid w:val="006C6A90"/>
    <w:rsid w:val="006C73EF"/>
    <w:rsid w:val="006C7441"/>
    <w:rsid w:val="006C762D"/>
    <w:rsid w:val="006C7898"/>
    <w:rsid w:val="006D0132"/>
    <w:rsid w:val="006D01D9"/>
    <w:rsid w:val="006D0B8D"/>
    <w:rsid w:val="006D13F4"/>
    <w:rsid w:val="006D1685"/>
    <w:rsid w:val="006D17D0"/>
    <w:rsid w:val="006D1C37"/>
    <w:rsid w:val="006D201D"/>
    <w:rsid w:val="006D4238"/>
    <w:rsid w:val="006D48F2"/>
    <w:rsid w:val="006D4ECE"/>
    <w:rsid w:val="006D4F58"/>
    <w:rsid w:val="006D596B"/>
    <w:rsid w:val="006D5D16"/>
    <w:rsid w:val="006D6940"/>
    <w:rsid w:val="006D6CC4"/>
    <w:rsid w:val="006D6E41"/>
    <w:rsid w:val="006D719A"/>
    <w:rsid w:val="006D73F3"/>
    <w:rsid w:val="006D74C4"/>
    <w:rsid w:val="006D782E"/>
    <w:rsid w:val="006D7A50"/>
    <w:rsid w:val="006E0432"/>
    <w:rsid w:val="006E0506"/>
    <w:rsid w:val="006E108D"/>
    <w:rsid w:val="006E1195"/>
    <w:rsid w:val="006E22BD"/>
    <w:rsid w:val="006E279F"/>
    <w:rsid w:val="006E27F7"/>
    <w:rsid w:val="006E2F7C"/>
    <w:rsid w:val="006E369D"/>
    <w:rsid w:val="006E3DCA"/>
    <w:rsid w:val="006E409B"/>
    <w:rsid w:val="006E411E"/>
    <w:rsid w:val="006E41E7"/>
    <w:rsid w:val="006E47F9"/>
    <w:rsid w:val="006E4F2C"/>
    <w:rsid w:val="006E5133"/>
    <w:rsid w:val="006E5288"/>
    <w:rsid w:val="006E5355"/>
    <w:rsid w:val="006E5414"/>
    <w:rsid w:val="006E5B3F"/>
    <w:rsid w:val="006E62A3"/>
    <w:rsid w:val="006E64BB"/>
    <w:rsid w:val="006E6E98"/>
    <w:rsid w:val="006E6EC8"/>
    <w:rsid w:val="006E70E8"/>
    <w:rsid w:val="006E7801"/>
    <w:rsid w:val="006E7DC2"/>
    <w:rsid w:val="006F11FE"/>
    <w:rsid w:val="006F126F"/>
    <w:rsid w:val="006F1713"/>
    <w:rsid w:val="006F1A6F"/>
    <w:rsid w:val="006F1BFC"/>
    <w:rsid w:val="006F1F98"/>
    <w:rsid w:val="006F2646"/>
    <w:rsid w:val="006F2F1C"/>
    <w:rsid w:val="006F2F9F"/>
    <w:rsid w:val="006F358C"/>
    <w:rsid w:val="006F3C5D"/>
    <w:rsid w:val="006F3C88"/>
    <w:rsid w:val="006F4728"/>
    <w:rsid w:val="006F4CAC"/>
    <w:rsid w:val="006F4CB2"/>
    <w:rsid w:val="006F5321"/>
    <w:rsid w:val="006F58F0"/>
    <w:rsid w:val="006F59AC"/>
    <w:rsid w:val="006F5BBD"/>
    <w:rsid w:val="006F6908"/>
    <w:rsid w:val="006F6B64"/>
    <w:rsid w:val="006F7468"/>
    <w:rsid w:val="006F76A1"/>
    <w:rsid w:val="006F780D"/>
    <w:rsid w:val="006F7BFF"/>
    <w:rsid w:val="007005F9"/>
    <w:rsid w:val="00700916"/>
    <w:rsid w:val="007010F7"/>
    <w:rsid w:val="0070133A"/>
    <w:rsid w:val="00701567"/>
    <w:rsid w:val="0070185B"/>
    <w:rsid w:val="0070193B"/>
    <w:rsid w:val="00701C72"/>
    <w:rsid w:val="00701CEE"/>
    <w:rsid w:val="007023D3"/>
    <w:rsid w:val="00703D2D"/>
    <w:rsid w:val="00703DA7"/>
    <w:rsid w:val="00704002"/>
    <w:rsid w:val="00704588"/>
    <w:rsid w:val="00704A34"/>
    <w:rsid w:val="00704DC6"/>
    <w:rsid w:val="0070521D"/>
    <w:rsid w:val="007054C1"/>
    <w:rsid w:val="0070582D"/>
    <w:rsid w:val="00706DC2"/>
    <w:rsid w:val="00707003"/>
    <w:rsid w:val="007074C2"/>
    <w:rsid w:val="00707BB1"/>
    <w:rsid w:val="00710A60"/>
    <w:rsid w:val="007110C3"/>
    <w:rsid w:val="00711139"/>
    <w:rsid w:val="007117F2"/>
    <w:rsid w:val="00711BE8"/>
    <w:rsid w:val="007127A2"/>
    <w:rsid w:val="00712C8D"/>
    <w:rsid w:val="00713088"/>
    <w:rsid w:val="007135EB"/>
    <w:rsid w:val="007136DC"/>
    <w:rsid w:val="007142AF"/>
    <w:rsid w:val="007150E7"/>
    <w:rsid w:val="00715361"/>
    <w:rsid w:val="00715A3E"/>
    <w:rsid w:val="007161E2"/>
    <w:rsid w:val="007162CE"/>
    <w:rsid w:val="00716609"/>
    <w:rsid w:val="007167B5"/>
    <w:rsid w:val="00717D95"/>
    <w:rsid w:val="00720D75"/>
    <w:rsid w:val="00720EF6"/>
    <w:rsid w:val="007211FF"/>
    <w:rsid w:val="007219A3"/>
    <w:rsid w:val="00721CB9"/>
    <w:rsid w:val="00721CFB"/>
    <w:rsid w:val="00721EB4"/>
    <w:rsid w:val="0072223D"/>
    <w:rsid w:val="00722872"/>
    <w:rsid w:val="00722F9F"/>
    <w:rsid w:val="007236A3"/>
    <w:rsid w:val="00723787"/>
    <w:rsid w:val="00723910"/>
    <w:rsid w:val="0072425A"/>
    <w:rsid w:val="007242B8"/>
    <w:rsid w:val="00724554"/>
    <w:rsid w:val="00724DE6"/>
    <w:rsid w:val="0072503B"/>
    <w:rsid w:val="007250D2"/>
    <w:rsid w:val="0072575F"/>
    <w:rsid w:val="007257F7"/>
    <w:rsid w:val="00725D12"/>
    <w:rsid w:val="00725E89"/>
    <w:rsid w:val="007260F5"/>
    <w:rsid w:val="00726322"/>
    <w:rsid w:val="007265EC"/>
    <w:rsid w:val="00727DDE"/>
    <w:rsid w:val="0073004F"/>
    <w:rsid w:val="007306E0"/>
    <w:rsid w:val="007310E3"/>
    <w:rsid w:val="007311C3"/>
    <w:rsid w:val="00731936"/>
    <w:rsid w:val="00731B27"/>
    <w:rsid w:val="0073264E"/>
    <w:rsid w:val="00732AD9"/>
    <w:rsid w:val="00733B1E"/>
    <w:rsid w:val="00733CD3"/>
    <w:rsid w:val="00733D67"/>
    <w:rsid w:val="007344DC"/>
    <w:rsid w:val="007348FE"/>
    <w:rsid w:val="00734E92"/>
    <w:rsid w:val="0073528F"/>
    <w:rsid w:val="00735B94"/>
    <w:rsid w:val="00735CD4"/>
    <w:rsid w:val="00735E62"/>
    <w:rsid w:val="00736052"/>
    <w:rsid w:val="007367C4"/>
    <w:rsid w:val="00736936"/>
    <w:rsid w:val="00736B77"/>
    <w:rsid w:val="00737A5C"/>
    <w:rsid w:val="00737DEC"/>
    <w:rsid w:val="0074051E"/>
    <w:rsid w:val="0074057C"/>
    <w:rsid w:val="00741502"/>
    <w:rsid w:val="007416E0"/>
    <w:rsid w:val="00741C09"/>
    <w:rsid w:val="00743AAE"/>
    <w:rsid w:val="00743B0A"/>
    <w:rsid w:val="00743FDE"/>
    <w:rsid w:val="0074428B"/>
    <w:rsid w:val="00745098"/>
    <w:rsid w:val="00745D8C"/>
    <w:rsid w:val="00746D53"/>
    <w:rsid w:val="00747014"/>
    <w:rsid w:val="007471CD"/>
    <w:rsid w:val="007479B5"/>
    <w:rsid w:val="00747DEA"/>
    <w:rsid w:val="007500D2"/>
    <w:rsid w:val="00750978"/>
    <w:rsid w:val="00750B45"/>
    <w:rsid w:val="007513CA"/>
    <w:rsid w:val="007520DC"/>
    <w:rsid w:val="00752444"/>
    <w:rsid w:val="00752472"/>
    <w:rsid w:val="00753497"/>
    <w:rsid w:val="00753D80"/>
    <w:rsid w:val="0075421D"/>
    <w:rsid w:val="007544DC"/>
    <w:rsid w:val="007546ED"/>
    <w:rsid w:val="00754A9A"/>
    <w:rsid w:val="00755F86"/>
    <w:rsid w:val="007562D0"/>
    <w:rsid w:val="007564B8"/>
    <w:rsid w:val="0075660F"/>
    <w:rsid w:val="00756700"/>
    <w:rsid w:val="007567D7"/>
    <w:rsid w:val="0075693B"/>
    <w:rsid w:val="00756EEE"/>
    <w:rsid w:val="00760392"/>
    <w:rsid w:val="00760455"/>
    <w:rsid w:val="0076046D"/>
    <w:rsid w:val="00760B7B"/>
    <w:rsid w:val="00761302"/>
    <w:rsid w:val="007617B7"/>
    <w:rsid w:val="00761BD0"/>
    <w:rsid w:val="00761EA4"/>
    <w:rsid w:val="007623CC"/>
    <w:rsid w:val="00762508"/>
    <w:rsid w:val="007626BA"/>
    <w:rsid w:val="0076296F"/>
    <w:rsid w:val="00762CF3"/>
    <w:rsid w:val="0076307C"/>
    <w:rsid w:val="007632C8"/>
    <w:rsid w:val="00763382"/>
    <w:rsid w:val="007645B0"/>
    <w:rsid w:val="007647C5"/>
    <w:rsid w:val="00764873"/>
    <w:rsid w:val="00764927"/>
    <w:rsid w:val="00764ABB"/>
    <w:rsid w:val="00765AE9"/>
    <w:rsid w:val="00765E87"/>
    <w:rsid w:val="007665FB"/>
    <w:rsid w:val="0076661F"/>
    <w:rsid w:val="00766A11"/>
    <w:rsid w:val="00766EEA"/>
    <w:rsid w:val="007670B3"/>
    <w:rsid w:val="007675F1"/>
    <w:rsid w:val="00767B27"/>
    <w:rsid w:val="0077015D"/>
    <w:rsid w:val="0077034E"/>
    <w:rsid w:val="00770D1E"/>
    <w:rsid w:val="00771198"/>
    <w:rsid w:val="007714BA"/>
    <w:rsid w:val="00771722"/>
    <w:rsid w:val="007717C6"/>
    <w:rsid w:val="00772575"/>
    <w:rsid w:val="00772743"/>
    <w:rsid w:val="00772755"/>
    <w:rsid w:val="007737B6"/>
    <w:rsid w:val="00773A60"/>
    <w:rsid w:val="00773B35"/>
    <w:rsid w:val="00773B58"/>
    <w:rsid w:val="0077422A"/>
    <w:rsid w:val="007749FD"/>
    <w:rsid w:val="00775C2F"/>
    <w:rsid w:val="00776B81"/>
    <w:rsid w:val="00776D50"/>
    <w:rsid w:val="00776FF1"/>
    <w:rsid w:val="00777170"/>
    <w:rsid w:val="00777B25"/>
    <w:rsid w:val="0078042D"/>
    <w:rsid w:val="00780533"/>
    <w:rsid w:val="00780C3D"/>
    <w:rsid w:val="007810D2"/>
    <w:rsid w:val="00781677"/>
    <w:rsid w:val="00781CEE"/>
    <w:rsid w:val="007823EA"/>
    <w:rsid w:val="007826C7"/>
    <w:rsid w:val="00782CCA"/>
    <w:rsid w:val="0078358A"/>
    <w:rsid w:val="00783854"/>
    <w:rsid w:val="00783A32"/>
    <w:rsid w:val="007849E1"/>
    <w:rsid w:val="007850F0"/>
    <w:rsid w:val="00785319"/>
    <w:rsid w:val="00785706"/>
    <w:rsid w:val="00786078"/>
    <w:rsid w:val="00786196"/>
    <w:rsid w:val="00786730"/>
    <w:rsid w:val="007868A4"/>
    <w:rsid w:val="00786FE4"/>
    <w:rsid w:val="0079029C"/>
    <w:rsid w:val="007904E6"/>
    <w:rsid w:val="0079055F"/>
    <w:rsid w:val="007911BB"/>
    <w:rsid w:val="007911FB"/>
    <w:rsid w:val="00791EAA"/>
    <w:rsid w:val="0079204A"/>
    <w:rsid w:val="00793082"/>
    <w:rsid w:val="00793475"/>
    <w:rsid w:val="00794A6F"/>
    <w:rsid w:val="007951B3"/>
    <w:rsid w:val="007959B4"/>
    <w:rsid w:val="0079617A"/>
    <w:rsid w:val="007965BC"/>
    <w:rsid w:val="00796938"/>
    <w:rsid w:val="00796D4B"/>
    <w:rsid w:val="00797758"/>
    <w:rsid w:val="00797AE6"/>
    <w:rsid w:val="00797EB6"/>
    <w:rsid w:val="007A01DF"/>
    <w:rsid w:val="007A02A2"/>
    <w:rsid w:val="007A02E9"/>
    <w:rsid w:val="007A055A"/>
    <w:rsid w:val="007A0F0E"/>
    <w:rsid w:val="007A130E"/>
    <w:rsid w:val="007A1DB7"/>
    <w:rsid w:val="007A1DEA"/>
    <w:rsid w:val="007A2BAE"/>
    <w:rsid w:val="007A39BB"/>
    <w:rsid w:val="007A435E"/>
    <w:rsid w:val="007A46EC"/>
    <w:rsid w:val="007A4837"/>
    <w:rsid w:val="007A4E14"/>
    <w:rsid w:val="007A5790"/>
    <w:rsid w:val="007A5A75"/>
    <w:rsid w:val="007A5BBC"/>
    <w:rsid w:val="007A66CE"/>
    <w:rsid w:val="007A6835"/>
    <w:rsid w:val="007A683A"/>
    <w:rsid w:val="007A6956"/>
    <w:rsid w:val="007A74C8"/>
    <w:rsid w:val="007A75B0"/>
    <w:rsid w:val="007A75C9"/>
    <w:rsid w:val="007A7884"/>
    <w:rsid w:val="007A78AD"/>
    <w:rsid w:val="007B0F70"/>
    <w:rsid w:val="007B0FBF"/>
    <w:rsid w:val="007B1381"/>
    <w:rsid w:val="007B183A"/>
    <w:rsid w:val="007B1FBF"/>
    <w:rsid w:val="007B2065"/>
    <w:rsid w:val="007B38E2"/>
    <w:rsid w:val="007B418D"/>
    <w:rsid w:val="007B467C"/>
    <w:rsid w:val="007B4D6E"/>
    <w:rsid w:val="007B50A3"/>
    <w:rsid w:val="007B520A"/>
    <w:rsid w:val="007B5249"/>
    <w:rsid w:val="007B572D"/>
    <w:rsid w:val="007B68F4"/>
    <w:rsid w:val="007B6A39"/>
    <w:rsid w:val="007C043F"/>
    <w:rsid w:val="007C0529"/>
    <w:rsid w:val="007C0626"/>
    <w:rsid w:val="007C076D"/>
    <w:rsid w:val="007C0F03"/>
    <w:rsid w:val="007C1059"/>
    <w:rsid w:val="007C1264"/>
    <w:rsid w:val="007C15CF"/>
    <w:rsid w:val="007C1857"/>
    <w:rsid w:val="007C1F1D"/>
    <w:rsid w:val="007C2276"/>
    <w:rsid w:val="007C25C5"/>
    <w:rsid w:val="007C2606"/>
    <w:rsid w:val="007C2B09"/>
    <w:rsid w:val="007C329F"/>
    <w:rsid w:val="007C36E3"/>
    <w:rsid w:val="007C3AD2"/>
    <w:rsid w:val="007C40A4"/>
    <w:rsid w:val="007C44F6"/>
    <w:rsid w:val="007C480D"/>
    <w:rsid w:val="007C4868"/>
    <w:rsid w:val="007C4EFB"/>
    <w:rsid w:val="007C50BD"/>
    <w:rsid w:val="007C540E"/>
    <w:rsid w:val="007C5C8F"/>
    <w:rsid w:val="007C615D"/>
    <w:rsid w:val="007C6382"/>
    <w:rsid w:val="007C6530"/>
    <w:rsid w:val="007C67BE"/>
    <w:rsid w:val="007C6FEF"/>
    <w:rsid w:val="007C725C"/>
    <w:rsid w:val="007C7829"/>
    <w:rsid w:val="007C79DB"/>
    <w:rsid w:val="007C7C15"/>
    <w:rsid w:val="007C7E2C"/>
    <w:rsid w:val="007D0359"/>
    <w:rsid w:val="007D092C"/>
    <w:rsid w:val="007D0932"/>
    <w:rsid w:val="007D0B46"/>
    <w:rsid w:val="007D1252"/>
    <w:rsid w:val="007D18DF"/>
    <w:rsid w:val="007D1C60"/>
    <w:rsid w:val="007D213B"/>
    <w:rsid w:val="007D21B1"/>
    <w:rsid w:val="007D22BD"/>
    <w:rsid w:val="007D2BE9"/>
    <w:rsid w:val="007D38DA"/>
    <w:rsid w:val="007D38EF"/>
    <w:rsid w:val="007D3999"/>
    <w:rsid w:val="007D3E85"/>
    <w:rsid w:val="007D4639"/>
    <w:rsid w:val="007D4976"/>
    <w:rsid w:val="007D50A9"/>
    <w:rsid w:val="007D52F0"/>
    <w:rsid w:val="007D55FC"/>
    <w:rsid w:val="007D562B"/>
    <w:rsid w:val="007D5C3C"/>
    <w:rsid w:val="007D5F9E"/>
    <w:rsid w:val="007D6728"/>
    <w:rsid w:val="007D68EB"/>
    <w:rsid w:val="007D6B46"/>
    <w:rsid w:val="007D7D83"/>
    <w:rsid w:val="007E0097"/>
    <w:rsid w:val="007E022F"/>
    <w:rsid w:val="007E0AE9"/>
    <w:rsid w:val="007E2063"/>
    <w:rsid w:val="007E20E6"/>
    <w:rsid w:val="007E220C"/>
    <w:rsid w:val="007E2509"/>
    <w:rsid w:val="007E2E6D"/>
    <w:rsid w:val="007E350A"/>
    <w:rsid w:val="007E3CDC"/>
    <w:rsid w:val="007E3EAC"/>
    <w:rsid w:val="007E4390"/>
    <w:rsid w:val="007E46C2"/>
    <w:rsid w:val="007E6176"/>
    <w:rsid w:val="007E624D"/>
    <w:rsid w:val="007E6CD1"/>
    <w:rsid w:val="007E7353"/>
    <w:rsid w:val="007E75D3"/>
    <w:rsid w:val="007E7836"/>
    <w:rsid w:val="007E79CB"/>
    <w:rsid w:val="007E7D57"/>
    <w:rsid w:val="007E7E46"/>
    <w:rsid w:val="007F03CB"/>
    <w:rsid w:val="007F0477"/>
    <w:rsid w:val="007F0A5F"/>
    <w:rsid w:val="007F0D2D"/>
    <w:rsid w:val="007F122C"/>
    <w:rsid w:val="007F1512"/>
    <w:rsid w:val="007F163D"/>
    <w:rsid w:val="007F2784"/>
    <w:rsid w:val="007F2E31"/>
    <w:rsid w:val="007F3647"/>
    <w:rsid w:val="007F3857"/>
    <w:rsid w:val="007F3A4B"/>
    <w:rsid w:val="007F4544"/>
    <w:rsid w:val="007F47F8"/>
    <w:rsid w:val="007F4D67"/>
    <w:rsid w:val="007F4E4D"/>
    <w:rsid w:val="007F4ECF"/>
    <w:rsid w:val="007F5647"/>
    <w:rsid w:val="007F5C21"/>
    <w:rsid w:val="007F5C2F"/>
    <w:rsid w:val="007F5CAA"/>
    <w:rsid w:val="007F67D4"/>
    <w:rsid w:val="007F6C7D"/>
    <w:rsid w:val="007F7092"/>
    <w:rsid w:val="007F73F5"/>
    <w:rsid w:val="007F7D8D"/>
    <w:rsid w:val="00800304"/>
    <w:rsid w:val="0080063A"/>
    <w:rsid w:val="00800D05"/>
    <w:rsid w:val="00801A9D"/>
    <w:rsid w:val="00801C53"/>
    <w:rsid w:val="008020C9"/>
    <w:rsid w:val="008027DD"/>
    <w:rsid w:val="008029B6"/>
    <w:rsid w:val="00802A89"/>
    <w:rsid w:val="0080305D"/>
    <w:rsid w:val="00803209"/>
    <w:rsid w:val="00803633"/>
    <w:rsid w:val="00803B53"/>
    <w:rsid w:val="00803C23"/>
    <w:rsid w:val="00804047"/>
    <w:rsid w:val="00804319"/>
    <w:rsid w:val="00804651"/>
    <w:rsid w:val="008049D9"/>
    <w:rsid w:val="00804BF5"/>
    <w:rsid w:val="00805947"/>
    <w:rsid w:val="008067F5"/>
    <w:rsid w:val="00806D67"/>
    <w:rsid w:val="00806DB9"/>
    <w:rsid w:val="008070FE"/>
    <w:rsid w:val="00807290"/>
    <w:rsid w:val="00807323"/>
    <w:rsid w:val="008076BD"/>
    <w:rsid w:val="0080788E"/>
    <w:rsid w:val="0081066F"/>
    <w:rsid w:val="00810A97"/>
    <w:rsid w:val="00810BE5"/>
    <w:rsid w:val="00810C86"/>
    <w:rsid w:val="00810FBE"/>
    <w:rsid w:val="00811410"/>
    <w:rsid w:val="008114D2"/>
    <w:rsid w:val="00811BAB"/>
    <w:rsid w:val="00811C6B"/>
    <w:rsid w:val="00811CEE"/>
    <w:rsid w:val="00812372"/>
    <w:rsid w:val="008124E9"/>
    <w:rsid w:val="00813048"/>
    <w:rsid w:val="008139CC"/>
    <w:rsid w:val="00813B56"/>
    <w:rsid w:val="00814188"/>
    <w:rsid w:val="008149AA"/>
    <w:rsid w:val="00814AC2"/>
    <w:rsid w:val="00814B0A"/>
    <w:rsid w:val="00814EAA"/>
    <w:rsid w:val="008151CC"/>
    <w:rsid w:val="00816472"/>
    <w:rsid w:val="008167F1"/>
    <w:rsid w:val="00816EF9"/>
    <w:rsid w:val="00820514"/>
    <w:rsid w:val="008209B4"/>
    <w:rsid w:val="008215AB"/>
    <w:rsid w:val="00821CF2"/>
    <w:rsid w:val="008225CC"/>
    <w:rsid w:val="00822C92"/>
    <w:rsid w:val="00823098"/>
    <w:rsid w:val="00823911"/>
    <w:rsid w:val="008241E3"/>
    <w:rsid w:val="00824A28"/>
    <w:rsid w:val="00824C8E"/>
    <w:rsid w:val="00824D95"/>
    <w:rsid w:val="008254A6"/>
    <w:rsid w:val="00825824"/>
    <w:rsid w:val="008259F2"/>
    <w:rsid w:val="008259F4"/>
    <w:rsid w:val="00825CE9"/>
    <w:rsid w:val="0082600F"/>
    <w:rsid w:val="008263E8"/>
    <w:rsid w:val="00826A96"/>
    <w:rsid w:val="00826BA2"/>
    <w:rsid w:val="008273ED"/>
    <w:rsid w:val="00830AD0"/>
    <w:rsid w:val="00831269"/>
    <w:rsid w:val="00831752"/>
    <w:rsid w:val="008319D7"/>
    <w:rsid w:val="00831DE5"/>
    <w:rsid w:val="00832312"/>
    <w:rsid w:val="00833448"/>
    <w:rsid w:val="00833BD3"/>
    <w:rsid w:val="008340C8"/>
    <w:rsid w:val="0083414A"/>
    <w:rsid w:val="00834BFA"/>
    <w:rsid w:val="00834C07"/>
    <w:rsid w:val="00835244"/>
    <w:rsid w:val="00835F96"/>
    <w:rsid w:val="008360D6"/>
    <w:rsid w:val="00836FA9"/>
    <w:rsid w:val="008374FC"/>
    <w:rsid w:val="008377C9"/>
    <w:rsid w:val="008377F0"/>
    <w:rsid w:val="008379B0"/>
    <w:rsid w:val="00837B33"/>
    <w:rsid w:val="00840616"/>
    <w:rsid w:val="00840EF5"/>
    <w:rsid w:val="00840F00"/>
    <w:rsid w:val="00841069"/>
    <w:rsid w:val="00841932"/>
    <w:rsid w:val="0084214E"/>
    <w:rsid w:val="00842494"/>
    <w:rsid w:val="008434D4"/>
    <w:rsid w:val="00843A5D"/>
    <w:rsid w:val="00843F89"/>
    <w:rsid w:val="008440E4"/>
    <w:rsid w:val="008441C3"/>
    <w:rsid w:val="008444FF"/>
    <w:rsid w:val="008448A9"/>
    <w:rsid w:val="0084501C"/>
    <w:rsid w:val="00845508"/>
    <w:rsid w:val="00845D3B"/>
    <w:rsid w:val="008468B0"/>
    <w:rsid w:val="00847A50"/>
    <w:rsid w:val="00850113"/>
    <w:rsid w:val="008510F9"/>
    <w:rsid w:val="0085124E"/>
    <w:rsid w:val="008513C7"/>
    <w:rsid w:val="00851BC5"/>
    <w:rsid w:val="00851E0B"/>
    <w:rsid w:val="00852798"/>
    <w:rsid w:val="008531B5"/>
    <w:rsid w:val="008538D4"/>
    <w:rsid w:val="00853E8F"/>
    <w:rsid w:val="00854628"/>
    <w:rsid w:val="00855644"/>
    <w:rsid w:val="0085571A"/>
    <w:rsid w:val="008559C7"/>
    <w:rsid w:val="00856C51"/>
    <w:rsid w:val="00856D8C"/>
    <w:rsid w:val="0085769E"/>
    <w:rsid w:val="00857A61"/>
    <w:rsid w:val="00857B6C"/>
    <w:rsid w:val="00860CA6"/>
    <w:rsid w:val="008613A1"/>
    <w:rsid w:val="00861422"/>
    <w:rsid w:val="00861B0C"/>
    <w:rsid w:val="00862196"/>
    <w:rsid w:val="0086254A"/>
    <w:rsid w:val="00862584"/>
    <w:rsid w:val="00862808"/>
    <w:rsid w:val="008628F6"/>
    <w:rsid w:val="0086323E"/>
    <w:rsid w:val="008633CF"/>
    <w:rsid w:val="008634CB"/>
    <w:rsid w:val="00863C37"/>
    <w:rsid w:val="00864031"/>
    <w:rsid w:val="00864600"/>
    <w:rsid w:val="008649AE"/>
    <w:rsid w:val="008654F9"/>
    <w:rsid w:val="0086554C"/>
    <w:rsid w:val="00865564"/>
    <w:rsid w:val="00865E9F"/>
    <w:rsid w:val="00866587"/>
    <w:rsid w:val="00866B95"/>
    <w:rsid w:val="00866F40"/>
    <w:rsid w:val="008673A9"/>
    <w:rsid w:val="00867A87"/>
    <w:rsid w:val="00870A51"/>
    <w:rsid w:val="00871267"/>
    <w:rsid w:val="008713D4"/>
    <w:rsid w:val="00871537"/>
    <w:rsid w:val="0087175B"/>
    <w:rsid w:val="00871F03"/>
    <w:rsid w:val="00872158"/>
    <w:rsid w:val="00872266"/>
    <w:rsid w:val="00872B8B"/>
    <w:rsid w:val="00872BE6"/>
    <w:rsid w:val="00872C74"/>
    <w:rsid w:val="00873966"/>
    <w:rsid w:val="00873D2B"/>
    <w:rsid w:val="008749B1"/>
    <w:rsid w:val="00874BAE"/>
    <w:rsid w:val="0087518D"/>
    <w:rsid w:val="00875C26"/>
    <w:rsid w:val="00875D53"/>
    <w:rsid w:val="00876325"/>
    <w:rsid w:val="00876939"/>
    <w:rsid w:val="008801E7"/>
    <w:rsid w:val="008805EB"/>
    <w:rsid w:val="00880E02"/>
    <w:rsid w:val="00880F7F"/>
    <w:rsid w:val="00881197"/>
    <w:rsid w:val="00881262"/>
    <w:rsid w:val="008814C8"/>
    <w:rsid w:val="00881A8E"/>
    <w:rsid w:val="00881BA8"/>
    <w:rsid w:val="00881E42"/>
    <w:rsid w:val="00881F37"/>
    <w:rsid w:val="00882128"/>
    <w:rsid w:val="00882308"/>
    <w:rsid w:val="008825A6"/>
    <w:rsid w:val="0088267D"/>
    <w:rsid w:val="008828F5"/>
    <w:rsid w:val="008829DA"/>
    <w:rsid w:val="00882E30"/>
    <w:rsid w:val="008833CB"/>
    <w:rsid w:val="008835E9"/>
    <w:rsid w:val="0088389E"/>
    <w:rsid w:val="00883F87"/>
    <w:rsid w:val="0088418B"/>
    <w:rsid w:val="008841FB"/>
    <w:rsid w:val="00884A1F"/>
    <w:rsid w:val="008856FE"/>
    <w:rsid w:val="008858CC"/>
    <w:rsid w:val="00886994"/>
    <w:rsid w:val="00886BD9"/>
    <w:rsid w:val="00886F7C"/>
    <w:rsid w:val="00887051"/>
    <w:rsid w:val="0088729D"/>
    <w:rsid w:val="00887314"/>
    <w:rsid w:val="00890329"/>
    <w:rsid w:val="0089117A"/>
    <w:rsid w:val="0089179E"/>
    <w:rsid w:val="00891A8A"/>
    <w:rsid w:val="0089334F"/>
    <w:rsid w:val="00893A64"/>
    <w:rsid w:val="00893B8F"/>
    <w:rsid w:val="00893E9A"/>
    <w:rsid w:val="00893F95"/>
    <w:rsid w:val="00894204"/>
    <w:rsid w:val="00894246"/>
    <w:rsid w:val="008942AA"/>
    <w:rsid w:val="00894764"/>
    <w:rsid w:val="00894938"/>
    <w:rsid w:val="00894BC6"/>
    <w:rsid w:val="00895341"/>
    <w:rsid w:val="00895650"/>
    <w:rsid w:val="00895E93"/>
    <w:rsid w:val="0089697C"/>
    <w:rsid w:val="00896A52"/>
    <w:rsid w:val="00896E9B"/>
    <w:rsid w:val="00896F36"/>
    <w:rsid w:val="00897492"/>
    <w:rsid w:val="00897768"/>
    <w:rsid w:val="00897A03"/>
    <w:rsid w:val="00897D43"/>
    <w:rsid w:val="008A068F"/>
    <w:rsid w:val="008A0824"/>
    <w:rsid w:val="008A08C0"/>
    <w:rsid w:val="008A0F80"/>
    <w:rsid w:val="008A19E0"/>
    <w:rsid w:val="008A1C79"/>
    <w:rsid w:val="008A1D29"/>
    <w:rsid w:val="008A232B"/>
    <w:rsid w:val="008A2980"/>
    <w:rsid w:val="008A2CA4"/>
    <w:rsid w:val="008A33D9"/>
    <w:rsid w:val="008A3802"/>
    <w:rsid w:val="008A4452"/>
    <w:rsid w:val="008A4C13"/>
    <w:rsid w:val="008A4DF7"/>
    <w:rsid w:val="008A4F4B"/>
    <w:rsid w:val="008A5242"/>
    <w:rsid w:val="008A56D6"/>
    <w:rsid w:val="008A591F"/>
    <w:rsid w:val="008A60AE"/>
    <w:rsid w:val="008A62D5"/>
    <w:rsid w:val="008A65A0"/>
    <w:rsid w:val="008A6AA9"/>
    <w:rsid w:val="008A7A5E"/>
    <w:rsid w:val="008A7B19"/>
    <w:rsid w:val="008A7BCE"/>
    <w:rsid w:val="008A7EB5"/>
    <w:rsid w:val="008A7FC3"/>
    <w:rsid w:val="008B048C"/>
    <w:rsid w:val="008B093B"/>
    <w:rsid w:val="008B1449"/>
    <w:rsid w:val="008B1869"/>
    <w:rsid w:val="008B1964"/>
    <w:rsid w:val="008B1A6B"/>
    <w:rsid w:val="008B2EDC"/>
    <w:rsid w:val="008B3DBF"/>
    <w:rsid w:val="008B45AC"/>
    <w:rsid w:val="008B4792"/>
    <w:rsid w:val="008B493C"/>
    <w:rsid w:val="008B4AA2"/>
    <w:rsid w:val="008B4BED"/>
    <w:rsid w:val="008B4E79"/>
    <w:rsid w:val="008B4EA2"/>
    <w:rsid w:val="008B4F98"/>
    <w:rsid w:val="008B4FD5"/>
    <w:rsid w:val="008B505C"/>
    <w:rsid w:val="008B5525"/>
    <w:rsid w:val="008B55FF"/>
    <w:rsid w:val="008B5AD7"/>
    <w:rsid w:val="008B5B6E"/>
    <w:rsid w:val="008B61A8"/>
    <w:rsid w:val="008B633F"/>
    <w:rsid w:val="008B6EB3"/>
    <w:rsid w:val="008B6F42"/>
    <w:rsid w:val="008B77DA"/>
    <w:rsid w:val="008C04E0"/>
    <w:rsid w:val="008C080E"/>
    <w:rsid w:val="008C0AD3"/>
    <w:rsid w:val="008C154D"/>
    <w:rsid w:val="008C180A"/>
    <w:rsid w:val="008C2053"/>
    <w:rsid w:val="008C253C"/>
    <w:rsid w:val="008C26B4"/>
    <w:rsid w:val="008C2CB7"/>
    <w:rsid w:val="008C334A"/>
    <w:rsid w:val="008C3A84"/>
    <w:rsid w:val="008C4887"/>
    <w:rsid w:val="008C4BDE"/>
    <w:rsid w:val="008C5402"/>
    <w:rsid w:val="008C5647"/>
    <w:rsid w:val="008C612F"/>
    <w:rsid w:val="008C676E"/>
    <w:rsid w:val="008C736E"/>
    <w:rsid w:val="008D0090"/>
    <w:rsid w:val="008D17F8"/>
    <w:rsid w:val="008D1DDC"/>
    <w:rsid w:val="008D1F5A"/>
    <w:rsid w:val="008D2478"/>
    <w:rsid w:val="008D2B72"/>
    <w:rsid w:val="008D2D72"/>
    <w:rsid w:val="008D322C"/>
    <w:rsid w:val="008D329D"/>
    <w:rsid w:val="008D3378"/>
    <w:rsid w:val="008D36FA"/>
    <w:rsid w:val="008D3DD4"/>
    <w:rsid w:val="008D3F6C"/>
    <w:rsid w:val="008D49EE"/>
    <w:rsid w:val="008D5681"/>
    <w:rsid w:val="008D588B"/>
    <w:rsid w:val="008D5D45"/>
    <w:rsid w:val="008D639C"/>
    <w:rsid w:val="008D6EB2"/>
    <w:rsid w:val="008D7DCC"/>
    <w:rsid w:val="008D7E09"/>
    <w:rsid w:val="008E050E"/>
    <w:rsid w:val="008E0E0A"/>
    <w:rsid w:val="008E124D"/>
    <w:rsid w:val="008E2015"/>
    <w:rsid w:val="008E201F"/>
    <w:rsid w:val="008E2216"/>
    <w:rsid w:val="008E225B"/>
    <w:rsid w:val="008E22B2"/>
    <w:rsid w:val="008E28C7"/>
    <w:rsid w:val="008E2EF3"/>
    <w:rsid w:val="008E33FE"/>
    <w:rsid w:val="008E356B"/>
    <w:rsid w:val="008E377D"/>
    <w:rsid w:val="008E3970"/>
    <w:rsid w:val="008E3E8A"/>
    <w:rsid w:val="008E4127"/>
    <w:rsid w:val="008E42A8"/>
    <w:rsid w:val="008E5164"/>
    <w:rsid w:val="008E5194"/>
    <w:rsid w:val="008E5373"/>
    <w:rsid w:val="008E57C2"/>
    <w:rsid w:val="008E58C1"/>
    <w:rsid w:val="008E6206"/>
    <w:rsid w:val="008E6ADB"/>
    <w:rsid w:val="008E6BDA"/>
    <w:rsid w:val="008E7061"/>
    <w:rsid w:val="008E7898"/>
    <w:rsid w:val="008E7AA0"/>
    <w:rsid w:val="008E7B6F"/>
    <w:rsid w:val="008F005C"/>
    <w:rsid w:val="008F00BD"/>
    <w:rsid w:val="008F0200"/>
    <w:rsid w:val="008F0609"/>
    <w:rsid w:val="008F0CD0"/>
    <w:rsid w:val="008F0E40"/>
    <w:rsid w:val="008F0E8B"/>
    <w:rsid w:val="008F1EF8"/>
    <w:rsid w:val="008F20F3"/>
    <w:rsid w:val="008F27A9"/>
    <w:rsid w:val="008F2927"/>
    <w:rsid w:val="008F2B57"/>
    <w:rsid w:val="008F2C07"/>
    <w:rsid w:val="008F335D"/>
    <w:rsid w:val="008F44DD"/>
    <w:rsid w:val="008F52BA"/>
    <w:rsid w:val="008F5551"/>
    <w:rsid w:val="008F644E"/>
    <w:rsid w:val="008F65FC"/>
    <w:rsid w:val="008F66F0"/>
    <w:rsid w:val="008F689A"/>
    <w:rsid w:val="008F6AAE"/>
    <w:rsid w:val="00900051"/>
    <w:rsid w:val="00900437"/>
    <w:rsid w:val="0090053D"/>
    <w:rsid w:val="009014D2"/>
    <w:rsid w:val="00901622"/>
    <w:rsid w:val="0090187F"/>
    <w:rsid w:val="00901A77"/>
    <w:rsid w:val="00901CE0"/>
    <w:rsid w:val="009027E1"/>
    <w:rsid w:val="00903B56"/>
    <w:rsid w:val="00903DC2"/>
    <w:rsid w:val="00904177"/>
    <w:rsid w:val="009041FF"/>
    <w:rsid w:val="0090468C"/>
    <w:rsid w:val="009051EC"/>
    <w:rsid w:val="00905706"/>
    <w:rsid w:val="00906D71"/>
    <w:rsid w:val="009105FF"/>
    <w:rsid w:val="009106C7"/>
    <w:rsid w:val="00910B29"/>
    <w:rsid w:val="0091142B"/>
    <w:rsid w:val="00911EEF"/>
    <w:rsid w:val="009121BC"/>
    <w:rsid w:val="00912271"/>
    <w:rsid w:val="0091240B"/>
    <w:rsid w:val="009125C0"/>
    <w:rsid w:val="00912622"/>
    <w:rsid w:val="00912DCE"/>
    <w:rsid w:val="00913293"/>
    <w:rsid w:val="00913567"/>
    <w:rsid w:val="00913CFC"/>
    <w:rsid w:val="00914033"/>
    <w:rsid w:val="0091464F"/>
    <w:rsid w:val="009146AD"/>
    <w:rsid w:val="00914C5B"/>
    <w:rsid w:val="00914F80"/>
    <w:rsid w:val="009154F3"/>
    <w:rsid w:val="009159EB"/>
    <w:rsid w:val="00915AD6"/>
    <w:rsid w:val="00915B20"/>
    <w:rsid w:val="009172FD"/>
    <w:rsid w:val="009176CC"/>
    <w:rsid w:val="00917A42"/>
    <w:rsid w:val="0092005D"/>
    <w:rsid w:val="00920341"/>
    <w:rsid w:val="009204F9"/>
    <w:rsid w:val="009205FB"/>
    <w:rsid w:val="009206D8"/>
    <w:rsid w:val="00920E8F"/>
    <w:rsid w:val="009213E6"/>
    <w:rsid w:val="00921567"/>
    <w:rsid w:val="0092243B"/>
    <w:rsid w:val="009234C5"/>
    <w:rsid w:val="0092432D"/>
    <w:rsid w:val="00925516"/>
    <w:rsid w:val="0092562F"/>
    <w:rsid w:val="0092565E"/>
    <w:rsid w:val="00925EAA"/>
    <w:rsid w:val="009261D9"/>
    <w:rsid w:val="0092640B"/>
    <w:rsid w:val="00926E72"/>
    <w:rsid w:val="00926E8A"/>
    <w:rsid w:val="009271B1"/>
    <w:rsid w:val="00927AAA"/>
    <w:rsid w:val="00927F4C"/>
    <w:rsid w:val="0093018B"/>
    <w:rsid w:val="009303CA"/>
    <w:rsid w:val="009313A0"/>
    <w:rsid w:val="0093151E"/>
    <w:rsid w:val="009317B8"/>
    <w:rsid w:val="00931DE4"/>
    <w:rsid w:val="00932A04"/>
    <w:rsid w:val="009339C8"/>
    <w:rsid w:val="009339F4"/>
    <w:rsid w:val="00933B5F"/>
    <w:rsid w:val="00933E13"/>
    <w:rsid w:val="009340D4"/>
    <w:rsid w:val="009342BF"/>
    <w:rsid w:val="00935648"/>
    <w:rsid w:val="00935A3D"/>
    <w:rsid w:val="00935AF3"/>
    <w:rsid w:val="00935DF0"/>
    <w:rsid w:val="00936B6E"/>
    <w:rsid w:val="00936E22"/>
    <w:rsid w:val="00936EF0"/>
    <w:rsid w:val="00937228"/>
    <w:rsid w:val="00937F2A"/>
    <w:rsid w:val="00940474"/>
    <w:rsid w:val="00940517"/>
    <w:rsid w:val="009416C9"/>
    <w:rsid w:val="0094176C"/>
    <w:rsid w:val="00941774"/>
    <w:rsid w:val="00941A46"/>
    <w:rsid w:val="009424E1"/>
    <w:rsid w:val="0094296C"/>
    <w:rsid w:val="00942DB9"/>
    <w:rsid w:val="00943169"/>
    <w:rsid w:val="009431F8"/>
    <w:rsid w:val="0094328D"/>
    <w:rsid w:val="009436F5"/>
    <w:rsid w:val="00943E22"/>
    <w:rsid w:val="009441B7"/>
    <w:rsid w:val="00944548"/>
    <w:rsid w:val="00944B32"/>
    <w:rsid w:val="009456D9"/>
    <w:rsid w:val="00945BB3"/>
    <w:rsid w:val="00946378"/>
    <w:rsid w:val="00946650"/>
    <w:rsid w:val="009466EA"/>
    <w:rsid w:val="0094697D"/>
    <w:rsid w:val="00946AA2"/>
    <w:rsid w:val="009471D8"/>
    <w:rsid w:val="00947F2D"/>
    <w:rsid w:val="0095006C"/>
    <w:rsid w:val="009502CD"/>
    <w:rsid w:val="00950425"/>
    <w:rsid w:val="00950826"/>
    <w:rsid w:val="00950C12"/>
    <w:rsid w:val="00950DD1"/>
    <w:rsid w:val="00950E61"/>
    <w:rsid w:val="00951AA5"/>
    <w:rsid w:val="00951CA3"/>
    <w:rsid w:val="00951DA1"/>
    <w:rsid w:val="00951E1B"/>
    <w:rsid w:val="00952056"/>
    <w:rsid w:val="00952363"/>
    <w:rsid w:val="009528A7"/>
    <w:rsid w:val="00952AED"/>
    <w:rsid w:val="00953124"/>
    <w:rsid w:val="009539C7"/>
    <w:rsid w:val="00953FBD"/>
    <w:rsid w:val="00954E84"/>
    <w:rsid w:val="00955678"/>
    <w:rsid w:val="00955BBA"/>
    <w:rsid w:val="00955F18"/>
    <w:rsid w:val="0095621D"/>
    <w:rsid w:val="00956D46"/>
    <w:rsid w:val="00957588"/>
    <w:rsid w:val="00957B99"/>
    <w:rsid w:val="009608F0"/>
    <w:rsid w:val="00960E9B"/>
    <w:rsid w:val="0096140B"/>
    <w:rsid w:val="009614F5"/>
    <w:rsid w:val="00961E79"/>
    <w:rsid w:val="00961F34"/>
    <w:rsid w:val="0096207B"/>
    <w:rsid w:val="00962159"/>
    <w:rsid w:val="009629DA"/>
    <w:rsid w:val="009631C6"/>
    <w:rsid w:val="00963F76"/>
    <w:rsid w:val="00964269"/>
    <w:rsid w:val="00964323"/>
    <w:rsid w:val="009643EC"/>
    <w:rsid w:val="00964746"/>
    <w:rsid w:val="00964E80"/>
    <w:rsid w:val="00964F87"/>
    <w:rsid w:val="0096532D"/>
    <w:rsid w:val="00966C21"/>
    <w:rsid w:val="00966CCA"/>
    <w:rsid w:val="00967352"/>
    <w:rsid w:val="009677A6"/>
    <w:rsid w:val="00967AE5"/>
    <w:rsid w:val="00967E68"/>
    <w:rsid w:val="00970190"/>
    <w:rsid w:val="009703B2"/>
    <w:rsid w:val="00970685"/>
    <w:rsid w:val="00970CAD"/>
    <w:rsid w:val="00970DB6"/>
    <w:rsid w:val="009710F1"/>
    <w:rsid w:val="0097173B"/>
    <w:rsid w:val="009717D5"/>
    <w:rsid w:val="009719CC"/>
    <w:rsid w:val="00972046"/>
    <w:rsid w:val="00972474"/>
    <w:rsid w:val="009729A0"/>
    <w:rsid w:val="00972D95"/>
    <w:rsid w:val="00973814"/>
    <w:rsid w:val="0097384E"/>
    <w:rsid w:val="0097404B"/>
    <w:rsid w:val="00974A36"/>
    <w:rsid w:val="00974CCA"/>
    <w:rsid w:val="009754A9"/>
    <w:rsid w:val="00975545"/>
    <w:rsid w:val="00975565"/>
    <w:rsid w:val="0097558A"/>
    <w:rsid w:val="00975F18"/>
    <w:rsid w:val="009765C1"/>
    <w:rsid w:val="00976C95"/>
    <w:rsid w:val="00977967"/>
    <w:rsid w:val="0098022A"/>
    <w:rsid w:val="009805FE"/>
    <w:rsid w:val="00980826"/>
    <w:rsid w:val="0098178D"/>
    <w:rsid w:val="00981B72"/>
    <w:rsid w:val="00981C47"/>
    <w:rsid w:val="00982B1F"/>
    <w:rsid w:val="00982BF4"/>
    <w:rsid w:val="0098354E"/>
    <w:rsid w:val="00983806"/>
    <w:rsid w:val="00983AF6"/>
    <w:rsid w:val="00984039"/>
    <w:rsid w:val="009840CD"/>
    <w:rsid w:val="009846A2"/>
    <w:rsid w:val="00984CA8"/>
    <w:rsid w:val="00985433"/>
    <w:rsid w:val="009855AB"/>
    <w:rsid w:val="0098563A"/>
    <w:rsid w:val="00986F4D"/>
    <w:rsid w:val="00987444"/>
    <w:rsid w:val="00987861"/>
    <w:rsid w:val="00987F28"/>
    <w:rsid w:val="00990308"/>
    <w:rsid w:val="009908CD"/>
    <w:rsid w:val="00990967"/>
    <w:rsid w:val="00990DBD"/>
    <w:rsid w:val="009914D0"/>
    <w:rsid w:val="009920C4"/>
    <w:rsid w:val="0099295B"/>
    <w:rsid w:val="0099297A"/>
    <w:rsid w:val="00992A54"/>
    <w:rsid w:val="00992FCC"/>
    <w:rsid w:val="00993178"/>
    <w:rsid w:val="0099364A"/>
    <w:rsid w:val="00993EF4"/>
    <w:rsid w:val="00993FF3"/>
    <w:rsid w:val="0099429B"/>
    <w:rsid w:val="009942FB"/>
    <w:rsid w:val="00994D91"/>
    <w:rsid w:val="00994FEF"/>
    <w:rsid w:val="0099583A"/>
    <w:rsid w:val="00995A35"/>
    <w:rsid w:val="00995A5A"/>
    <w:rsid w:val="00995AA4"/>
    <w:rsid w:val="00995D6E"/>
    <w:rsid w:val="00995F20"/>
    <w:rsid w:val="00995FD8"/>
    <w:rsid w:val="0099701D"/>
    <w:rsid w:val="00997118"/>
    <w:rsid w:val="0099737D"/>
    <w:rsid w:val="009978ED"/>
    <w:rsid w:val="00997944"/>
    <w:rsid w:val="009A017E"/>
    <w:rsid w:val="009A0541"/>
    <w:rsid w:val="009A0547"/>
    <w:rsid w:val="009A091D"/>
    <w:rsid w:val="009A0D08"/>
    <w:rsid w:val="009A0E57"/>
    <w:rsid w:val="009A11FB"/>
    <w:rsid w:val="009A141F"/>
    <w:rsid w:val="009A21FC"/>
    <w:rsid w:val="009A2A85"/>
    <w:rsid w:val="009A2B91"/>
    <w:rsid w:val="009A3182"/>
    <w:rsid w:val="009A3287"/>
    <w:rsid w:val="009A3454"/>
    <w:rsid w:val="009A3594"/>
    <w:rsid w:val="009A3C40"/>
    <w:rsid w:val="009A4406"/>
    <w:rsid w:val="009A4769"/>
    <w:rsid w:val="009A4A79"/>
    <w:rsid w:val="009A4C08"/>
    <w:rsid w:val="009A4C3A"/>
    <w:rsid w:val="009A5014"/>
    <w:rsid w:val="009A507D"/>
    <w:rsid w:val="009A5F18"/>
    <w:rsid w:val="009A6453"/>
    <w:rsid w:val="009A68BA"/>
    <w:rsid w:val="009A70C4"/>
    <w:rsid w:val="009A7AB3"/>
    <w:rsid w:val="009A7F13"/>
    <w:rsid w:val="009A7F52"/>
    <w:rsid w:val="009B1E0D"/>
    <w:rsid w:val="009B203C"/>
    <w:rsid w:val="009B2BB2"/>
    <w:rsid w:val="009B3831"/>
    <w:rsid w:val="009B3965"/>
    <w:rsid w:val="009B3B2D"/>
    <w:rsid w:val="009B41B3"/>
    <w:rsid w:val="009B421D"/>
    <w:rsid w:val="009B465E"/>
    <w:rsid w:val="009B4B71"/>
    <w:rsid w:val="009B4D59"/>
    <w:rsid w:val="009B4D7F"/>
    <w:rsid w:val="009B507B"/>
    <w:rsid w:val="009B618C"/>
    <w:rsid w:val="009B6851"/>
    <w:rsid w:val="009B6BE8"/>
    <w:rsid w:val="009B6C3E"/>
    <w:rsid w:val="009B728B"/>
    <w:rsid w:val="009B735E"/>
    <w:rsid w:val="009C0043"/>
    <w:rsid w:val="009C0542"/>
    <w:rsid w:val="009C07A5"/>
    <w:rsid w:val="009C0AAD"/>
    <w:rsid w:val="009C0D30"/>
    <w:rsid w:val="009C15D1"/>
    <w:rsid w:val="009C190F"/>
    <w:rsid w:val="009C1C31"/>
    <w:rsid w:val="009C1C85"/>
    <w:rsid w:val="009C1E4B"/>
    <w:rsid w:val="009C27CD"/>
    <w:rsid w:val="009C2800"/>
    <w:rsid w:val="009C2E6A"/>
    <w:rsid w:val="009C4498"/>
    <w:rsid w:val="009C500A"/>
    <w:rsid w:val="009C5489"/>
    <w:rsid w:val="009C5621"/>
    <w:rsid w:val="009C5865"/>
    <w:rsid w:val="009C5D27"/>
    <w:rsid w:val="009C628B"/>
    <w:rsid w:val="009C6673"/>
    <w:rsid w:val="009C72E6"/>
    <w:rsid w:val="009C7462"/>
    <w:rsid w:val="009C7750"/>
    <w:rsid w:val="009C7A6C"/>
    <w:rsid w:val="009C7AC9"/>
    <w:rsid w:val="009C7FE0"/>
    <w:rsid w:val="009D0118"/>
    <w:rsid w:val="009D01FD"/>
    <w:rsid w:val="009D025B"/>
    <w:rsid w:val="009D06F9"/>
    <w:rsid w:val="009D08A2"/>
    <w:rsid w:val="009D0D17"/>
    <w:rsid w:val="009D0F74"/>
    <w:rsid w:val="009D1290"/>
    <w:rsid w:val="009D1504"/>
    <w:rsid w:val="009D2852"/>
    <w:rsid w:val="009D2D39"/>
    <w:rsid w:val="009D2D88"/>
    <w:rsid w:val="009D3761"/>
    <w:rsid w:val="009D3BC6"/>
    <w:rsid w:val="009D4256"/>
    <w:rsid w:val="009D42F5"/>
    <w:rsid w:val="009D431F"/>
    <w:rsid w:val="009D4A9F"/>
    <w:rsid w:val="009D4BCA"/>
    <w:rsid w:val="009D5030"/>
    <w:rsid w:val="009D51E1"/>
    <w:rsid w:val="009D562F"/>
    <w:rsid w:val="009D575D"/>
    <w:rsid w:val="009D5B03"/>
    <w:rsid w:val="009D5C3F"/>
    <w:rsid w:val="009D67B4"/>
    <w:rsid w:val="009D6935"/>
    <w:rsid w:val="009D731B"/>
    <w:rsid w:val="009D733F"/>
    <w:rsid w:val="009D74A4"/>
    <w:rsid w:val="009D75EF"/>
    <w:rsid w:val="009D7BB6"/>
    <w:rsid w:val="009E0074"/>
    <w:rsid w:val="009E049B"/>
    <w:rsid w:val="009E0761"/>
    <w:rsid w:val="009E15B7"/>
    <w:rsid w:val="009E1746"/>
    <w:rsid w:val="009E17F1"/>
    <w:rsid w:val="009E1E0D"/>
    <w:rsid w:val="009E21DB"/>
    <w:rsid w:val="009E2B3C"/>
    <w:rsid w:val="009E2C60"/>
    <w:rsid w:val="009E308C"/>
    <w:rsid w:val="009E3F54"/>
    <w:rsid w:val="009E3F85"/>
    <w:rsid w:val="009E433B"/>
    <w:rsid w:val="009E48B8"/>
    <w:rsid w:val="009E58B0"/>
    <w:rsid w:val="009E65F2"/>
    <w:rsid w:val="009E6999"/>
    <w:rsid w:val="009E6A7B"/>
    <w:rsid w:val="009E7772"/>
    <w:rsid w:val="009F0565"/>
    <w:rsid w:val="009F0F84"/>
    <w:rsid w:val="009F0FAF"/>
    <w:rsid w:val="009F132C"/>
    <w:rsid w:val="009F16F2"/>
    <w:rsid w:val="009F170B"/>
    <w:rsid w:val="009F1A73"/>
    <w:rsid w:val="009F229D"/>
    <w:rsid w:val="009F24B8"/>
    <w:rsid w:val="009F2991"/>
    <w:rsid w:val="009F2AA1"/>
    <w:rsid w:val="009F2B4E"/>
    <w:rsid w:val="009F2D7E"/>
    <w:rsid w:val="009F2F19"/>
    <w:rsid w:val="009F35D9"/>
    <w:rsid w:val="009F38B1"/>
    <w:rsid w:val="009F3DD0"/>
    <w:rsid w:val="009F408F"/>
    <w:rsid w:val="009F4263"/>
    <w:rsid w:val="009F4D11"/>
    <w:rsid w:val="009F535C"/>
    <w:rsid w:val="009F59C1"/>
    <w:rsid w:val="009F6635"/>
    <w:rsid w:val="009F6ADF"/>
    <w:rsid w:val="009F6BB3"/>
    <w:rsid w:val="009F7440"/>
    <w:rsid w:val="009F791A"/>
    <w:rsid w:val="009F7B46"/>
    <w:rsid w:val="009F7C3F"/>
    <w:rsid w:val="009F7DB7"/>
    <w:rsid w:val="00A0027B"/>
    <w:rsid w:val="00A00890"/>
    <w:rsid w:val="00A0132C"/>
    <w:rsid w:val="00A0146E"/>
    <w:rsid w:val="00A017D9"/>
    <w:rsid w:val="00A019FD"/>
    <w:rsid w:val="00A01B78"/>
    <w:rsid w:val="00A01BEA"/>
    <w:rsid w:val="00A01F6D"/>
    <w:rsid w:val="00A0241F"/>
    <w:rsid w:val="00A0248A"/>
    <w:rsid w:val="00A0275F"/>
    <w:rsid w:val="00A02D09"/>
    <w:rsid w:val="00A02F1F"/>
    <w:rsid w:val="00A03410"/>
    <w:rsid w:val="00A03455"/>
    <w:rsid w:val="00A035D8"/>
    <w:rsid w:val="00A03881"/>
    <w:rsid w:val="00A03BDE"/>
    <w:rsid w:val="00A03C5D"/>
    <w:rsid w:val="00A03D4C"/>
    <w:rsid w:val="00A04241"/>
    <w:rsid w:val="00A0517E"/>
    <w:rsid w:val="00A0541A"/>
    <w:rsid w:val="00A05B72"/>
    <w:rsid w:val="00A05BC2"/>
    <w:rsid w:val="00A05F90"/>
    <w:rsid w:val="00A061F2"/>
    <w:rsid w:val="00A06DE5"/>
    <w:rsid w:val="00A071FF"/>
    <w:rsid w:val="00A07356"/>
    <w:rsid w:val="00A107F9"/>
    <w:rsid w:val="00A10B6B"/>
    <w:rsid w:val="00A11580"/>
    <w:rsid w:val="00A119AC"/>
    <w:rsid w:val="00A121F4"/>
    <w:rsid w:val="00A1245F"/>
    <w:rsid w:val="00A12A7F"/>
    <w:rsid w:val="00A133A1"/>
    <w:rsid w:val="00A135EF"/>
    <w:rsid w:val="00A13614"/>
    <w:rsid w:val="00A13739"/>
    <w:rsid w:val="00A1399B"/>
    <w:rsid w:val="00A14D94"/>
    <w:rsid w:val="00A14FDA"/>
    <w:rsid w:val="00A153B4"/>
    <w:rsid w:val="00A1594F"/>
    <w:rsid w:val="00A15FA4"/>
    <w:rsid w:val="00A17428"/>
    <w:rsid w:val="00A17644"/>
    <w:rsid w:val="00A17B5B"/>
    <w:rsid w:val="00A17B9B"/>
    <w:rsid w:val="00A202C1"/>
    <w:rsid w:val="00A20C05"/>
    <w:rsid w:val="00A20FD4"/>
    <w:rsid w:val="00A21428"/>
    <w:rsid w:val="00A21763"/>
    <w:rsid w:val="00A21E67"/>
    <w:rsid w:val="00A22028"/>
    <w:rsid w:val="00A22302"/>
    <w:rsid w:val="00A225BD"/>
    <w:rsid w:val="00A225CE"/>
    <w:rsid w:val="00A23632"/>
    <w:rsid w:val="00A23671"/>
    <w:rsid w:val="00A240B9"/>
    <w:rsid w:val="00A240BB"/>
    <w:rsid w:val="00A245E5"/>
    <w:rsid w:val="00A24BAB"/>
    <w:rsid w:val="00A251FE"/>
    <w:rsid w:val="00A25460"/>
    <w:rsid w:val="00A257AB"/>
    <w:rsid w:val="00A25C03"/>
    <w:rsid w:val="00A26505"/>
    <w:rsid w:val="00A26BA7"/>
    <w:rsid w:val="00A27AD2"/>
    <w:rsid w:val="00A27C00"/>
    <w:rsid w:val="00A30128"/>
    <w:rsid w:val="00A30E8C"/>
    <w:rsid w:val="00A3108A"/>
    <w:rsid w:val="00A315FA"/>
    <w:rsid w:val="00A31846"/>
    <w:rsid w:val="00A319A3"/>
    <w:rsid w:val="00A31C20"/>
    <w:rsid w:val="00A32613"/>
    <w:rsid w:val="00A3277F"/>
    <w:rsid w:val="00A32EAE"/>
    <w:rsid w:val="00A330F9"/>
    <w:rsid w:val="00A33B42"/>
    <w:rsid w:val="00A33C02"/>
    <w:rsid w:val="00A33C17"/>
    <w:rsid w:val="00A33C79"/>
    <w:rsid w:val="00A33F3D"/>
    <w:rsid w:val="00A340D4"/>
    <w:rsid w:val="00A35B83"/>
    <w:rsid w:val="00A36944"/>
    <w:rsid w:val="00A36A86"/>
    <w:rsid w:val="00A36BE0"/>
    <w:rsid w:val="00A36E22"/>
    <w:rsid w:val="00A372D6"/>
    <w:rsid w:val="00A37985"/>
    <w:rsid w:val="00A37AF9"/>
    <w:rsid w:val="00A409CE"/>
    <w:rsid w:val="00A40A2A"/>
    <w:rsid w:val="00A40CB9"/>
    <w:rsid w:val="00A40DC0"/>
    <w:rsid w:val="00A40F89"/>
    <w:rsid w:val="00A4155C"/>
    <w:rsid w:val="00A415A0"/>
    <w:rsid w:val="00A41FD5"/>
    <w:rsid w:val="00A4217B"/>
    <w:rsid w:val="00A425A6"/>
    <w:rsid w:val="00A42B27"/>
    <w:rsid w:val="00A437E7"/>
    <w:rsid w:val="00A43F5F"/>
    <w:rsid w:val="00A4411C"/>
    <w:rsid w:val="00A44174"/>
    <w:rsid w:val="00A4445B"/>
    <w:rsid w:val="00A44640"/>
    <w:rsid w:val="00A44648"/>
    <w:rsid w:val="00A44761"/>
    <w:rsid w:val="00A4584F"/>
    <w:rsid w:val="00A45A1D"/>
    <w:rsid w:val="00A45E81"/>
    <w:rsid w:val="00A46C42"/>
    <w:rsid w:val="00A4775B"/>
    <w:rsid w:val="00A47812"/>
    <w:rsid w:val="00A47EDD"/>
    <w:rsid w:val="00A50453"/>
    <w:rsid w:val="00A50588"/>
    <w:rsid w:val="00A5060F"/>
    <w:rsid w:val="00A516BF"/>
    <w:rsid w:val="00A519AB"/>
    <w:rsid w:val="00A51BEE"/>
    <w:rsid w:val="00A520B4"/>
    <w:rsid w:val="00A521D0"/>
    <w:rsid w:val="00A5220C"/>
    <w:rsid w:val="00A52803"/>
    <w:rsid w:val="00A528B2"/>
    <w:rsid w:val="00A53706"/>
    <w:rsid w:val="00A53CC4"/>
    <w:rsid w:val="00A53D81"/>
    <w:rsid w:val="00A541A0"/>
    <w:rsid w:val="00A542C9"/>
    <w:rsid w:val="00A54304"/>
    <w:rsid w:val="00A5440C"/>
    <w:rsid w:val="00A54988"/>
    <w:rsid w:val="00A54A63"/>
    <w:rsid w:val="00A54B9D"/>
    <w:rsid w:val="00A54C15"/>
    <w:rsid w:val="00A54DC0"/>
    <w:rsid w:val="00A553BD"/>
    <w:rsid w:val="00A55A19"/>
    <w:rsid w:val="00A55D9E"/>
    <w:rsid w:val="00A55FCE"/>
    <w:rsid w:val="00A560FD"/>
    <w:rsid w:val="00A56DE2"/>
    <w:rsid w:val="00A56FCF"/>
    <w:rsid w:val="00A600C2"/>
    <w:rsid w:val="00A60B4F"/>
    <w:rsid w:val="00A611D3"/>
    <w:rsid w:val="00A618A8"/>
    <w:rsid w:val="00A625D9"/>
    <w:rsid w:val="00A62C06"/>
    <w:rsid w:val="00A62E67"/>
    <w:rsid w:val="00A62EF3"/>
    <w:rsid w:val="00A6309C"/>
    <w:rsid w:val="00A638AD"/>
    <w:rsid w:val="00A63C23"/>
    <w:rsid w:val="00A63C92"/>
    <w:rsid w:val="00A645DD"/>
    <w:rsid w:val="00A647E1"/>
    <w:rsid w:val="00A64F8D"/>
    <w:rsid w:val="00A654BA"/>
    <w:rsid w:val="00A65549"/>
    <w:rsid w:val="00A656CC"/>
    <w:rsid w:val="00A65A33"/>
    <w:rsid w:val="00A662E6"/>
    <w:rsid w:val="00A665B9"/>
    <w:rsid w:val="00A66773"/>
    <w:rsid w:val="00A66E81"/>
    <w:rsid w:val="00A6760E"/>
    <w:rsid w:val="00A677E5"/>
    <w:rsid w:val="00A67ACC"/>
    <w:rsid w:val="00A67B37"/>
    <w:rsid w:val="00A67DC0"/>
    <w:rsid w:val="00A7015E"/>
    <w:rsid w:val="00A7059A"/>
    <w:rsid w:val="00A70756"/>
    <w:rsid w:val="00A70AE8"/>
    <w:rsid w:val="00A70F14"/>
    <w:rsid w:val="00A7156A"/>
    <w:rsid w:val="00A71703"/>
    <w:rsid w:val="00A71E2D"/>
    <w:rsid w:val="00A720EA"/>
    <w:rsid w:val="00A72155"/>
    <w:rsid w:val="00A72225"/>
    <w:rsid w:val="00A728E6"/>
    <w:rsid w:val="00A72B11"/>
    <w:rsid w:val="00A72BFC"/>
    <w:rsid w:val="00A72CD9"/>
    <w:rsid w:val="00A73164"/>
    <w:rsid w:val="00A73A48"/>
    <w:rsid w:val="00A74356"/>
    <w:rsid w:val="00A74621"/>
    <w:rsid w:val="00A749DC"/>
    <w:rsid w:val="00A74A85"/>
    <w:rsid w:val="00A757BC"/>
    <w:rsid w:val="00A75A31"/>
    <w:rsid w:val="00A75DDB"/>
    <w:rsid w:val="00A76126"/>
    <w:rsid w:val="00A768B7"/>
    <w:rsid w:val="00A77C6C"/>
    <w:rsid w:val="00A77D05"/>
    <w:rsid w:val="00A80F40"/>
    <w:rsid w:val="00A81661"/>
    <w:rsid w:val="00A816BC"/>
    <w:rsid w:val="00A81CFF"/>
    <w:rsid w:val="00A81D99"/>
    <w:rsid w:val="00A82271"/>
    <w:rsid w:val="00A83AAE"/>
    <w:rsid w:val="00A8487F"/>
    <w:rsid w:val="00A84B3B"/>
    <w:rsid w:val="00A84FB5"/>
    <w:rsid w:val="00A8565C"/>
    <w:rsid w:val="00A85E73"/>
    <w:rsid w:val="00A860AB"/>
    <w:rsid w:val="00A86200"/>
    <w:rsid w:val="00A86A48"/>
    <w:rsid w:val="00A86E27"/>
    <w:rsid w:val="00A86FCF"/>
    <w:rsid w:val="00A87085"/>
    <w:rsid w:val="00A87141"/>
    <w:rsid w:val="00A87359"/>
    <w:rsid w:val="00A87405"/>
    <w:rsid w:val="00A87B65"/>
    <w:rsid w:val="00A87F75"/>
    <w:rsid w:val="00A90393"/>
    <w:rsid w:val="00A905A8"/>
    <w:rsid w:val="00A9068D"/>
    <w:rsid w:val="00A930FC"/>
    <w:rsid w:val="00A935EF"/>
    <w:rsid w:val="00A93633"/>
    <w:rsid w:val="00A93718"/>
    <w:rsid w:val="00A93EFB"/>
    <w:rsid w:val="00A940B3"/>
    <w:rsid w:val="00A9413A"/>
    <w:rsid w:val="00A949C0"/>
    <w:rsid w:val="00A9537D"/>
    <w:rsid w:val="00A95829"/>
    <w:rsid w:val="00A9594F"/>
    <w:rsid w:val="00A96A70"/>
    <w:rsid w:val="00A97236"/>
    <w:rsid w:val="00A97499"/>
    <w:rsid w:val="00A97839"/>
    <w:rsid w:val="00A97B00"/>
    <w:rsid w:val="00A97C8F"/>
    <w:rsid w:val="00AA065F"/>
    <w:rsid w:val="00AA12A3"/>
    <w:rsid w:val="00AA1F8E"/>
    <w:rsid w:val="00AA2BE4"/>
    <w:rsid w:val="00AA2E0A"/>
    <w:rsid w:val="00AA2ED7"/>
    <w:rsid w:val="00AA2FB0"/>
    <w:rsid w:val="00AA35E7"/>
    <w:rsid w:val="00AA3AC4"/>
    <w:rsid w:val="00AA3CD5"/>
    <w:rsid w:val="00AA3D6F"/>
    <w:rsid w:val="00AA4469"/>
    <w:rsid w:val="00AA46A3"/>
    <w:rsid w:val="00AA4CBF"/>
    <w:rsid w:val="00AA4DAD"/>
    <w:rsid w:val="00AA5BB3"/>
    <w:rsid w:val="00AA5DB2"/>
    <w:rsid w:val="00AA5E6E"/>
    <w:rsid w:val="00AA60BA"/>
    <w:rsid w:val="00AA7598"/>
    <w:rsid w:val="00AA7C44"/>
    <w:rsid w:val="00AA7D87"/>
    <w:rsid w:val="00AA7DB5"/>
    <w:rsid w:val="00AA7EC1"/>
    <w:rsid w:val="00AB00E9"/>
    <w:rsid w:val="00AB0237"/>
    <w:rsid w:val="00AB02EC"/>
    <w:rsid w:val="00AB05A7"/>
    <w:rsid w:val="00AB0C61"/>
    <w:rsid w:val="00AB0D51"/>
    <w:rsid w:val="00AB0E44"/>
    <w:rsid w:val="00AB1022"/>
    <w:rsid w:val="00AB12FE"/>
    <w:rsid w:val="00AB1A05"/>
    <w:rsid w:val="00AB1B0B"/>
    <w:rsid w:val="00AB2049"/>
    <w:rsid w:val="00AB2598"/>
    <w:rsid w:val="00AB2705"/>
    <w:rsid w:val="00AB271E"/>
    <w:rsid w:val="00AB2AD8"/>
    <w:rsid w:val="00AB2D85"/>
    <w:rsid w:val="00AB37DF"/>
    <w:rsid w:val="00AB3BF1"/>
    <w:rsid w:val="00AB3E3B"/>
    <w:rsid w:val="00AB3E46"/>
    <w:rsid w:val="00AB4304"/>
    <w:rsid w:val="00AB511E"/>
    <w:rsid w:val="00AB54B3"/>
    <w:rsid w:val="00AB5AE2"/>
    <w:rsid w:val="00AB63E0"/>
    <w:rsid w:val="00AB676A"/>
    <w:rsid w:val="00AB6814"/>
    <w:rsid w:val="00AB6820"/>
    <w:rsid w:val="00AB6F44"/>
    <w:rsid w:val="00AB713F"/>
    <w:rsid w:val="00AB786F"/>
    <w:rsid w:val="00AB7DD4"/>
    <w:rsid w:val="00AC0C05"/>
    <w:rsid w:val="00AC1645"/>
    <w:rsid w:val="00AC2349"/>
    <w:rsid w:val="00AC270F"/>
    <w:rsid w:val="00AC2DC0"/>
    <w:rsid w:val="00AC2FA5"/>
    <w:rsid w:val="00AC35BD"/>
    <w:rsid w:val="00AC3758"/>
    <w:rsid w:val="00AC3894"/>
    <w:rsid w:val="00AC3E47"/>
    <w:rsid w:val="00AC441B"/>
    <w:rsid w:val="00AC5526"/>
    <w:rsid w:val="00AC5EC4"/>
    <w:rsid w:val="00AC6563"/>
    <w:rsid w:val="00AC7BE0"/>
    <w:rsid w:val="00AC7E07"/>
    <w:rsid w:val="00AC7E6A"/>
    <w:rsid w:val="00AD0AF0"/>
    <w:rsid w:val="00AD14DF"/>
    <w:rsid w:val="00AD1630"/>
    <w:rsid w:val="00AD20BD"/>
    <w:rsid w:val="00AD2160"/>
    <w:rsid w:val="00AD2399"/>
    <w:rsid w:val="00AD2CB4"/>
    <w:rsid w:val="00AD3696"/>
    <w:rsid w:val="00AD3C17"/>
    <w:rsid w:val="00AD3C9B"/>
    <w:rsid w:val="00AD3D97"/>
    <w:rsid w:val="00AD465C"/>
    <w:rsid w:val="00AD4BED"/>
    <w:rsid w:val="00AD4E18"/>
    <w:rsid w:val="00AD4E65"/>
    <w:rsid w:val="00AD595B"/>
    <w:rsid w:val="00AD5DF8"/>
    <w:rsid w:val="00AD5E69"/>
    <w:rsid w:val="00AD5F16"/>
    <w:rsid w:val="00AD6C85"/>
    <w:rsid w:val="00AD7239"/>
    <w:rsid w:val="00AD75A9"/>
    <w:rsid w:val="00AD7CB9"/>
    <w:rsid w:val="00AE0325"/>
    <w:rsid w:val="00AE0433"/>
    <w:rsid w:val="00AE09F0"/>
    <w:rsid w:val="00AE0C39"/>
    <w:rsid w:val="00AE13D1"/>
    <w:rsid w:val="00AE155F"/>
    <w:rsid w:val="00AE1A61"/>
    <w:rsid w:val="00AE1B0C"/>
    <w:rsid w:val="00AE1F40"/>
    <w:rsid w:val="00AE22E5"/>
    <w:rsid w:val="00AE23CE"/>
    <w:rsid w:val="00AE2533"/>
    <w:rsid w:val="00AE2A94"/>
    <w:rsid w:val="00AE376C"/>
    <w:rsid w:val="00AE381D"/>
    <w:rsid w:val="00AE3944"/>
    <w:rsid w:val="00AE3A96"/>
    <w:rsid w:val="00AE3AD1"/>
    <w:rsid w:val="00AE4125"/>
    <w:rsid w:val="00AE4322"/>
    <w:rsid w:val="00AE4B85"/>
    <w:rsid w:val="00AE4EB8"/>
    <w:rsid w:val="00AE5DCC"/>
    <w:rsid w:val="00AE5EDF"/>
    <w:rsid w:val="00AE6171"/>
    <w:rsid w:val="00AE65E3"/>
    <w:rsid w:val="00AE676D"/>
    <w:rsid w:val="00AE67F7"/>
    <w:rsid w:val="00AE7225"/>
    <w:rsid w:val="00AE74A3"/>
    <w:rsid w:val="00AE7757"/>
    <w:rsid w:val="00AF032F"/>
    <w:rsid w:val="00AF043D"/>
    <w:rsid w:val="00AF0561"/>
    <w:rsid w:val="00AF0562"/>
    <w:rsid w:val="00AF10E9"/>
    <w:rsid w:val="00AF1197"/>
    <w:rsid w:val="00AF1503"/>
    <w:rsid w:val="00AF1E1E"/>
    <w:rsid w:val="00AF21D4"/>
    <w:rsid w:val="00AF244F"/>
    <w:rsid w:val="00AF2D21"/>
    <w:rsid w:val="00AF3320"/>
    <w:rsid w:val="00AF3653"/>
    <w:rsid w:val="00AF3E84"/>
    <w:rsid w:val="00AF42CD"/>
    <w:rsid w:val="00AF42F0"/>
    <w:rsid w:val="00AF4521"/>
    <w:rsid w:val="00AF47A5"/>
    <w:rsid w:val="00AF4ABC"/>
    <w:rsid w:val="00AF579F"/>
    <w:rsid w:val="00AF57C7"/>
    <w:rsid w:val="00AF5BE3"/>
    <w:rsid w:val="00AF5CCC"/>
    <w:rsid w:val="00AF5D5C"/>
    <w:rsid w:val="00AF6492"/>
    <w:rsid w:val="00AF6ACF"/>
    <w:rsid w:val="00AF7FB4"/>
    <w:rsid w:val="00B000A9"/>
    <w:rsid w:val="00B0025C"/>
    <w:rsid w:val="00B00487"/>
    <w:rsid w:val="00B006AC"/>
    <w:rsid w:val="00B016C2"/>
    <w:rsid w:val="00B02064"/>
    <w:rsid w:val="00B0215B"/>
    <w:rsid w:val="00B02217"/>
    <w:rsid w:val="00B022D2"/>
    <w:rsid w:val="00B02651"/>
    <w:rsid w:val="00B0273B"/>
    <w:rsid w:val="00B027FB"/>
    <w:rsid w:val="00B02C86"/>
    <w:rsid w:val="00B03604"/>
    <w:rsid w:val="00B0385A"/>
    <w:rsid w:val="00B03937"/>
    <w:rsid w:val="00B039EB"/>
    <w:rsid w:val="00B0449E"/>
    <w:rsid w:val="00B0497B"/>
    <w:rsid w:val="00B04E04"/>
    <w:rsid w:val="00B05249"/>
    <w:rsid w:val="00B05393"/>
    <w:rsid w:val="00B059F7"/>
    <w:rsid w:val="00B05A9A"/>
    <w:rsid w:val="00B07117"/>
    <w:rsid w:val="00B075B9"/>
    <w:rsid w:val="00B100D2"/>
    <w:rsid w:val="00B109E9"/>
    <w:rsid w:val="00B10F0A"/>
    <w:rsid w:val="00B11348"/>
    <w:rsid w:val="00B118CE"/>
    <w:rsid w:val="00B11CC9"/>
    <w:rsid w:val="00B11DAB"/>
    <w:rsid w:val="00B12039"/>
    <w:rsid w:val="00B128BA"/>
    <w:rsid w:val="00B12AF9"/>
    <w:rsid w:val="00B13204"/>
    <w:rsid w:val="00B132EF"/>
    <w:rsid w:val="00B134D3"/>
    <w:rsid w:val="00B13824"/>
    <w:rsid w:val="00B138E7"/>
    <w:rsid w:val="00B13D56"/>
    <w:rsid w:val="00B13DE5"/>
    <w:rsid w:val="00B13DFA"/>
    <w:rsid w:val="00B1474C"/>
    <w:rsid w:val="00B14C24"/>
    <w:rsid w:val="00B14D24"/>
    <w:rsid w:val="00B15242"/>
    <w:rsid w:val="00B161A9"/>
    <w:rsid w:val="00B16394"/>
    <w:rsid w:val="00B163E7"/>
    <w:rsid w:val="00B163F5"/>
    <w:rsid w:val="00B169B9"/>
    <w:rsid w:val="00B169CF"/>
    <w:rsid w:val="00B16AC1"/>
    <w:rsid w:val="00B16DF5"/>
    <w:rsid w:val="00B17B1D"/>
    <w:rsid w:val="00B2022E"/>
    <w:rsid w:val="00B20757"/>
    <w:rsid w:val="00B20810"/>
    <w:rsid w:val="00B20BD0"/>
    <w:rsid w:val="00B20DCA"/>
    <w:rsid w:val="00B20E0D"/>
    <w:rsid w:val="00B216DD"/>
    <w:rsid w:val="00B21C20"/>
    <w:rsid w:val="00B22299"/>
    <w:rsid w:val="00B222EC"/>
    <w:rsid w:val="00B22941"/>
    <w:rsid w:val="00B24113"/>
    <w:rsid w:val="00B24C0E"/>
    <w:rsid w:val="00B24EA0"/>
    <w:rsid w:val="00B264FF"/>
    <w:rsid w:val="00B26A4D"/>
    <w:rsid w:val="00B26B9D"/>
    <w:rsid w:val="00B26FEB"/>
    <w:rsid w:val="00B274AA"/>
    <w:rsid w:val="00B27AE1"/>
    <w:rsid w:val="00B27CB3"/>
    <w:rsid w:val="00B27E48"/>
    <w:rsid w:val="00B27F22"/>
    <w:rsid w:val="00B300DE"/>
    <w:rsid w:val="00B30204"/>
    <w:rsid w:val="00B30609"/>
    <w:rsid w:val="00B3060D"/>
    <w:rsid w:val="00B30909"/>
    <w:rsid w:val="00B30CFC"/>
    <w:rsid w:val="00B30F8A"/>
    <w:rsid w:val="00B31562"/>
    <w:rsid w:val="00B31834"/>
    <w:rsid w:val="00B31E2A"/>
    <w:rsid w:val="00B31F45"/>
    <w:rsid w:val="00B32799"/>
    <w:rsid w:val="00B34312"/>
    <w:rsid w:val="00B35056"/>
    <w:rsid w:val="00B35207"/>
    <w:rsid w:val="00B35469"/>
    <w:rsid w:val="00B35AF0"/>
    <w:rsid w:val="00B35DA7"/>
    <w:rsid w:val="00B3605E"/>
    <w:rsid w:val="00B3620D"/>
    <w:rsid w:val="00B362BE"/>
    <w:rsid w:val="00B36F66"/>
    <w:rsid w:val="00B373E3"/>
    <w:rsid w:val="00B40707"/>
    <w:rsid w:val="00B408C0"/>
    <w:rsid w:val="00B419F3"/>
    <w:rsid w:val="00B424A5"/>
    <w:rsid w:val="00B42FE0"/>
    <w:rsid w:val="00B43D0B"/>
    <w:rsid w:val="00B44139"/>
    <w:rsid w:val="00B447EA"/>
    <w:rsid w:val="00B44982"/>
    <w:rsid w:val="00B44C8C"/>
    <w:rsid w:val="00B45F4C"/>
    <w:rsid w:val="00B47136"/>
    <w:rsid w:val="00B4720D"/>
    <w:rsid w:val="00B4725A"/>
    <w:rsid w:val="00B47417"/>
    <w:rsid w:val="00B475B2"/>
    <w:rsid w:val="00B475DE"/>
    <w:rsid w:val="00B50A2C"/>
    <w:rsid w:val="00B513B0"/>
    <w:rsid w:val="00B517AE"/>
    <w:rsid w:val="00B519F7"/>
    <w:rsid w:val="00B51BBD"/>
    <w:rsid w:val="00B51D2E"/>
    <w:rsid w:val="00B52023"/>
    <w:rsid w:val="00B52202"/>
    <w:rsid w:val="00B522F8"/>
    <w:rsid w:val="00B524AA"/>
    <w:rsid w:val="00B52D58"/>
    <w:rsid w:val="00B5461B"/>
    <w:rsid w:val="00B54F0A"/>
    <w:rsid w:val="00B54FA3"/>
    <w:rsid w:val="00B5566F"/>
    <w:rsid w:val="00B55DC9"/>
    <w:rsid w:val="00B560ED"/>
    <w:rsid w:val="00B5654B"/>
    <w:rsid w:val="00B567E3"/>
    <w:rsid w:val="00B57288"/>
    <w:rsid w:val="00B57784"/>
    <w:rsid w:val="00B579DA"/>
    <w:rsid w:val="00B6014C"/>
    <w:rsid w:val="00B60176"/>
    <w:rsid w:val="00B60949"/>
    <w:rsid w:val="00B60EC8"/>
    <w:rsid w:val="00B61250"/>
    <w:rsid w:val="00B615E2"/>
    <w:rsid w:val="00B61AE8"/>
    <w:rsid w:val="00B620E1"/>
    <w:rsid w:val="00B620F6"/>
    <w:rsid w:val="00B626D6"/>
    <w:rsid w:val="00B627D7"/>
    <w:rsid w:val="00B62806"/>
    <w:rsid w:val="00B62FB8"/>
    <w:rsid w:val="00B639BC"/>
    <w:rsid w:val="00B63E14"/>
    <w:rsid w:val="00B63E7B"/>
    <w:rsid w:val="00B640AE"/>
    <w:rsid w:val="00B64161"/>
    <w:rsid w:val="00B6466A"/>
    <w:rsid w:val="00B65123"/>
    <w:rsid w:val="00B65787"/>
    <w:rsid w:val="00B65CAA"/>
    <w:rsid w:val="00B65CE4"/>
    <w:rsid w:val="00B6614D"/>
    <w:rsid w:val="00B66B11"/>
    <w:rsid w:val="00B66BB3"/>
    <w:rsid w:val="00B677CB"/>
    <w:rsid w:val="00B677E2"/>
    <w:rsid w:val="00B67F5A"/>
    <w:rsid w:val="00B706AE"/>
    <w:rsid w:val="00B70776"/>
    <w:rsid w:val="00B70A12"/>
    <w:rsid w:val="00B70F22"/>
    <w:rsid w:val="00B71499"/>
    <w:rsid w:val="00B714E0"/>
    <w:rsid w:val="00B71BC4"/>
    <w:rsid w:val="00B72018"/>
    <w:rsid w:val="00B7216D"/>
    <w:rsid w:val="00B72AA2"/>
    <w:rsid w:val="00B72FB2"/>
    <w:rsid w:val="00B73378"/>
    <w:rsid w:val="00B733D3"/>
    <w:rsid w:val="00B73DB9"/>
    <w:rsid w:val="00B744E2"/>
    <w:rsid w:val="00B74DD1"/>
    <w:rsid w:val="00B75162"/>
    <w:rsid w:val="00B75BEB"/>
    <w:rsid w:val="00B75CC8"/>
    <w:rsid w:val="00B761C1"/>
    <w:rsid w:val="00B7656F"/>
    <w:rsid w:val="00B76667"/>
    <w:rsid w:val="00B769BB"/>
    <w:rsid w:val="00B76DE1"/>
    <w:rsid w:val="00B77258"/>
    <w:rsid w:val="00B7731B"/>
    <w:rsid w:val="00B776BC"/>
    <w:rsid w:val="00B77918"/>
    <w:rsid w:val="00B80CE7"/>
    <w:rsid w:val="00B80E65"/>
    <w:rsid w:val="00B81302"/>
    <w:rsid w:val="00B81B88"/>
    <w:rsid w:val="00B81B8E"/>
    <w:rsid w:val="00B822D8"/>
    <w:rsid w:val="00B8297F"/>
    <w:rsid w:val="00B82AF9"/>
    <w:rsid w:val="00B82E47"/>
    <w:rsid w:val="00B83845"/>
    <w:rsid w:val="00B83886"/>
    <w:rsid w:val="00B838AD"/>
    <w:rsid w:val="00B838B6"/>
    <w:rsid w:val="00B84A02"/>
    <w:rsid w:val="00B84D0F"/>
    <w:rsid w:val="00B84DB2"/>
    <w:rsid w:val="00B84EDB"/>
    <w:rsid w:val="00B85200"/>
    <w:rsid w:val="00B85539"/>
    <w:rsid w:val="00B85831"/>
    <w:rsid w:val="00B85A03"/>
    <w:rsid w:val="00B85EAE"/>
    <w:rsid w:val="00B8620A"/>
    <w:rsid w:val="00B86B84"/>
    <w:rsid w:val="00B86C14"/>
    <w:rsid w:val="00B90973"/>
    <w:rsid w:val="00B9135D"/>
    <w:rsid w:val="00B913C1"/>
    <w:rsid w:val="00B92017"/>
    <w:rsid w:val="00B92065"/>
    <w:rsid w:val="00B931AA"/>
    <w:rsid w:val="00B93442"/>
    <w:rsid w:val="00B93560"/>
    <w:rsid w:val="00B938F2"/>
    <w:rsid w:val="00B94229"/>
    <w:rsid w:val="00B94BC4"/>
    <w:rsid w:val="00B95924"/>
    <w:rsid w:val="00B95AE4"/>
    <w:rsid w:val="00B95FAF"/>
    <w:rsid w:val="00B97333"/>
    <w:rsid w:val="00BA021D"/>
    <w:rsid w:val="00BA033A"/>
    <w:rsid w:val="00BA0903"/>
    <w:rsid w:val="00BA0FD3"/>
    <w:rsid w:val="00BA136D"/>
    <w:rsid w:val="00BA16FF"/>
    <w:rsid w:val="00BA1D86"/>
    <w:rsid w:val="00BA1DB0"/>
    <w:rsid w:val="00BA273F"/>
    <w:rsid w:val="00BA2F72"/>
    <w:rsid w:val="00BA37BC"/>
    <w:rsid w:val="00BA3EEC"/>
    <w:rsid w:val="00BA4A3C"/>
    <w:rsid w:val="00BA4C92"/>
    <w:rsid w:val="00BA5D21"/>
    <w:rsid w:val="00BA63F5"/>
    <w:rsid w:val="00BA6A21"/>
    <w:rsid w:val="00BA6D22"/>
    <w:rsid w:val="00BA6F40"/>
    <w:rsid w:val="00BA7370"/>
    <w:rsid w:val="00BA7A7B"/>
    <w:rsid w:val="00BA7F43"/>
    <w:rsid w:val="00BB0347"/>
    <w:rsid w:val="00BB095E"/>
    <w:rsid w:val="00BB118C"/>
    <w:rsid w:val="00BB136D"/>
    <w:rsid w:val="00BB145A"/>
    <w:rsid w:val="00BB168D"/>
    <w:rsid w:val="00BB254C"/>
    <w:rsid w:val="00BB2B70"/>
    <w:rsid w:val="00BB42AB"/>
    <w:rsid w:val="00BB42F3"/>
    <w:rsid w:val="00BB4472"/>
    <w:rsid w:val="00BB4525"/>
    <w:rsid w:val="00BB487A"/>
    <w:rsid w:val="00BB4E0D"/>
    <w:rsid w:val="00BB4F68"/>
    <w:rsid w:val="00BB56CF"/>
    <w:rsid w:val="00BB57C5"/>
    <w:rsid w:val="00BB58B2"/>
    <w:rsid w:val="00BB5BE3"/>
    <w:rsid w:val="00BB5F55"/>
    <w:rsid w:val="00BB6C24"/>
    <w:rsid w:val="00BB6CD0"/>
    <w:rsid w:val="00BB7566"/>
    <w:rsid w:val="00BB76EF"/>
    <w:rsid w:val="00BB7E78"/>
    <w:rsid w:val="00BC0503"/>
    <w:rsid w:val="00BC0831"/>
    <w:rsid w:val="00BC0A78"/>
    <w:rsid w:val="00BC0AF2"/>
    <w:rsid w:val="00BC0CA6"/>
    <w:rsid w:val="00BC100D"/>
    <w:rsid w:val="00BC1BCD"/>
    <w:rsid w:val="00BC1ED0"/>
    <w:rsid w:val="00BC2DC4"/>
    <w:rsid w:val="00BC2EA9"/>
    <w:rsid w:val="00BC3C28"/>
    <w:rsid w:val="00BC3D61"/>
    <w:rsid w:val="00BC42D1"/>
    <w:rsid w:val="00BC43F1"/>
    <w:rsid w:val="00BC44D4"/>
    <w:rsid w:val="00BC46E8"/>
    <w:rsid w:val="00BC4A07"/>
    <w:rsid w:val="00BC5AA5"/>
    <w:rsid w:val="00BC5B9F"/>
    <w:rsid w:val="00BC5CA4"/>
    <w:rsid w:val="00BC5CEA"/>
    <w:rsid w:val="00BC631E"/>
    <w:rsid w:val="00BC64F4"/>
    <w:rsid w:val="00BC6956"/>
    <w:rsid w:val="00BC6BAB"/>
    <w:rsid w:val="00BC6BE5"/>
    <w:rsid w:val="00BC6BFD"/>
    <w:rsid w:val="00BC6DAC"/>
    <w:rsid w:val="00BD0CF0"/>
    <w:rsid w:val="00BD0DD7"/>
    <w:rsid w:val="00BD0EBB"/>
    <w:rsid w:val="00BD0F2A"/>
    <w:rsid w:val="00BD106A"/>
    <w:rsid w:val="00BD10D5"/>
    <w:rsid w:val="00BD1DAB"/>
    <w:rsid w:val="00BD1EB5"/>
    <w:rsid w:val="00BD25EF"/>
    <w:rsid w:val="00BD2B1E"/>
    <w:rsid w:val="00BD37F0"/>
    <w:rsid w:val="00BD39CB"/>
    <w:rsid w:val="00BD3BE8"/>
    <w:rsid w:val="00BD3FAA"/>
    <w:rsid w:val="00BD41B7"/>
    <w:rsid w:val="00BD4327"/>
    <w:rsid w:val="00BD47E7"/>
    <w:rsid w:val="00BD48C2"/>
    <w:rsid w:val="00BD50D4"/>
    <w:rsid w:val="00BD5733"/>
    <w:rsid w:val="00BD5915"/>
    <w:rsid w:val="00BD64DD"/>
    <w:rsid w:val="00BD675A"/>
    <w:rsid w:val="00BD6C87"/>
    <w:rsid w:val="00BD6D2A"/>
    <w:rsid w:val="00BD73D2"/>
    <w:rsid w:val="00BD73D9"/>
    <w:rsid w:val="00BD7B90"/>
    <w:rsid w:val="00BD7D83"/>
    <w:rsid w:val="00BE0741"/>
    <w:rsid w:val="00BE0809"/>
    <w:rsid w:val="00BE0B4A"/>
    <w:rsid w:val="00BE0C71"/>
    <w:rsid w:val="00BE17C8"/>
    <w:rsid w:val="00BE1B63"/>
    <w:rsid w:val="00BE1BCB"/>
    <w:rsid w:val="00BE1D26"/>
    <w:rsid w:val="00BE217B"/>
    <w:rsid w:val="00BE223A"/>
    <w:rsid w:val="00BE2D9D"/>
    <w:rsid w:val="00BE3316"/>
    <w:rsid w:val="00BE34D3"/>
    <w:rsid w:val="00BE384F"/>
    <w:rsid w:val="00BE3C83"/>
    <w:rsid w:val="00BE493D"/>
    <w:rsid w:val="00BE4964"/>
    <w:rsid w:val="00BE4B00"/>
    <w:rsid w:val="00BE4F64"/>
    <w:rsid w:val="00BE5CBA"/>
    <w:rsid w:val="00BE6293"/>
    <w:rsid w:val="00BE632D"/>
    <w:rsid w:val="00BE649A"/>
    <w:rsid w:val="00BE6E24"/>
    <w:rsid w:val="00BE73AA"/>
    <w:rsid w:val="00BE7533"/>
    <w:rsid w:val="00BE75CF"/>
    <w:rsid w:val="00BE765F"/>
    <w:rsid w:val="00BE7688"/>
    <w:rsid w:val="00BE7744"/>
    <w:rsid w:val="00BE7C93"/>
    <w:rsid w:val="00BF0382"/>
    <w:rsid w:val="00BF05A3"/>
    <w:rsid w:val="00BF0828"/>
    <w:rsid w:val="00BF0A65"/>
    <w:rsid w:val="00BF0AB8"/>
    <w:rsid w:val="00BF0D84"/>
    <w:rsid w:val="00BF1BEA"/>
    <w:rsid w:val="00BF1F65"/>
    <w:rsid w:val="00BF1FC0"/>
    <w:rsid w:val="00BF201B"/>
    <w:rsid w:val="00BF211C"/>
    <w:rsid w:val="00BF2B68"/>
    <w:rsid w:val="00BF2D17"/>
    <w:rsid w:val="00BF38DE"/>
    <w:rsid w:val="00BF3926"/>
    <w:rsid w:val="00BF4024"/>
    <w:rsid w:val="00BF4846"/>
    <w:rsid w:val="00BF5265"/>
    <w:rsid w:val="00BF527C"/>
    <w:rsid w:val="00BF5641"/>
    <w:rsid w:val="00BF5751"/>
    <w:rsid w:val="00BF66E8"/>
    <w:rsid w:val="00BF6D75"/>
    <w:rsid w:val="00BF7755"/>
    <w:rsid w:val="00BF7860"/>
    <w:rsid w:val="00BF7C12"/>
    <w:rsid w:val="00BF7CDD"/>
    <w:rsid w:val="00BF7FA3"/>
    <w:rsid w:val="00C00464"/>
    <w:rsid w:val="00C010E1"/>
    <w:rsid w:val="00C0122B"/>
    <w:rsid w:val="00C01268"/>
    <w:rsid w:val="00C01569"/>
    <w:rsid w:val="00C02453"/>
    <w:rsid w:val="00C031B2"/>
    <w:rsid w:val="00C03553"/>
    <w:rsid w:val="00C03786"/>
    <w:rsid w:val="00C03F1E"/>
    <w:rsid w:val="00C04203"/>
    <w:rsid w:val="00C048D8"/>
    <w:rsid w:val="00C04FCE"/>
    <w:rsid w:val="00C05BAA"/>
    <w:rsid w:val="00C06178"/>
    <w:rsid w:val="00C06368"/>
    <w:rsid w:val="00C06E60"/>
    <w:rsid w:val="00C07F7C"/>
    <w:rsid w:val="00C108FA"/>
    <w:rsid w:val="00C10B2C"/>
    <w:rsid w:val="00C10C62"/>
    <w:rsid w:val="00C10D18"/>
    <w:rsid w:val="00C10D20"/>
    <w:rsid w:val="00C11081"/>
    <w:rsid w:val="00C119E5"/>
    <w:rsid w:val="00C11BB8"/>
    <w:rsid w:val="00C120E0"/>
    <w:rsid w:val="00C12206"/>
    <w:rsid w:val="00C124C9"/>
    <w:rsid w:val="00C12AE2"/>
    <w:rsid w:val="00C1334C"/>
    <w:rsid w:val="00C13968"/>
    <w:rsid w:val="00C13D29"/>
    <w:rsid w:val="00C13FE1"/>
    <w:rsid w:val="00C1479C"/>
    <w:rsid w:val="00C14D53"/>
    <w:rsid w:val="00C14F67"/>
    <w:rsid w:val="00C1592A"/>
    <w:rsid w:val="00C1627B"/>
    <w:rsid w:val="00C1663A"/>
    <w:rsid w:val="00C1664B"/>
    <w:rsid w:val="00C16DAC"/>
    <w:rsid w:val="00C16E56"/>
    <w:rsid w:val="00C17F05"/>
    <w:rsid w:val="00C20028"/>
    <w:rsid w:val="00C200B3"/>
    <w:rsid w:val="00C20339"/>
    <w:rsid w:val="00C208D5"/>
    <w:rsid w:val="00C20923"/>
    <w:rsid w:val="00C20C67"/>
    <w:rsid w:val="00C21495"/>
    <w:rsid w:val="00C21D6E"/>
    <w:rsid w:val="00C21D8E"/>
    <w:rsid w:val="00C22793"/>
    <w:rsid w:val="00C2359D"/>
    <w:rsid w:val="00C24196"/>
    <w:rsid w:val="00C241D9"/>
    <w:rsid w:val="00C24390"/>
    <w:rsid w:val="00C24529"/>
    <w:rsid w:val="00C24646"/>
    <w:rsid w:val="00C248C5"/>
    <w:rsid w:val="00C24AE8"/>
    <w:rsid w:val="00C25016"/>
    <w:rsid w:val="00C261BB"/>
    <w:rsid w:val="00C265A0"/>
    <w:rsid w:val="00C268B5"/>
    <w:rsid w:val="00C26CCC"/>
    <w:rsid w:val="00C30498"/>
    <w:rsid w:val="00C30AB7"/>
    <w:rsid w:val="00C30AC7"/>
    <w:rsid w:val="00C3164B"/>
    <w:rsid w:val="00C31C8A"/>
    <w:rsid w:val="00C325E4"/>
    <w:rsid w:val="00C327C2"/>
    <w:rsid w:val="00C32D28"/>
    <w:rsid w:val="00C334C7"/>
    <w:rsid w:val="00C335AC"/>
    <w:rsid w:val="00C33BC0"/>
    <w:rsid w:val="00C33C14"/>
    <w:rsid w:val="00C33F72"/>
    <w:rsid w:val="00C342A7"/>
    <w:rsid w:val="00C34C8A"/>
    <w:rsid w:val="00C352CB"/>
    <w:rsid w:val="00C353F2"/>
    <w:rsid w:val="00C35A34"/>
    <w:rsid w:val="00C36C98"/>
    <w:rsid w:val="00C37004"/>
    <w:rsid w:val="00C370AE"/>
    <w:rsid w:val="00C370EE"/>
    <w:rsid w:val="00C3730C"/>
    <w:rsid w:val="00C37A83"/>
    <w:rsid w:val="00C4014D"/>
    <w:rsid w:val="00C4025C"/>
    <w:rsid w:val="00C40442"/>
    <w:rsid w:val="00C40451"/>
    <w:rsid w:val="00C407A6"/>
    <w:rsid w:val="00C41ACE"/>
    <w:rsid w:val="00C4233D"/>
    <w:rsid w:val="00C42515"/>
    <w:rsid w:val="00C42594"/>
    <w:rsid w:val="00C42706"/>
    <w:rsid w:val="00C42716"/>
    <w:rsid w:val="00C42B6F"/>
    <w:rsid w:val="00C42DAF"/>
    <w:rsid w:val="00C43957"/>
    <w:rsid w:val="00C43A9E"/>
    <w:rsid w:val="00C43B7D"/>
    <w:rsid w:val="00C43E11"/>
    <w:rsid w:val="00C44439"/>
    <w:rsid w:val="00C4480D"/>
    <w:rsid w:val="00C44C4A"/>
    <w:rsid w:val="00C44D61"/>
    <w:rsid w:val="00C44EAA"/>
    <w:rsid w:val="00C45483"/>
    <w:rsid w:val="00C4552E"/>
    <w:rsid w:val="00C4680D"/>
    <w:rsid w:val="00C46B37"/>
    <w:rsid w:val="00C47AD4"/>
    <w:rsid w:val="00C47E1B"/>
    <w:rsid w:val="00C47E93"/>
    <w:rsid w:val="00C50216"/>
    <w:rsid w:val="00C50781"/>
    <w:rsid w:val="00C5133D"/>
    <w:rsid w:val="00C513BC"/>
    <w:rsid w:val="00C51628"/>
    <w:rsid w:val="00C51D8B"/>
    <w:rsid w:val="00C52AEF"/>
    <w:rsid w:val="00C52B8D"/>
    <w:rsid w:val="00C530D5"/>
    <w:rsid w:val="00C534BE"/>
    <w:rsid w:val="00C53D9F"/>
    <w:rsid w:val="00C53E7D"/>
    <w:rsid w:val="00C546ED"/>
    <w:rsid w:val="00C54805"/>
    <w:rsid w:val="00C55AC9"/>
    <w:rsid w:val="00C55AFB"/>
    <w:rsid w:val="00C55FB9"/>
    <w:rsid w:val="00C56670"/>
    <w:rsid w:val="00C568F1"/>
    <w:rsid w:val="00C56A3B"/>
    <w:rsid w:val="00C56E6E"/>
    <w:rsid w:val="00C5735B"/>
    <w:rsid w:val="00C57590"/>
    <w:rsid w:val="00C577BF"/>
    <w:rsid w:val="00C60424"/>
    <w:rsid w:val="00C609B0"/>
    <w:rsid w:val="00C609C4"/>
    <w:rsid w:val="00C61358"/>
    <w:rsid w:val="00C614AE"/>
    <w:rsid w:val="00C61A95"/>
    <w:rsid w:val="00C62963"/>
    <w:rsid w:val="00C62BAF"/>
    <w:rsid w:val="00C62D8E"/>
    <w:rsid w:val="00C6318D"/>
    <w:rsid w:val="00C63587"/>
    <w:rsid w:val="00C635C1"/>
    <w:rsid w:val="00C6504A"/>
    <w:rsid w:val="00C65055"/>
    <w:rsid w:val="00C65511"/>
    <w:rsid w:val="00C656B1"/>
    <w:rsid w:val="00C65A12"/>
    <w:rsid w:val="00C65BF7"/>
    <w:rsid w:val="00C65C07"/>
    <w:rsid w:val="00C66424"/>
    <w:rsid w:val="00C675D2"/>
    <w:rsid w:val="00C6773C"/>
    <w:rsid w:val="00C67B78"/>
    <w:rsid w:val="00C67E77"/>
    <w:rsid w:val="00C702B8"/>
    <w:rsid w:val="00C70A1C"/>
    <w:rsid w:val="00C70A75"/>
    <w:rsid w:val="00C710BA"/>
    <w:rsid w:val="00C71266"/>
    <w:rsid w:val="00C71359"/>
    <w:rsid w:val="00C71831"/>
    <w:rsid w:val="00C7278C"/>
    <w:rsid w:val="00C72D06"/>
    <w:rsid w:val="00C73653"/>
    <w:rsid w:val="00C7380B"/>
    <w:rsid w:val="00C739E3"/>
    <w:rsid w:val="00C73A70"/>
    <w:rsid w:val="00C73B66"/>
    <w:rsid w:val="00C73E01"/>
    <w:rsid w:val="00C74FFB"/>
    <w:rsid w:val="00C755DC"/>
    <w:rsid w:val="00C75758"/>
    <w:rsid w:val="00C758BE"/>
    <w:rsid w:val="00C7653A"/>
    <w:rsid w:val="00C76D39"/>
    <w:rsid w:val="00C775F7"/>
    <w:rsid w:val="00C77C19"/>
    <w:rsid w:val="00C801F3"/>
    <w:rsid w:val="00C80332"/>
    <w:rsid w:val="00C80E56"/>
    <w:rsid w:val="00C81574"/>
    <w:rsid w:val="00C82F0F"/>
    <w:rsid w:val="00C82FCA"/>
    <w:rsid w:val="00C830D0"/>
    <w:rsid w:val="00C849C7"/>
    <w:rsid w:val="00C850D7"/>
    <w:rsid w:val="00C8542E"/>
    <w:rsid w:val="00C85661"/>
    <w:rsid w:val="00C85F06"/>
    <w:rsid w:val="00C86797"/>
    <w:rsid w:val="00C87751"/>
    <w:rsid w:val="00C87AAB"/>
    <w:rsid w:val="00C87B44"/>
    <w:rsid w:val="00C9009E"/>
    <w:rsid w:val="00C90293"/>
    <w:rsid w:val="00C90519"/>
    <w:rsid w:val="00C90986"/>
    <w:rsid w:val="00C9113D"/>
    <w:rsid w:val="00C91296"/>
    <w:rsid w:val="00C91767"/>
    <w:rsid w:val="00C91E29"/>
    <w:rsid w:val="00C91F64"/>
    <w:rsid w:val="00C92000"/>
    <w:rsid w:val="00C92298"/>
    <w:rsid w:val="00C923F0"/>
    <w:rsid w:val="00C924A0"/>
    <w:rsid w:val="00C931F1"/>
    <w:rsid w:val="00C93437"/>
    <w:rsid w:val="00C941D1"/>
    <w:rsid w:val="00C9470A"/>
    <w:rsid w:val="00C95049"/>
    <w:rsid w:val="00C9507C"/>
    <w:rsid w:val="00C95135"/>
    <w:rsid w:val="00C95277"/>
    <w:rsid w:val="00C957FE"/>
    <w:rsid w:val="00C96481"/>
    <w:rsid w:val="00C96765"/>
    <w:rsid w:val="00CA122A"/>
    <w:rsid w:val="00CA1434"/>
    <w:rsid w:val="00CA1496"/>
    <w:rsid w:val="00CA18C6"/>
    <w:rsid w:val="00CA1C08"/>
    <w:rsid w:val="00CA20FD"/>
    <w:rsid w:val="00CA2452"/>
    <w:rsid w:val="00CA256E"/>
    <w:rsid w:val="00CA2592"/>
    <w:rsid w:val="00CA2BF4"/>
    <w:rsid w:val="00CA2EA0"/>
    <w:rsid w:val="00CA32D6"/>
    <w:rsid w:val="00CA3306"/>
    <w:rsid w:val="00CA3555"/>
    <w:rsid w:val="00CA3AB6"/>
    <w:rsid w:val="00CA46C9"/>
    <w:rsid w:val="00CA476E"/>
    <w:rsid w:val="00CA5333"/>
    <w:rsid w:val="00CA5997"/>
    <w:rsid w:val="00CA6CF9"/>
    <w:rsid w:val="00CA71DF"/>
    <w:rsid w:val="00CA75A7"/>
    <w:rsid w:val="00CA7BF7"/>
    <w:rsid w:val="00CA7EFF"/>
    <w:rsid w:val="00CB050E"/>
    <w:rsid w:val="00CB076D"/>
    <w:rsid w:val="00CB12F8"/>
    <w:rsid w:val="00CB1B87"/>
    <w:rsid w:val="00CB2D8F"/>
    <w:rsid w:val="00CB2EC1"/>
    <w:rsid w:val="00CB3101"/>
    <w:rsid w:val="00CB4209"/>
    <w:rsid w:val="00CB47C7"/>
    <w:rsid w:val="00CB5057"/>
    <w:rsid w:val="00CB5589"/>
    <w:rsid w:val="00CB5782"/>
    <w:rsid w:val="00CB6238"/>
    <w:rsid w:val="00CB6402"/>
    <w:rsid w:val="00CB656B"/>
    <w:rsid w:val="00CB6782"/>
    <w:rsid w:val="00CB6EB0"/>
    <w:rsid w:val="00CB726C"/>
    <w:rsid w:val="00CB7A2A"/>
    <w:rsid w:val="00CB7BC8"/>
    <w:rsid w:val="00CC01A6"/>
    <w:rsid w:val="00CC0AF2"/>
    <w:rsid w:val="00CC0CC7"/>
    <w:rsid w:val="00CC118C"/>
    <w:rsid w:val="00CC1283"/>
    <w:rsid w:val="00CC128A"/>
    <w:rsid w:val="00CC1588"/>
    <w:rsid w:val="00CC2525"/>
    <w:rsid w:val="00CC3DEF"/>
    <w:rsid w:val="00CC3F2B"/>
    <w:rsid w:val="00CC4583"/>
    <w:rsid w:val="00CC4D86"/>
    <w:rsid w:val="00CC4FA9"/>
    <w:rsid w:val="00CC5035"/>
    <w:rsid w:val="00CC57F8"/>
    <w:rsid w:val="00CC666E"/>
    <w:rsid w:val="00CC67DE"/>
    <w:rsid w:val="00CC7125"/>
    <w:rsid w:val="00CC71A5"/>
    <w:rsid w:val="00CC71EF"/>
    <w:rsid w:val="00CD0907"/>
    <w:rsid w:val="00CD0A62"/>
    <w:rsid w:val="00CD0EE4"/>
    <w:rsid w:val="00CD0F08"/>
    <w:rsid w:val="00CD1EA6"/>
    <w:rsid w:val="00CD1EF0"/>
    <w:rsid w:val="00CD29DF"/>
    <w:rsid w:val="00CD2C28"/>
    <w:rsid w:val="00CD2E1E"/>
    <w:rsid w:val="00CD30E8"/>
    <w:rsid w:val="00CD3734"/>
    <w:rsid w:val="00CD3BC8"/>
    <w:rsid w:val="00CD3DDD"/>
    <w:rsid w:val="00CD3E05"/>
    <w:rsid w:val="00CD4A35"/>
    <w:rsid w:val="00CD50B1"/>
    <w:rsid w:val="00CD51E6"/>
    <w:rsid w:val="00CD5229"/>
    <w:rsid w:val="00CD5FDF"/>
    <w:rsid w:val="00CD62DA"/>
    <w:rsid w:val="00CD6E5E"/>
    <w:rsid w:val="00CD7140"/>
    <w:rsid w:val="00CD766D"/>
    <w:rsid w:val="00CE00F2"/>
    <w:rsid w:val="00CE072C"/>
    <w:rsid w:val="00CE09BE"/>
    <w:rsid w:val="00CE0A69"/>
    <w:rsid w:val="00CE0A8C"/>
    <w:rsid w:val="00CE0D16"/>
    <w:rsid w:val="00CE0DBF"/>
    <w:rsid w:val="00CE10F9"/>
    <w:rsid w:val="00CE13D3"/>
    <w:rsid w:val="00CE194D"/>
    <w:rsid w:val="00CE1AD8"/>
    <w:rsid w:val="00CE1CE5"/>
    <w:rsid w:val="00CE1EAE"/>
    <w:rsid w:val="00CE1ED6"/>
    <w:rsid w:val="00CE3011"/>
    <w:rsid w:val="00CE313E"/>
    <w:rsid w:val="00CE31CC"/>
    <w:rsid w:val="00CE37F9"/>
    <w:rsid w:val="00CE402B"/>
    <w:rsid w:val="00CE42F9"/>
    <w:rsid w:val="00CE4637"/>
    <w:rsid w:val="00CE46B6"/>
    <w:rsid w:val="00CE49B5"/>
    <w:rsid w:val="00CE4D55"/>
    <w:rsid w:val="00CE5464"/>
    <w:rsid w:val="00CE57E8"/>
    <w:rsid w:val="00CE5A7E"/>
    <w:rsid w:val="00CE62D8"/>
    <w:rsid w:val="00CE6EBC"/>
    <w:rsid w:val="00CE7866"/>
    <w:rsid w:val="00CE7B77"/>
    <w:rsid w:val="00CE7DD1"/>
    <w:rsid w:val="00CF05C1"/>
    <w:rsid w:val="00CF1B1F"/>
    <w:rsid w:val="00CF1C2E"/>
    <w:rsid w:val="00CF287E"/>
    <w:rsid w:val="00CF28F8"/>
    <w:rsid w:val="00CF2CC6"/>
    <w:rsid w:val="00CF56DC"/>
    <w:rsid w:val="00CF6011"/>
    <w:rsid w:val="00CF60CD"/>
    <w:rsid w:val="00CF6361"/>
    <w:rsid w:val="00CF6AD7"/>
    <w:rsid w:val="00CF6F41"/>
    <w:rsid w:val="00CF75DD"/>
    <w:rsid w:val="00D00542"/>
    <w:rsid w:val="00D00E0A"/>
    <w:rsid w:val="00D00E55"/>
    <w:rsid w:val="00D018DE"/>
    <w:rsid w:val="00D01BD2"/>
    <w:rsid w:val="00D02414"/>
    <w:rsid w:val="00D026BA"/>
    <w:rsid w:val="00D02ED2"/>
    <w:rsid w:val="00D04BA5"/>
    <w:rsid w:val="00D052B9"/>
    <w:rsid w:val="00D05B79"/>
    <w:rsid w:val="00D05C40"/>
    <w:rsid w:val="00D05DBB"/>
    <w:rsid w:val="00D05F38"/>
    <w:rsid w:val="00D06289"/>
    <w:rsid w:val="00D07324"/>
    <w:rsid w:val="00D0762B"/>
    <w:rsid w:val="00D07C63"/>
    <w:rsid w:val="00D07DC7"/>
    <w:rsid w:val="00D103AC"/>
    <w:rsid w:val="00D11459"/>
    <w:rsid w:val="00D1157F"/>
    <w:rsid w:val="00D11734"/>
    <w:rsid w:val="00D11ABF"/>
    <w:rsid w:val="00D12629"/>
    <w:rsid w:val="00D1300C"/>
    <w:rsid w:val="00D13B4D"/>
    <w:rsid w:val="00D14409"/>
    <w:rsid w:val="00D14B7E"/>
    <w:rsid w:val="00D14E8A"/>
    <w:rsid w:val="00D1579F"/>
    <w:rsid w:val="00D15F25"/>
    <w:rsid w:val="00D17068"/>
    <w:rsid w:val="00D17221"/>
    <w:rsid w:val="00D17263"/>
    <w:rsid w:val="00D17CD4"/>
    <w:rsid w:val="00D17CF0"/>
    <w:rsid w:val="00D17D55"/>
    <w:rsid w:val="00D204A1"/>
    <w:rsid w:val="00D207BF"/>
    <w:rsid w:val="00D20D4C"/>
    <w:rsid w:val="00D21A85"/>
    <w:rsid w:val="00D21D1B"/>
    <w:rsid w:val="00D21DFC"/>
    <w:rsid w:val="00D22085"/>
    <w:rsid w:val="00D2209C"/>
    <w:rsid w:val="00D22138"/>
    <w:rsid w:val="00D224D8"/>
    <w:rsid w:val="00D22ACB"/>
    <w:rsid w:val="00D22C2D"/>
    <w:rsid w:val="00D22E95"/>
    <w:rsid w:val="00D23834"/>
    <w:rsid w:val="00D2482B"/>
    <w:rsid w:val="00D24F14"/>
    <w:rsid w:val="00D250E4"/>
    <w:rsid w:val="00D251A6"/>
    <w:rsid w:val="00D2573A"/>
    <w:rsid w:val="00D25804"/>
    <w:rsid w:val="00D25844"/>
    <w:rsid w:val="00D267A4"/>
    <w:rsid w:val="00D271D1"/>
    <w:rsid w:val="00D272A7"/>
    <w:rsid w:val="00D31026"/>
    <w:rsid w:val="00D310C4"/>
    <w:rsid w:val="00D3162B"/>
    <w:rsid w:val="00D31839"/>
    <w:rsid w:val="00D31B65"/>
    <w:rsid w:val="00D31B67"/>
    <w:rsid w:val="00D31C62"/>
    <w:rsid w:val="00D31EDC"/>
    <w:rsid w:val="00D31FD8"/>
    <w:rsid w:val="00D3220A"/>
    <w:rsid w:val="00D32488"/>
    <w:rsid w:val="00D3263F"/>
    <w:rsid w:val="00D32967"/>
    <w:rsid w:val="00D33184"/>
    <w:rsid w:val="00D33923"/>
    <w:rsid w:val="00D33E53"/>
    <w:rsid w:val="00D34265"/>
    <w:rsid w:val="00D3443B"/>
    <w:rsid w:val="00D34991"/>
    <w:rsid w:val="00D34A9C"/>
    <w:rsid w:val="00D35900"/>
    <w:rsid w:val="00D35F1E"/>
    <w:rsid w:val="00D362FD"/>
    <w:rsid w:val="00D365D2"/>
    <w:rsid w:val="00D36DB8"/>
    <w:rsid w:val="00D403D7"/>
    <w:rsid w:val="00D405D2"/>
    <w:rsid w:val="00D406E3"/>
    <w:rsid w:val="00D409FB"/>
    <w:rsid w:val="00D412DD"/>
    <w:rsid w:val="00D41EA4"/>
    <w:rsid w:val="00D41ECB"/>
    <w:rsid w:val="00D42003"/>
    <w:rsid w:val="00D4342A"/>
    <w:rsid w:val="00D43644"/>
    <w:rsid w:val="00D439F1"/>
    <w:rsid w:val="00D43D8C"/>
    <w:rsid w:val="00D43E19"/>
    <w:rsid w:val="00D44494"/>
    <w:rsid w:val="00D444C4"/>
    <w:rsid w:val="00D4591A"/>
    <w:rsid w:val="00D45C81"/>
    <w:rsid w:val="00D468C5"/>
    <w:rsid w:val="00D46B02"/>
    <w:rsid w:val="00D47AB4"/>
    <w:rsid w:val="00D47B33"/>
    <w:rsid w:val="00D47E3D"/>
    <w:rsid w:val="00D501F9"/>
    <w:rsid w:val="00D50673"/>
    <w:rsid w:val="00D512C3"/>
    <w:rsid w:val="00D519CD"/>
    <w:rsid w:val="00D51BB8"/>
    <w:rsid w:val="00D51DB4"/>
    <w:rsid w:val="00D5236D"/>
    <w:rsid w:val="00D5262E"/>
    <w:rsid w:val="00D526B5"/>
    <w:rsid w:val="00D52B95"/>
    <w:rsid w:val="00D5329F"/>
    <w:rsid w:val="00D536FE"/>
    <w:rsid w:val="00D537F5"/>
    <w:rsid w:val="00D539BB"/>
    <w:rsid w:val="00D539C0"/>
    <w:rsid w:val="00D53C39"/>
    <w:rsid w:val="00D546B1"/>
    <w:rsid w:val="00D5485C"/>
    <w:rsid w:val="00D552D9"/>
    <w:rsid w:val="00D5535D"/>
    <w:rsid w:val="00D55396"/>
    <w:rsid w:val="00D55538"/>
    <w:rsid w:val="00D55A78"/>
    <w:rsid w:val="00D55FD0"/>
    <w:rsid w:val="00D56698"/>
    <w:rsid w:val="00D57100"/>
    <w:rsid w:val="00D573C9"/>
    <w:rsid w:val="00D575A0"/>
    <w:rsid w:val="00D57632"/>
    <w:rsid w:val="00D57732"/>
    <w:rsid w:val="00D57CBC"/>
    <w:rsid w:val="00D57DC8"/>
    <w:rsid w:val="00D57E81"/>
    <w:rsid w:val="00D60589"/>
    <w:rsid w:val="00D60F71"/>
    <w:rsid w:val="00D60F9B"/>
    <w:rsid w:val="00D60FE4"/>
    <w:rsid w:val="00D613F3"/>
    <w:rsid w:val="00D61712"/>
    <w:rsid w:val="00D6215C"/>
    <w:rsid w:val="00D62584"/>
    <w:rsid w:val="00D62610"/>
    <w:rsid w:val="00D6286C"/>
    <w:rsid w:val="00D6345A"/>
    <w:rsid w:val="00D63C76"/>
    <w:rsid w:val="00D641A8"/>
    <w:rsid w:val="00D642AD"/>
    <w:rsid w:val="00D6439A"/>
    <w:rsid w:val="00D64465"/>
    <w:rsid w:val="00D652E0"/>
    <w:rsid w:val="00D6564E"/>
    <w:rsid w:val="00D65886"/>
    <w:rsid w:val="00D66099"/>
    <w:rsid w:val="00D664BB"/>
    <w:rsid w:val="00D66FD1"/>
    <w:rsid w:val="00D671AA"/>
    <w:rsid w:val="00D677A8"/>
    <w:rsid w:val="00D67D27"/>
    <w:rsid w:val="00D67D7C"/>
    <w:rsid w:val="00D70197"/>
    <w:rsid w:val="00D7029F"/>
    <w:rsid w:val="00D711B3"/>
    <w:rsid w:val="00D71330"/>
    <w:rsid w:val="00D713C4"/>
    <w:rsid w:val="00D72591"/>
    <w:rsid w:val="00D73258"/>
    <w:rsid w:val="00D73652"/>
    <w:rsid w:val="00D74A05"/>
    <w:rsid w:val="00D74A7F"/>
    <w:rsid w:val="00D75493"/>
    <w:rsid w:val="00D75A73"/>
    <w:rsid w:val="00D75B71"/>
    <w:rsid w:val="00D75CBA"/>
    <w:rsid w:val="00D75CBB"/>
    <w:rsid w:val="00D75D9F"/>
    <w:rsid w:val="00D764BE"/>
    <w:rsid w:val="00D7661B"/>
    <w:rsid w:val="00D76AA6"/>
    <w:rsid w:val="00D772D5"/>
    <w:rsid w:val="00D7788D"/>
    <w:rsid w:val="00D77BB3"/>
    <w:rsid w:val="00D77DF2"/>
    <w:rsid w:val="00D8033B"/>
    <w:rsid w:val="00D80B19"/>
    <w:rsid w:val="00D823A5"/>
    <w:rsid w:val="00D82484"/>
    <w:rsid w:val="00D8258F"/>
    <w:rsid w:val="00D82751"/>
    <w:rsid w:val="00D827BE"/>
    <w:rsid w:val="00D828CC"/>
    <w:rsid w:val="00D82E31"/>
    <w:rsid w:val="00D832AC"/>
    <w:rsid w:val="00D83539"/>
    <w:rsid w:val="00D83A89"/>
    <w:rsid w:val="00D8439B"/>
    <w:rsid w:val="00D84698"/>
    <w:rsid w:val="00D84C1E"/>
    <w:rsid w:val="00D84D39"/>
    <w:rsid w:val="00D85481"/>
    <w:rsid w:val="00D85D03"/>
    <w:rsid w:val="00D85E9C"/>
    <w:rsid w:val="00D869FA"/>
    <w:rsid w:val="00D86A94"/>
    <w:rsid w:val="00D86C09"/>
    <w:rsid w:val="00D86E2F"/>
    <w:rsid w:val="00D87109"/>
    <w:rsid w:val="00D875E7"/>
    <w:rsid w:val="00D875E9"/>
    <w:rsid w:val="00D9070E"/>
    <w:rsid w:val="00D907A3"/>
    <w:rsid w:val="00D915FF"/>
    <w:rsid w:val="00D9171F"/>
    <w:rsid w:val="00D91877"/>
    <w:rsid w:val="00D92618"/>
    <w:rsid w:val="00D92F28"/>
    <w:rsid w:val="00D932FB"/>
    <w:rsid w:val="00D93574"/>
    <w:rsid w:val="00D93D94"/>
    <w:rsid w:val="00D940F7"/>
    <w:rsid w:val="00D94480"/>
    <w:rsid w:val="00D9525A"/>
    <w:rsid w:val="00D95338"/>
    <w:rsid w:val="00D954B5"/>
    <w:rsid w:val="00D955D5"/>
    <w:rsid w:val="00D95A8F"/>
    <w:rsid w:val="00D9612C"/>
    <w:rsid w:val="00D9676A"/>
    <w:rsid w:val="00D96B36"/>
    <w:rsid w:val="00D97059"/>
    <w:rsid w:val="00D97396"/>
    <w:rsid w:val="00D977D0"/>
    <w:rsid w:val="00D97E78"/>
    <w:rsid w:val="00DA01D5"/>
    <w:rsid w:val="00DA068F"/>
    <w:rsid w:val="00DA0D2C"/>
    <w:rsid w:val="00DA177A"/>
    <w:rsid w:val="00DA1975"/>
    <w:rsid w:val="00DA1D40"/>
    <w:rsid w:val="00DA1FC5"/>
    <w:rsid w:val="00DA37AE"/>
    <w:rsid w:val="00DA3900"/>
    <w:rsid w:val="00DA4883"/>
    <w:rsid w:val="00DA4FA6"/>
    <w:rsid w:val="00DA507F"/>
    <w:rsid w:val="00DA5141"/>
    <w:rsid w:val="00DA674C"/>
    <w:rsid w:val="00DA68C6"/>
    <w:rsid w:val="00DA6ABE"/>
    <w:rsid w:val="00DA7253"/>
    <w:rsid w:val="00DA74A9"/>
    <w:rsid w:val="00DB0731"/>
    <w:rsid w:val="00DB1512"/>
    <w:rsid w:val="00DB1908"/>
    <w:rsid w:val="00DB1BF8"/>
    <w:rsid w:val="00DB20A9"/>
    <w:rsid w:val="00DB280B"/>
    <w:rsid w:val="00DB2C42"/>
    <w:rsid w:val="00DB2D01"/>
    <w:rsid w:val="00DB3485"/>
    <w:rsid w:val="00DB370B"/>
    <w:rsid w:val="00DB4543"/>
    <w:rsid w:val="00DB4B53"/>
    <w:rsid w:val="00DB4DBC"/>
    <w:rsid w:val="00DB5131"/>
    <w:rsid w:val="00DB52B6"/>
    <w:rsid w:val="00DB55C5"/>
    <w:rsid w:val="00DB5F38"/>
    <w:rsid w:val="00DB62B9"/>
    <w:rsid w:val="00DB62CC"/>
    <w:rsid w:val="00DB7170"/>
    <w:rsid w:val="00DB723E"/>
    <w:rsid w:val="00DB72A2"/>
    <w:rsid w:val="00DB7A9C"/>
    <w:rsid w:val="00DC11FF"/>
    <w:rsid w:val="00DC1261"/>
    <w:rsid w:val="00DC1D4D"/>
    <w:rsid w:val="00DC2C80"/>
    <w:rsid w:val="00DC2CC7"/>
    <w:rsid w:val="00DC376E"/>
    <w:rsid w:val="00DC396D"/>
    <w:rsid w:val="00DC4053"/>
    <w:rsid w:val="00DC49F6"/>
    <w:rsid w:val="00DC4EFA"/>
    <w:rsid w:val="00DC4F9A"/>
    <w:rsid w:val="00DC53E0"/>
    <w:rsid w:val="00DC57F8"/>
    <w:rsid w:val="00DC5854"/>
    <w:rsid w:val="00DC58D6"/>
    <w:rsid w:val="00DC5A84"/>
    <w:rsid w:val="00DC6006"/>
    <w:rsid w:val="00DC6391"/>
    <w:rsid w:val="00DC67E4"/>
    <w:rsid w:val="00DC6D26"/>
    <w:rsid w:val="00DC6F46"/>
    <w:rsid w:val="00DC72C1"/>
    <w:rsid w:val="00DD0AD6"/>
    <w:rsid w:val="00DD11D5"/>
    <w:rsid w:val="00DD13AF"/>
    <w:rsid w:val="00DD16CE"/>
    <w:rsid w:val="00DD16FE"/>
    <w:rsid w:val="00DD2414"/>
    <w:rsid w:val="00DD2CF4"/>
    <w:rsid w:val="00DD2EBC"/>
    <w:rsid w:val="00DD3FD0"/>
    <w:rsid w:val="00DD453C"/>
    <w:rsid w:val="00DD489E"/>
    <w:rsid w:val="00DD4FBB"/>
    <w:rsid w:val="00DD522C"/>
    <w:rsid w:val="00DD5A35"/>
    <w:rsid w:val="00DD5B7C"/>
    <w:rsid w:val="00DD6277"/>
    <w:rsid w:val="00DD6739"/>
    <w:rsid w:val="00DD675A"/>
    <w:rsid w:val="00DD6F52"/>
    <w:rsid w:val="00DD73B1"/>
    <w:rsid w:val="00DE077E"/>
    <w:rsid w:val="00DE078F"/>
    <w:rsid w:val="00DE08DD"/>
    <w:rsid w:val="00DE1001"/>
    <w:rsid w:val="00DE101D"/>
    <w:rsid w:val="00DE1372"/>
    <w:rsid w:val="00DE1481"/>
    <w:rsid w:val="00DE17B5"/>
    <w:rsid w:val="00DE1C4D"/>
    <w:rsid w:val="00DE1E81"/>
    <w:rsid w:val="00DE23B2"/>
    <w:rsid w:val="00DE28B0"/>
    <w:rsid w:val="00DE2EB1"/>
    <w:rsid w:val="00DE3185"/>
    <w:rsid w:val="00DE3252"/>
    <w:rsid w:val="00DE3890"/>
    <w:rsid w:val="00DE53DD"/>
    <w:rsid w:val="00DE5902"/>
    <w:rsid w:val="00DE5C6C"/>
    <w:rsid w:val="00DE63DD"/>
    <w:rsid w:val="00DE729E"/>
    <w:rsid w:val="00DF026B"/>
    <w:rsid w:val="00DF03C3"/>
    <w:rsid w:val="00DF1247"/>
    <w:rsid w:val="00DF15DC"/>
    <w:rsid w:val="00DF2558"/>
    <w:rsid w:val="00DF29A6"/>
    <w:rsid w:val="00DF2A72"/>
    <w:rsid w:val="00DF2CED"/>
    <w:rsid w:val="00DF306D"/>
    <w:rsid w:val="00DF3CE6"/>
    <w:rsid w:val="00DF453B"/>
    <w:rsid w:val="00DF4905"/>
    <w:rsid w:val="00DF4AAB"/>
    <w:rsid w:val="00DF4B79"/>
    <w:rsid w:val="00DF4BE8"/>
    <w:rsid w:val="00DF5350"/>
    <w:rsid w:val="00DF5654"/>
    <w:rsid w:val="00DF5E22"/>
    <w:rsid w:val="00DF5EF3"/>
    <w:rsid w:val="00DF5FC8"/>
    <w:rsid w:val="00DF6162"/>
    <w:rsid w:val="00DF6263"/>
    <w:rsid w:val="00DF651A"/>
    <w:rsid w:val="00DF6F26"/>
    <w:rsid w:val="00DF7636"/>
    <w:rsid w:val="00DF775F"/>
    <w:rsid w:val="00DF7CA2"/>
    <w:rsid w:val="00E0027D"/>
    <w:rsid w:val="00E003D4"/>
    <w:rsid w:val="00E00470"/>
    <w:rsid w:val="00E006FF"/>
    <w:rsid w:val="00E00704"/>
    <w:rsid w:val="00E007B9"/>
    <w:rsid w:val="00E00A47"/>
    <w:rsid w:val="00E00FF6"/>
    <w:rsid w:val="00E0105C"/>
    <w:rsid w:val="00E01168"/>
    <w:rsid w:val="00E01186"/>
    <w:rsid w:val="00E01535"/>
    <w:rsid w:val="00E01881"/>
    <w:rsid w:val="00E01CDF"/>
    <w:rsid w:val="00E01E61"/>
    <w:rsid w:val="00E0286F"/>
    <w:rsid w:val="00E028BE"/>
    <w:rsid w:val="00E0308B"/>
    <w:rsid w:val="00E036A6"/>
    <w:rsid w:val="00E03D41"/>
    <w:rsid w:val="00E03EA8"/>
    <w:rsid w:val="00E042E1"/>
    <w:rsid w:val="00E0440F"/>
    <w:rsid w:val="00E046D1"/>
    <w:rsid w:val="00E04B28"/>
    <w:rsid w:val="00E04D91"/>
    <w:rsid w:val="00E05194"/>
    <w:rsid w:val="00E052AA"/>
    <w:rsid w:val="00E0533A"/>
    <w:rsid w:val="00E053C0"/>
    <w:rsid w:val="00E056B5"/>
    <w:rsid w:val="00E05D12"/>
    <w:rsid w:val="00E05F4C"/>
    <w:rsid w:val="00E067B5"/>
    <w:rsid w:val="00E07147"/>
    <w:rsid w:val="00E0742D"/>
    <w:rsid w:val="00E077E8"/>
    <w:rsid w:val="00E07B67"/>
    <w:rsid w:val="00E10563"/>
    <w:rsid w:val="00E1076E"/>
    <w:rsid w:val="00E107EA"/>
    <w:rsid w:val="00E109B1"/>
    <w:rsid w:val="00E1163E"/>
    <w:rsid w:val="00E11642"/>
    <w:rsid w:val="00E11B80"/>
    <w:rsid w:val="00E11BA8"/>
    <w:rsid w:val="00E11F52"/>
    <w:rsid w:val="00E121A2"/>
    <w:rsid w:val="00E12704"/>
    <w:rsid w:val="00E1306E"/>
    <w:rsid w:val="00E133EE"/>
    <w:rsid w:val="00E134F0"/>
    <w:rsid w:val="00E135B6"/>
    <w:rsid w:val="00E139F7"/>
    <w:rsid w:val="00E14597"/>
    <w:rsid w:val="00E14DEC"/>
    <w:rsid w:val="00E14FC2"/>
    <w:rsid w:val="00E15E0D"/>
    <w:rsid w:val="00E16716"/>
    <w:rsid w:val="00E1677A"/>
    <w:rsid w:val="00E16960"/>
    <w:rsid w:val="00E1703E"/>
    <w:rsid w:val="00E173FF"/>
    <w:rsid w:val="00E17581"/>
    <w:rsid w:val="00E17B0F"/>
    <w:rsid w:val="00E17C9A"/>
    <w:rsid w:val="00E17DE8"/>
    <w:rsid w:val="00E20719"/>
    <w:rsid w:val="00E2096D"/>
    <w:rsid w:val="00E20D2C"/>
    <w:rsid w:val="00E20F16"/>
    <w:rsid w:val="00E21748"/>
    <w:rsid w:val="00E218BD"/>
    <w:rsid w:val="00E21F4A"/>
    <w:rsid w:val="00E2227E"/>
    <w:rsid w:val="00E227C8"/>
    <w:rsid w:val="00E22E77"/>
    <w:rsid w:val="00E2371D"/>
    <w:rsid w:val="00E23FAA"/>
    <w:rsid w:val="00E24446"/>
    <w:rsid w:val="00E25BB7"/>
    <w:rsid w:val="00E25FF4"/>
    <w:rsid w:val="00E26035"/>
    <w:rsid w:val="00E2603F"/>
    <w:rsid w:val="00E26041"/>
    <w:rsid w:val="00E2668D"/>
    <w:rsid w:val="00E26EE1"/>
    <w:rsid w:val="00E26FE8"/>
    <w:rsid w:val="00E27122"/>
    <w:rsid w:val="00E277A9"/>
    <w:rsid w:val="00E27861"/>
    <w:rsid w:val="00E30314"/>
    <w:rsid w:val="00E3067D"/>
    <w:rsid w:val="00E3090D"/>
    <w:rsid w:val="00E30C84"/>
    <w:rsid w:val="00E30F3F"/>
    <w:rsid w:val="00E30FC4"/>
    <w:rsid w:val="00E31C34"/>
    <w:rsid w:val="00E32ED0"/>
    <w:rsid w:val="00E331ED"/>
    <w:rsid w:val="00E33783"/>
    <w:rsid w:val="00E33D57"/>
    <w:rsid w:val="00E33F51"/>
    <w:rsid w:val="00E34376"/>
    <w:rsid w:val="00E34473"/>
    <w:rsid w:val="00E34C60"/>
    <w:rsid w:val="00E34C62"/>
    <w:rsid w:val="00E34FFF"/>
    <w:rsid w:val="00E3578C"/>
    <w:rsid w:val="00E35D98"/>
    <w:rsid w:val="00E368EA"/>
    <w:rsid w:val="00E36E2D"/>
    <w:rsid w:val="00E37292"/>
    <w:rsid w:val="00E4030A"/>
    <w:rsid w:val="00E4035E"/>
    <w:rsid w:val="00E40641"/>
    <w:rsid w:val="00E410CA"/>
    <w:rsid w:val="00E41773"/>
    <w:rsid w:val="00E41EBF"/>
    <w:rsid w:val="00E421E2"/>
    <w:rsid w:val="00E42978"/>
    <w:rsid w:val="00E42B32"/>
    <w:rsid w:val="00E43F89"/>
    <w:rsid w:val="00E447E9"/>
    <w:rsid w:val="00E44B35"/>
    <w:rsid w:val="00E450FC"/>
    <w:rsid w:val="00E45288"/>
    <w:rsid w:val="00E45A7E"/>
    <w:rsid w:val="00E46388"/>
    <w:rsid w:val="00E468B1"/>
    <w:rsid w:val="00E46A2E"/>
    <w:rsid w:val="00E4708E"/>
    <w:rsid w:val="00E470E2"/>
    <w:rsid w:val="00E474B2"/>
    <w:rsid w:val="00E476FD"/>
    <w:rsid w:val="00E5072D"/>
    <w:rsid w:val="00E5098D"/>
    <w:rsid w:val="00E50EE1"/>
    <w:rsid w:val="00E5150A"/>
    <w:rsid w:val="00E51B99"/>
    <w:rsid w:val="00E51C54"/>
    <w:rsid w:val="00E528A4"/>
    <w:rsid w:val="00E53221"/>
    <w:rsid w:val="00E535E6"/>
    <w:rsid w:val="00E53B11"/>
    <w:rsid w:val="00E53D8E"/>
    <w:rsid w:val="00E53E2E"/>
    <w:rsid w:val="00E53F76"/>
    <w:rsid w:val="00E54062"/>
    <w:rsid w:val="00E54C70"/>
    <w:rsid w:val="00E54D98"/>
    <w:rsid w:val="00E55103"/>
    <w:rsid w:val="00E5526F"/>
    <w:rsid w:val="00E55A8B"/>
    <w:rsid w:val="00E55EBB"/>
    <w:rsid w:val="00E560EE"/>
    <w:rsid w:val="00E56A91"/>
    <w:rsid w:val="00E56FD4"/>
    <w:rsid w:val="00E57598"/>
    <w:rsid w:val="00E57AA4"/>
    <w:rsid w:val="00E60424"/>
    <w:rsid w:val="00E617E7"/>
    <w:rsid w:val="00E62CA2"/>
    <w:rsid w:val="00E62CBE"/>
    <w:rsid w:val="00E63C5E"/>
    <w:rsid w:val="00E64506"/>
    <w:rsid w:val="00E65119"/>
    <w:rsid w:val="00E651A9"/>
    <w:rsid w:val="00E65350"/>
    <w:rsid w:val="00E657A6"/>
    <w:rsid w:val="00E667D6"/>
    <w:rsid w:val="00E66F8C"/>
    <w:rsid w:val="00E6746F"/>
    <w:rsid w:val="00E6758C"/>
    <w:rsid w:val="00E67E84"/>
    <w:rsid w:val="00E700B7"/>
    <w:rsid w:val="00E702AF"/>
    <w:rsid w:val="00E709DE"/>
    <w:rsid w:val="00E70DAA"/>
    <w:rsid w:val="00E70E22"/>
    <w:rsid w:val="00E71234"/>
    <w:rsid w:val="00E71787"/>
    <w:rsid w:val="00E71AB0"/>
    <w:rsid w:val="00E71BCC"/>
    <w:rsid w:val="00E72265"/>
    <w:rsid w:val="00E72906"/>
    <w:rsid w:val="00E72A8F"/>
    <w:rsid w:val="00E7301C"/>
    <w:rsid w:val="00E7302D"/>
    <w:rsid w:val="00E731A9"/>
    <w:rsid w:val="00E73A71"/>
    <w:rsid w:val="00E73CB0"/>
    <w:rsid w:val="00E742D7"/>
    <w:rsid w:val="00E74332"/>
    <w:rsid w:val="00E7457B"/>
    <w:rsid w:val="00E75329"/>
    <w:rsid w:val="00E758B4"/>
    <w:rsid w:val="00E76176"/>
    <w:rsid w:val="00E76C1A"/>
    <w:rsid w:val="00E76D14"/>
    <w:rsid w:val="00E770D3"/>
    <w:rsid w:val="00E771FE"/>
    <w:rsid w:val="00E774D3"/>
    <w:rsid w:val="00E775C3"/>
    <w:rsid w:val="00E80414"/>
    <w:rsid w:val="00E80D5E"/>
    <w:rsid w:val="00E81350"/>
    <w:rsid w:val="00E8143F"/>
    <w:rsid w:val="00E8150A"/>
    <w:rsid w:val="00E81653"/>
    <w:rsid w:val="00E822B6"/>
    <w:rsid w:val="00E8239C"/>
    <w:rsid w:val="00E82747"/>
    <w:rsid w:val="00E82B3C"/>
    <w:rsid w:val="00E83898"/>
    <w:rsid w:val="00E838AC"/>
    <w:rsid w:val="00E84245"/>
    <w:rsid w:val="00E842EB"/>
    <w:rsid w:val="00E848B0"/>
    <w:rsid w:val="00E8492B"/>
    <w:rsid w:val="00E84D60"/>
    <w:rsid w:val="00E852D4"/>
    <w:rsid w:val="00E86764"/>
    <w:rsid w:val="00E8695C"/>
    <w:rsid w:val="00E872CA"/>
    <w:rsid w:val="00E87C09"/>
    <w:rsid w:val="00E87EEC"/>
    <w:rsid w:val="00E903CD"/>
    <w:rsid w:val="00E9044B"/>
    <w:rsid w:val="00E9057C"/>
    <w:rsid w:val="00E90960"/>
    <w:rsid w:val="00E909DF"/>
    <w:rsid w:val="00E909E3"/>
    <w:rsid w:val="00E91143"/>
    <w:rsid w:val="00E91204"/>
    <w:rsid w:val="00E913B1"/>
    <w:rsid w:val="00E916B6"/>
    <w:rsid w:val="00E91B42"/>
    <w:rsid w:val="00E91ED6"/>
    <w:rsid w:val="00E92220"/>
    <w:rsid w:val="00E92EB3"/>
    <w:rsid w:val="00E93011"/>
    <w:rsid w:val="00E936FE"/>
    <w:rsid w:val="00E937AC"/>
    <w:rsid w:val="00E938CA"/>
    <w:rsid w:val="00E945AE"/>
    <w:rsid w:val="00E95099"/>
    <w:rsid w:val="00E95291"/>
    <w:rsid w:val="00E956F4"/>
    <w:rsid w:val="00E96153"/>
    <w:rsid w:val="00E964EC"/>
    <w:rsid w:val="00E9676B"/>
    <w:rsid w:val="00E96FB1"/>
    <w:rsid w:val="00E9716A"/>
    <w:rsid w:val="00E97178"/>
    <w:rsid w:val="00EA005F"/>
    <w:rsid w:val="00EA0246"/>
    <w:rsid w:val="00EA03AB"/>
    <w:rsid w:val="00EA0CFA"/>
    <w:rsid w:val="00EA1106"/>
    <w:rsid w:val="00EA1218"/>
    <w:rsid w:val="00EA1C72"/>
    <w:rsid w:val="00EA1E5B"/>
    <w:rsid w:val="00EA2A31"/>
    <w:rsid w:val="00EA2B2E"/>
    <w:rsid w:val="00EA2F91"/>
    <w:rsid w:val="00EA3024"/>
    <w:rsid w:val="00EA34BE"/>
    <w:rsid w:val="00EA3845"/>
    <w:rsid w:val="00EA3B92"/>
    <w:rsid w:val="00EA433F"/>
    <w:rsid w:val="00EA439E"/>
    <w:rsid w:val="00EA44A5"/>
    <w:rsid w:val="00EA4666"/>
    <w:rsid w:val="00EA4D1F"/>
    <w:rsid w:val="00EA4DDB"/>
    <w:rsid w:val="00EA5167"/>
    <w:rsid w:val="00EA5CA8"/>
    <w:rsid w:val="00EA62A1"/>
    <w:rsid w:val="00EA62D2"/>
    <w:rsid w:val="00EA659E"/>
    <w:rsid w:val="00EA65B4"/>
    <w:rsid w:val="00EA6765"/>
    <w:rsid w:val="00EA69F9"/>
    <w:rsid w:val="00EA6C01"/>
    <w:rsid w:val="00EA6DBA"/>
    <w:rsid w:val="00EA7A95"/>
    <w:rsid w:val="00EA7FA1"/>
    <w:rsid w:val="00EB02FE"/>
    <w:rsid w:val="00EB0478"/>
    <w:rsid w:val="00EB04AF"/>
    <w:rsid w:val="00EB04DE"/>
    <w:rsid w:val="00EB068C"/>
    <w:rsid w:val="00EB0877"/>
    <w:rsid w:val="00EB0A8D"/>
    <w:rsid w:val="00EB0F45"/>
    <w:rsid w:val="00EB1EA5"/>
    <w:rsid w:val="00EB2A70"/>
    <w:rsid w:val="00EB2D0C"/>
    <w:rsid w:val="00EB34F7"/>
    <w:rsid w:val="00EB361C"/>
    <w:rsid w:val="00EB3C6F"/>
    <w:rsid w:val="00EB4517"/>
    <w:rsid w:val="00EB4789"/>
    <w:rsid w:val="00EB4CBA"/>
    <w:rsid w:val="00EB56BC"/>
    <w:rsid w:val="00EB575B"/>
    <w:rsid w:val="00EB588A"/>
    <w:rsid w:val="00EB5FBB"/>
    <w:rsid w:val="00EB63D4"/>
    <w:rsid w:val="00EB6803"/>
    <w:rsid w:val="00EB6D40"/>
    <w:rsid w:val="00EB705A"/>
    <w:rsid w:val="00EB78D3"/>
    <w:rsid w:val="00EB7C53"/>
    <w:rsid w:val="00EC02E9"/>
    <w:rsid w:val="00EC0560"/>
    <w:rsid w:val="00EC0AA4"/>
    <w:rsid w:val="00EC1758"/>
    <w:rsid w:val="00EC1A25"/>
    <w:rsid w:val="00EC1DA2"/>
    <w:rsid w:val="00EC1E74"/>
    <w:rsid w:val="00EC266C"/>
    <w:rsid w:val="00EC2832"/>
    <w:rsid w:val="00EC2B82"/>
    <w:rsid w:val="00EC3385"/>
    <w:rsid w:val="00EC33EF"/>
    <w:rsid w:val="00EC354B"/>
    <w:rsid w:val="00EC399B"/>
    <w:rsid w:val="00EC3DE8"/>
    <w:rsid w:val="00EC43CB"/>
    <w:rsid w:val="00EC4732"/>
    <w:rsid w:val="00EC481F"/>
    <w:rsid w:val="00EC4B5D"/>
    <w:rsid w:val="00EC4D36"/>
    <w:rsid w:val="00EC4D9F"/>
    <w:rsid w:val="00EC5E98"/>
    <w:rsid w:val="00EC608A"/>
    <w:rsid w:val="00EC63C9"/>
    <w:rsid w:val="00EC694E"/>
    <w:rsid w:val="00EC6DEF"/>
    <w:rsid w:val="00EC70AF"/>
    <w:rsid w:val="00EC70CE"/>
    <w:rsid w:val="00EC7474"/>
    <w:rsid w:val="00ED07F7"/>
    <w:rsid w:val="00ED0A56"/>
    <w:rsid w:val="00ED1395"/>
    <w:rsid w:val="00ED18F6"/>
    <w:rsid w:val="00ED21BF"/>
    <w:rsid w:val="00ED3527"/>
    <w:rsid w:val="00ED3805"/>
    <w:rsid w:val="00ED42F0"/>
    <w:rsid w:val="00ED4445"/>
    <w:rsid w:val="00ED4A80"/>
    <w:rsid w:val="00ED4DD2"/>
    <w:rsid w:val="00ED58DE"/>
    <w:rsid w:val="00ED60A7"/>
    <w:rsid w:val="00ED613F"/>
    <w:rsid w:val="00ED638C"/>
    <w:rsid w:val="00ED6434"/>
    <w:rsid w:val="00ED7048"/>
    <w:rsid w:val="00ED7245"/>
    <w:rsid w:val="00ED7A93"/>
    <w:rsid w:val="00EE0189"/>
    <w:rsid w:val="00EE02A4"/>
    <w:rsid w:val="00EE0458"/>
    <w:rsid w:val="00EE0D13"/>
    <w:rsid w:val="00EE1553"/>
    <w:rsid w:val="00EE15BB"/>
    <w:rsid w:val="00EE1A5D"/>
    <w:rsid w:val="00EE1FBB"/>
    <w:rsid w:val="00EE2403"/>
    <w:rsid w:val="00EE282F"/>
    <w:rsid w:val="00EE2C3E"/>
    <w:rsid w:val="00EE377B"/>
    <w:rsid w:val="00EE3CC8"/>
    <w:rsid w:val="00EE3F72"/>
    <w:rsid w:val="00EE40AF"/>
    <w:rsid w:val="00EE4307"/>
    <w:rsid w:val="00EE50C0"/>
    <w:rsid w:val="00EE5149"/>
    <w:rsid w:val="00EE5201"/>
    <w:rsid w:val="00EE5491"/>
    <w:rsid w:val="00EE560D"/>
    <w:rsid w:val="00EE6C18"/>
    <w:rsid w:val="00EF02AF"/>
    <w:rsid w:val="00EF1615"/>
    <w:rsid w:val="00EF1B1D"/>
    <w:rsid w:val="00EF2623"/>
    <w:rsid w:val="00EF2FDE"/>
    <w:rsid w:val="00EF37B2"/>
    <w:rsid w:val="00EF3983"/>
    <w:rsid w:val="00EF399B"/>
    <w:rsid w:val="00EF3E22"/>
    <w:rsid w:val="00EF535A"/>
    <w:rsid w:val="00EF5645"/>
    <w:rsid w:val="00EF5804"/>
    <w:rsid w:val="00EF5B33"/>
    <w:rsid w:val="00EF5B7C"/>
    <w:rsid w:val="00EF66D8"/>
    <w:rsid w:val="00EF670B"/>
    <w:rsid w:val="00EF72DE"/>
    <w:rsid w:val="00F003AE"/>
    <w:rsid w:val="00F00406"/>
    <w:rsid w:val="00F00477"/>
    <w:rsid w:val="00F0077C"/>
    <w:rsid w:val="00F012A5"/>
    <w:rsid w:val="00F01730"/>
    <w:rsid w:val="00F0191E"/>
    <w:rsid w:val="00F03497"/>
    <w:rsid w:val="00F035DC"/>
    <w:rsid w:val="00F04571"/>
    <w:rsid w:val="00F04B2C"/>
    <w:rsid w:val="00F0515E"/>
    <w:rsid w:val="00F051DF"/>
    <w:rsid w:val="00F05223"/>
    <w:rsid w:val="00F055E2"/>
    <w:rsid w:val="00F0627B"/>
    <w:rsid w:val="00F06718"/>
    <w:rsid w:val="00F06B68"/>
    <w:rsid w:val="00F06DF2"/>
    <w:rsid w:val="00F07231"/>
    <w:rsid w:val="00F07996"/>
    <w:rsid w:val="00F07A14"/>
    <w:rsid w:val="00F07AC0"/>
    <w:rsid w:val="00F102F0"/>
    <w:rsid w:val="00F10F9E"/>
    <w:rsid w:val="00F11166"/>
    <w:rsid w:val="00F11471"/>
    <w:rsid w:val="00F1157C"/>
    <w:rsid w:val="00F115DF"/>
    <w:rsid w:val="00F11D1D"/>
    <w:rsid w:val="00F1224E"/>
    <w:rsid w:val="00F12508"/>
    <w:rsid w:val="00F12C3E"/>
    <w:rsid w:val="00F12DEE"/>
    <w:rsid w:val="00F12FF3"/>
    <w:rsid w:val="00F13389"/>
    <w:rsid w:val="00F136FE"/>
    <w:rsid w:val="00F13717"/>
    <w:rsid w:val="00F1384A"/>
    <w:rsid w:val="00F13B6F"/>
    <w:rsid w:val="00F13B91"/>
    <w:rsid w:val="00F14327"/>
    <w:rsid w:val="00F1457A"/>
    <w:rsid w:val="00F14679"/>
    <w:rsid w:val="00F158ED"/>
    <w:rsid w:val="00F15A10"/>
    <w:rsid w:val="00F15CA0"/>
    <w:rsid w:val="00F16F15"/>
    <w:rsid w:val="00F17183"/>
    <w:rsid w:val="00F176E7"/>
    <w:rsid w:val="00F20514"/>
    <w:rsid w:val="00F20F61"/>
    <w:rsid w:val="00F21E95"/>
    <w:rsid w:val="00F229E1"/>
    <w:rsid w:val="00F23046"/>
    <w:rsid w:val="00F23578"/>
    <w:rsid w:val="00F236BE"/>
    <w:rsid w:val="00F23DFB"/>
    <w:rsid w:val="00F24312"/>
    <w:rsid w:val="00F2530A"/>
    <w:rsid w:val="00F253DF"/>
    <w:rsid w:val="00F25496"/>
    <w:rsid w:val="00F25751"/>
    <w:rsid w:val="00F26B31"/>
    <w:rsid w:val="00F26BEB"/>
    <w:rsid w:val="00F26DDB"/>
    <w:rsid w:val="00F27041"/>
    <w:rsid w:val="00F27209"/>
    <w:rsid w:val="00F274E4"/>
    <w:rsid w:val="00F27E7A"/>
    <w:rsid w:val="00F31463"/>
    <w:rsid w:val="00F31BD8"/>
    <w:rsid w:val="00F31F8F"/>
    <w:rsid w:val="00F330BF"/>
    <w:rsid w:val="00F335DE"/>
    <w:rsid w:val="00F33A7E"/>
    <w:rsid w:val="00F34543"/>
    <w:rsid w:val="00F34623"/>
    <w:rsid w:val="00F34733"/>
    <w:rsid w:val="00F347B4"/>
    <w:rsid w:val="00F34AA7"/>
    <w:rsid w:val="00F34FA8"/>
    <w:rsid w:val="00F34FBD"/>
    <w:rsid w:val="00F353CB"/>
    <w:rsid w:val="00F36399"/>
    <w:rsid w:val="00F363DC"/>
    <w:rsid w:val="00F36BA3"/>
    <w:rsid w:val="00F36D78"/>
    <w:rsid w:val="00F36DED"/>
    <w:rsid w:val="00F404F4"/>
    <w:rsid w:val="00F41574"/>
    <w:rsid w:val="00F41676"/>
    <w:rsid w:val="00F41816"/>
    <w:rsid w:val="00F42F8F"/>
    <w:rsid w:val="00F43500"/>
    <w:rsid w:val="00F43B9C"/>
    <w:rsid w:val="00F43CA7"/>
    <w:rsid w:val="00F4417B"/>
    <w:rsid w:val="00F446AE"/>
    <w:rsid w:val="00F44F1E"/>
    <w:rsid w:val="00F44F5D"/>
    <w:rsid w:val="00F451A6"/>
    <w:rsid w:val="00F45843"/>
    <w:rsid w:val="00F45CD2"/>
    <w:rsid w:val="00F45E6A"/>
    <w:rsid w:val="00F45EBA"/>
    <w:rsid w:val="00F46248"/>
    <w:rsid w:val="00F462C6"/>
    <w:rsid w:val="00F46922"/>
    <w:rsid w:val="00F474ED"/>
    <w:rsid w:val="00F50165"/>
    <w:rsid w:val="00F514F9"/>
    <w:rsid w:val="00F523E3"/>
    <w:rsid w:val="00F52EAD"/>
    <w:rsid w:val="00F52F78"/>
    <w:rsid w:val="00F539B9"/>
    <w:rsid w:val="00F54633"/>
    <w:rsid w:val="00F54952"/>
    <w:rsid w:val="00F54B32"/>
    <w:rsid w:val="00F55126"/>
    <w:rsid w:val="00F555C6"/>
    <w:rsid w:val="00F55614"/>
    <w:rsid w:val="00F557E6"/>
    <w:rsid w:val="00F558CE"/>
    <w:rsid w:val="00F559C7"/>
    <w:rsid w:val="00F55EAB"/>
    <w:rsid w:val="00F56024"/>
    <w:rsid w:val="00F560C7"/>
    <w:rsid w:val="00F571E3"/>
    <w:rsid w:val="00F57411"/>
    <w:rsid w:val="00F57416"/>
    <w:rsid w:val="00F57626"/>
    <w:rsid w:val="00F577CB"/>
    <w:rsid w:val="00F57C60"/>
    <w:rsid w:val="00F60B93"/>
    <w:rsid w:val="00F60C0F"/>
    <w:rsid w:val="00F60D48"/>
    <w:rsid w:val="00F61477"/>
    <w:rsid w:val="00F6196D"/>
    <w:rsid w:val="00F61F99"/>
    <w:rsid w:val="00F621A2"/>
    <w:rsid w:val="00F62BD1"/>
    <w:rsid w:val="00F636A9"/>
    <w:rsid w:val="00F637D0"/>
    <w:rsid w:val="00F63B32"/>
    <w:rsid w:val="00F63C64"/>
    <w:rsid w:val="00F63D84"/>
    <w:rsid w:val="00F64B1F"/>
    <w:rsid w:val="00F65536"/>
    <w:rsid w:val="00F65FF5"/>
    <w:rsid w:val="00F66535"/>
    <w:rsid w:val="00F669A9"/>
    <w:rsid w:val="00F66B13"/>
    <w:rsid w:val="00F66F2A"/>
    <w:rsid w:val="00F670C6"/>
    <w:rsid w:val="00F6785A"/>
    <w:rsid w:val="00F708F3"/>
    <w:rsid w:val="00F70F8F"/>
    <w:rsid w:val="00F712E9"/>
    <w:rsid w:val="00F715E4"/>
    <w:rsid w:val="00F71648"/>
    <w:rsid w:val="00F721FD"/>
    <w:rsid w:val="00F724FA"/>
    <w:rsid w:val="00F72618"/>
    <w:rsid w:val="00F734B2"/>
    <w:rsid w:val="00F73758"/>
    <w:rsid w:val="00F7394F"/>
    <w:rsid w:val="00F744D9"/>
    <w:rsid w:val="00F7552C"/>
    <w:rsid w:val="00F76207"/>
    <w:rsid w:val="00F76401"/>
    <w:rsid w:val="00F7718E"/>
    <w:rsid w:val="00F77199"/>
    <w:rsid w:val="00F77DBE"/>
    <w:rsid w:val="00F77E00"/>
    <w:rsid w:val="00F802F5"/>
    <w:rsid w:val="00F80413"/>
    <w:rsid w:val="00F81395"/>
    <w:rsid w:val="00F82400"/>
    <w:rsid w:val="00F82B62"/>
    <w:rsid w:val="00F83587"/>
    <w:rsid w:val="00F8398E"/>
    <w:rsid w:val="00F8460E"/>
    <w:rsid w:val="00F84623"/>
    <w:rsid w:val="00F8464A"/>
    <w:rsid w:val="00F84D3F"/>
    <w:rsid w:val="00F84F8E"/>
    <w:rsid w:val="00F85322"/>
    <w:rsid w:val="00F85E2C"/>
    <w:rsid w:val="00F872B6"/>
    <w:rsid w:val="00F900FB"/>
    <w:rsid w:val="00F90EEF"/>
    <w:rsid w:val="00F91163"/>
    <w:rsid w:val="00F91CAD"/>
    <w:rsid w:val="00F92179"/>
    <w:rsid w:val="00F92306"/>
    <w:rsid w:val="00F92EE5"/>
    <w:rsid w:val="00F93223"/>
    <w:rsid w:val="00F9377D"/>
    <w:rsid w:val="00F938E9"/>
    <w:rsid w:val="00F93B14"/>
    <w:rsid w:val="00F93E0C"/>
    <w:rsid w:val="00F93F1F"/>
    <w:rsid w:val="00F93F2E"/>
    <w:rsid w:val="00F94057"/>
    <w:rsid w:val="00F941A9"/>
    <w:rsid w:val="00F944C6"/>
    <w:rsid w:val="00F94F01"/>
    <w:rsid w:val="00F953B5"/>
    <w:rsid w:val="00F95571"/>
    <w:rsid w:val="00F95EE7"/>
    <w:rsid w:val="00F95F4A"/>
    <w:rsid w:val="00F966D2"/>
    <w:rsid w:val="00F9711F"/>
    <w:rsid w:val="00F974B6"/>
    <w:rsid w:val="00F9757C"/>
    <w:rsid w:val="00F97962"/>
    <w:rsid w:val="00F97EBD"/>
    <w:rsid w:val="00FA06F4"/>
    <w:rsid w:val="00FA0842"/>
    <w:rsid w:val="00FA1721"/>
    <w:rsid w:val="00FA1DF5"/>
    <w:rsid w:val="00FA244A"/>
    <w:rsid w:val="00FA24B9"/>
    <w:rsid w:val="00FA29BC"/>
    <w:rsid w:val="00FA2B3B"/>
    <w:rsid w:val="00FA2CC5"/>
    <w:rsid w:val="00FA2E6C"/>
    <w:rsid w:val="00FA3279"/>
    <w:rsid w:val="00FA3932"/>
    <w:rsid w:val="00FA506E"/>
    <w:rsid w:val="00FA5529"/>
    <w:rsid w:val="00FA565A"/>
    <w:rsid w:val="00FA5B18"/>
    <w:rsid w:val="00FA5B71"/>
    <w:rsid w:val="00FA5C04"/>
    <w:rsid w:val="00FA5CD8"/>
    <w:rsid w:val="00FA607E"/>
    <w:rsid w:val="00FA633C"/>
    <w:rsid w:val="00FA6784"/>
    <w:rsid w:val="00FA6C47"/>
    <w:rsid w:val="00FA6F58"/>
    <w:rsid w:val="00FA7DC1"/>
    <w:rsid w:val="00FA7E4A"/>
    <w:rsid w:val="00FB102B"/>
    <w:rsid w:val="00FB14B4"/>
    <w:rsid w:val="00FB174A"/>
    <w:rsid w:val="00FB1B30"/>
    <w:rsid w:val="00FB2024"/>
    <w:rsid w:val="00FB2106"/>
    <w:rsid w:val="00FB24F8"/>
    <w:rsid w:val="00FB2BAD"/>
    <w:rsid w:val="00FB333E"/>
    <w:rsid w:val="00FB38B6"/>
    <w:rsid w:val="00FB3CFE"/>
    <w:rsid w:val="00FB4F95"/>
    <w:rsid w:val="00FB5382"/>
    <w:rsid w:val="00FB5B80"/>
    <w:rsid w:val="00FB5E54"/>
    <w:rsid w:val="00FB6385"/>
    <w:rsid w:val="00FB6A9E"/>
    <w:rsid w:val="00FB703C"/>
    <w:rsid w:val="00FB726B"/>
    <w:rsid w:val="00FB7710"/>
    <w:rsid w:val="00FC01BA"/>
    <w:rsid w:val="00FC0C0E"/>
    <w:rsid w:val="00FC105F"/>
    <w:rsid w:val="00FC1CA6"/>
    <w:rsid w:val="00FC210A"/>
    <w:rsid w:val="00FC2334"/>
    <w:rsid w:val="00FC24B7"/>
    <w:rsid w:val="00FC2CCD"/>
    <w:rsid w:val="00FC3398"/>
    <w:rsid w:val="00FC33D6"/>
    <w:rsid w:val="00FC3458"/>
    <w:rsid w:val="00FC359E"/>
    <w:rsid w:val="00FC5CCD"/>
    <w:rsid w:val="00FC64A7"/>
    <w:rsid w:val="00FC68D3"/>
    <w:rsid w:val="00FC75B4"/>
    <w:rsid w:val="00FD025E"/>
    <w:rsid w:val="00FD055B"/>
    <w:rsid w:val="00FD1380"/>
    <w:rsid w:val="00FD1E8D"/>
    <w:rsid w:val="00FD24BB"/>
    <w:rsid w:val="00FD25FF"/>
    <w:rsid w:val="00FD268C"/>
    <w:rsid w:val="00FD274B"/>
    <w:rsid w:val="00FD28F4"/>
    <w:rsid w:val="00FD3168"/>
    <w:rsid w:val="00FD36C1"/>
    <w:rsid w:val="00FD3A98"/>
    <w:rsid w:val="00FD3F5C"/>
    <w:rsid w:val="00FD40C5"/>
    <w:rsid w:val="00FD4341"/>
    <w:rsid w:val="00FD4377"/>
    <w:rsid w:val="00FD453E"/>
    <w:rsid w:val="00FD4E63"/>
    <w:rsid w:val="00FD5B08"/>
    <w:rsid w:val="00FD5C3C"/>
    <w:rsid w:val="00FD5C6D"/>
    <w:rsid w:val="00FD64A0"/>
    <w:rsid w:val="00FD6A17"/>
    <w:rsid w:val="00FD75D3"/>
    <w:rsid w:val="00FD7C57"/>
    <w:rsid w:val="00FD7C61"/>
    <w:rsid w:val="00FE0747"/>
    <w:rsid w:val="00FE07FE"/>
    <w:rsid w:val="00FE1022"/>
    <w:rsid w:val="00FE1A1C"/>
    <w:rsid w:val="00FE1D51"/>
    <w:rsid w:val="00FE1F01"/>
    <w:rsid w:val="00FE1F3A"/>
    <w:rsid w:val="00FE2812"/>
    <w:rsid w:val="00FE2FC6"/>
    <w:rsid w:val="00FE3050"/>
    <w:rsid w:val="00FE3102"/>
    <w:rsid w:val="00FE39BE"/>
    <w:rsid w:val="00FE3EEE"/>
    <w:rsid w:val="00FE47DA"/>
    <w:rsid w:val="00FE4B85"/>
    <w:rsid w:val="00FE4E1A"/>
    <w:rsid w:val="00FE509D"/>
    <w:rsid w:val="00FE5406"/>
    <w:rsid w:val="00FE5913"/>
    <w:rsid w:val="00FE5C7F"/>
    <w:rsid w:val="00FE5CA6"/>
    <w:rsid w:val="00FE5F79"/>
    <w:rsid w:val="00FE62E6"/>
    <w:rsid w:val="00FE6882"/>
    <w:rsid w:val="00FE6C84"/>
    <w:rsid w:val="00FE780D"/>
    <w:rsid w:val="00FE7F42"/>
    <w:rsid w:val="00FF0507"/>
    <w:rsid w:val="00FF10C9"/>
    <w:rsid w:val="00FF251A"/>
    <w:rsid w:val="00FF2557"/>
    <w:rsid w:val="00FF257B"/>
    <w:rsid w:val="00FF269C"/>
    <w:rsid w:val="00FF2BC9"/>
    <w:rsid w:val="00FF2D7B"/>
    <w:rsid w:val="00FF2EBB"/>
    <w:rsid w:val="00FF44CB"/>
    <w:rsid w:val="00FF4C69"/>
    <w:rsid w:val="00FF58DF"/>
    <w:rsid w:val="00FF5FB5"/>
    <w:rsid w:val="00FF6064"/>
    <w:rsid w:val="00FF65EC"/>
    <w:rsid w:val="00FF67E1"/>
    <w:rsid w:val="00FF6AFB"/>
    <w:rsid w:val="00FF769D"/>
    <w:rsid w:val="0182C61C"/>
    <w:rsid w:val="0B158B25"/>
    <w:rsid w:val="1084BED6"/>
    <w:rsid w:val="11480C89"/>
    <w:rsid w:val="165D51E5"/>
    <w:rsid w:val="19138782"/>
    <w:rsid w:val="1E185A70"/>
    <w:rsid w:val="1E1FBCE4"/>
    <w:rsid w:val="222D000E"/>
    <w:rsid w:val="2819A9C2"/>
    <w:rsid w:val="31ACB6E3"/>
    <w:rsid w:val="327F63F3"/>
    <w:rsid w:val="370ADF4C"/>
    <w:rsid w:val="37E4B07A"/>
    <w:rsid w:val="38B75D8A"/>
    <w:rsid w:val="3D8ACEAD"/>
    <w:rsid w:val="4259AD44"/>
    <w:rsid w:val="4F44B05E"/>
    <w:rsid w:val="54182181"/>
    <w:rsid w:val="55B3F1E2"/>
    <w:rsid w:val="588CBBF7"/>
    <w:rsid w:val="6D1E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0CFC2"/>
  <w15:chartTrackingRefBased/>
  <w15:docId w15:val="{7134CAED-39C3-D545-98FF-D259696D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CDF"/>
    <w:pPr>
      <w:spacing w:after="240" w:line="240" w:lineRule="auto"/>
    </w:pPr>
    <w:rPr>
      <w:rFonts w:ascii="Candara" w:hAnsi="Candara" w:cs="Times New Roman (Body CS)"/>
      <w:color w:val="3F4041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5DD"/>
    <w:pPr>
      <w:keepNext/>
      <w:pBdr>
        <w:top w:val="single" w:sz="2" w:space="3" w:color="auto"/>
      </w:pBdr>
      <w:spacing w:line="192" w:lineRule="auto"/>
      <w:outlineLvl w:val="0"/>
    </w:pPr>
    <w:rPr>
      <w:rFonts w:ascii="Gill Sans MT" w:eastAsiaTheme="majorEastAsia" w:hAnsi="Gill Sans MT" w:cs="Times New Roman (Headings CS)"/>
      <w:b/>
      <w:caps/>
      <w:color w:val="003B2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63F"/>
    <w:pPr>
      <w:keepNext/>
      <w:keepLines/>
      <w:spacing w:before="360" w:after="0"/>
      <w:outlineLvl w:val="1"/>
    </w:pPr>
    <w:rPr>
      <w:rFonts w:ascii="Gill Sans MT" w:eastAsiaTheme="majorEastAsia" w:hAnsi="Gill Sans MT" w:cs="Times New Roman (Headings CS)"/>
      <w:b/>
      <w:color w:val="FF5900"/>
      <w:spacing w:val="5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63F"/>
    <w:pPr>
      <w:keepNext/>
      <w:keepLines/>
      <w:spacing w:before="240" w:after="0"/>
      <w:outlineLvl w:val="2"/>
    </w:pPr>
    <w:rPr>
      <w:rFonts w:ascii="Gill Sans MT" w:eastAsiaTheme="majorEastAsia" w:hAnsi="Gill Sans MT" w:cs="Times New Roman (Headings CS)"/>
      <w:color w:val="FF5900" w:themeColor="accent5"/>
      <w:sz w:val="3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A66BD"/>
    <w:pPr>
      <w:outlineLvl w:val="3"/>
    </w:pPr>
    <w:rPr>
      <w:color w:val="737477" w:themeColor="background2"/>
    </w:rPr>
  </w:style>
  <w:style w:type="paragraph" w:styleId="Heading5">
    <w:name w:val="heading 5"/>
    <w:basedOn w:val="Heading2"/>
    <w:next w:val="Normal"/>
    <w:link w:val="Heading5Char"/>
    <w:uiPriority w:val="9"/>
    <w:unhideWhenUsed/>
    <w:rsid w:val="004A66BD"/>
    <w:pPr>
      <w:spacing w:before="240"/>
      <w:outlineLvl w:val="4"/>
    </w:pPr>
    <w:rPr>
      <w:color w:val="003B2A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16EEC"/>
    <w:pPr>
      <w:keepNext/>
      <w:keepLines/>
      <w:spacing w:before="40" w:after="0"/>
      <w:outlineLvl w:val="5"/>
    </w:pPr>
    <w:rPr>
      <w:rFonts w:ascii="Gill Sans MT" w:eastAsiaTheme="majorEastAsia" w:hAnsi="Gill Sans MT" w:cstheme="majorBidi"/>
      <w:b/>
      <w:color w:val="FF5900" w:themeColor="accent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63F"/>
    <w:rPr>
      <w:rFonts w:ascii="Gill Sans MT" w:eastAsiaTheme="majorEastAsia" w:hAnsi="Gill Sans MT" w:cs="Times New Roman (Headings CS)"/>
      <w:b/>
      <w:color w:val="FF5900"/>
      <w:spacing w:val="5"/>
      <w:sz w:val="32"/>
      <w:szCs w:val="26"/>
    </w:rPr>
  </w:style>
  <w:style w:type="paragraph" w:styleId="NoSpacing">
    <w:name w:val="No Spacing"/>
    <w:uiPriority w:val="1"/>
    <w:qFormat/>
    <w:rsid w:val="00B5566F"/>
    <w:pPr>
      <w:spacing w:after="0" w:line="240" w:lineRule="auto"/>
    </w:pPr>
    <w:rPr>
      <w:rFonts w:ascii="Candara" w:hAnsi="Candara"/>
      <w:color w:val="3F4041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A645DD"/>
    <w:rPr>
      <w:rFonts w:ascii="Gill Sans MT" w:eastAsiaTheme="majorEastAsia" w:hAnsi="Gill Sans MT" w:cs="Times New Roman (Headings CS)"/>
      <w:b/>
      <w:caps/>
      <w:color w:val="003B29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2D5E"/>
    <w:pPr>
      <w:pBdr>
        <w:top w:val="single" w:sz="2" w:space="4" w:color="FF5900"/>
      </w:pBdr>
      <w:spacing w:after="0" w:line="204" w:lineRule="auto"/>
      <w:contextualSpacing/>
    </w:pPr>
    <w:rPr>
      <w:rFonts w:ascii="Gill Sans MT" w:eastAsiaTheme="majorEastAsia" w:hAnsi="Gill Sans MT" w:cs="Times New Roman (Headings CS)"/>
      <w:b/>
      <w:caps/>
      <w:color w:val="003B29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D5E"/>
    <w:rPr>
      <w:rFonts w:ascii="Gill Sans MT" w:eastAsiaTheme="majorEastAsia" w:hAnsi="Gill Sans MT" w:cs="Times New Roman (Headings CS)"/>
      <w:b/>
      <w:caps/>
      <w:color w:val="003B29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860CA6"/>
    <w:pPr>
      <w:numPr>
        <w:ilvl w:val="1"/>
      </w:numPr>
      <w:spacing w:after="0"/>
      <w:ind w:left="2880"/>
    </w:pPr>
    <w:rPr>
      <w:rFonts w:ascii="Gill Sans" w:eastAsiaTheme="minorEastAsia" w:hAnsi="Gill Sans"/>
      <w:b/>
      <w:color w:val="FF5900" w:themeColor="accent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60CA6"/>
    <w:rPr>
      <w:rFonts w:ascii="Gill Sans" w:eastAsiaTheme="minorEastAsia" w:hAnsi="Gill Sans" w:cs="Times New Roman (Body CS)"/>
      <w:b/>
      <w:color w:val="FF5900" w:themeColor="accent5"/>
      <w:sz w:val="48"/>
    </w:rPr>
  </w:style>
  <w:style w:type="paragraph" w:styleId="Header">
    <w:name w:val="header"/>
    <w:basedOn w:val="Normal"/>
    <w:link w:val="HeaderChar"/>
    <w:uiPriority w:val="99"/>
    <w:unhideWhenUsed/>
    <w:rsid w:val="00B006AC"/>
    <w:pPr>
      <w:tabs>
        <w:tab w:val="center" w:pos="4680"/>
        <w:tab w:val="right" w:pos="9360"/>
      </w:tabs>
      <w:spacing w:after="0"/>
    </w:pPr>
    <w:rPr>
      <w:caps/>
    </w:rPr>
  </w:style>
  <w:style w:type="character" w:customStyle="1" w:styleId="HeaderChar">
    <w:name w:val="Header Char"/>
    <w:basedOn w:val="DefaultParagraphFont"/>
    <w:link w:val="Header"/>
    <w:uiPriority w:val="99"/>
    <w:rsid w:val="00B006AC"/>
    <w:rPr>
      <w:rFonts w:ascii="Candara" w:hAnsi="Candara" w:cs="Times New Roman (Body CS)"/>
      <w:caps/>
      <w:color w:val="3F4041" w:themeColor="text2"/>
    </w:rPr>
  </w:style>
  <w:style w:type="paragraph" w:styleId="Footer">
    <w:name w:val="footer"/>
    <w:basedOn w:val="Normal"/>
    <w:link w:val="FooterChar"/>
    <w:uiPriority w:val="99"/>
    <w:unhideWhenUsed/>
    <w:rsid w:val="00860CA6"/>
    <w:pPr>
      <w:tabs>
        <w:tab w:val="left" w:pos="0"/>
        <w:tab w:val="center" w:pos="4680"/>
        <w:tab w:val="right" w:pos="7920"/>
        <w:tab w:val="right" w:pos="9360"/>
      </w:tabs>
      <w:spacing w:after="0"/>
      <w:ind w:hanging="2160"/>
    </w:pPr>
    <w:rPr>
      <w:rFonts w:eastAsiaTheme="minorEastAsia"/>
      <w:caps/>
      <w:color w:val="737477" w:themeColor="background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60CA6"/>
    <w:rPr>
      <w:rFonts w:ascii="Candara" w:eastAsiaTheme="minorEastAsia" w:hAnsi="Candara" w:cs="Times New Roman (Body CS)"/>
      <w:caps/>
      <w:color w:val="737477" w:themeColor="background2"/>
      <w:sz w:val="18"/>
      <w:szCs w:val="18"/>
    </w:rPr>
  </w:style>
  <w:style w:type="table" w:styleId="TableGrid">
    <w:name w:val="Table Grid"/>
    <w:basedOn w:val="TableNormal"/>
    <w:uiPriority w:val="39"/>
    <w:rsid w:val="004B6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D663F"/>
    <w:rPr>
      <w:rFonts w:ascii="Gill Sans MT" w:eastAsiaTheme="majorEastAsia" w:hAnsi="Gill Sans MT" w:cs="Times New Roman (Headings CS)"/>
      <w:color w:val="FF5900" w:themeColor="accent5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6BD"/>
    <w:rPr>
      <w:rFonts w:ascii="Gill Sans MT" w:eastAsiaTheme="majorEastAsia" w:hAnsi="Gill Sans MT" w:cs="Times New Roman (Headings CS)"/>
      <w:color w:val="737477" w:themeColor="background2"/>
      <w:sz w:val="3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22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22B"/>
    <w:rPr>
      <w:rFonts w:ascii="Candara" w:hAnsi="Candara"/>
      <w:color w:val="00C68E" w:themeColor="text1" w:themeTint="A6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22B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D38EF"/>
    <w:pPr>
      <w:pBdr>
        <w:top w:val="none" w:sz="0" w:space="0" w:color="auto"/>
      </w:pBdr>
      <w:outlineLvl w:val="9"/>
    </w:pPr>
    <w:rPr>
      <w:rFonts w:ascii="Gill Sans" w:hAnsi="Gill Sans"/>
      <w:color w:val="002C1F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D38EF"/>
    <w:pPr>
      <w:pBdr>
        <w:top w:val="single" w:sz="2" w:space="1" w:color="auto"/>
      </w:pBdr>
      <w:tabs>
        <w:tab w:val="right" w:leader="dot" w:pos="7910"/>
      </w:tabs>
      <w:spacing w:before="240" w:after="0"/>
    </w:pPr>
    <w:rPr>
      <w:b/>
      <w:caps/>
      <w:color w:val="003B2A" w:themeColor="accent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032923"/>
    <w:pPr>
      <w:tabs>
        <w:tab w:val="right" w:pos="7910"/>
      </w:tabs>
      <w:spacing w:before="120" w:after="0"/>
    </w:pPr>
    <w:rPr>
      <w:b/>
      <w:color w:val="FF5900" w:themeColor="accent5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032923"/>
    <w:pPr>
      <w:tabs>
        <w:tab w:val="right" w:pos="7906"/>
      </w:tabs>
      <w:spacing w:after="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D1F5A"/>
    <w:rPr>
      <w:color w:val="007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E0D"/>
    <w:rPr>
      <w:color w:val="605E5C"/>
      <w:shd w:val="clear" w:color="auto" w:fill="E1DFDD"/>
    </w:rPr>
  </w:style>
  <w:style w:type="paragraph" w:customStyle="1" w:styleId="Textemphasis">
    <w:name w:val="Text emphasis"/>
    <w:basedOn w:val="Heading2"/>
    <w:link w:val="TextemphasisChar"/>
    <w:qFormat/>
    <w:rsid w:val="00BC42D1"/>
    <w:rPr>
      <w:rFonts w:ascii="Candara" w:hAnsi="Candara"/>
      <w:b w:val="0"/>
      <w:sz w:val="22"/>
    </w:rPr>
  </w:style>
  <w:style w:type="character" w:customStyle="1" w:styleId="TextemphasisChar">
    <w:name w:val="Text emphasis Char"/>
    <w:basedOn w:val="Heading2Char"/>
    <w:link w:val="Textemphasis"/>
    <w:rsid w:val="00BC42D1"/>
    <w:rPr>
      <w:rFonts w:ascii="Candara" w:eastAsiaTheme="majorEastAsia" w:hAnsi="Candara" w:cs="Times New Roman (Headings CS)"/>
      <w:b w:val="0"/>
      <w:color w:val="FF5900"/>
      <w:spacing w:val="5"/>
      <w:sz w:val="32"/>
      <w:szCs w:val="26"/>
    </w:rPr>
  </w:style>
  <w:style w:type="paragraph" w:customStyle="1" w:styleId="Bullet">
    <w:name w:val="Bullet"/>
    <w:basedOn w:val="Normal"/>
    <w:link w:val="BulletChar"/>
    <w:rsid w:val="00370694"/>
    <w:pPr>
      <w:numPr>
        <w:numId w:val="7"/>
      </w:numPr>
      <w:spacing w:before="120" w:after="0"/>
    </w:pPr>
  </w:style>
  <w:style w:type="character" w:customStyle="1" w:styleId="BulletChar">
    <w:name w:val="Bullet Char"/>
    <w:basedOn w:val="DefaultParagraphFont"/>
    <w:link w:val="Bullet"/>
    <w:rsid w:val="00370694"/>
    <w:rPr>
      <w:rFonts w:ascii="Candara" w:hAnsi="Candara" w:cs="Times New Roman (Body CS)"/>
      <w:color w:val="3F4041" w:themeColor="text2"/>
    </w:rPr>
  </w:style>
  <w:style w:type="table" w:customStyle="1" w:styleId="TableGrid1">
    <w:name w:val="Table Grid1"/>
    <w:basedOn w:val="TableNormal"/>
    <w:next w:val="TableGrid"/>
    <w:uiPriority w:val="39"/>
    <w:rsid w:val="006F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A2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0497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B006AC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B006AC"/>
    <w:rPr>
      <w:rFonts w:ascii="Candara" w:hAnsi="Candara"/>
      <w:b/>
      <w:bCs/>
      <w:color w:val="00C68E" w:themeColor="text1" w:themeTint="A6"/>
      <w:sz w:val="20"/>
      <w:szCs w:val="20"/>
    </w:rPr>
  </w:style>
  <w:style w:type="paragraph" w:styleId="Revision">
    <w:name w:val="Revision"/>
    <w:hidden/>
    <w:uiPriority w:val="99"/>
    <w:semiHidden/>
    <w:rsid w:val="006A7728"/>
    <w:pPr>
      <w:spacing w:after="0" w:line="240" w:lineRule="auto"/>
    </w:pPr>
    <w:rPr>
      <w:rFonts w:ascii="Candara" w:hAnsi="Candara"/>
      <w:color w:val="00C68E" w:themeColor="text1" w:themeTint="A6"/>
      <w:sz w:val="20"/>
    </w:rPr>
  </w:style>
  <w:style w:type="paragraph" w:customStyle="1" w:styleId="SubBullet">
    <w:name w:val="Sub Bullet"/>
    <w:basedOn w:val="Bullet"/>
    <w:qFormat/>
    <w:rsid w:val="00370694"/>
    <w:pPr>
      <w:numPr>
        <w:numId w:val="12"/>
      </w:numPr>
      <w:spacing w:before="0"/>
    </w:pPr>
  </w:style>
  <w:style w:type="numbering" w:customStyle="1" w:styleId="CurrentList1">
    <w:name w:val="Current List1"/>
    <w:uiPriority w:val="99"/>
    <w:rsid w:val="00370694"/>
    <w:pPr>
      <w:numPr>
        <w:numId w:val="8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62FB1"/>
    <w:rPr>
      <w:color w:val="003754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A66BD"/>
    <w:rPr>
      <w:rFonts w:ascii="Gill Sans MT" w:eastAsiaTheme="majorEastAsia" w:hAnsi="Gill Sans MT" w:cs="Times New Roman (Headings CS)"/>
      <w:b/>
      <w:color w:val="003B2A" w:themeColor="accent1"/>
      <w:spacing w:val="5"/>
      <w:szCs w:val="26"/>
    </w:rPr>
  </w:style>
  <w:style w:type="table" w:styleId="ListTable4">
    <w:name w:val="List Table 4"/>
    <w:basedOn w:val="TableNormal"/>
    <w:uiPriority w:val="49"/>
    <w:rsid w:val="000314D2"/>
    <w:pPr>
      <w:spacing w:after="0" w:line="240" w:lineRule="auto"/>
    </w:pPr>
    <w:tblPr>
      <w:tblStyleRowBandSize w:val="1"/>
      <w:tblStyleColBandSize w:val="1"/>
      <w:tblBorders>
        <w:top w:val="single" w:sz="4" w:space="0" w:color="00DFA0" w:themeColor="text1" w:themeTint="99"/>
        <w:left w:val="single" w:sz="4" w:space="0" w:color="00DFA0" w:themeColor="text1" w:themeTint="99"/>
        <w:bottom w:val="single" w:sz="4" w:space="0" w:color="00DFA0" w:themeColor="text1" w:themeTint="99"/>
        <w:right w:val="single" w:sz="4" w:space="0" w:color="00DFA0" w:themeColor="text1" w:themeTint="99"/>
        <w:insideH w:val="single" w:sz="4" w:space="0" w:color="00DFA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017" w:themeColor="text1"/>
          <w:left w:val="single" w:sz="4" w:space="0" w:color="002017" w:themeColor="text1"/>
          <w:bottom w:val="single" w:sz="4" w:space="0" w:color="002017" w:themeColor="text1"/>
          <w:right w:val="single" w:sz="4" w:space="0" w:color="002017" w:themeColor="text1"/>
          <w:insideH w:val="nil"/>
        </w:tcBorders>
        <w:shd w:val="clear" w:color="auto" w:fill="002017" w:themeFill="text1"/>
      </w:tcPr>
    </w:tblStylePr>
    <w:tblStylePr w:type="lastRow">
      <w:rPr>
        <w:b/>
        <w:bCs/>
      </w:rPr>
      <w:tblPr/>
      <w:tcPr>
        <w:tcBorders>
          <w:top w:val="double" w:sz="4" w:space="0" w:color="00DFA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FFE3" w:themeFill="text1" w:themeFillTint="33"/>
      </w:tcPr>
    </w:tblStylePr>
    <w:tblStylePr w:type="band1Horz">
      <w:tblPr/>
      <w:tcPr>
        <w:shd w:val="clear" w:color="auto" w:fill="9FFFE3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2B07AB"/>
    <w:pPr>
      <w:spacing w:after="0" w:line="240" w:lineRule="auto"/>
    </w:pPr>
    <w:tblPr>
      <w:tblStyleRowBandSize w:val="1"/>
      <w:tblStyleColBandSize w:val="1"/>
      <w:tblBorders>
        <w:top w:val="single" w:sz="4" w:space="0" w:color="FF9B66" w:themeColor="accent5" w:themeTint="99"/>
        <w:left w:val="single" w:sz="4" w:space="0" w:color="FF9B66" w:themeColor="accent5" w:themeTint="99"/>
        <w:bottom w:val="single" w:sz="4" w:space="0" w:color="FF9B66" w:themeColor="accent5" w:themeTint="99"/>
        <w:right w:val="single" w:sz="4" w:space="0" w:color="FF9B66" w:themeColor="accent5" w:themeTint="99"/>
        <w:insideH w:val="single" w:sz="4" w:space="0" w:color="FF9B66" w:themeColor="accent5" w:themeTint="99"/>
        <w:insideV w:val="single" w:sz="4" w:space="0" w:color="FF9B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DCC" w:themeFill="accent5" w:themeFillTint="33"/>
      </w:tcPr>
    </w:tblStylePr>
    <w:tblStylePr w:type="band1Horz">
      <w:tblPr/>
      <w:tcPr>
        <w:shd w:val="clear" w:color="auto" w:fill="FFDDCC" w:themeFill="accent5" w:themeFillTint="33"/>
      </w:tcPr>
    </w:tblStylePr>
    <w:tblStylePr w:type="neCell">
      <w:tblPr/>
      <w:tcPr>
        <w:tcBorders>
          <w:bottom w:val="single" w:sz="4" w:space="0" w:color="FF9B66" w:themeColor="accent5" w:themeTint="99"/>
        </w:tcBorders>
      </w:tcPr>
    </w:tblStylePr>
    <w:tblStylePr w:type="nwCell">
      <w:tblPr/>
      <w:tcPr>
        <w:tcBorders>
          <w:bottom w:val="single" w:sz="4" w:space="0" w:color="FF9B66" w:themeColor="accent5" w:themeTint="99"/>
        </w:tcBorders>
      </w:tcPr>
    </w:tblStylePr>
    <w:tblStylePr w:type="seCell">
      <w:tblPr/>
      <w:tcPr>
        <w:tcBorders>
          <w:top w:val="single" w:sz="4" w:space="0" w:color="FF9B66" w:themeColor="accent5" w:themeTint="99"/>
        </w:tcBorders>
      </w:tcPr>
    </w:tblStylePr>
    <w:tblStylePr w:type="swCell">
      <w:tblPr/>
      <w:tcPr>
        <w:tcBorders>
          <w:top w:val="single" w:sz="4" w:space="0" w:color="FF9B66" w:themeColor="accent5" w:themeTint="99"/>
        </w:tcBorders>
      </w:tcPr>
    </w:tblStylePr>
  </w:style>
  <w:style w:type="table" w:styleId="ListTable1Light-Accent3">
    <w:name w:val="List Table 1 Light Accent 3"/>
    <w:basedOn w:val="TableNormal"/>
    <w:uiPriority w:val="46"/>
    <w:rsid w:val="002B07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59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59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1DA" w:themeFill="accent3" w:themeFillTint="33"/>
      </w:tcPr>
    </w:tblStylePr>
    <w:tblStylePr w:type="band1Horz">
      <w:tblPr/>
      <w:tcPr>
        <w:shd w:val="clear" w:color="auto" w:fill="DFF1DA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46B3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032923"/>
    <w:pPr>
      <w:tabs>
        <w:tab w:val="right" w:pos="7906"/>
      </w:tabs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0E3420"/>
    <w:pPr>
      <w:tabs>
        <w:tab w:val="right" w:pos="7906"/>
      </w:tabs>
      <w:spacing w:after="0" w:line="259" w:lineRule="auto"/>
    </w:pPr>
    <w:rPr>
      <w:rFonts w:eastAsiaTheme="minorEastAsia"/>
      <w:color w:val="737477" w:themeColor="background2"/>
    </w:rPr>
  </w:style>
  <w:style w:type="paragraph" w:styleId="TOC6">
    <w:name w:val="toc 6"/>
    <w:basedOn w:val="Normal"/>
    <w:next w:val="Normal"/>
    <w:autoRedefine/>
    <w:uiPriority w:val="39"/>
    <w:unhideWhenUsed/>
    <w:rsid w:val="004A66BD"/>
    <w:pPr>
      <w:spacing w:after="100" w:line="259" w:lineRule="auto"/>
      <w:ind w:left="1100"/>
    </w:pPr>
    <w:rPr>
      <w:rFonts w:asciiTheme="minorHAnsi" w:eastAsiaTheme="minorEastAsia" w:hAnsiTheme="minorHAns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BD2B1E"/>
    <w:pPr>
      <w:spacing w:after="100" w:line="259" w:lineRule="auto"/>
      <w:ind w:left="1320"/>
    </w:pPr>
    <w:rPr>
      <w:rFonts w:asciiTheme="minorHAnsi" w:eastAsiaTheme="minorEastAsia" w:hAnsiTheme="minorHAns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BD2B1E"/>
    <w:pPr>
      <w:spacing w:after="100" w:line="259" w:lineRule="auto"/>
      <w:ind w:left="1540"/>
    </w:pPr>
    <w:rPr>
      <w:rFonts w:asciiTheme="minorHAnsi" w:eastAsiaTheme="minorEastAsia" w:hAnsiTheme="minorHAns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BD2B1E"/>
    <w:pPr>
      <w:spacing w:after="100" w:line="259" w:lineRule="auto"/>
      <w:ind w:left="1760"/>
    </w:pPr>
    <w:rPr>
      <w:rFonts w:asciiTheme="minorHAnsi" w:eastAsiaTheme="minorEastAsia" w:hAnsiTheme="minorHAnsi"/>
      <w:color w:val="auto"/>
    </w:rPr>
  </w:style>
  <w:style w:type="paragraph" w:customStyle="1" w:styleId="Table">
    <w:name w:val="Table"/>
    <w:basedOn w:val="Normal"/>
    <w:qFormat/>
    <w:rsid w:val="00B006AC"/>
    <w:pPr>
      <w:spacing w:after="0"/>
    </w:pPr>
    <w:rPr>
      <w:spacing w:val="3"/>
      <w:szCs w:val="13"/>
    </w:rPr>
  </w:style>
  <w:style w:type="numbering" w:customStyle="1" w:styleId="CurrentList2">
    <w:name w:val="Current List2"/>
    <w:uiPriority w:val="99"/>
    <w:rsid w:val="00370694"/>
    <w:pPr>
      <w:numPr>
        <w:numId w:val="9"/>
      </w:numPr>
    </w:pPr>
  </w:style>
  <w:style w:type="numbering" w:customStyle="1" w:styleId="CurrentList3">
    <w:name w:val="Current List3"/>
    <w:uiPriority w:val="99"/>
    <w:rsid w:val="00370694"/>
    <w:pPr>
      <w:numPr>
        <w:numId w:val="10"/>
      </w:numPr>
    </w:pPr>
  </w:style>
  <w:style w:type="paragraph" w:customStyle="1" w:styleId="SubBullet2">
    <w:name w:val="Sub Bullet 2"/>
    <w:basedOn w:val="SubBullet"/>
    <w:qFormat/>
    <w:rsid w:val="00370694"/>
    <w:pPr>
      <w:numPr>
        <w:numId w:val="14"/>
      </w:numPr>
    </w:pPr>
  </w:style>
  <w:style w:type="numbering" w:customStyle="1" w:styleId="CurrentList4">
    <w:name w:val="Current List4"/>
    <w:uiPriority w:val="99"/>
    <w:rsid w:val="00370694"/>
    <w:pPr>
      <w:numPr>
        <w:numId w:val="11"/>
      </w:numPr>
    </w:pPr>
  </w:style>
  <w:style w:type="numbering" w:customStyle="1" w:styleId="CurrentList5">
    <w:name w:val="Current List5"/>
    <w:uiPriority w:val="99"/>
    <w:rsid w:val="00370694"/>
    <w:pPr>
      <w:numPr>
        <w:numId w:val="13"/>
      </w:numPr>
    </w:pPr>
  </w:style>
  <w:style w:type="paragraph" w:customStyle="1" w:styleId="Numbering">
    <w:name w:val="Numbering"/>
    <w:basedOn w:val="Bullet"/>
    <w:qFormat/>
    <w:rsid w:val="002F3B55"/>
    <w:pPr>
      <w:numPr>
        <w:numId w:val="16"/>
      </w:numPr>
      <w:spacing w:before="200"/>
    </w:pPr>
  </w:style>
  <w:style w:type="numbering" w:customStyle="1" w:styleId="CurrentList6">
    <w:name w:val="Current List6"/>
    <w:uiPriority w:val="99"/>
    <w:rsid w:val="001153D9"/>
    <w:pPr>
      <w:numPr>
        <w:numId w:val="15"/>
      </w:numPr>
    </w:pPr>
  </w:style>
  <w:style w:type="character" w:customStyle="1" w:styleId="Heading6Char">
    <w:name w:val="Heading 6 Char"/>
    <w:basedOn w:val="DefaultParagraphFont"/>
    <w:link w:val="Heading6"/>
    <w:uiPriority w:val="9"/>
    <w:rsid w:val="00016EEC"/>
    <w:rPr>
      <w:rFonts w:ascii="Gill Sans MT" w:eastAsiaTheme="majorEastAsia" w:hAnsi="Gill Sans MT" w:cstheme="majorBidi"/>
      <w:b/>
      <w:color w:val="FF5900" w:themeColor="accent5"/>
    </w:rPr>
  </w:style>
  <w:style w:type="paragraph" w:styleId="ListParagraph">
    <w:name w:val="List Paragraph"/>
    <w:basedOn w:val="Normal"/>
    <w:uiPriority w:val="34"/>
    <w:qFormat/>
    <w:rsid w:val="00A645DD"/>
    <w:pPr>
      <w:spacing w:after="160" w:line="259" w:lineRule="auto"/>
      <w:ind w:left="720"/>
      <w:contextualSpacing/>
    </w:pPr>
    <w:rPr>
      <w:rFonts w:ascii="Verdana" w:hAnsi="Verdana" w:cstheme="minorBidi"/>
      <w:color w:val="auto"/>
      <w:kern w:val="2"/>
      <w:sz w:val="20"/>
      <w14:ligatures w14:val="standardContextual"/>
    </w:rPr>
  </w:style>
  <w:style w:type="paragraph" w:customStyle="1" w:styleId="BioName">
    <w:name w:val="Bio Name"/>
    <w:basedOn w:val="Heading1"/>
    <w:qFormat/>
    <w:rsid w:val="004E1317"/>
    <w:rPr>
      <w:shd w:val="clear" w:color="auto" w:fill="FFFFFF"/>
    </w:rPr>
  </w:style>
  <w:style w:type="paragraph" w:customStyle="1" w:styleId="BioTitle">
    <w:name w:val="Bio Title"/>
    <w:basedOn w:val="BioName"/>
    <w:qFormat/>
    <w:rsid w:val="004E1317"/>
    <w:pPr>
      <w:spacing w:after="0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6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4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6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6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1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6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5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0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1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53239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580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8544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623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3931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849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4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4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12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2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8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1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6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6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291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lani.tarozzi@populationhp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yj/Library/CloudStorage/OneDrive-SharedLibraries-PopulationHealthPartners,LLC/Metsera%20-%20Documents/04.%20Communications%20Program/Branding/Templates/Word/Metsera_Word_Template_230809_04.dotx" TargetMode="External"/></Relationships>
</file>

<file path=word/theme/theme1.xml><?xml version="1.0" encoding="utf-8"?>
<a:theme xmlns:a="http://schemas.openxmlformats.org/drawingml/2006/main" name="Office Theme">
  <a:themeElements>
    <a:clrScheme name="Metsera">
      <a:dk1>
        <a:srgbClr val="002017"/>
      </a:dk1>
      <a:lt1>
        <a:srgbClr val="FFFFFF"/>
      </a:lt1>
      <a:dk2>
        <a:srgbClr val="3F4041"/>
      </a:dk2>
      <a:lt2>
        <a:srgbClr val="737477"/>
      </a:lt2>
      <a:accent1>
        <a:srgbClr val="003B2A"/>
      </a:accent1>
      <a:accent2>
        <a:srgbClr val="008351"/>
      </a:accent2>
      <a:accent3>
        <a:srgbClr val="61BA49"/>
      </a:accent3>
      <a:accent4>
        <a:srgbClr val="A2E895"/>
      </a:accent4>
      <a:accent5>
        <a:srgbClr val="FF5900"/>
      </a:accent5>
      <a:accent6>
        <a:srgbClr val="F1A33C"/>
      </a:accent6>
      <a:hlink>
        <a:srgbClr val="007FFF"/>
      </a:hlink>
      <a:folHlink>
        <a:srgbClr val="00375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B5AC5FBBB2C4DB9BE0ED4E2D9D977" ma:contentTypeVersion="17" ma:contentTypeDescription="Create a new document." ma:contentTypeScope="" ma:versionID="989318bfd0a85d61dee8390a1be1e584">
  <xsd:schema xmlns:xsd="http://www.w3.org/2001/XMLSchema" xmlns:xs="http://www.w3.org/2001/XMLSchema" xmlns:p="http://schemas.microsoft.com/office/2006/metadata/properties" xmlns:ns2="d8c535c6-63a4-4339-b449-26eeb0d3d3cb" xmlns:ns3="ce1d24c5-b878-439b-8570-a7c8ba6bb6e0" targetNamespace="http://schemas.microsoft.com/office/2006/metadata/properties" ma:root="true" ma:fieldsID="6cbc560feca2f5f11d103408540c7fd4" ns2:_="" ns3:_="">
    <xsd:import namespace="d8c535c6-63a4-4339-b449-26eeb0d3d3cb"/>
    <xsd:import namespace="ce1d24c5-b878-439b-8570-a7c8ba6bb6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Reason" minOccurs="0"/>
                <xsd:element ref="ns2:MediaLengthInSeconds" minOccurs="0"/>
                <xsd:element ref="ns2:Not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535c6-63a4-4339-b449-26eeb0d3d3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88fe80d-a298-4146-b3b6-c61f938191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Reason" ma:index="21" nillable="true" ma:displayName="Reason" ma:description="Final Review prior to going LIVE" ma:format="Dropdown" ma:internalName="Reason">
      <xsd:simpleType>
        <xsd:restriction base="dms:Text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Note" ma:index="23" nillable="true" ma:displayName="Note" ma:format="Dropdown" ma:internalName="Not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d24c5-b878-439b-8570-a7c8ba6bb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52ac7264-13b3-4ad4-bce5-4d183213b293}" ma:internalName="TaxCatchAll" ma:showField="CatchAllData" ma:web="ce1d24c5-b878-439b-8570-a7c8ba6bb6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1d24c5-b878-439b-8570-a7c8ba6bb6e0" xsi:nil="true"/>
    <lcf76f155ced4ddcb4097134ff3c332f xmlns="d8c535c6-63a4-4339-b449-26eeb0d3d3cb">
      <Terms xmlns="http://schemas.microsoft.com/office/infopath/2007/PartnerControls"/>
    </lcf76f155ced4ddcb4097134ff3c332f>
    <Reason xmlns="d8c535c6-63a4-4339-b449-26eeb0d3d3cb" xsi:nil="true"/>
    <Note xmlns="d8c535c6-63a4-4339-b449-26eeb0d3d3cb" xsi:nil="true"/>
  </documentManagement>
</p:properties>
</file>

<file path=customXml/itemProps1.xml><?xml version="1.0" encoding="utf-8"?>
<ds:datastoreItem xmlns:ds="http://schemas.openxmlformats.org/officeDocument/2006/customXml" ds:itemID="{C183DA51-9620-4AA5-A8C1-7AC0F621F9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3EE909-8864-4163-B5A0-6265D049B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535c6-63a4-4339-b449-26eeb0d3d3cb"/>
    <ds:schemaRef ds:uri="ce1d24c5-b878-439b-8570-a7c8ba6bb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88CFD3-1754-4182-8F44-A42A6EB56B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00FBF6-9F2E-4420-BD37-07C4CBD519F0}">
  <ds:schemaRefs>
    <ds:schemaRef ds:uri="http://schemas.microsoft.com/office/2006/metadata/properties"/>
    <ds:schemaRef ds:uri="http://schemas.microsoft.com/office/infopath/2007/PartnerControls"/>
    <ds:schemaRef ds:uri="ce1d24c5-b878-439b-8570-a7c8ba6bb6e0"/>
    <ds:schemaRef ds:uri="d8c535c6-63a4-4339-b449-26eeb0d3d3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Metsera_Word_Template_230809_04.dotx</Template>
  <TotalTime>0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Stuart Lopez</cp:lastModifiedBy>
  <cp:revision>2</cp:revision>
  <cp:lastPrinted>2023-04-05T18:21:00Z</cp:lastPrinted>
  <dcterms:created xsi:type="dcterms:W3CDTF">2024-02-07T14:59:00Z</dcterms:created>
  <dcterms:modified xsi:type="dcterms:W3CDTF">2024-02-07T14:59:00Z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0x010100723B5AC5FBBB2C4DB9BE0ED4E2D9D977</vt:lpwstr>
  </property>
  <property fmtid="{D5CDD505-2E9C-101B-9397-08002B2CF9AE}" pid="3" name="MediaServiceImageTags">
    <vt:lpwstr/>
  </property>
</Properties>
</file>