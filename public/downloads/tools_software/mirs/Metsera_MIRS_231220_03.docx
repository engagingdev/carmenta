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9548" w14:textId="77777777" w:rsidR="00915B20" w:rsidRDefault="00915B20" w:rsidP="00915B20">
      <w:bookmarkStart w:id="0" w:name="_Hlk123675188"/>
      <w:bookmarkStart w:id="1" w:name="_Toc102795193"/>
      <w:bookmarkStart w:id="2" w:name="_Toc102795275"/>
      <w:bookmarkStart w:id="3" w:name="_Toc102795357"/>
      <w:bookmarkStart w:id="4" w:name="_Toc102795440"/>
      <w:bookmarkStart w:id="5" w:name="_Toc102795497"/>
      <w:bookmarkStart w:id="6" w:name="_Toc102795534"/>
      <w:bookmarkEnd w:id="0"/>
    </w:p>
    <w:tbl>
      <w:tblPr>
        <w:tblStyle w:val="TableGrid"/>
        <w:tblW w:w="801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tblGrid>
      <w:tr w:rsidR="002F10A1" w14:paraId="7CA45F24" w14:textId="77777777" w:rsidTr="00015642">
        <w:trPr>
          <w:trHeight w:val="7151"/>
        </w:trPr>
        <w:tc>
          <w:tcPr>
            <w:tcW w:w="8010" w:type="dxa"/>
            <w:vAlign w:val="bottom"/>
          </w:tcPr>
          <w:p w14:paraId="791AE17D" w14:textId="19E3B357" w:rsidR="00612DCA" w:rsidRDefault="00FA5C3F" w:rsidP="00B71E46">
            <w:pPr>
              <w:pStyle w:val="Title"/>
              <w:rPr>
                <w:bCs/>
              </w:rPr>
            </w:pPr>
            <w:r w:rsidRPr="00FA5C3F">
              <w:rPr>
                <w:bCs/>
              </w:rPr>
              <w:t>M</w:t>
            </w:r>
            <w:r w:rsidR="00612DCA" w:rsidRPr="00612DCA">
              <w:rPr>
                <w:bCs/>
                <w:color w:val="AAABAD" w:themeColor="background2" w:themeTint="99"/>
              </w:rPr>
              <w:t>essages</w:t>
            </w:r>
          </w:p>
          <w:p w14:paraId="78D5CE81" w14:textId="711D44C3" w:rsidR="00612DCA" w:rsidRDefault="00FA5C3F" w:rsidP="00B71E46">
            <w:pPr>
              <w:pStyle w:val="Title"/>
              <w:rPr>
                <w:bCs/>
              </w:rPr>
            </w:pPr>
            <w:r w:rsidRPr="00FA5C3F">
              <w:rPr>
                <w:bCs/>
              </w:rPr>
              <w:t>I</w:t>
            </w:r>
            <w:r w:rsidR="00612DCA" w:rsidRPr="00612DCA">
              <w:rPr>
                <w:bCs/>
                <w:color w:val="AAABAD" w:themeColor="background2" w:themeTint="99"/>
              </w:rPr>
              <w:t>ssues</w:t>
            </w:r>
          </w:p>
          <w:p w14:paraId="2E4F921D" w14:textId="6C6F8DFF" w:rsidR="00612DCA" w:rsidRDefault="00FA5C3F" w:rsidP="00B71E46">
            <w:pPr>
              <w:pStyle w:val="Title"/>
              <w:rPr>
                <w:bCs/>
              </w:rPr>
            </w:pPr>
            <w:r w:rsidRPr="00FA5C3F">
              <w:rPr>
                <w:bCs/>
              </w:rPr>
              <w:t>R</w:t>
            </w:r>
            <w:r w:rsidR="00612DCA" w:rsidRPr="00612DCA">
              <w:rPr>
                <w:bCs/>
                <w:color w:val="AAABAD" w:themeColor="background2" w:themeTint="99"/>
              </w:rPr>
              <w:t>esponse</w:t>
            </w:r>
          </w:p>
          <w:p w14:paraId="5D93143D" w14:textId="4E61BB00" w:rsidR="00B71E46" w:rsidRPr="00B71E46" w:rsidRDefault="00FA5C3F" w:rsidP="00B71E46">
            <w:pPr>
              <w:pStyle w:val="Title"/>
              <w:rPr>
                <w:bCs/>
              </w:rPr>
            </w:pPr>
            <w:r w:rsidRPr="00FA5C3F">
              <w:rPr>
                <w:bCs/>
              </w:rPr>
              <w:t>S</w:t>
            </w:r>
            <w:r w:rsidR="00612DCA" w:rsidRPr="00612DCA">
              <w:rPr>
                <w:bCs/>
                <w:color w:val="AAABAD" w:themeColor="background2" w:themeTint="99"/>
              </w:rPr>
              <w:t>upport</w:t>
            </w:r>
          </w:p>
          <w:p w14:paraId="41232738" w14:textId="77777777" w:rsidR="005D55A9" w:rsidRPr="005D55A9" w:rsidRDefault="005D55A9" w:rsidP="00B71E46">
            <w:pPr>
              <w:pStyle w:val="Subtitle"/>
            </w:pPr>
          </w:p>
        </w:tc>
      </w:tr>
      <w:tr w:rsidR="002F10A1" w14:paraId="40C8686D" w14:textId="77777777" w:rsidTr="00015642">
        <w:trPr>
          <w:trHeight w:val="283"/>
        </w:trPr>
        <w:tc>
          <w:tcPr>
            <w:tcW w:w="8010" w:type="dxa"/>
          </w:tcPr>
          <w:p w14:paraId="48E2D313" w14:textId="703E440F" w:rsidR="002F10A1" w:rsidRPr="00C370AE" w:rsidRDefault="002F10A1" w:rsidP="00860CA6">
            <w:r w:rsidRPr="00C370AE">
              <w:fldChar w:fldCharType="begin"/>
            </w:r>
            <w:r w:rsidRPr="00C370AE">
              <w:instrText xml:space="preserve"> DATE \@ "d MMMM yyyy" </w:instrText>
            </w:r>
            <w:r w:rsidRPr="00C370AE">
              <w:fldChar w:fldCharType="separate"/>
            </w:r>
            <w:r w:rsidR="00612DCA">
              <w:rPr>
                <w:noProof/>
              </w:rPr>
              <w:t>21 December 2023</w:t>
            </w:r>
            <w:r w:rsidRPr="00C370AE">
              <w:fldChar w:fldCharType="end"/>
            </w:r>
          </w:p>
        </w:tc>
      </w:tr>
      <w:bookmarkEnd w:id="1"/>
      <w:bookmarkEnd w:id="2"/>
      <w:bookmarkEnd w:id="3"/>
      <w:bookmarkEnd w:id="4"/>
      <w:bookmarkEnd w:id="5"/>
      <w:bookmarkEnd w:id="6"/>
    </w:tbl>
    <w:p w14:paraId="635B0658" w14:textId="77777777" w:rsidR="00B5566F" w:rsidRDefault="00B5566F" w:rsidP="00B5566F">
      <w:pPr>
        <w:rPr>
          <w:rFonts w:ascii="Helvetica" w:hAnsi="Helvetica"/>
          <w:b/>
          <w:bCs/>
          <w:color w:val="002017" w:themeColor="text1"/>
        </w:rPr>
      </w:pPr>
      <w:r>
        <w:rPr>
          <w:rFonts w:ascii="Helvetica" w:hAnsi="Helvetica"/>
          <w:b/>
          <w:bCs/>
          <w:color w:val="002017" w:themeColor="text1"/>
        </w:rPr>
        <w:br w:type="page"/>
      </w:r>
    </w:p>
    <w:sdt>
      <w:sdtPr>
        <w:rPr>
          <w:rFonts w:ascii="Candara" w:eastAsiaTheme="minorHAnsi" w:hAnsi="Candara" w:cstheme="minorBidi"/>
          <w:b w:val="0"/>
          <w:bCs/>
          <w:caps w:val="0"/>
          <w:color w:val="auto"/>
          <w:sz w:val="20"/>
          <w:szCs w:val="22"/>
        </w:rPr>
        <w:id w:val="799578896"/>
        <w:docPartObj>
          <w:docPartGallery w:val="Table of Contents"/>
          <w:docPartUnique/>
        </w:docPartObj>
      </w:sdtPr>
      <w:sdtEndPr>
        <w:rPr>
          <w:rFonts w:cs="Times New Roman (Body CS)"/>
          <w:bCs w:val="0"/>
          <w:noProof/>
          <w:color w:val="3F4041" w:themeColor="text2"/>
          <w:sz w:val="22"/>
        </w:rPr>
      </w:sdtEndPr>
      <w:sdtContent>
        <w:p w14:paraId="32985748" w14:textId="77777777" w:rsidR="00B51D68" w:rsidRPr="00C379EA" w:rsidRDefault="00B51D68" w:rsidP="00B51D68">
          <w:pPr>
            <w:pStyle w:val="TOCHeading"/>
            <w:ind w:right="720"/>
            <w:rPr>
              <w:noProof/>
            </w:rPr>
          </w:pPr>
          <w:r>
            <w:t>Table of Contents</w:t>
          </w:r>
          <w:r>
            <w:rPr>
              <w:rFonts w:ascii="Verdana" w:hAnsi="Verdana" w:cs="Calibri Light (Headings)"/>
              <w:bCs/>
              <w:caps w:val="0"/>
              <w:color w:val="002017" w:themeColor="text1"/>
              <w:sz w:val="20"/>
              <w:szCs w:val="28"/>
            </w:rPr>
            <w:fldChar w:fldCharType="begin"/>
          </w:r>
          <w:r>
            <w:instrText xml:space="preserve"> TOC \o "1-3" \h \z \u </w:instrText>
          </w:r>
          <w:r>
            <w:rPr>
              <w:rFonts w:ascii="Verdana" w:hAnsi="Verdana" w:cs="Calibri Light (Headings)"/>
              <w:bCs/>
              <w:caps w:val="0"/>
              <w:color w:val="002017" w:themeColor="text1"/>
              <w:sz w:val="20"/>
              <w:szCs w:val="28"/>
            </w:rPr>
            <w:fldChar w:fldCharType="separate"/>
          </w:r>
        </w:p>
        <w:p w14:paraId="19593CFA" w14:textId="16EAA20F" w:rsidR="00B51D68" w:rsidRDefault="00000000" w:rsidP="00B51D68">
          <w:pPr>
            <w:pStyle w:val="TOC1"/>
            <w:rPr>
              <w:rFonts w:asciiTheme="minorHAnsi" w:eastAsiaTheme="minorEastAsia" w:hAnsiTheme="minorHAnsi" w:cstheme="minorBidi"/>
              <w:b w:val="0"/>
              <w:bCs/>
              <w:noProof/>
              <w:color w:val="auto"/>
              <w:sz w:val="24"/>
            </w:rPr>
          </w:pPr>
          <w:hyperlink w:anchor="_Toc100658976" w:history="1">
            <w:r w:rsidR="00B51D68" w:rsidRPr="009753B9">
              <w:rPr>
                <w:rStyle w:val="Hyperlink"/>
                <w:noProof/>
              </w:rPr>
              <w:t>The MIRS Process and Tables</w:t>
            </w:r>
            <w:r w:rsidR="00B51D68">
              <w:rPr>
                <w:noProof/>
                <w:webHidden/>
              </w:rPr>
              <w:tab/>
            </w:r>
            <w:r w:rsidR="00B51D68">
              <w:rPr>
                <w:noProof/>
                <w:webHidden/>
              </w:rPr>
              <w:fldChar w:fldCharType="begin"/>
            </w:r>
            <w:r w:rsidR="00B51D68">
              <w:rPr>
                <w:noProof/>
                <w:webHidden/>
              </w:rPr>
              <w:instrText xml:space="preserve"> PAGEREF _Toc100658976 \h </w:instrText>
            </w:r>
            <w:r w:rsidR="00B51D68">
              <w:rPr>
                <w:noProof/>
                <w:webHidden/>
              </w:rPr>
            </w:r>
            <w:r w:rsidR="00B51D68">
              <w:rPr>
                <w:noProof/>
                <w:webHidden/>
              </w:rPr>
              <w:fldChar w:fldCharType="separate"/>
            </w:r>
            <w:r w:rsidR="00612DCA">
              <w:rPr>
                <w:noProof/>
                <w:webHidden/>
              </w:rPr>
              <w:t>3</w:t>
            </w:r>
            <w:r w:rsidR="00B51D68">
              <w:rPr>
                <w:noProof/>
                <w:webHidden/>
              </w:rPr>
              <w:fldChar w:fldCharType="end"/>
            </w:r>
          </w:hyperlink>
        </w:p>
        <w:p w14:paraId="0F84F1CE" w14:textId="008B181B" w:rsidR="00B51D68" w:rsidRDefault="00000000" w:rsidP="00B71E46">
          <w:pPr>
            <w:pStyle w:val="TOC3"/>
            <w:rPr>
              <w:rFonts w:asciiTheme="minorHAnsi" w:eastAsiaTheme="minorEastAsia" w:hAnsiTheme="minorHAnsi" w:cstheme="minorBidi"/>
              <w:sz w:val="24"/>
              <w:szCs w:val="24"/>
            </w:rPr>
          </w:pPr>
          <w:hyperlink w:anchor="_Toc100658977" w:history="1">
            <w:r w:rsidR="00B51D68" w:rsidRPr="009753B9">
              <w:rPr>
                <w:rStyle w:val="Hyperlink"/>
              </w:rPr>
              <w:t>Overview of MIRS</w:t>
            </w:r>
            <w:r w:rsidR="00B51D68">
              <w:rPr>
                <w:webHidden/>
              </w:rPr>
              <w:tab/>
            </w:r>
            <w:r w:rsidR="00B51D68">
              <w:rPr>
                <w:webHidden/>
              </w:rPr>
              <w:fldChar w:fldCharType="begin"/>
            </w:r>
            <w:r w:rsidR="00B51D68">
              <w:rPr>
                <w:webHidden/>
              </w:rPr>
              <w:instrText xml:space="preserve"> PAGEREF _Toc100658977 \h </w:instrText>
            </w:r>
            <w:r w:rsidR="00B51D68">
              <w:rPr>
                <w:webHidden/>
              </w:rPr>
            </w:r>
            <w:r w:rsidR="00B51D68">
              <w:rPr>
                <w:webHidden/>
              </w:rPr>
              <w:fldChar w:fldCharType="separate"/>
            </w:r>
            <w:r w:rsidR="00612DCA">
              <w:rPr>
                <w:webHidden/>
              </w:rPr>
              <w:t>3</w:t>
            </w:r>
            <w:r w:rsidR="00B51D68">
              <w:rPr>
                <w:webHidden/>
              </w:rPr>
              <w:fldChar w:fldCharType="end"/>
            </w:r>
          </w:hyperlink>
        </w:p>
        <w:p w14:paraId="7A3D1B0A" w14:textId="0C9BFE79" w:rsidR="00B51D68" w:rsidRDefault="00000000" w:rsidP="00B51D68">
          <w:pPr>
            <w:pStyle w:val="TOC2"/>
            <w:rPr>
              <w:rFonts w:asciiTheme="minorHAnsi" w:eastAsiaTheme="minorEastAsia" w:hAnsiTheme="minorHAnsi" w:cstheme="minorBidi"/>
              <w:bCs/>
              <w:noProof/>
              <w:sz w:val="24"/>
              <w:szCs w:val="24"/>
            </w:rPr>
          </w:pPr>
          <w:hyperlink w:anchor="_Toc100658978" w:history="1">
            <w:r w:rsidR="00B51D68" w:rsidRPr="009753B9">
              <w:rPr>
                <w:rStyle w:val="Hyperlink"/>
                <w:noProof/>
              </w:rPr>
              <w:t>What is a MIRS Table?</w:t>
            </w:r>
            <w:r w:rsidR="00B51D68">
              <w:rPr>
                <w:noProof/>
                <w:webHidden/>
              </w:rPr>
              <w:tab/>
            </w:r>
            <w:r w:rsidR="00B51D68">
              <w:rPr>
                <w:noProof/>
                <w:webHidden/>
              </w:rPr>
              <w:fldChar w:fldCharType="begin"/>
            </w:r>
            <w:r w:rsidR="00B51D68">
              <w:rPr>
                <w:noProof/>
                <w:webHidden/>
              </w:rPr>
              <w:instrText xml:space="preserve"> PAGEREF _Toc100658978 \h </w:instrText>
            </w:r>
            <w:r w:rsidR="00B51D68">
              <w:rPr>
                <w:noProof/>
                <w:webHidden/>
              </w:rPr>
            </w:r>
            <w:r w:rsidR="00B51D68">
              <w:rPr>
                <w:noProof/>
                <w:webHidden/>
              </w:rPr>
              <w:fldChar w:fldCharType="separate"/>
            </w:r>
            <w:r w:rsidR="00612DCA">
              <w:rPr>
                <w:noProof/>
                <w:webHidden/>
              </w:rPr>
              <w:t>3</w:t>
            </w:r>
            <w:r w:rsidR="00B51D68">
              <w:rPr>
                <w:noProof/>
                <w:webHidden/>
              </w:rPr>
              <w:fldChar w:fldCharType="end"/>
            </w:r>
          </w:hyperlink>
        </w:p>
        <w:p w14:paraId="1543391C" w14:textId="2C9F40DD" w:rsidR="00B51D68" w:rsidRDefault="00000000" w:rsidP="00B51D68">
          <w:pPr>
            <w:pStyle w:val="TOC2"/>
            <w:rPr>
              <w:rFonts w:asciiTheme="minorHAnsi" w:eastAsiaTheme="minorEastAsia" w:hAnsiTheme="minorHAnsi" w:cstheme="minorBidi"/>
              <w:bCs/>
              <w:noProof/>
              <w:sz w:val="24"/>
              <w:szCs w:val="24"/>
            </w:rPr>
          </w:pPr>
          <w:hyperlink w:anchor="_Toc100658979" w:history="1">
            <w:r w:rsidR="00B51D68" w:rsidRPr="009753B9">
              <w:rPr>
                <w:rStyle w:val="Hyperlink"/>
                <w:noProof/>
              </w:rPr>
              <w:t>Types of MIRS</w:t>
            </w:r>
            <w:r w:rsidR="00B51D68">
              <w:rPr>
                <w:noProof/>
                <w:webHidden/>
              </w:rPr>
              <w:tab/>
            </w:r>
            <w:r w:rsidR="00B51D68">
              <w:rPr>
                <w:noProof/>
                <w:webHidden/>
              </w:rPr>
              <w:fldChar w:fldCharType="begin"/>
            </w:r>
            <w:r w:rsidR="00B51D68">
              <w:rPr>
                <w:noProof/>
                <w:webHidden/>
              </w:rPr>
              <w:instrText xml:space="preserve"> PAGEREF _Toc100658979 \h </w:instrText>
            </w:r>
            <w:r w:rsidR="00B51D68">
              <w:rPr>
                <w:noProof/>
                <w:webHidden/>
              </w:rPr>
            </w:r>
            <w:r w:rsidR="00B51D68">
              <w:rPr>
                <w:noProof/>
                <w:webHidden/>
              </w:rPr>
              <w:fldChar w:fldCharType="separate"/>
            </w:r>
            <w:r w:rsidR="00612DCA">
              <w:rPr>
                <w:noProof/>
                <w:webHidden/>
              </w:rPr>
              <w:t>5</w:t>
            </w:r>
            <w:r w:rsidR="00B51D68">
              <w:rPr>
                <w:noProof/>
                <w:webHidden/>
              </w:rPr>
              <w:fldChar w:fldCharType="end"/>
            </w:r>
          </w:hyperlink>
        </w:p>
        <w:p w14:paraId="4EF29EFE" w14:textId="2125EAD3" w:rsidR="00B51D68" w:rsidRDefault="00000000" w:rsidP="00B51D68">
          <w:pPr>
            <w:pStyle w:val="TOC2"/>
            <w:rPr>
              <w:rFonts w:asciiTheme="minorHAnsi" w:eastAsiaTheme="minorEastAsia" w:hAnsiTheme="minorHAnsi" w:cstheme="minorBidi"/>
              <w:bCs/>
              <w:noProof/>
              <w:sz w:val="24"/>
              <w:szCs w:val="24"/>
            </w:rPr>
          </w:pPr>
          <w:hyperlink w:anchor="_Toc100658980" w:history="1">
            <w:r w:rsidR="00B51D68" w:rsidRPr="009753B9">
              <w:rPr>
                <w:rStyle w:val="Hyperlink"/>
                <w:noProof/>
              </w:rPr>
              <w:t>MIRS Process Description</w:t>
            </w:r>
            <w:r w:rsidR="00B51D68">
              <w:rPr>
                <w:noProof/>
                <w:webHidden/>
              </w:rPr>
              <w:tab/>
            </w:r>
            <w:r w:rsidR="00B51D68">
              <w:rPr>
                <w:noProof/>
                <w:webHidden/>
              </w:rPr>
              <w:fldChar w:fldCharType="begin"/>
            </w:r>
            <w:r w:rsidR="00B51D68">
              <w:rPr>
                <w:noProof/>
                <w:webHidden/>
              </w:rPr>
              <w:instrText xml:space="preserve"> PAGEREF _Toc100658980 \h </w:instrText>
            </w:r>
            <w:r w:rsidR="00B51D68">
              <w:rPr>
                <w:noProof/>
                <w:webHidden/>
              </w:rPr>
            </w:r>
            <w:r w:rsidR="00B51D68">
              <w:rPr>
                <w:noProof/>
                <w:webHidden/>
              </w:rPr>
              <w:fldChar w:fldCharType="separate"/>
            </w:r>
            <w:r w:rsidR="00612DCA">
              <w:rPr>
                <w:noProof/>
                <w:webHidden/>
              </w:rPr>
              <w:t>6</w:t>
            </w:r>
            <w:r w:rsidR="00B51D68">
              <w:rPr>
                <w:noProof/>
                <w:webHidden/>
              </w:rPr>
              <w:fldChar w:fldCharType="end"/>
            </w:r>
          </w:hyperlink>
        </w:p>
        <w:p w14:paraId="4CCA5C7A" w14:textId="7E4421DD" w:rsidR="00B51D68" w:rsidRDefault="00000000" w:rsidP="00B71E46">
          <w:pPr>
            <w:pStyle w:val="TOC3"/>
            <w:rPr>
              <w:rFonts w:asciiTheme="minorHAnsi" w:eastAsiaTheme="minorEastAsia" w:hAnsiTheme="minorHAnsi" w:cstheme="minorBidi"/>
              <w:sz w:val="24"/>
              <w:szCs w:val="24"/>
            </w:rPr>
          </w:pPr>
          <w:hyperlink w:anchor="_Toc100658981" w:history="1">
            <w:r w:rsidR="00B51D68" w:rsidRPr="009753B9">
              <w:rPr>
                <w:rStyle w:val="Hyperlink"/>
              </w:rPr>
              <w:t>Conducting a MIRS Session</w:t>
            </w:r>
            <w:r w:rsidR="00B51D68">
              <w:rPr>
                <w:webHidden/>
              </w:rPr>
              <w:tab/>
            </w:r>
            <w:r w:rsidR="00B51D68">
              <w:rPr>
                <w:webHidden/>
              </w:rPr>
              <w:fldChar w:fldCharType="begin"/>
            </w:r>
            <w:r w:rsidR="00B51D68">
              <w:rPr>
                <w:webHidden/>
              </w:rPr>
              <w:instrText xml:space="preserve"> PAGEREF _Toc100658981 \h </w:instrText>
            </w:r>
            <w:r w:rsidR="00B51D68">
              <w:rPr>
                <w:webHidden/>
              </w:rPr>
            </w:r>
            <w:r w:rsidR="00B51D68">
              <w:rPr>
                <w:webHidden/>
              </w:rPr>
              <w:fldChar w:fldCharType="separate"/>
            </w:r>
            <w:r w:rsidR="00612DCA">
              <w:rPr>
                <w:webHidden/>
              </w:rPr>
              <w:t>6</w:t>
            </w:r>
            <w:r w:rsidR="00B51D68">
              <w:rPr>
                <w:webHidden/>
              </w:rPr>
              <w:fldChar w:fldCharType="end"/>
            </w:r>
          </w:hyperlink>
        </w:p>
        <w:p w14:paraId="0A4A84DF" w14:textId="530A3D04" w:rsidR="00B51D68" w:rsidRDefault="00000000" w:rsidP="00B71E46">
          <w:pPr>
            <w:pStyle w:val="TOC3"/>
            <w:rPr>
              <w:rFonts w:asciiTheme="minorHAnsi" w:eastAsiaTheme="minorEastAsia" w:hAnsiTheme="minorHAnsi" w:cstheme="minorBidi"/>
              <w:sz w:val="24"/>
              <w:szCs w:val="24"/>
            </w:rPr>
          </w:pPr>
          <w:hyperlink w:anchor="_Toc100658982" w:history="1">
            <w:r w:rsidR="00B51D68" w:rsidRPr="009753B9">
              <w:rPr>
                <w:rStyle w:val="Hyperlink"/>
              </w:rPr>
              <w:t>The Basic Process</w:t>
            </w:r>
            <w:r w:rsidR="00B51D68">
              <w:rPr>
                <w:webHidden/>
              </w:rPr>
              <w:tab/>
            </w:r>
            <w:r w:rsidR="00B51D68">
              <w:rPr>
                <w:webHidden/>
              </w:rPr>
              <w:fldChar w:fldCharType="begin"/>
            </w:r>
            <w:r w:rsidR="00B51D68">
              <w:rPr>
                <w:webHidden/>
              </w:rPr>
              <w:instrText xml:space="preserve"> PAGEREF _Toc100658982 \h </w:instrText>
            </w:r>
            <w:r w:rsidR="00B51D68">
              <w:rPr>
                <w:webHidden/>
              </w:rPr>
            </w:r>
            <w:r w:rsidR="00B51D68">
              <w:rPr>
                <w:webHidden/>
              </w:rPr>
              <w:fldChar w:fldCharType="separate"/>
            </w:r>
            <w:r w:rsidR="00612DCA">
              <w:rPr>
                <w:webHidden/>
              </w:rPr>
              <w:t>6</w:t>
            </w:r>
            <w:r w:rsidR="00B51D68">
              <w:rPr>
                <w:webHidden/>
              </w:rPr>
              <w:fldChar w:fldCharType="end"/>
            </w:r>
          </w:hyperlink>
        </w:p>
        <w:p w14:paraId="67D81C9A" w14:textId="383D0582" w:rsidR="00B51D68" w:rsidRDefault="00000000" w:rsidP="00B71E46">
          <w:pPr>
            <w:pStyle w:val="TOC3"/>
            <w:rPr>
              <w:rFonts w:asciiTheme="minorHAnsi" w:eastAsiaTheme="minorEastAsia" w:hAnsiTheme="minorHAnsi" w:cstheme="minorBidi"/>
              <w:sz w:val="24"/>
              <w:szCs w:val="24"/>
            </w:rPr>
          </w:pPr>
          <w:hyperlink w:anchor="_Toc100658983" w:history="1">
            <w:r w:rsidR="00B51D68" w:rsidRPr="009753B9">
              <w:rPr>
                <w:rStyle w:val="Hyperlink"/>
              </w:rPr>
              <w:t>Variation</w:t>
            </w:r>
            <w:r w:rsidR="00B51D68">
              <w:rPr>
                <w:webHidden/>
              </w:rPr>
              <w:tab/>
            </w:r>
            <w:r w:rsidR="00B51D68">
              <w:rPr>
                <w:webHidden/>
              </w:rPr>
              <w:fldChar w:fldCharType="begin"/>
            </w:r>
            <w:r w:rsidR="00B51D68">
              <w:rPr>
                <w:webHidden/>
              </w:rPr>
              <w:instrText xml:space="preserve"> PAGEREF _Toc100658983 \h </w:instrText>
            </w:r>
            <w:r w:rsidR="00B51D68">
              <w:rPr>
                <w:webHidden/>
              </w:rPr>
            </w:r>
            <w:r w:rsidR="00B51D68">
              <w:rPr>
                <w:webHidden/>
              </w:rPr>
              <w:fldChar w:fldCharType="separate"/>
            </w:r>
            <w:r w:rsidR="00612DCA">
              <w:rPr>
                <w:webHidden/>
              </w:rPr>
              <w:t>10</w:t>
            </w:r>
            <w:r w:rsidR="00B51D68">
              <w:rPr>
                <w:webHidden/>
              </w:rPr>
              <w:fldChar w:fldCharType="end"/>
            </w:r>
          </w:hyperlink>
        </w:p>
        <w:p w14:paraId="68CE259F" w14:textId="3C89A3F1" w:rsidR="00B51D68" w:rsidRDefault="00000000" w:rsidP="00B71E46">
          <w:pPr>
            <w:pStyle w:val="TOC3"/>
            <w:rPr>
              <w:rFonts w:asciiTheme="minorHAnsi" w:eastAsiaTheme="minorEastAsia" w:hAnsiTheme="minorHAnsi" w:cstheme="minorBidi"/>
              <w:sz w:val="24"/>
              <w:szCs w:val="24"/>
            </w:rPr>
          </w:pPr>
          <w:hyperlink w:anchor="_Toc100658984" w:history="1">
            <w:r w:rsidR="00B51D68" w:rsidRPr="009753B9">
              <w:rPr>
                <w:rStyle w:val="Hyperlink"/>
              </w:rPr>
              <w:t>Time Commitment</w:t>
            </w:r>
            <w:r w:rsidR="00B51D68">
              <w:rPr>
                <w:webHidden/>
              </w:rPr>
              <w:tab/>
            </w:r>
            <w:r w:rsidR="00B51D68">
              <w:rPr>
                <w:webHidden/>
              </w:rPr>
              <w:fldChar w:fldCharType="begin"/>
            </w:r>
            <w:r w:rsidR="00B51D68">
              <w:rPr>
                <w:webHidden/>
              </w:rPr>
              <w:instrText xml:space="preserve"> PAGEREF _Toc100658984 \h </w:instrText>
            </w:r>
            <w:r w:rsidR="00B51D68">
              <w:rPr>
                <w:webHidden/>
              </w:rPr>
            </w:r>
            <w:r w:rsidR="00B51D68">
              <w:rPr>
                <w:webHidden/>
              </w:rPr>
              <w:fldChar w:fldCharType="separate"/>
            </w:r>
            <w:r w:rsidR="00612DCA">
              <w:rPr>
                <w:webHidden/>
              </w:rPr>
              <w:t>11</w:t>
            </w:r>
            <w:r w:rsidR="00B51D68">
              <w:rPr>
                <w:webHidden/>
              </w:rPr>
              <w:fldChar w:fldCharType="end"/>
            </w:r>
          </w:hyperlink>
        </w:p>
        <w:p w14:paraId="47863142" w14:textId="2F024050" w:rsidR="00B51D68" w:rsidRDefault="00000000" w:rsidP="00B71E46">
          <w:pPr>
            <w:pStyle w:val="TOC3"/>
            <w:rPr>
              <w:rFonts w:asciiTheme="minorHAnsi" w:eastAsiaTheme="minorEastAsia" w:hAnsiTheme="minorHAnsi" w:cstheme="minorBidi"/>
              <w:sz w:val="24"/>
              <w:szCs w:val="24"/>
            </w:rPr>
          </w:pPr>
          <w:hyperlink w:anchor="_Toc100658985" w:history="1">
            <w:r w:rsidR="00B51D68" w:rsidRPr="009753B9">
              <w:rPr>
                <w:rStyle w:val="Hyperlink"/>
              </w:rPr>
              <w:t>Follow-up</w:t>
            </w:r>
            <w:r w:rsidR="00B51D68">
              <w:rPr>
                <w:webHidden/>
              </w:rPr>
              <w:tab/>
            </w:r>
            <w:r w:rsidR="00B51D68">
              <w:rPr>
                <w:webHidden/>
              </w:rPr>
              <w:fldChar w:fldCharType="begin"/>
            </w:r>
            <w:r w:rsidR="00B51D68">
              <w:rPr>
                <w:webHidden/>
              </w:rPr>
              <w:instrText xml:space="preserve"> PAGEREF _Toc100658985 \h </w:instrText>
            </w:r>
            <w:r w:rsidR="00B51D68">
              <w:rPr>
                <w:webHidden/>
              </w:rPr>
            </w:r>
            <w:r w:rsidR="00B51D68">
              <w:rPr>
                <w:webHidden/>
              </w:rPr>
              <w:fldChar w:fldCharType="separate"/>
            </w:r>
            <w:r w:rsidR="00612DCA">
              <w:rPr>
                <w:webHidden/>
              </w:rPr>
              <w:t>11</w:t>
            </w:r>
            <w:r w:rsidR="00B51D68">
              <w:rPr>
                <w:webHidden/>
              </w:rPr>
              <w:fldChar w:fldCharType="end"/>
            </w:r>
          </w:hyperlink>
        </w:p>
        <w:p w14:paraId="021C8B6B" w14:textId="474C7A43" w:rsidR="00B51D68" w:rsidRDefault="00000000" w:rsidP="00B71E46">
          <w:pPr>
            <w:pStyle w:val="TOC3"/>
            <w:rPr>
              <w:rFonts w:asciiTheme="minorHAnsi" w:eastAsiaTheme="minorEastAsia" w:hAnsiTheme="minorHAnsi" w:cstheme="minorBidi"/>
              <w:sz w:val="24"/>
              <w:szCs w:val="24"/>
            </w:rPr>
          </w:pPr>
          <w:hyperlink w:anchor="_Toc100658986" w:history="1">
            <w:r w:rsidR="00B51D68" w:rsidRPr="009753B9">
              <w:rPr>
                <w:rStyle w:val="Hyperlink"/>
              </w:rPr>
              <w:t>Points Worth Further Consideration</w:t>
            </w:r>
            <w:r w:rsidR="00B51D68">
              <w:rPr>
                <w:webHidden/>
              </w:rPr>
              <w:tab/>
            </w:r>
            <w:r w:rsidR="00B51D68">
              <w:rPr>
                <w:webHidden/>
              </w:rPr>
              <w:fldChar w:fldCharType="begin"/>
            </w:r>
            <w:r w:rsidR="00B51D68">
              <w:rPr>
                <w:webHidden/>
              </w:rPr>
              <w:instrText xml:space="preserve"> PAGEREF _Toc100658986 \h </w:instrText>
            </w:r>
            <w:r w:rsidR="00B51D68">
              <w:rPr>
                <w:webHidden/>
              </w:rPr>
            </w:r>
            <w:r w:rsidR="00B51D68">
              <w:rPr>
                <w:webHidden/>
              </w:rPr>
              <w:fldChar w:fldCharType="separate"/>
            </w:r>
            <w:r w:rsidR="00612DCA">
              <w:rPr>
                <w:webHidden/>
              </w:rPr>
              <w:t>11</w:t>
            </w:r>
            <w:r w:rsidR="00B51D68">
              <w:rPr>
                <w:webHidden/>
              </w:rPr>
              <w:fldChar w:fldCharType="end"/>
            </w:r>
          </w:hyperlink>
        </w:p>
        <w:p w14:paraId="1C1D4491" w14:textId="5C8734D7" w:rsidR="00B51D68" w:rsidRDefault="00000000" w:rsidP="00B71E46">
          <w:pPr>
            <w:pStyle w:val="TOC3"/>
            <w:rPr>
              <w:rFonts w:asciiTheme="minorHAnsi" w:eastAsiaTheme="minorEastAsia" w:hAnsiTheme="minorHAnsi" w:cstheme="minorBidi"/>
              <w:sz w:val="24"/>
              <w:szCs w:val="24"/>
            </w:rPr>
          </w:pPr>
          <w:hyperlink w:anchor="_Toc100658987" w:history="1">
            <w:r w:rsidR="00B51D68" w:rsidRPr="009753B9">
              <w:rPr>
                <w:rStyle w:val="Hyperlink"/>
              </w:rPr>
              <w:t>Create a Parking Lot</w:t>
            </w:r>
            <w:r w:rsidR="00B51D68">
              <w:rPr>
                <w:webHidden/>
              </w:rPr>
              <w:tab/>
            </w:r>
            <w:r w:rsidR="00B51D68">
              <w:rPr>
                <w:webHidden/>
              </w:rPr>
              <w:fldChar w:fldCharType="begin"/>
            </w:r>
            <w:r w:rsidR="00B51D68">
              <w:rPr>
                <w:webHidden/>
              </w:rPr>
              <w:instrText xml:space="preserve"> PAGEREF _Toc100658987 \h </w:instrText>
            </w:r>
            <w:r w:rsidR="00B51D68">
              <w:rPr>
                <w:webHidden/>
              </w:rPr>
            </w:r>
            <w:r w:rsidR="00B51D68">
              <w:rPr>
                <w:webHidden/>
              </w:rPr>
              <w:fldChar w:fldCharType="separate"/>
            </w:r>
            <w:r w:rsidR="00612DCA">
              <w:rPr>
                <w:webHidden/>
              </w:rPr>
              <w:t>12</w:t>
            </w:r>
            <w:r w:rsidR="00B51D68">
              <w:rPr>
                <w:webHidden/>
              </w:rPr>
              <w:fldChar w:fldCharType="end"/>
            </w:r>
          </w:hyperlink>
        </w:p>
        <w:p w14:paraId="29DC271A" w14:textId="54634442" w:rsidR="00B51D68" w:rsidRDefault="00000000" w:rsidP="00B51D68">
          <w:pPr>
            <w:pStyle w:val="TOC2"/>
            <w:rPr>
              <w:rFonts w:asciiTheme="minorHAnsi" w:eastAsiaTheme="minorEastAsia" w:hAnsiTheme="minorHAnsi" w:cstheme="minorBidi"/>
              <w:bCs/>
              <w:noProof/>
              <w:sz w:val="24"/>
              <w:szCs w:val="24"/>
            </w:rPr>
          </w:pPr>
          <w:hyperlink w:anchor="_Toc100658988" w:history="1">
            <w:r w:rsidR="00B51D68" w:rsidRPr="009753B9">
              <w:rPr>
                <w:rStyle w:val="Hyperlink"/>
                <w:noProof/>
              </w:rPr>
              <w:t>Special Processes for a Legacy or Due Diligence review</w:t>
            </w:r>
            <w:r w:rsidR="00B51D68">
              <w:rPr>
                <w:noProof/>
                <w:webHidden/>
              </w:rPr>
              <w:tab/>
            </w:r>
            <w:r w:rsidR="00B51D68">
              <w:rPr>
                <w:noProof/>
                <w:webHidden/>
              </w:rPr>
              <w:fldChar w:fldCharType="begin"/>
            </w:r>
            <w:r w:rsidR="00B51D68">
              <w:rPr>
                <w:noProof/>
                <w:webHidden/>
              </w:rPr>
              <w:instrText xml:space="preserve"> PAGEREF _Toc100658988 \h </w:instrText>
            </w:r>
            <w:r w:rsidR="00B51D68">
              <w:rPr>
                <w:noProof/>
                <w:webHidden/>
              </w:rPr>
            </w:r>
            <w:r w:rsidR="00B51D68">
              <w:rPr>
                <w:noProof/>
                <w:webHidden/>
              </w:rPr>
              <w:fldChar w:fldCharType="separate"/>
            </w:r>
            <w:r w:rsidR="00612DCA">
              <w:rPr>
                <w:noProof/>
                <w:webHidden/>
              </w:rPr>
              <w:t>12</w:t>
            </w:r>
            <w:r w:rsidR="00B51D68">
              <w:rPr>
                <w:noProof/>
                <w:webHidden/>
              </w:rPr>
              <w:fldChar w:fldCharType="end"/>
            </w:r>
          </w:hyperlink>
        </w:p>
        <w:p w14:paraId="7DD4D24E" w14:textId="3C8F050D" w:rsidR="00B51D68" w:rsidRPr="00C379EA" w:rsidRDefault="00000000" w:rsidP="00B51D68">
          <w:pPr>
            <w:pStyle w:val="TOC2"/>
            <w:rPr>
              <w:rFonts w:asciiTheme="minorHAnsi" w:eastAsiaTheme="minorEastAsia" w:hAnsiTheme="minorHAnsi" w:cstheme="minorBidi"/>
              <w:bCs/>
              <w:noProof/>
              <w:sz w:val="24"/>
              <w:szCs w:val="24"/>
            </w:rPr>
          </w:pPr>
          <w:hyperlink w:anchor="_Toc100658989" w:history="1">
            <w:r w:rsidR="00B51D68" w:rsidRPr="009753B9">
              <w:rPr>
                <w:rStyle w:val="Hyperlink"/>
                <w:noProof/>
                <w:lang w:val="en-GB"/>
              </w:rPr>
              <w:t>Reviewing a MIRS</w:t>
            </w:r>
            <w:r w:rsidR="00B51D68">
              <w:rPr>
                <w:noProof/>
                <w:webHidden/>
              </w:rPr>
              <w:tab/>
            </w:r>
            <w:r w:rsidR="00B51D68">
              <w:rPr>
                <w:noProof/>
                <w:webHidden/>
              </w:rPr>
              <w:fldChar w:fldCharType="begin"/>
            </w:r>
            <w:r w:rsidR="00B51D68">
              <w:rPr>
                <w:noProof/>
                <w:webHidden/>
              </w:rPr>
              <w:instrText xml:space="preserve"> PAGEREF _Toc100658989 \h </w:instrText>
            </w:r>
            <w:r w:rsidR="00B51D68">
              <w:rPr>
                <w:noProof/>
                <w:webHidden/>
              </w:rPr>
            </w:r>
            <w:r w:rsidR="00B51D68">
              <w:rPr>
                <w:noProof/>
                <w:webHidden/>
              </w:rPr>
              <w:fldChar w:fldCharType="separate"/>
            </w:r>
            <w:r w:rsidR="00612DCA">
              <w:rPr>
                <w:noProof/>
                <w:webHidden/>
              </w:rPr>
              <w:t>13</w:t>
            </w:r>
            <w:r w:rsidR="00B51D68">
              <w:rPr>
                <w:noProof/>
                <w:webHidden/>
              </w:rPr>
              <w:fldChar w:fldCharType="end"/>
            </w:r>
          </w:hyperlink>
        </w:p>
        <w:p w14:paraId="6894ED93" w14:textId="5FD14760" w:rsidR="00B51D68" w:rsidRDefault="00000000" w:rsidP="00B51D68">
          <w:pPr>
            <w:pStyle w:val="TOC1"/>
            <w:rPr>
              <w:rFonts w:asciiTheme="minorHAnsi" w:eastAsiaTheme="minorEastAsia" w:hAnsiTheme="minorHAnsi" w:cstheme="minorBidi"/>
              <w:b w:val="0"/>
              <w:bCs/>
              <w:noProof/>
              <w:color w:val="auto"/>
              <w:sz w:val="24"/>
            </w:rPr>
          </w:pPr>
          <w:hyperlink w:anchor="_Toc100659011" w:history="1">
            <w:r w:rsidR="00B51D68" w:rsidRPr="009753B9">
              <w:rPr>
                <w:rStyle w:val="Hyperlink"/>
                <w:noProof/>
              </w:rPr>
              <w:t>Appendices</w:t>
            </w:r>
            <w:r w:rsidR="00B51D68">
              <w:rPr>
                <w:noProof/>
                <w:webHidden/>
              </w:rPr>
              <w:tab/>
            </w:r>
            <w:r w:rsidR="00B51D68">
              <w:rPr>
                <w:noProof/>
                <w:webHidden/>
              </w:rPr>
              <w:fldChar w:fldCharType="begin"/>
            </w:r>
            <w:r w:rsidR="00B51D68">
              <w:rPr>
                <w:noProof/>
                <w:webHidden/>
              </w:rPr>
              <w:instrText xml:space="preserve"> PAGEREF _Toc100659011 \h </w:instrText>
            </w:r>
            <w:r w:rsidR="00B51D68">
              <w:rPr>
                <w:noProof/>
                <w:webHidden/>
              </w:rPr>
            </w:r>
            <w:r w:rsidR="00B51D68">
              <w:rPr>
                <w:noProof/>
                <w:webHidden/>
              </w:rPr>
              <w:fldChar w:fldCharType="separate"/>
            </w:r>
            <w:r w:rsidR="00612DCA">
              <w:rPr>
                <w:noProof/>
                <w:webHidden/>
              </w:rPr>
              <w:t>15</w:t>
            </w:r>
            <w:r w:rsidR="00B51D68">
              <w:rPr>
                <w:noProof/>
                <w:webHidden/>
              </w:rPr>
              <w:fldChar w:fldCharType="end"/>
            </w:r>
          </w:hyperlink>
        </w:p>
        <w:p w14:paraId="346B082E" w14:textId="77777777" w:rsidR="00B51D68" w:rsidRDefault="00B51D68" w:rsidP="00B51D68">
          <w:pPr>
            <w:ind w:right="2600"/>
            <w:rPr>
              <w:noProof/>
            </w:rPr>
          </w:pPr>
          <w:r>
            <w:rPr>
              <w:rFonts w:asciiTheme="majorHAnsi" w:hAnsiTheme="majorHAnsi" w:cstheme="majorHAnsi"/>
              <w:caps/>
              <w:sz w:val="24"/>
              <w:szCs w:val="24"/>
            </w:rPr>
            <w:fldChar w:fldCharType="end"/>
          </w:r>
        </w:p>
      </w:sdtContent>
    </w:sdt>
    <w:p w14:paraId="45CCFBF2" w14:textId="0AAB97FC" w:rsidR="00B51D68" w:rsidRDefault="00B51D68" w:rsidP="000E3420">
      <w:r>
        <w:br w:type="page"/>
      </w:r>
    </w:p>
    <w:p w14:paraId="7312E105" w14:textId="77777777" w:rsidR="00B51D68" w:rsidRDefault="00B51D68" w:rsidP="00B51D68">
      <w:pPr>
        <w:pStyle w:val="Heading1"/>
      </w:pPr>
      <w:bookmarkStart w:id="7" w:name="_Toc63861652"/>
      <w:bookmarkStart w:id="8" w:name="_Toc100658976"/>
      <w:r w:rsidRPr="0013413E">
        <w:lastRenderedPageBreak/>
        <w:t>The M</w:t>
      </w:r>
      <w:r>
        <w:t>IRS</w:t>
      </w:r>
      <w:r w:rsidRPr="0013413E">
        <w:t xml:space="preserve"> Process </w:t>
      </w:r>
      <w:r>
        <w:t>a</w:t>
      </w:r>
      <w:r w:rsidRPr="0013413E">
        <w:t>nd Tables</w:t>
      </w:r>
      <w:bookmarkEnd w:id="7"/>
      <w:bookmarkEnd w:id="8"/>
    </w:p>
    <w:p w14:paraId="364F7946" w14:textId="77777777" w:rsidR="00B51D68" w:rsidRDefault="00B51D68" w:rsidP="00B71E46">
      <w:pPr>
        <w:pStyle w:val="TOC3"/>
      </w:pPr>
      <w:bookmarkStart w:id="9" w:name="_Toc63861653"/>
      <w:bookmarkStart w:id="10" w:name="_Toc100658977"/>
      <w:r w:rsidRPr="00696C3F">
        <w:t>Overview</w:t>
      </w:r>
      <w:r>
        <w:t xml:space="preserve"> of MIRS</w:t>
      </w:r>
      <w:bookmarkEnd w:id="9"/>
      <w:bookmarkEnd w:id="10"/>
    </w:p>
    <w:p w14:paraId="21EC4108" w14:textId="6CBBCF83" w:rsidR="00B51D68" w:rsidRPr="00CA667E" w:rsidRDefault="00FA5C3F" w:rsidP="00B51D68">
      <w:proofErr w:type="spellStart"/>
      <w:r>
        <w:t>Metsera</w:t>
      </w:r>
      <w:proofErr w:type="spellEnd"/>
      <w:r w:rsidR="00B51D68" w:rsidRPr="00CA667E">
        <w:t xml:space="preserve"> has endorsed MIRS as the basic intellectual process/tool underscoring all corporate documentation.</w:t>
      </w:r>
      <w:r>
        <w:t xml:space="preserve"> </w:t>
      </w:r>
      <w:r w:rsidR="00B51D68" w:rsidRPr="00CA667E">
        <w:t>MIRS tables have proved themselves to be very effective in support of pharmaceutical developments.</w:t>
      </w:r>
      <w:r>
        <w:t xml:space="preserve"> </w:t>
      </w:r>
      <w:r w:rsidR="00B51D68" w:rsidRPr="00CA667E">
        <w:t>They are flexible and highly adaptive.</w:t>
      </w:r>
      <w:r>
        <w:t xml:space="preserve"> </w:t>
      </w:r>
      <w:r w:rsidR="00B51D68" w:rsidRPr="00CA667E">
        <w:t xml:space="preserve">They can be used everywhere from New </w:t>
      </w:r>
      <w:r w:rsidR="00B51D68">
        <w:t>Companies</w:t>
      </w:r>
      <w:r w:rsidR="00B51D68" w:rsidRPr="00CA667E">
        <w:t xml:space="preserve"> to designing programs, analyzing markets, through development and delivery steps even including investor relations or corporate communications press releases. Indeed, their value is limited only by the scope of imagination by the people who use them.</w:t>
      </w:r>
    </w:p>
    <w:p w14:paraId="7F879822" w14:textId="5432999F" w:rsidR="00B51D68" w:rsidRPr="00CA667E" w:rsidRDefault="00B51D68" w:rsidP="00B51D68">
      <w:r w:rsidRPr="00CA667E">
        <w:t>MIRS is both a process and a product.</w:t>
      </w:r>
      <w:r w:rsidR="00FA5C3F">
        <w:t xml:space="preserve"> </w:t>
      </w:r>
      <w:r w:rsidRPr="00CA667E">
        <w:t xml:space="preserve">The process involves team </w:t>
      </w:r>
      <w:r>
        <w:t>ideation</w:t>
      </w:r>
      <w:r w:rsidRPr="00CA667E">
        <w:t xml:space="preserve">, defining and </w:t>
      </w:r>
      <w:proofErr w:type="spellStart"/>
      <w:r w:rsidRPr="00CA667E">
        <w:t>organising</w:t>
      </w:r>
      <w:proofErr w:type="spellEnd"/>
      <w:r w:rsidRPr="00CA667E">
        <w:t xml:space="preserve"> the main product </w:t>
      </w:r>
      <w:r w:rsidRPr="00E77FB3">
        <w:rPr>
          <w:b/>
          <w:bCs/>
        </w:rPr>
        <w:t>messages</w:t>
      </w:r>
      <w:r w:rsidRPr="00CA667E">
        <w:t xml:space="preserve"> (e.g. development conclusions, interpretations, label statements, promotional claims) and their associated </w:t>
      </w:r>
      <w:r w:rsidRPr="00E77FB3">
        <w:rPr>
          <w:b/>
          <w:bCs/>
        </w:rPr>
        <w:t>issues</w:t>
      </w:r>
      <w:r w:rsidRPr="00CA667E">
        <w:t xml:space="preserve"> (e.g. potential authority questions, objections, threats, adverse findings, inconsistencies) and then addressing each issue with a specific </w:t>
      </w:r>
      <w:r w:rsidRPr="00E77FB3">
        <w:rPr>
          <w:b/>
          <w:bCs/>
        </w:rPr>
        <w:t>response</w:t>
      </w:r>
      <w:r w:rsidRPr="00CA667E">
        <w:t xml:space="preserve"> (e.g. a scientific rationale based on known or published information, proposal for a new study or study design) and identifying the </w:t>
      </w:r>
      <w:r w:rsidRPr="00E77FB3">
        <w:rPr>
          <w:b/>
          <w:bCs/>
        </w:rPr>
        <w:t>support</w:t>
      </w:r>
      <w:r w:rsidRPr="00CA667E">
        <w:t xml:space="preserve"> (source of data/information which supports the message and/or response, e.g. study reference or other data source, publication).</w:t>
      </w:r>
      <w:r w:rsidR="00FA5C3F">
        <w:t xml:space="preserve"> </w:t>
      </w:r>
      <w:r w:rsidRPr="00CA667E">
        <w:t>These are created as a table that includes cross-functional input and links to provide a common repository for the key features of the product and how they can be presented and supported.</w:t>
      </w:r>
    </w:p>
    <w:p w14:paraId="0FE45474" w14:textId="1D5B1D22" w:rsidR="00B51D68" w:rsidRPr="00CA667E" w:rsidRDefault="00B51D68" w:rsidP="00B51D68">
      <w:r w:rsidRPr="00CA667E">
        <w:t>MIRS tables provide an ongoing record of the current known information on the product as well as recording strategies for addressing concerns.</w:t>
      </w:r>
      <w:r w:rsidR="00FA5C3F">
        <w:t xml:space="preserve"> </w:t>
      </w:r>
      <w:r w:rsidRPr="00CA667E">
        <w:t>In addition, MIRS tables identify messages that are yet to be proven but that represent the target for product development.</w:t>
      </w:r>
      <w:r w:rsidR="00FA5C3F">
        <w:t xml:space="preserve"> </w:t>
      </w:r>
      <w:r w:rsidRPr="00CA667E">
        <w:t>By proactively identifying issues and the necessary support, the MIRS process can ensure that study designs and data collection are guided by the goals of development.</w:t>
      </w:r>
    </w:p>
    <w:p w14:paraId="4588A29C" w14:textId="77777777" w:rsidR="00B51D68" w:rsidRPr="00CA667E" w:rsidRDefault="00B51D68" w:rsidP="00B51D68">
      <w:r w:rsidRPr="00CA667E">
        <w:t>The content of the MIRS tables can be modified and updated as the project progresses and ultimately can serve as a data base for providing the content for internal presentations, regulatory and professional presentations, publication plans, business plans, regulatory strategy, protocol design, regulatory documents etc.</w:t>
      </w:r>
    </w:p>
    <w:p w14:paraId="25D3048E" w14:textId="77777777" w:rsidR="00B51D68" w:rsidRPr="00B51D68" w:rsidRDefault="00B51D68" w:rsidP="000B0BEB">
      <w:pPr>
        <w:pStyle w:val="Heading2"/>
      </w:pPr>
      <w:bookmarkStart w:id="11" w:name="_Toc63861654"/>
      <w:bookmarkStart w:id="12" w:name="_Toc100658978"/>
      <w:r w:rsidRPr="00E05137">
        <w:t>What is a MIRS T</w:t>
      </w:r>
      <w:r>
        <w:t>able</w:t>
      </w:r>
      <w:r w:rsidRPr="00E05137">
        <w:t>?</w:t>
      </w:r>
      <w:bookmarkEnd w:id="11"/>
      <w:bookmarkEnd w:id="12"/>
    </w:p>
    <w:p w14:paraId="2B6272CF" w14:textId="2466931B" w:rsidR="00B51D68" w:rsidRDefault="00B51D68" w:rsidP="00B51D68">
      <w:r>
        <w:t>A MIRS is table, sometimes called a MIRS Matrix, of information generated about a drug development.</w:t>
      </w:r>
      <w:r w:rsidR="00FA5C3F">
        <w:t xml:space="preserve"> </w:t>
      </w:r>
      <w:r>
        <w:t>It is an intellectual snapshot of product knowledge at a particular moment in time.</w:t>
      </w:r>
      <w:r w:rsidR="00FA5C3F">
        <w:t xml:space="preserve"> </w:t>
      </w:r>
      <w:r>
        <w:rPr>
          <w:i/>
        </w:rPr>
        <w:t xml:space="preserve">A MIRS is not </w:t>
      </w:r>
      <w:proofErr w:type="gramStart"/>
      <w:r>
        <w:rPr>
          <w:i/>
        </w:rPr>
        <w:t>an end product</w:t>
      </w:r>
      <w:proofErr w:type="gramEnd"/>
      <w:r>
        <w:rPr>
          <w:i/>
        </w:rPr>
        <w:t>; it is one step in the process of creating a document or other communication product</w:t>
      </w:r>
      <w:r>
        <w:t xml:space="preserve"> (See Appendix A).</w:t>
      </w:r>
    </w:p>
    <w:p w14:paraId="7ADB4404" w14:textId="3BFBFCB7" w:rsidR="00B51D68" w:rsidRDefault="00B51D68" w:rsidP="00B51D68">
      <w:r>
        <w:t>MIRS is an acronym for “Messages”</w:t>
      </w:r>
      <w:proofErr w:type="gramStart"/>
      <w:r>
        <w:t>—“</w:t>
      </w:r>
      <w:proofErr w:type="gramEnd"/>
      <w:r>
        <w:t xml:space="preserve">Issues”—“Responses”—“Support.” </w:t>
      </w:r>
      <w:proofErr w:type="spellStart"/>
      <w:r w:rsidR="00FA5C3F">
        <w:t>Metsera</w:t>
      </w:r>
      <w:proofErr w:type="spellEnd"/>
      <w:r>
        <w:t xml:space="preserve"> often adds a fifth column (“Action”) to assign responsibilities, or it includes Actions as part of the Support column.</w:t>
      </w:r>
      <w:r w:rsidR="00FA5C3F">
        <w:t xml:space="preserve"> </w:t>
      </w:r>
      <w:r>
        <w:t xml:space="preserve">Sometimes it is helpful to add “Rationale” to the title of the third column to prompt articulation of the scientific argumentation underpinning the message. </w:t>
      </w:r>
    </w:p>
    <w:p w14:paraId="04F59121" w14:textId="06A74C0A" w:rsidR="00B51D68" w:rsidRPr="00B51D68" w:rsidRDefault="00B51D68" w:rsidP="00B51D68">
      <w:r>
        <w:lastRenderedPageBreak/>
        <w:t>A blank MIRS Matrix is a simple table:</w:t>
      </w:r>
    </w:p>
    <w:tbl>
      <w:tblPr>
        <w:tblW w:w="0" w:type="auto"/>
        <w:tblCellMar>
          <w:top w:w="72" w:type="dxa"/>
          <w:left w:w="0" w:type="dxa"/>
          <w:bottom w:w="72" w:type="dxa"/>
        </w:tblCellMar>
        <w:tblLook w:val="0000" w:firstRow="0" w:lastRow="0" w:firstColumn="0" w:lastColumn="0" w:noHBand="0" w:noVBand="0"/>
      </w:tblPr>
      <w:tblGrid>
        <w:gridCol w:w="590"/>
        <w:gridCol w:w="1395"/>
        <w:gridCol w:w="1293"/>
        <w:gridCol w:w="1949"/>
        <w:gridCol w:w="1375"/>
        <w:gridCol w:w="1318"/>
      </w:tblGrid>
      <w:tr w:rsidR="00B51D68" w:rsidRPr="00FC5205" w14:paraId="6C0617A0" w14:textId="77777777" w:rsidTr="00B51D68">
        <w:trPr>
          <w:cantSplit/>
        </w:trPr>
        <w:tc>
          <w:tcPr>
            <w:tcW w:w="648" w:type="dxa"/>
            <w:tcBorders>
              <w:bottom w:val="single" w:sz="18" w:space="0" w:color="003B2A" w:themeColor="accent1"/>
            </w:tcBorders>
            <w:shd w:val="clear" w:color="auto" w:fill="auto"/>
          </w:tcPr>
          <w:p w14:paraId="5BCD5B14" w14:textId="77777777" w:rsidR="00B51D68" w:rsidRPr="00FC5205" w:rsidRDefault="00B51D68" w:rsidP="00CC6965">
            <w:pPr>
              <w:pStyle w:val="TableText"/>
            </w:pPr>
            <w:r w:rsidRPr="00FC5205">
              <w:t>Ref. No.</w:t>
            </w:r>
          </w:p>
        </w:tc>
        <w:tc>
          <w:tcPr>
            <w:tcW w:w="1641" w:type="dxa"/>
            <w:tcBorders>
              <w:bottom w:val="single" w:sz="18" w:space="0" w:color="003B2A" w:themeColor="accent1"/>
            </w:tcBorders>
            <w:shd w:val="clear" w:color="auto" w:fill="auto"/>
          </w:tcPr>
          <w:p w14:paraId="702C0207" w14:textId="77777777" w:rsidR="00B51D68" w:rsidRPr="00FC5205" w:rsidRDefault="00B51D68" w:rsidP="00CC6965">
            <w:pPr>
              <w:pStyle w:val="TableText"/>
            </w:pPr>
            <w:r w:rsidRPr="00FC5205">
              <w:t>Message</w:t>
            </w:r>
          </w:p>
        </w:tc>
        <w:tc>
          <w:tcPr>
            <w:tcW w:w="1642" w:type="dxa"/>
            <w:tcBorders>
              <w:bottom w:val="single" w:sz="18" w:space="0" w:color="003B2A" w:themeColor="accent1"/>
            </w:tcBorders>
            <w:shd w:val="clear" w:color="auto" w:fill="auto"/>
          </w:tcPr>
          <w:p w14:paraId="6356B8BB" w14:textId="77777777" w:rsidR="00B51D68" w:rsidRPr="00FC5205" w:rsidRDefault="00B51D68" w:rsidP="00CC6965">
            <w:pPr>
              <w:pStyle w:val="TableText"/>
            </w:pPr>
            <w:r w:rsidRPr="00FC5205">
              <w:t>Issue</w:t>
            </w:r>
          </w:p>
        </w:tc>
        <w:tc>
          <w:tcPr>
            <w:tcW w:w="1641" w:type="dxa"/>
            <w:tcBorders>
              <w:bottom w:val="single" w:sz="18" w:space="0" w:color="003B2A" w:themeColor="accent1"/>
            </w:tcBorders>
            <w:shd w:val="clear" w:color="auto" w:fill="auto"/>
          </w:tcPr>
          <w:p w14:paraId="10F9D73F" w14:textId="77777777" w:rsidR="00B51D68" w:rsidRPr="00FC5205" w:rsidRDefault="00B51D68" w:rsidP="00CC6965">
            <w:pPr>
              <w:pStyle w:val="TableText"/>
            </w:pPr>
            <w:r w:rsidRPr="00FC5205">
              <w:t>Rationale/Response</w:t>
            </w:r>
          </w:p>
        </w:tc>
        <w:tc>
          <w:tcPr>
            <w:tcW w:w="1642" w:type="dxa"/>
            <w:tcBorders>
              <w:bottom w:val="single" w:sz="18" w:space="0" w:color="003B2A" w:themeColor="accent1"/>
            </w:tcBorders>
            <w:shd w:val="clear" w:color="auto" w:fill="auto"/>
          </w:tcPr>
          <w:p w14:paraId="5BC34249" w14:textId="77777777" w:rsidR="00B51D68" w:rsidRPr="00FC5205" w:rsidRDefault="00B51D68" w:rsidP="00CC6965">
            <w:pPr>
              <w:pStyle w:val="TableText"/>
            </w:pPr>
            <w:r w:rsidRPr="00FC5205">
              <w:t>Support</w:t>
            </w:r>
          </w:p>
        </w:tc>
        <w:tc>
          <w:tcPr>
            <w:tcW w:w="1642" w:type="dxa"/>
            <w:tcBorders>
              <w:bottom w:val="single" w:sz="18" w:space="0" w:color="003B2A" w:themeColor="accent1"/>
            </w:tcBorders>
            <w:shd w:val="clear" w:color="auto" w:fill="auto"/>
          </w:tcPr>
          <w:p w14:paraId="6CD2BF69" w14:textId="77777777" w:rsidR="00B51D68" w:rsidRPr="00FC5205" w:rsidRDefault="00B51D68" w:rsidP="00CC6965">
            <w:pPr>
              <w:pStyle w:val="TableText"/>
            </w:pPr>
            <w:r w:rsidRPr="00FC5205">
              <w:t>Action</w:t>
            </w:r>
          </w:p>
        </w:tc>
      </w:tr>
      <w:tr w:rsidR="00B51D68" w:rsidRPr="00FC5205" w14:paraId="1CB4E689" w14:textId="77777777" w:rsidTr="00B51D68">
        <w:trPr>
          <w:cantSplit/>
        </w:trPr>
        <w:tc>
          <w:tcPr>
            <w:tcW w:w="648" w:type="dxa"/>
            <w:tcBorders>
              <w:top w:val="single" w:sz="18" w:space="0" w:color="003B2A" w:themeColor="accent1"/>
              <w:bottom w:val="single" w:sz="4" w:space="0" w:color="737477" w:themeColor="background2"/>
            </w:tcBorders>
            <w:shd w:val="clear" w:color="auto" w:fill="auto"/>
          </w:tcPr>
          <w:p w14:paraId="40C55853" w14:textId="77777777" w:rsidR="00B51D68" w:rsidRPr="00FC5205" w:rsidRDefault="00B51D68" w:rsidP="00CC6965">
            <w:pPr>
              <w:pStyle w:val="TableText"/>
            </w:pPr>
          </w:p>
        </w:tc>
        <w:tc>
          <w:tcPr>
            <w:tcW w:w="1641" w:type="dxa"/>
            <w:tcBorders>
              <w:top w:val="single" w:sz="18" w:space="0" w:color="003B2A" w:themeColor="accent1"/>
              <w:bottom w:val="single" w:sz="4" w:space="0" w:color="737477" w:themeColor="background2"/>
            </w:tcBorders>
            <w:shd w:val="clear" w:color="auto" w:fill="auto"/>
          </w:tcPr>
          <w:p w14:paraId="6DDA4416" w14:textId="77777777" w:rsidR="00B51D68" w:rsidRPr="00FC5205" w:rsidRDefault="00B51D68" w:rsidP="00CC6965">
            <w:pPr>
              <w:pStyle w:val="TableText"/>
            </w:pPr>
          </w:p>
        </w:tc>
        <w:tc>
          <w:tcPr>
            <w:tcW w:w="1642" w:type="dxa"/>
            <w:tcBorders>
              <w:top w:val="single" w:sz="18" w:space="0" w:color="003B2A" w:themeColor="accent1"/>
              <w:bottom w:val="single" w:sz="4" w:space="0" w:color="737477" w:themeColor="background2"/>
            </w:tcBorders>
            <w:shd w:val="clear" w:color="auto" w:fill="auto"/>
          </w:tcPr>
          <w:p w14:paraId="6972FB52" w14:textId="77777777" w:rsidR="00B51D68" w:rsidRPr="00FC5205" w:rsidRDefault="00B51D68" w:rsidP="00CC6965">
            <w:pPr>
              <w:pStyle w:val="TableText"/>
            </w:pPr>
          </w:p>
        </w:tc>
        <w:tc>
          <w:tcPr>
            <w:tcW w:w="1641" w:type="dxa"/>
            <w:tcBorders>
              <w:top w:val="single" w:sz="18" w:space="0" w:color="003B2A" w:themeColor="accent1"/>
              <w:bottom w:val="single" w:sz="4" w:space="0" w:color="737477" w:themeColor="background2"/>
            </w:tcBorders>
            <w:shd w:val="clear" w:color="auto" w:fill="auto"/>
          </w:tcPr>
          <w:p w14:paraId="7B20783D" w14:textId="77777777" w:rsidR="00B51D68" w:rsidRPr="00FC5205" w:rsidRDefault="00B51D68" w:rsidP="00CC6965">
            <w:pPr>
              <w:pStyle w:val="TableText"/>
            </w:pPr>
          </w:p>
        </w:tc>
        <w:tc>
          <w:tcPr>
            <w:tcW w:w="1642" w:type="dxa"/>
            <w:tcBorders>
              <w:top w:val="single" w:sz="18" w:space="0" w:color="003B2A" w:themeColor="accent1"/>
              <w:bottom w:val="single" w:sz="4" w:space="0" w:color="737477" w:themeColor="background2"/>
            </w:tcBorders>
            <w:shd w:val="clear" w:color="auto" w:fill="auto"/>
          </w:tcPr>
          <w:p w14:paraId="27B1BB3E" w14:textId="77777777" w:rsidR="00B51D68" w:rsidRPr="00FC5205" w:rsidRDefault="00B51D68" w:rsidP="00CC6965">
            <w:pPr>
              <w:pStyle w:val="TableText"/>
            </w:pPr>
          </w:p>
        </w:tc>
        <w:tc>
          <w:tcPr>
            <w:tcW w:w="1642" w:type="dxa"/>
            <w:tcBorders>
              <w:top w:val="single" w:sz="18" w:space="0" w:color="003B2A" w:themeColor="accent1"/>
              <w:bottom w:val="single" w:sz="4" w:space="0" w:color="737477" w:themeColor="background2"/>
            </w:tcBorders>
            <w:shd w:val="clear" w:color="auto" w:fill="auto"/>
          </w:tcPr>
          <w:p w14:paraId="6868EF65" w14:textId="77777777" w:rsidR="00B51D68" w:rsidRPr="00FC5205" w:rsidRDefault="00B51D68" w:rsidP="00CC6965">
            <w:pPr>
              <w:pStyle w:val="TableText"/>
            </w:pPr>
          </w:p>
        </w:tc>
      </w:tr>
      <w:tr w:rsidR="00B51D68" w:rsidRPr="00FC5205" w14:paraId="109C8AF5" w14:textId="77777777" w:rsidTr="00CC6965">
        <w:trPr>
          <w:cantSplit/>
        </w:trPr>
        <w:tc>
          <w:tcPr>
            <w:tcW w:w="648" w:type="dxa"/>
            <w:tcBorders>
              <w:top w:val="single" w:sz="4" w:space="0" w:color="737477" w:themeColor="background2"/>
              <w:bottom w:val="single" w:sz="4" w:space="0" w:color="737477" w:themeColor="background2"/>
            </w:tcBorders>
            <w:shd w:val="clear" w:color="auto" w:fill="auto"/>
          </w:tcPr>
          <w:p w14:paraId="62FCDE60" w14:textId="77777777" w:rsidR="00B51D68" w:rsidRPr="00FC5205" w:rsidRDefault="00B51D68" w:rsidP="00CC6965">
            <w:pPr>
              <w:pStyle w:val="TableText"/>
            </w:pPr>
          </w:p>
        </w:tc>
        <w:tc>
          <w:tcPr>
            <w:tcW w:w="1641" w:type="dxa"/>
            <w:tcBorders>
              <w:top w:val="single" w:sz="4" w:space="0" w:color="737477" w:themeColor="background2"/>
              <w:bottom w:val="single" w:sz="4" w:space="0" w:color="737477" w:themeColor="background2"/>
            </w:tcBorders>
            <w:shd w:val="clear" w:color="auto" w:fill="auto"/>
          </w:tcPr>
          <w:p w14:paraId="19EBE317" w14:textId="77777777" w:rsidR="00B51D68" w:rsidRPr="00FC5205" w:rsidRDefault="00B51D68" w:rsidP="00CC6965">
            <w:pPr>
              <w:pStyle w:val="TableText"/>
            </w:pPr>
          </w:p>
        </w:tc>
        <w:tc>
          <w:tcPr>
            <w:tcW w:w="1642" w:type="dxa"/>
            <w:tcBorders>
              <w:top w:val="single" w:sz="4" w:space="0" w:color="737477" w:themeColor="background2"/>
              <w:bottom w:val="single" w:sz="4" w:space="0" w:color="737477" w:themeColor="background2"/>
            </w:tcBorders>
            <w:shd w:val="clear" w:color="auto" w:fill="auto"/>
          </w:tcPr>
          <w:p w14:paraId="0973B782" w14:textId="77777777" w:rsidR="00B51D68" w:rsidRPr="00FC5205" w:rsidRDefault="00B51D68" w:rsidP="00CC6965">
            <w:pPr>
              <w:pStyle w:val="TableText"/>
            </w:pPr>
          </w:p>
        </w:tc>
        <w:tc>
          <w:tcPr>
            <w:tcW w:w="1641" w:type="dxa"/>
            <w:tcBorders>
              <w:top w:val="single" w:sz="4" w:space="0" w:color="737477" w:themeColor="background2"/>
              <w:bottom w:val="single" w:sz="4" w:space="0" w:color="737477" w:themeColor="background2"/>
            </w:tcBorders>
            <w:shd w:val="clear" w:color="auto" w:fill="auto"/>
          </w:tcPr>
          <w:p w14:paraId="3753BB03" w14:textId="77777777" w:rsidR="00B51D68" w:rsidRPr="00FC5205" w:rsidRDefault="00B51D68" w:rsidP="00CC6965">
            <w:pPr>
              <w:pStyle w:val="TableText"/>
            </w:pPr>
          </w:p>
        </w:tc>
        <w:tc>
          <w:tcPr>
            <w:tcW w:w="1642" w:type="dxa"/>
            <w:tcBorders>
              <w:top w:val="single" w:sz="4" w:space="0" w:color="737477" w:themeColor="background2"/>
              <w:bottom w:val="single" w:sz="4" w:space="0" w:color="737477" w:themeColor="background2"/>
            </w:tcBorders>
            <w:shd w:val="clear" w:color="auto" w:fill="auto"/>
          </w:tcPr>
          <w:p w14:paraId="223A3231" w14:textId="77777777" w:rsidR="00B51D68" w:rsidRPr="00FC5205" w:rsidRDefault="00B51D68" w:rsidP="00CC6965">
            <w:pPr>
              <w:pStyle w:val="TableText"/>
            </w:pPr>
          </w:p>
        </w:tc>
        <w:tc>
          <w:tcPr>
            <w:tcW w:w="1642" w:type="dxa"/>
            <w:tcBorders>
              <w:top w:val="single" w:sz="4" w:space="0" w:color="737477" w:themeColor="background2"/>
              <w:bottom w:val="single" w:sz="4" w:space="0" w:color="737477" w:themeColor="background2"/>
            </w:tcBorders>
            <w:shd w:val="clear" w:color="auto" w:fill="auto"/>
          </w:tcPr>
          <w:p w14:paraId="2DA43BF2" w14:textId="77777777" w:rsidR="00B51D68" w:rsidRPr="00FC5205" w:rsidRDefault="00B51D68" w:rsidP="00CC6965">
            <w:pPr>
              <w:pStyle w:val="TableText"/>
            </w:pPr>
          </w:p>
        </w:tc>
      </w:tr>
      <w:tr w:rsidR="00B51D68" w:rsidRPr="00FC5205" w14:paraId="463F1215" w14:textId="77777777" w:rsidTr="00CC6965">
        <w:trPr>
          <w:cantSplit/>
        </w:trPr>
        <w:tc>
          <w:tcPr>
            <w:tcW w:w="648" w:type="dxa"/>
            <w:tcBorders>
              <w:top w:val="single" w:sz="4" w:space="0" w:color="737477" w:themeColor="background2"/>
              <w:bottom w:val="single" w:sz="4" w:space="0" w:color="737477" w:themeColor="background2"/>
            </w:tcBorders>
            <w:shd w:val="clear" w:color="auto" w:fill="auto"/>
          </w:tcPr>
          <w:p w14:paraId="608B9CE3" w14:textId="77777777" w:rsidR="00B51D68" w:rsidRPr="00FC5205" w:rsidRDefault="00B51D68" w:rsidP="00CC6965">
            <w:pPr>
              <w:pStyle w:val="TableText"/>
            </w:pPr>
          </w:p>
        </w:tc>
        <w:tc>
          <w:tcPr>
            <w:tcW w:w="1641" w:type="dxa"/>
            <w:tcBorders>
              <w:top w:val="single" w:sz="4" w:space="0" w:color="737477" w:themeColor="background2"/>
              <w:bottom w:val="single" w:sz="4" w:space="0" w:color="737477" w:themeColor="background2"/>
            </w:tcBorders>
            <w:shd w:val="clear" w:color="auto" w:fill="auto"/>
          </w:tcPr>
          <w:p w14:paraId="670EA008" w14:textId="77777777" w:rsidR="00B51D68" w:rsidRPr="00FC5205" w:rsidRDefault="00B51D68" w:rsidP="00CC6965">
            <w:pPr>
              <w:pStyle w:val="TableText"/>
            </w:pPr>
          </w:p>
        </w:tc>
        <w:tc>
          <w:tcPr>
            <w:tcW w:w="1642" w:type="dxa"/>
            <w:tcBorders>
              <w:top w:val="single" w:sz="4" w:space="0" w:color="737477" w:themeColor="background2"/>
              <w:bottom w:val="single" w:sz="4" w:space="0" w:color="737477" w:themeColor="background2"/>
            </w:tcBorders>
            <w:shd w:val="clear" w:color="auto" w:fill="auto"/>
          </w:tcPr>
          <w:p w14:paraId="371E3E81" w14:textId="77777777" w:rsidR="00B51D68" w:rsidRPr="00FC5205" w:rsidRDefault="00B51D68" w:rsidP="00CC6965">
            <w:pPr>
              <w:pStyle w:val="TableText"/>
            </w:pPr>
          </w:p>
        </w:tc>
        <w:tc>
          <w:tcPr>
            <w:tcW w:w="1641" w:type="dxa"/>
            <w:tcBorders>
              <w:top w:val="single" w:sz="4" w:space="0" w:color="737477" w:themeColor="background2"/>
              <w:bottom w:val="single" w:sz="4" w:space="0" w:color="737477" w:themeColor="background2"/>
            </w:tcBorders>
            <w:shd w:val="clear" w:color="auto" w:fill="auto"/>
          </w:tcPr>
          <w:p w14:paraId="1E50AE69" w14:textId="77777777" w:rsidR="00B51D68" w:rsidRPr="00FC5205" w:rsidRDefault="00B51D68" w:rsidP="00CC6965">
            <w:pPr>
              <w:pStyle w:val="TableText"/>
            </w:pPr>
          </w:p>
        </w:tc>
        <w:tc>
          <w:tcPr>
            <w:tcW w:w="1642" w:type="dxa"/>
            <w:tcBorders>
              <w:top w:val="single" w:sz="4" w:space="0" w:color="737477" w:themeColor="background2"/>
              <w:bottom w:val="single" w:sz="4" w:space="0" w:color="737477" w:themeColor="background2"/>
            </w:tcBorders>
            <w:shd w:val="clear" w:color="auto" w:fill="auto"/>
          </w:tcPr>
          <w:p w14:paraId="183FB9EE" w14:textId="77777777" w:rsidR="00B51D68" w:rsidRPr="00FC5205" w:rsidRDefault="00B51D68" w:rsidP="00CC6965">
            <w:pPr>
              <w:pStyle w:val="TableText"/>
            </w:pPr>
          </w:p>
        </w:tc>
        <w:tc>
          <w:tcPr>
            <w:tcW w:w="1642" w:type="dxa"/>
            <w:tcBorders>
              <w:top w:val="single" w:sz="4" w:space="0" w:color="737477" w:themeColor="background2"/>
              <w:bottom w:val="single" w:sz="4" w:space="0" w:color="737477" w:themeColor="background2"/>
            </w:tcBorders>
            <w:shd w:val="clear" w:color="auto" w:fill="auto"/>
          </w:tcPr>
          <w:p w14:paraId="5FCC9362" w14:textId="77777777" w:rsidR="00B51D68" w:rsidRPr="00FC5205" w:rsidRDefault="00B51D68" w:rsidP="00CC6965">
            <w:pPr>
              <w:pStyle w:val="TableText"/>
            </w:pPr>
          </w:p>
        </w:tc>
      </w:tr>
      <w:tr w:rsidR="00B51D68" w:rsidRPr="00FC5205" w14:paraId="0497605B" w14:textId="77777777" w:rsidTr="00CC6965">
        <w:trPr>
          <w:cantSplit/>
        </w:trPr>
        <w:tc>
          <w:tcPr>
            <w:tcW w:w="648" w:type="dxa"/>
            <w:tcBorders>
              <w:top w:val="single" w:sz="4" w:space="0" w:color="737477" w:themeColor="background2"/>
            </w:tcBorders>
            <w:shd w:val="clear" w:color="auto" w:fill="auto"/>
          </w:tcPr>
          <w:p w14:paraId="7CA596A7" w14:textId="77777777" w:rsidR="00B51D68" w:rsidRPr="00FC5205" w:rsidRDefault="00B51D68" w:rsidP="00CC6965">
            <w:pPr>
              <w:pStyle w:val="TableText"/>
            </w:pPr>
          </w:p>
        </w:tc>
        <w:tc>
          <w:tcPr>
            <w:tcW w:w="1641" w:type="dxa"/>
            <w:tcBorders>
              <w:top w:val="single" w:sz="4" w:space="0" w:color="737477" w:themeColor="background2"/>
            </w:tcBorders>
            <w:shd w:val="clear" w:color="auto" w:fill="auto"/>
          </w:tcPr>
          <w:p w14:paraId="77917B80" w14:textId="77777777" w:rsidR="00B51D68" w:rsidRPr="00FC5205" w:rsidRDefault="00B51D68" w:rsidP="00CC6965">
            <w:pPr>
              <w:pStyle w:val="TableText"/>
            </w:pPr>
          </w:p>
        </w:tc>
        <w:tc>
          <w:tcPr>
            <w:tcW w:w="1642" w:type="dxa"/>
            <w:tcBorders>
              <w:top w:val="single" w:sz="4" w:space="0" w:color="737477" w:themeColor="background2"/>
            </w:tcBorders>
            <w:shd w:val="clear" w:color="auto" w:fill="auto"/>
          </w:tcPr>
          <w:p w14:paraId="233BE0DA" w14:textId="77777777" w:rsidR="00B51D68" w:rsidRPr="00FC5205" w:rsidRDefault="00B51D68" w:rsidP="00CC6965">
            <w:pPr>
              <w:pStyle w:val="TableText"/>
            </w:pPr>
          </w:p>
        </w:tc>
        <w:tc>
          <w:tcPr>
            <w:tcW w:w="1641" w:type="dxa"/>
            <w:tcBorders>
              <w:top w:val="single" w:sz="4" w:space="0" w:color="737477" w:themeColor="background2"/>
            </w:tcBorders>
            <w:shd w:val="clear" w:color="auto" w:fill="auto"/>
          </w:tcPr>
          <w:p w14:paraId="4B2DCEB5" w14:textId="77777777" w:rsidR="00B51D68" w:rsidRPr="00FC5205" w:rsidRDefault="00B51D68" w:rsidP="00CC6965">
            <w:pPr>
              <w:pStyle w:val="TableText"/>
            </w:pPr>
          </w:p>
        </w:tc>
        <w:tc>
          <w:tcPr>
            <w:tcW w:w="1642" w:type="dxa"/>
            <w:tcBorders>
              <w:top w:val="single" w:sz="4" w:space="0" w:color="737477" w:themeColor="background2"/>
            </w:tcBorders>
            <w:shd w:val="clear" w:color="auto" w:fill="auto"/>
          </w:tcPr>
          <w:p w14:paraId="375FC27B" w14:textId="77777777" w:rsidR="00B51D68" w:rsidRPr="00FC5205" w:rsidRDefault="00B51D68" w:rsidP="00CC6965">
            <w:pPr>
              <w:pStyle w:val="TableText"/>
            </w:pPr>
          </w:p>
        </w:tc>
        <w:tc>
          <w:tcPr>
            <w:tcW w:w="1642" w:type="dxa"/>
            <w:tcBorders>
              <w:top w:val="single" w:sz="4" w:space="0" w:color="737477" w:themeColor="background2"/>
            </w:tcBorders>
            <w:shd w:val="clear" w:color="auto" w:fill="auto"/>
          </w:tcPr>
          <w:p w14:paraId="6FB4C285" w14:textId="77777777" w:rsidR="00B51D68" w:rsidRPr="00FC5205" w:rsidRDefault="00B51D68" w:rsidP="00CC6965">
            <w:pPr>
              <w:pStyle w:val="TableText"/>
            </w:pPr>
          </w:p>
        </w:tc>
      </w:tr>
    </w:tbl>
    <w:p w14:paraId="3E583616" w14:textId="77777777" w:rsidR="00B51D68" w:rsidRDefault="00B51D68" w:rsidP="00B51D68">
      <w:pPr>
        <w:rPr>
          <w:iCs/>
        </w:rPr>
      </w:pPr>
    </w:p>
    <w:p w14:paraId="591FB837" w14:textId="77777777" w:rsidR="00B51D68" w:rsidRDefault="00B51D68" w:rsidP="00B51D68">
      <w:r>
        <w:t>A group of team members will complete the table by filling the cells with relevant information:</w:t>
      </w:r>
    </w:p>
    <w:p w14:paraId="30EB0819" w14:textId="77777777" w:rsidR="00B51D68" w:rsidRDefault="00B51D68" w:rsidP="00B51D68">
      <w:r>
        <w:rPr>
          <w:b/>
          <w:bCs/>
        </w:rPr>
        <w:t>Messages</w:t>
      </w:r>
      <w:r>
        <w:t xml:space="preserve"> are positive statements (such as label claims, marketing messages </w:t>
      </w:r>
      <w:proofErr w:type="spellStart"/>
      <w:r>
        <w:t>etc</w:t>
      </w:r>
      <w:proofErr w:type="spellEnd"/>
      <w:r>
        <w:t>)</w:t>
      </w:r>
    </w:p>
    <w:p w14:paraId="43A2730F" w14:textId="77777777" w:rsidR="00B51D68" w:rsidRDefault="00B51D68" w:rsidP="00B51D68">
      <w:r>
        <w:rPr>
          <w:b/>
          <w:bCs/>
        </w:rPr>
        <w:t>Issues</w:t>
      </w:r>
      <w:r>
        <w:t xml:space="preserve"> are obstacles that stand in the way of the messages’ authenticity or </w:t>
      </w:r>
      <w:proofErr w:type="gramStart"/>
      <w:r>
        <w:t>impact</w:t>
      </w:r>
      <w:proofErr w:type="gramEnd"/>
    </w:p>
    <w:p w14:paraId="4A24E755" w14:textId="77777777" w:rsidR="00B51D68" w:rsidRDefault="00B51D68" w:rsidP="00B51D68">
      <w:r>
        <w:rPr>
          <w:b/>
          <w:bCs/>
        </w:rPr>
        <w:t>Responses</w:t>
      </w:r>
      <w:r>
        <w:t xml:space="preserve"> represent the logic that we use to overcome the issues and/or to substantiate the message.</w:t>
      </w:r>
    </w:p>
    <w:p w14:paraId="04CB7C67" w14:textId="77777777" w:rsidR="00B51D68" w:rsidRDefault="00B51D68" w:rsidP="00B51D68">
      <w:r>
        <w:rPr>
          <w:b/>
          <w:bCs/>
        </w:rPr>
        <w:t>Support</w:t>
      </w:r>
      <w:r>
        <w:t xml:space="preserve"> comprises the hard data that will support the logic and prove the </w:t>
      </w:r>
      <w:proofErr w:type="gramStart"/>
      <w:r>
        <w:t>messages</w:t>
      </w:r>
      <w:proofErr w:type="gramEnd"/>
    </w:p>
    <w:p w14:paraId="0D702AB3" w14:textId="77777777" w:rsidR="00B51D68" w:rsidRDefault="00B51D68" w:rsidP="00B51D68">
      <w:r>
        <w:rPr>
          <w:b/>
          <w:bCs/>
        </w:rPr>
        <w:t>Actions</w:t>
      </w:r>
      <w:r>
        <w:t xml:space="preserve"> are a record of “to-do” tasks and other notes.</w:t>
      </w:r>
    </w:p>
    <w:p w14:paraId="2322E01C" w14:textId="77777777" w:rsidR="00B51D68" w:rsidRDefault="00B51D68" w:rsidP="00B51D68">
      <w:r>
        <w:t>MIRS can be constructed in many ways, but some are more efficient and lead to better outcomes:</w:t>
      </w:r>
    </w:p>
    <w:p w14:paraId="0BFC45CD" w14:textId="77777777" w:rsidR="00B51D68" w:rsidRPr="00CA667E" w:rsidRDefault="00B51D68" w:rsidP="00B51D68">
      <w:pPr>
        <w:pStyle w:val="Bullet"/>
      </w:pPr>
      <w:r w:rsidRPr="00464650">
        <w:rPr>
          <w:lang w:val="en-GB"/>
        </w:rPr>
        <w:t xml:space="preserve">MIRS can be created (or seeded) by an individual then circulated for “fleshing out” and </w:t>
      </w:r>
      <w:r w:rsidRPr="00CA667E">
        <w:t>commentary.</w:t>
      </w:r>
    </w:p>
    <w:p w14:paraId="680E82B7" w14:textId="77777777" w:rsidR="00B51D68" w:rsidRPr="00CA667E" w:rsidRDefault="00B51D68" w:rsidP="00B51D68">
      <w:pPr>
        <w:pStyle w:val="Bullet"/>
      </w:pPr>
      <w:r w:rsidRPr="00CA667E">
        <w:t xml:space="preserve">Projecting the MIRS via a </w:t>
      </w:r>
      <w:r>
        <w:t>PC and</w:t>
      </w:r>
      <w:r w:rsidRPr="00CA667E">
        <w:t xml:space="preserve"> projector can be effective with relatively small groups (4-5 participants)</w:t>
      </w:r>
    </w:p>
    <w:p w14:paraId="0FB99DFF" w14:textId="77777777" w:rsidR="00B51D68" w:rsidRDefault="00B51D68" w:rsidP="00B51D68">
      <w:pPr>
        <w:pStyle w:val="Bullet"/>
        <w:rPr>
          <w:lang w:val="en-GB"/>
        </w:rPr>
      </w:pPr>
      <w:r w:rsidRPr="00CA667E">
        <w:t>For larger groups, the</w:t>
      </w:r>
      <w:r w:rsidRPr="00464650">
        <w:rPr>
          <w:lang w:val="en-GB"/>
        </w:rPr>
        <w:t xml:space="preserve"> use of </w:t>
      </w:r>
      <w:r>
        <w:rPr>
          <w:lang w:val="en-GB"/>
        </w:rPr>
        <w:t xml:space="preserve">Sharpie pens, </w:t>
      </w:r>
      <w:r w:rsidRPr="00464650">
        <w:rPr>
          <w:lang w:val="en-GB"/>
        </w:rPr>
        <w:t>flipcharts and Post-</w:t>
      </w:r>
      <w:r>
        <w:rPr>
          <w:lang w:val="en-GB"/>
        </w:rPr>
        <w:t>i</w:t>
      </w:r>
      <w:r w:rsidRPr="00464650">
        <w:rPr>
          <w:lang w:val="en-GB"/>
        </w:rPr>
        <w:t>t</w:t>
      </w:r>
      <w:r w:rsidRPr="00464650">
        <w:rPr>
          <w:lang w:val="en-GB"/>
        </w:rPr>
        <w:sym w:font="Symbol" w:char="F0E4"/>
      </w:r>
      <w:r w:rsidRPr="00464650">
        <w:rPr>
          <w:lang w:val="en-GB"/>
        </w:rPr>
        <w:t xml:space="preserve"> notes works </w:t>
      </w:r>
      <w:proofErr w:type="gramStart"/>
      <w:r w:rsidRPr="00464650">
        <w:rPr>
          <w:lang w:val="en-GB"/>
        </w:rPr>
        <w:t>well</w:t>
      </w:r>
      <w:proofErr w:type="gramEnd"/>
    </w:p>
    <w:p w14:paraId="5EEEE83F" w14:textId="77777777" w:rsidR="00B51D68" w:rsidRPr="000876D9" w:rsidRDefault="00B51D68" w:rsidP="00B51D68">
      <w:pPr>
        <w:pStyle w:val="Bullet"/>
        <w:rPr>
          <w:lang w:val="en-GB"/>
        </w:rPr>
      </w:pPr>
      <w:r>
        <w:rPr>
          <w:lang w:val="en-GB"/>
        </w:rPr>
        <w:t xml:space="preserve">For geographically distributed teams, use of collaboration tools such as </w:t>
      </w:r>
      <w:hyperlink r:id="rId11" w:history="1">
        <w:r w:rsidRPr="00A172EF">
          <w:rPr>
            <w:rStyle w:val="Hyperlink"/>
            <w:lang w:val="en-GB"/>
          </w:rPr>
          <w:t>Mural</w:t>
        </w:r>
      </w:hyperlink>
      <w:r>
        <w:rPr>
          <w:lang w:val="en-GB"/>
        </w:rPr>
        <w:t xml:space="preserve"> works well.</w:t>
      </w:r>
    </w:p>
    <w:p w14:paraId="4D2288A3" w14:textId="77777777" w:rsidR="00B51D68" w:rsidRDefault="00B51D68" w:rsidP="00B71E46">
      <w:pPr>
        <w:pStyle w:val="NoSpacing"/>
      </w:pPr>
    </w:p>
    <w:p w14:paraId="0E50A3F6" w14:textId="1750A40F" w:rsidR="00B51D68" w:rsidRDefault="00B51D68" w:rsidP="00B51D68">
      <w:r>
        <w:t>Once the MIRS has been created, it needs an “owner,” someone to take responsibility to drive reviews, updates, and applications.</w:t>
      </w:r>
      <w:r w:rsidR="00FA5C3F">
        <w:t xml:space="preserve"> </w:t>
      </w:r>
      <w:r>
        <w:t>The team also needs to define a review and updating process.</w:t>
      </w:r>
      <w:r w:rsidR="00FA5C3F">
        <w:t xml:space="preserve"> </w:t>
      </w:r>
      <w:r>
        <w:t>An example MIRS table with format annotations to help guide its use is given in Appendix B.</w:t>
      </w:r>
    </w:p>
    <w:p w14:paraId="46AEDD7F" w14:textId="77777777" w:rsidR="00B51D68" w:rsidRPr="00673C8A" w:rsidRDefault="00B51D68" w:rsidP="00B51D68">
      <w:pPr>
        <w:pStyle w:val="Heading2"/>
      </w:pPr>
      <w:bookmarkStart w:id="13" w:name="_Toc63861655"/>
      <w:bookmarkStart w:id="14" w:name="_Toc100658979"/>
      <w:r w:rsidRPr="00696C3F">
        <w:lastRenderedPageBreak/>
        <w:t>Types of MIRS</w:t>
      </w:r>
      <w:bookmarkEnd w:id="13"/>
      <w:bookmarkEnd w:id="14"/>
    </w:p>
    <w:p w14:paraId="3D7435C4" w14:textId="74C1A5FA" w:rsidR="00B51D68" w:rsidRPr="008843F5" w:rsidRDefault="00B51D68" w:rsidP="00B51D68">
      <w:r>
        <w:rPr>
          <w:bCs/>
          <w:iCs/>
        </w:rPr>
        <w:t xml:space="preserve">There are at least three distinct types of MIRS used at </w:t>
      </w:r>
      <w:proofErr w:type="spellStart"/>
      <w:r w:rsidR="00FA5C3F">
        <w:rPr>
          <w:bCs/>
          <w:iCs/>
        </w:rPr>
        <w:t>Metsera</w:t>
      </w:r>
      <w:proofErr w:type="spellEnd"/>
      <w:r>
        <w:rPr>
          <w:bCs/>
          <w:iCs/>
        </w:rPr>
        <w:t xml:space="preserve"> </w:t>
      </w:r>
      <w:r>
        <w:t>(for samples of different kinds of MIRS, see Appendix C)</w:t>
      </w:r>
      <w:r>
        <w:rPr>
          <w:bCs/>
          <w:iCs/>
        </w:rPr>
        <w:t>:</w:t>
      </w:r>
    </w:p>
    <w:p w14:paraId="2E3F77DF" w14:textId="77777777" w:rsidR="00B51D68" w:rsidRPr="00CA667E" w:rsidRDefault="00B51D68" w:rsidP="00B51D68">
      <w:pPr>
        <w:pStyle w:val="Bullet"/>
      </w:pPr>
      <w:r w:rsidRPr="00464650">
        <w:rPr>
          <w:lang w:val="en-GB"/>
        </w:rPr>
        <w:t xml:space="preserve">Product </w:t>
      </w:r>
      <w:r w:rsidRPr="00CA667E">
        <w:t>or Program MIRS</w:t>
      </w:r>
    </w:p>
    <w:p w14:paraId="53E66D6B" w14:textId="77777777" w:rsidR="00B51D68" w:rsidRPr="00CA667E" w:rsidRDefault="00B51D68" w:rsidP="00B51D68">
      <w:pPr>
        <w:pStyle w:val="Bullet"/>
      </w:pPr>
      <w:r w:rsidRPr="00CA667E">
        <w:t>Document MIRS</w:t>
      </w:r>
    </w:p>
    <w:p w14:paraId="4A007FAE" w14:textId="77777777" w:rsidR="00B51D68" w:rsidRPr="008843F5" w:rsidRDefault="00B51D68" w:rsidP="00B51D68">
      <w:pPr>
        <w:pStyle w:val="Bullet"/>
        <w:rPr>
          <w:lang w:val="en-GB"/>
        </w:rPr>
      </w:pPr>
      <w:r w:rsidRPr="00CA667E">
        <w:t>Legacy MIRS</w:t>
      </w:r>
      <w:r w:rsidRPr="00464650">
        <w:rPr>
          <w:lang w:val="en-GB"/>
        </w:rPr>
        <w:t>/Due Diligence MIRS</w:t>
      </w:r>
    </w:p>
    <w:p w14:paraId="6BE3C79E" w14:textId="77777777" w:rsidR="00B51D68" w:rsidRDefault="00B51D68" w:rsidP="000B0BEB">
      <w:pPr>
        <w:pStyle w:val="NoSpacing"/>
      </w:pPr>
    </w:p>
    <w:p w14:paraId="102F1FF0" w14:textId="5043EB79" w:rsidR="00B51D68" w:rsidRDefault="00B51D68" w:rsidP="00B51D68">
      <w:r>
        <w:t xml:space="preserve">A </w:t>
      </w:r>
      <w:r>
        <w:rPr>
          <w:b/>
          <w:bCs/>
        </w:rPr>
        <w:t>Product or Program MIRS</w:t>
      </w:r>
      <w:r>
        <w:t xml:space="preserve"> is an overview of the intellectual knowledge of a development team at a given moment in time.</w:t>
      </w:r>
      <w:r w:rsidR="00FA5C3F">
        <w:t xml:space="preserve"> </w:t>
      </w:r>
      <w:r>
        <w:t>It is used as a source document to record results and understandings as they develop.</w:t>
      </w:r>
      <w:r w:rsidR="00FA5C3F">
        <w:t xml:space="preserve"> </w:t>
      </w:r>
      <w:r>
        <w:t>The MIRS should capture information that is not yet proven so that studies are designed to support messages and address issues.</w:t>
      </w:r>
      <w:r w:rsidR="00FA5C3F">
        <w:t xml:space="preserve"> </w:t>
      </w:r>
      <w:r>
        <w:t>These MIRS should be updated as new knowledge becomes available.</w:t>
      </w:r>
    </w:p>
    <w:p w14:paraId="7AE8F8F9" w14:textId="2D82052B" w:rsidR="00B51D68" w:rsidRDefault="00B51D68" w:rsidP="00B51D68">
      <w:r>
        <w:t xml:space="preserve">For a Product MIRS, </w:t>
      </w:r>
      <w:proofErr w:type="spellStart"/>
      <w:r w:rsidR="00FA5C3F">
        <w:t>Metsera</w:t>
      </w:r>
      <w:proofErr w:type="spellEnd"/>
      <w:r>
        <w:t xml:space="preserve"> uses the categories from the </w:t>
      </w:r>
      <w:proofErr w:type="spellStart"/>
      <w:r w:rsidR="00FA5C3F">
        <w:t>Metsera</w:t>
      </w:r>
      <w:proofErr w:type="spellEnd"/>
      <w:r>
        <w:t xml:space="preserve"> Development Process: Efficacy, Safety, Dose, Risk/Benefit,</w:t>
      </w:r>
      <w:r w:rsidRPr="00673C8A">
        <w:t xml:space="preserve"> </w:t>
      </w:r>
      <w:r>
        <w:t>Quality and Cost/Performance (Value).</w:t>
      </w:r>
    </w:p>
    <w:p w14:paraId="56A470E7" w14:textId="3DA6F043" w:rsidR="00B51D68" w:rsidRDefault="00B51D68" w:rsidP="00B51D68">
      <w:r>
        <w:t xml:space="preserve">A Product MIRS should contain </w:t>
      </w:r>
      <w:r w:rsidRPr="00084AF6">
        <w:rPr>
          <w:b/>
        </w:rPr>
        <w:t>Links</w:t>
      </w:r>
      <w:r>
        <w:t xml:space="preserve"> that show where product knowledge is connected to other places in the MIRS.</w:t>
      </w:r>
      <w:r w:rsidR="00FA5C3F">
        <w:t xml:space="preserve"> </w:t>
      </w:r>
      <w:r>
        <w:t>For example, many of the messages in Efficacy and Safety will connect clinical messages with non-clinical messages.</w:t>
      </w:r>
      <w:r w:rsidR="00FA5C3F">
        <w:t xml:space="preserve"> </w:t>
      </w:r>
      <w:r>
        <w:t>The linking process will become particularly important if Product MIRS are used for Prototypes of NDA documents.</w:t>
      </w:r>
    </w:p>
    <w:p w14:paraId="7D8C1EE9" w14:textId="178CB3F2" w:rsidR="00B51D68" w:rsidRDefault="00B51D68" w:rsidP="00B51D68">
      <w:pPr>
        <w:pStyle w:val="NormalBodyBorder"/>
      </w:pPr>
      <w:r w:rsidRPr="00464650">
        <w:rPr>
          <w:bCs/>
          <w:i/>
        </w:rPr>
        <w:t>Purpose for Product MIRS</w:t>
      </w:r>
      <w:r w:rsidRPr="00464650">
        <w:rPr>
          <w:i/>
        </w:rPr>
        <w:t>:</w:t>
      </w:r>
      <w:r>
        <w:t xml:space="preserve"> It is used as a source for content for all major internal and external communication about the product. The content is used to populate the Prototype (See Prototyping Section).</w:t>
      </w:r>
    </w:p>
    <w:p w14:paraId="038ADE6A" w14:textId="45937860" w:rsidR="00B51D68" w:rsidRDefault="00B51D68" w:rsidP="00B51D68">
      <w:r>
        <w:t xml:space="preserve">A </w:t>
      </w:r>
      <w:r>
        <w:rPr>
          <w:b/>
          <w:bCs/>
        </w:rPr>
        <w:t>Document MIRS</w:t>
      </w:r>
      <w:r>
        <w:t xml:space="preserve"> is a snapshot </w:t>
      </w:r>
      <w:r w:rsidRPr="00CA667E">
        <w:t>of the knowledge necessary to create one communication product: a document, a slide set, a presentation, etc.</w:t>
      </w:r>
      <w:r w:rsidR="00FA5C3F">
        <w:t xml:space="preserve"> </w:t>
      </w:r>
      <w:r w:rsidRPr="00CA667E">
        <w:t>Sometimes this MIRS needs to be generated by those involved in the creation of the Product as well as those responsible for the document.</w:t>
      </w:r>
      <w:r w:rsidR="00FA5C3F">
        <w:t xml:space="preserve"> </w:t>
      </w:r>
      <w:r w:rsidRPr="00CA667E">
        <w:t>If a Product MIRS is available</w:t>
      </w:r>
      <w:r>
        <w:t xml:space="preserve">, then the Document MIRS is created by importing MIRS from the Product MIRS and the reviewing, refining, </w:t>
      </w:r>
      <w:proofErr w:type="gramStart"/>
      <w:r>
        <w:t>editing</w:t>
      </w:r>
      <w:proofErr w:type="gramEnd"/>
      <w:r>
        <w:t xml:space="preserve"> and adding detail as necessary to achieve the purpose of the document and meet the specific needs of the audience.</w:t>
      </w:r>
    </w:p>
    <w:p w14:paraId="01832F1A" w14:textId="0BE00D87" w:rsidR="00B51D68" w:rsidRDefault="00B51D68" w:rsidP="00B51D68">
      <w:pPr>
        <w:pStyle w:val="NormalBodyBorder"/>
      </w:pPr>
      <w:r w:rsidRPr="00F264EE">
        <w:rPr>
          <w:bCs/>
          <w:i/>
        </w:rPr>
        <w:t>Purpose for Document MIRS</w:t>
      </w:r>
      <w:r w:rsidRPr="00F264EE">
        <w:rPr>
          <w:i/>
        </w:rPr>
        <w:t>:</w:t>
      </w:r>
      <w:r>
        <w:t xml:space="preserve"> It is used a source for the content of the prototypes of one communication product – </w:t>
      </w:r>
      <w:proofErr w:type="gramStart"/>
      <w:r>
        <w:t>quickly</w:t>
      </w:r>
      <w:proofErr w:type="gramEnd"/>
    </w:p>
    <w:p w14:paraId="20B29A77" w14:textId="31973700" w:rsidR="00B51D68" w:rsidRDefault="00B51D68" w:rsidP="00B51D68">
      <w:pPr>
        <w:rPr>
          <w:lang w:val="en-GB"/>
        </w:rPr>
      </w:pPr>
      <w:r>
        <w:rPr>
          <w:b/>
          <w:bCs/>
          <w:lang w:val="en-GB"/>
        </w:rPr>
        <w:t>Due Diligence/Legacy Document MIRS</w:t>
      </w:r>
      <w:r>
        <w:rPr>
          <w:lang w:val="en-GB"/>
        </w:rPr>
        <w:t xml:space="preserve"> can be used as part of the process followed when </w:t>
      </w:r>
      <w:proofErr w:type="spellStart"/>
      <w:r w:rsidR="00FA5C3F">
        <w:rPr>
          <w:lang w:val="en-GB"/>
        </w:rPr>
        <w:t>Metsera</w:t>
      </w:r>
      <w:proofErr w:type="spellEnd"/>
      <w:r>
        <w:rPr>
          <w:lang w:val="en-GB"/>
        </w:rPr>
        <w:t xml:space="preserve"> acquires assets (products) during later stages of development when considerable portions of development have been undertaken and/or completed, e.g. </w:t>
      </w:r>
      <w:r>
        <w:rPr>
          <w:lang w:val="en-GB"/>
        </w:rPr>
        <w:lastRenderedPageBreak/>
        <w:t>technical (CMC), preclinical (pharmacology, ADME, toxicology), early clinical development (e.g. clinical pharmacology).</w:t>
      </w:r>
      <w:r w:rsidR="00FA5C3F">
        <w:rPr>
          <w:lang w:val="en-GB"/>
        </w:rPr>
        <w:t xml:space="preserve"> </w:t>
      </w:r>
      <w:r>
        <w:rPr>
          <w:lang w:val="en-GB"/>
        </w:rPr>
        <w:t>Focussed and effective review of these areas is important to:</w:t>
      </w:r>
    </w:p>
    <w:p w14:paraId="7EDC8C89" w14:textId="4B2DAE91" w:rsidR="00B51D68" w:rsidRPr="000B0BEB" w:rsidRDefault="00B51D68" w:rsidP="000B0BEB">
      <w:pPr>
        <w:pStyle w:val="Bullet"/>
      </w:pPr>
      <w:r>
        <w:rPr>
          <w:lang w:val="en-GB"/>
        </w:rPr>
        <w:t xml:space="preserve">Ensure </w:t>
      </w:r>
      <w:proofErr w:type="spellStart"/>
      <w:r w:rsidR="00FA5C3F">
        <w:t>Metsera</w:t>
      </w:r>
      <w:proofErr w:type="spellEnd"/>
      <w:r w:rsidRPr="00CA667E">
        <w:t xml:space="preserve"> rapidly understand and integrate fully the product knowledge generated to date into ongoing </w:t>
      </w:r>
      <w:r w:rsidRPr="000B0BEB">
        <w:t xml:space="preserve">development and future marketing </w:t>
      </w:r>
      <w:proofErr w:type="gramStart"/>
      <w:r w:rsidRPr="000B0BEB">
        <w:t>activities</w:t>
      </w:r>
      <w:proofErr w:type="gramEnd"/>
    </w:p>
    <w:p w14:paraId="6E087025" w14:textId="77777777" w:rsidR="00B51D68" w:rsidRPr="000B0BEB" w:rsidRDefault="00B51D68" w:rsidP="000B0BEB">
      <w:pPr>
        <w:pStyle w:val="Bullet"/>
      </w:pPr>
      <w:r w:rsidRPr="000B0BEB">
        <w:t>Identify where the information supports Product Messages and Responses to Issues</w:t>
      </w:r>
    </w:p>
    <w:p w14:paraId="54C33426" w14:textId="77777777" w:rsidR="00B51D68" w:rsidRPr="000B0BEB" w:rsidRDefault="00B51D68" w:rsidP="000B0BEB">
      <w:pPr>
        <w:pStyle w:val="Bullet"/>
      </w:pPr>
      <w:r w:rsidRPr="000B0BEB">
        <w:t xml:space="preserve">Identify any specific Messages and Issues arising from within the specific development </w:t>
      </w:r>
      <w:proofErr w:type="gramStart"/>
      <w:r w:rsidRPr="000B0BEB">
        <w:t>area</w:t>
      </w:r>
      <w:proofErr w:type="gramEnd"/>
    </w:p>
    <w:p w14:paraId="5FB4879F" w14:textId="77777777" w:rsidR="00B51D68" w:rsidRPr="000B0BEB" w:rsidRDefault="00B51D68" w:rsidP="000B0BEB">
      <w:pPr>
        <w:pStyle w:val="Bullet"/>
      </w:pPr>
      <w:r w:rsidRPr="000B0BEB">
        <w:t xml:space="preserve">Identify additional Responses and/or Support for Issues and responses in other areas of </w:t>
      </w:r>
      <w:proofErr w:type="gramStart"/>
      <w:r w:rsidRPr="000B0BEB">
        <w:t>development</w:t>
      </w:r>
      <w:proofErr w:type="gramEnd"/>
    </w:p>
    <w:p w14:paraId="2BC3B53B" w14:textId="77777777" w:rsidR="00B51D68" w:rsidRDefault="00B51D68" w:rsidP="000B0BEB">
      <w:pPr>
        <w:pStyle w:val="Bullet"/>
        <w:rPr>
          <w:lang w:val="en-GB"/>
        </w:rPr>
      </w:pPr>
      <w:r w:rsidRPr="000B0BEB">
        <w:t>Identify gaps in knowledge which require additional</w:t>
      </w:r>
      <w:r>
        <w:rPr>
          <w:lang w:val="en-GB"/>
        </w:rPr>
        <w:t xml:space="preserve"> studies or other </w:t>
      </w:r>
      <w:proofErr w:type="gramStart"/>
      <w:r>
        <w:rPr>
          <w:lang w:val="en-GB"/>
        </w:rPr>
        <w:t>responses</w:t>
      </w:r>
      <w:proofErr w:type="gramEnd"/>
    </w:p>
    <w:p w14:paraId="206BB225" w14:textId="77777777" w:rsidR="000B0BEB" w:rsidRDefault="000B0BEB" w:rsidP="000B0BEB">
      <w:pPr>
        <w:rPr>
          <w:lang w:val="en-GB"/>
        </w:rPr>
      </w:pPr>
    </w:p>
    <w:p w14:paraId="0E0C6371" w14:textId="32B23127" w:rsidR="00B51D68" w:rsidRPr="008843F5" w:rsidRDefault="00B51D68" w:rsidP="00B51D68">
      <w:pPr>
        <w:pStyle w:val="NormalBodyBorder"/>
        <w:rPr>
          <w:lang w:val="en-GB"/>
        </w:rPr>
      </w:pPr>
      <w:r w:rsidRPr="00F264EE">
        <w:rPr>
          <w:bCs/>
          <w:i/>
          <w:lang w:val="en-GB"/>
        </w:rPr>
        <w:t>Purposes of Legacy and Due Diligence MIRS</w:t>
      </w:r>
      <w:r w:rsidRPr="00F264EE">
        <w:rPr>
          <w:i/>
          <w:lang w:val="en-GB"/>
        </w:rPr>
        <w:t>:</w:t>
      </w:r>
      <w:r>
        <w:rPr>
          <w:lang w:val="en-GB"/>
        </w:rPr>
        <w:t xml:space="preserve"> These enable </w:t>
      </w:r>
      <w:proofErr w:type="spellStart"/>
      <w:r w:rsidR="00FA5C3F">
        <w:rPr>
          <w:lang w:val="en-GB"/>
        </w:rPr>
        <w:t>Metsera</w:t>
      </w:r>
      <w:proofErr w:type="spellEnd"/>
      <w:r>
        <w:rPr>
          <w:lang w:val="en-GB"/>
        </w:rPr>
        <w:t xml:space="preserve"> to complete development activities (if appropriate) and prepare regulatory dossiers supporting efficient product approval and to identify potential features and benefits of the product which support current or future product positioning and development activities.</w:t>
      </w:r>
    </w:p>
    <w:p w14:paraId="0C4F92B6" w14:textId="77777777" w:rsidR="00B51D68" w:rsidRDefault="00B51D68" w:rsidP="00B51D68">
      <w:pPr>
        <w:pStyle w:val="Heading2"/>
      </w:pPr>
      <w:bookmarkStart w:id="15" w:name="_Toc63861656"/>
      <w:bookmarkStart w:id="16" w:name="_Toc100658980"/>
      <w:r>
        <w:t>MIRS Process Description</w:t>
      </w:r>
      <w:bookmarkEnd w:id="15"/>
      <w:bookmarkEnd w:id="16"/>
    </w:p>
    <w:p w14:paraId="63BC0D7B" w14:textId="77777777" w:rsidR="00B51D68" w:rsidRDefault="00B51D68" w:rsidP="00B51D68">
      <w:pPr>
        <w:pStyle w:val="Heading3"/>
      </w:pPr>
      <w:bookmarkStart w:id="17" w:name="_Toc63861657"/>
      <w:bookmarkStart w:id="18" w:name="_Toc100658981"/>
      <w:r>
        <w:t>Conducting a MIRS Session</w:t>
      </w:r>
      <w:bookmarkEnd w:id="17"/>
      <w:bookmarkEnd w:id="18"/>
    </w:p>
    <w:p w14:paraId="405E1ED2" w14:textId="09ABAB7F" w:rsidR="00B51D68" w:rsidRDefault="00B51D68" w:rsidP="00B51D68">
      <w:r>
        <w:t xml:space="preserve">At </w:t>
      </w:r>
      <w:proofErr w:type="spellStart"/>
      <w:r w:rsidR="00FA5C3F">
        <w:t>Metsera</w:t>
      </w:r>
      <w:proofErr w:type="spellEnd"/>
      <w:r>
        <w:t xml:space="preserve"> creating a MIRS is a group process.</w:t>
      </w:r>
      <w:r w:rsidR="00FA5C3F">
        <w:t xml:space="preserve"> </w:t>
      </w:r>
      <w:r>
        <w:t>Although it’s possible and seemingly efficient for one person to produce a MIRS table, this process in seclusion leads to the isolation of knowledge in the hands of the few.</w:t>
      </w:r>
      <w:r w:rsidR="00FA5C3F">
        <w:t xml:space="preserve"> </w:t>
      </w:r>
      <w:r>
        <w:t>In addition, it puts the project at risk for delays because of lack of scientific consensus, or to error because of non-reviewed knowledge.</w:t>
      </w:r>
    </w:p>
    <w:p w14:paraId="75D130C8" w14:textId="2F258FC8" w:rsidR="00B51D68" w:rsidRDefault="00B51D68" w:rsidP="00B51D68">
      <w:r>
        <w:t>Typically, therefore, creating a MIRS matrix is a collaborative activity - although if circumstances dictate then it can be constructed in any number of ways.</w:t>
      </w:r>
      <w:r w:rsidR="00FA5C3F">
        <w:t xml:space="preserve"> </w:t>
      </w:r>
      <w:r>
        <w:t>Participants convene in real time and in the same place (although given collaboration tools and Zoom-conferencing, a MIRS session can occur with participants connecting from different global venues).</w:t>
      </w:r>
    </w:p>
    <w:p w14:paraId="75496855" w14:textId="77777777" w:rsidR="00B51D68" w:rsidRDefault="00B51D68" w:rsidP="00B51D68">
      <w:pPr>
        <w:pStyle w:val="Heading3"/>
      </w:pPr>
      <w:bookmarkStart w:id="19" w:name="_Toc63861658"/>
      <w:bookmarkStart w:id="20" w:name="_Toc100658982"/>
      <w:r>
        <w:t>The Basic Process</w:t>
      </w:r>
      <w:bookmarkEnd w:id="19"/>
      <w:bookmarkEnd w:id="20"/>
    </w:p>
    <w:p w14:paraId="1C347280" w14:textId="44972E45" w:rsidR="00B51D68" w:rsidRDefault="00B51D68" w:rsidP="00B51D68">
      <w:r>
        <w:t>The basic process normally involves the use of flipchart paper and Post-it™ notes.</w:t>
      </w:r>
      <w:r w:rsidR="00FA5C3F">
        <w:t xml:space="preserve"> </w:t>
      </w:r>
      <w:r>
        <w:t>For best results, a meeting facilitator skilled in the MIRS process is required.</w:t>
      </w:r>
      <w:r w:rsidR="00FA5C3F">
        <w:t xml:space="preserve"> </w:t>
      </w:r>
      <w:r>
        <w:t>The facilitator will direct the participants on how to fill-in the matrix and ensure balance and challenge to thinking.</w:t>
      </w:r>
    </w:p>
    <w:p w14:paraId="23196873" w14:textId="516CB285" w:rsidR="00B51D68" w:rsidRDefault="00B51D68" w:rsidP="00B51D68">
      <w:r>
        <w:lastRenderedPageBreak/>
        <w:t xml:space="preserve">The process allows for an initial ideation period where ideas can be created, captured, </w:t>
      </w:r>
      <w:proofErr w:type="gramStart"/>
      <w:r>
        <w:t>shared</w:t>
      </w:r>
      <w:proofErr w:type="gramEnd"/>
      <w:r>
        <w:t xml:space="preserve"> and expanded – there is no editing at this point.</w:t>
      </w:r>
      <w:r w:rsidR="00FA5C3F">
        <w:t xml:space="preserve"> </w:t>
      </w:r>
      <w:r>
        <w:t xml:space="preserve">Only once have all participants have had the opportunity to participate in this phase does the process move on to allow evaluation, prioritization, </w:t>
      </w:r>
      <w:proofErr w:type="gramStart"/>
      <w:r>
        <w:t>organization</w:t>
      </w:r>
      <w:proofErr w:type="gramEnd"/>
      <w:r>
        <w:t xml:space="preserve"> and refinement of content.</w:t>
      </w:r>
    </w:p>
    <w:p w14:paraId="20C8D65A" w14:textId="77777777" w:rsidR="00B51D68" w:rsidRDefault="00B51D68" w:rsidP="00B51D68">
      <w:r>
        <w:t>One method is to tape flipchart pages (lengthwise or landscape) to the wall of a meeting room and to draw on the grid lines and headings with a simple marker:</w:t>
      </w:r>
    </w:p>
    <w:p w14:paraId="53D3F49D" w14:textId="7AAC1A5E" w:rsidR="00B51D68" w:rsidRDefault="00B51D68" w:rsidP="00B51D68"/>
    <w:tbl>
      <w:tblPr>
        <w:tblW w:w="0" w:type="auto"/>
        <w:tblBorders>
          <w:insideH w:val="single" w:sz="8" w:space="0" w:color="auto"/>
          <w:insideV w:val="single" w:sz="8" w:space="0" w:color="auto"/>
        </w:tblBorders>
        <w:tblCellMar>
          <w:top w:w="288" w:type="dxa"/>
          <w:bottom w:w="288" w:type="dxa"/>
        </w:tblCellMar>
        <w:tblLook w:val="01E0" w:firstRow="1" w:lastRow="1" w:firstColumn="1" w:lastColumn="1" w:noHBand="0" w:noVBand="0"/>
      </w:tblPr>
      <w:tblGrid>
        <w:gridCol w:w="1157"/>
        <w:gridCol w:w="1157"/>
        <w:gridCol w:w="1157"/>
        <w:gridCol w:w="1157"/>
        <w:gridCol w:w="1157"/>
      </w:tblGrid>
      <w:tr w:rsidR="00B51D68" w:rsidRPr="00CA667E" w14:paraId="32DD97D4" w14:textId="77777777" w:rsidTr="000B0BEB">
        <w:trPr>
          <w:cantSplit/>
        </w:trPr>
        <w:tc>
          <w:tcPr>
            <w:tcW w:w="1157" w:type="dxa"/>
            <w:tcBorders>
              <w:top w:val="nil"/>
              <w:bottom w:val="single" w:sz="4" w:space="0" w:color="737477" w:themeColor="background2"/>
              <w:right w:val="single" w:sz="4" w:space="0" w:color="737477" w:themeColor="background2"/>
            </w:tcBorders>
          </w:tcPr>
          <w:p w14:paraId="055C148A" w14:textId="77777777" w:rsidR="00B51D68" w:rsidRPr="000B0BEB" w:rsidRDefault="00B51D68" w:rsidP="00CC6965">
            <w:pPr>
              <w:pStyle w:val="TableText"/>
              <w:jc w:val="center"/>
              <w:rPr>
                <w:b/>
                <w:bCs w:val="0"/>
                <w:color w:val="003B2A" w:themeColor="accent1"/>
              </w:rPr>
            </w:pPr>
            <w:r w:rsidRPr="000B0BEB">
              <w:rPr>
                <w:b/>
                <w:bCs w:val="0"/>
                <w:color w:val="003B2A" w:themeColor="accent1"/>
              </w:rPr>
              <w:t>M</w:t>
            </w:r>
          </w:p>
        </w:tc>
        <w:tc>
          <w:tcPr>
            <w:tcW w:w="1157" w:type="dxa"/>
            <w:tcBorders>
              <w:top w:val="nil"/>
              <w:left w:val="single" w:sz="4" w:space="0" w:color="737477" w:themeColor="background2"/>
              <w:bottom w:val="single" w:sz="4" w:space="0" w:color="737477" w:themeColor="background2"/>
              <w:right w:val="single" w:sz="4" w:space="0" w:color="737477" w:themeColor="background2"/>
            </w:tcBorders>
          </w:tcPr>
          <w:p w14:paraId="388C9C05" w14:textId="77777777" w:rsidR="00B51D68" w:rsidRPr="000B0BEB" w:rsidRDefault="00B51D68" w:rsidP="00CC6965">
            <w:pPr>
              <w:pStyle w:val="TableText"/>
              <w:jc w:val="center"/>
              <w:rPr>
                <w:b/>
                <w:bCs w:val="0"/>
                <w:color w:val="003B2A" w:themeColor="accent1"/>
              </w:rPr>
            </w:pPr>
            <w:r w:rsidRPr="000B0BEB">
              <w:rPr>
                <w:b/>
                <w:bCs w:val="0"/>
                <w:color w:val="003B2A" w:themeColor="accent1"/>
              </w:rPr>
              <w:t>I</w:t>
            </w:r>
          </w:p>
        </w:tc>
        <w:tc>
          <w:tcPr>
            <w:tcW w:w="1157" w:type="dxa"/>
            <w:tcBorders>
              <w:top w:val="nil"/>
              <w:left w:val="single" w:sz="4" w:space="0" w:color="737477" w:themeColor="background2"/>
              <w:bottom w:val="single" w:sz="4" w:space="0" w:color="737477" w:themeColor="background2"/>
              <w:right w:val="single" w:sz="4" w:space="0" w:color="737477" w:themeColor="background2"/>
            </w:tcBorders>
          </w:tcPr>
          <w:p w14:paraId="054A33E7" w14:textId="77777777" w:rsidR="00B51D68" w:rsidRPr="000B0BEB" w:rsidRDefault="00B51D68" w:rsidP="00CC6965">
            <w:pPr>
              <w:pStyle w:val="TableText"/>
              <w:jc w:val="center"/>
              <w:rPr>
                <w:b/>
                <w:bCs w:val="0"/>
                <w:color w:val="003B2A" w:themeColor="accent1"/>
              </w:rPr>
            </w:pPr>
            <w:r w:rsidRPr="000B0BEB">
              <w:rPr>
                <w:b/>
                <w:bCs w:val="0"/>
                <w:color w:val="003B2A" w:themeColor="accent1"/>
              </w:rPr>
              <w:t>R</w:t>
            </w:r>
          </w:p>
        </w:tc>
        <w:tc>
          <w:tcPr>
            <w:tcW w:w="1157" w:type="dxa"/>
            <w:tcBorders>
              <w:top w:val="nil"/>
              <w:left w:val="single" w:sz="4" w:space="0" w:color="737477" w:themeColor="background2"/>
              <w:bottom w:val="single" w:sz="4" w:space="0" w:color="737477" w:themeColor="background2"/>
              <w:right w:val="single" w:sz="4" w:space="0" w:color="737477" w:themeColor="background2"/>
            </w:tcBorders>
          </w:tcPr>
          <w:p w14:paraId="0AB5CE5B" w14:textId="77777777" w:rsidR="00B51D68" w:rsidRPr="000B0BEB" w:rsidRDefault="00B51D68" w:rsidP="00CC6965">
            <w:pPr>
              <w:pStyle w:val="TableText"/>
              <w:jc w:val="center"/>
              <w:rPr>
                <w:b/>
                <w:bCs w:val="0"/>
                <w:color w:val="003B2A" w:themeColor="accent1"/>
              </w:rPr>
            </w:pPr>
            <w:r w:rsidRPr="000B0BEB">
              <w:rPr>
                <w:b/>
                <w:bCs w:val="0"/>
                <w:color w:val="003B2A" w:themeColor="accent1"/>
              </w:rPr>
              <w:t>S</w:t>
            </w:r>
          </w:p>
        </w:tc>
        <w:tc>
          <w:tcPr>
            <w:tcW w:w="1157" w:type="dxa"/>
            <w:tcBorders>
              <w:top w:val="nil"/>
              <w:left w:val="single" w:sz="4" w:space="0" w:color="737477" w:themeColor="background2"/>
              <w:bottom w:val="single" w:sz="4" w:space="0" w:color="737477" w:themeColor="background2"/>
            </w:tcBorders>
          </w:tcPr>
          <w:p w14:paraId="7BBA3DB1" w14:textId="77777777" w:rsidR="00B51D68" w:rsidRPr="000B0BEB" w:rsidRDefault="00B51D68" w:rsidP="00CC6965">
            <w:pPr>
              <w:pStyle w:val="TableText"/>
              <w:jc w:val="center"/>
              <w:rPr>
                <w:b/>
                <w:bCs w:val="0"/>
                <w:color w:val="003B2A" w:themeColor="accent1"/>
              </w:rPr>
            </w:pPr>
            <w:r w:rsidRPr="000B0BEB">
              <w:rPr>
                <w:b/>
                <w:bCs w:val="0"/>
                <w:color w:val="003B2A" w:themeColor="accent1"/>
              </w:rPr>
              <w:t>A</w:t>
            </w:r>
          </w:p>
        </w:tc>
      </w:tr>
      <w:tr w:rsidR="00B51D68" w:rsidRPr="00FC5205" w14:paraId="16E00E05" w14:textId="77777777" w:rsidTr="000B0BEB">
        <w:trPr>
          <w:cantSplit/>
        </w:trPr>
        <w:tc>
          <w:tcPr>
            <w:tcW w:w="1157" w:type="dxa"/>
            <w:tcBorders>
              <w:top w:val="single" w:sz="4" w:space="0" w:color="737477" w:themeColor="background2"/>
              <w:bottom w:val="nil"/>
              <w:right w:val="single" w:sz="4" w:space="0" w:color="737477" w:themeColor="background2"/>
            </w:tcBorders>
          </w:tcPr>
          <w:p w14:paraId="7A166279" w14:textId="77777777" w:rsidR="00B51D68" w:rsidRPr="00FC5205" w:rsidRDefault="00B51D68" w:rsidP="00CC6965">
            <w:pPr>
              <w:pStyle w:val="TableText"/>
            </w:pPr>
          </w:p>
        </w:tc>
        <w:tc>
          <w:tcPr>
            <w:tcW w:w="1157" w:type="dxa"/>
            <w:tcBorders>
              <w:top w:val="single" w:sz="4" w:space="0" w:color="737477" w:themeColor="background2"/>
              <w:left w:val="single" w:sz="4" w:space="0" w:color="737477" w:themeColor="background2"/>
              <w:bottom w:val="nil"/>
              <w:right w:val="single" w:sz="4" w:space="0" w:color="737477" w:themeColor="background2"/>
            </w:tcBorders>
          </w:tcPr>
          <w:p w14:paraId="47CCC094" w14:textId="77777777" w:rsidR="00B51D68" w:rsidRPr="00FC5205" w:rsidRDefault="00B51D68" w:rsidP="00CC6965">
            <w:pPr>
              <w:pStyle w:val="TableText"/>
            </w:pPr>
          </w:p>
        </w:tc>
        <w:tc>
          <w:tcPr>
            <w:tcW w:w="1157" w:type="dxa"/>
            <w:tcBorders>
              <w:top w:val="single" w:sz="4" w:space="0" w:color="737477" w:themeColor="background2"/>
              <w:left w:val="single" w:sz="4" w:space="0" w:color="737477" w:themeColor="background2"/>
              <w:bottom w:val="nil"/>
              <w:right w:val="single" w:sz="4" w:space="0" w:color="737477" w:themeColor="background2"/>
            </w:tcBorders>
          </w:tcPr>
          <w:p w14:paraId="1504DAF0" w14:textId="77777777" w:rsidR="00B51D68" w:rsidRPr="00FC5205" w:rsidRDefault="00B51D68" w:rsidP="00CC6965">
            <w:pPr>
              <w:pStyle w:val="TableText"/>
            </w:pPr>
          </w:p>
        </w:tc>
        <w:tc>
          <w:tcPr>
            <w:tcW w:w="1157" w:type="dxa"/>
            <w:tcBorders>
              <w:top w:val="single" w:sz="4" w:space="0" w:color="737477" w:themeColor="background2"/>
              <w:left w:val="single" w:sz="4" w:space="0" w:color="737477" w:themeColor="background2"/>
              <w:bottom w:val="nil"/>
              <w:right w:val="single" w:sz="4" w:space="0" w:color="737477" w:themeColor="background2"/>
            </w:tcBorders>
          </w:tcPr>
          <w:p w14:paraId="764FF59D" w14:textId="77777777" w:rsidR="00B51D68" w:rsidRPr="00FC5205" w:rsidRDefault="00B51D68" w:rsidP="00CC6965">
            <w:pPr>
              <w:pStyle w:val="TableText"/>
            </w:pPr>
          </w:p>
        </w:tc>
        <w:tc>
          <w:tcPr>
            <w:tcW w:w="1157" w:type="dxa"/>
            <w:tcBorders>
              <w:top w:val="single" w:sz="4" w:space="0" w:color="737477" w:themeColor="background2"/>
              <w:left w:val="single" w:sz="4" w:space="0" w:color="737477" w:themeColor="background2"/>
              <w:bottom w:val="nil"/>
            </w:tcBorders>
          </w:tcPr>
          <w:p w14:paraId="748E6C5C" w14:textId="77777777" w:rsidR="00B51D68" w:rsidRPr="00FC5205" w:rsidRDefault="00B51D68" w:rsidP="00CC6965">
            <w:pPr>
              <w:pStyle w:val="TableText"/>
            </w:pPr>
          </w:p>
        </w:tc>
      </w:tr>
      <w:tr w:rsidR="00B51D68" w:rsidRPr="00FC5205" w14:paraId="79DFE913" w14:textId="77777777" w:rsidTr="000B0BEB">
        <w:trPr>
          <w:cantSplit/>
        </w:trPr>
        <w:tc>
          <w:tcPr>
            <w:tcW w:w="1157" w:type="dxa"/>
            <w:tcBorders>
              <w:top w:val="nil"/>
              <w:bottom w:val="nil"/>
              <w:right w:val="single" w:sz="4" w:space="0" w:color="737477" w:themeColor="background2"/>
            </w:tcBorders>
          </w:tcPr>
          <w:p w14:paraId="2C868E64"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41114B20"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4F7BD853"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5D26CFDA" w14:textId="77777777" w:rsidR="00B51D68" w:rsidRPr="00FC5205" w:rsidRDefault="00B51D68" w:rsidP="00CC6965">
            <w:pPr>
              <w:pStyle w:val="TableText"/>
            </w:pPr>
          </w:p>
        </w:tc>
        <w:tc>
          <w:tcPr>
            <w:tcW w:w="1157" w:type="dxa"/>
            <w:tcBorders>
              <w:top w:val="nil"/>
              <w:left w:val="single" w:sz="4" w:space="0" w:color="737477" w:themeColor="background2"/>
              <w:bottom w:val="nil"/>
            </w:tcBorders>
          </w:tcPr>
          <w:p w14:paraId="3500C705" w14:textId="77777777" w:rsidR="00B51D68" w:rsidRPr="00FC5205" w:rsidRDefault="00B51D68" w:rsidP="00CC6965">
            <w:pPr>
              <w:pStyle w:val="TableText"/>
            </w:pPr>
          </w:p>
        </w:tc>
      </w:tr>
      <w:tr w:rsidR="00B51D68" w:rsidRPr="00FC5205" w14:paraId="0C29FD23" w14:textId="77777777" w:rsidTr="000B0BEB">
        <w:trPr>
          <w:cantSplit/>
        </w:trPr>
        <w:tc>
          <w:tcPr>
            <w:tcW w:w="1157" w:type="dxa"/>
            <w:tcBorders>
              <w:top w:val="nil"/>
              <w:bottom w:val="nil"/>
              <w:right w:val="single" w:sz="4" w:space="0" w:color="737477" w:themeColor="background2"/>
            </w:tcBorders>
          </w:tcPr>
          <w:p w14:paraId="1DFD6B13"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1E018468"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3B414EB7"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5375A084" w14:textId="77777777" w:rsidR="00B51D68" w:rsidRPr="00FC5205" w:rsidRDefault="00B51D68" w:rsidP="00CC6965">
            <w:pPr>
              <w:pStyle w:val="TableText"/>
            </w:pPr>
          </w:p>
        </w:tc>
        <w:tc>
          <w:tcPr>
            <w:tcW w:w="1157" w:type="dxa"/>
            <w:tcBorders>
              <w:top w:val="nil"/>
              <w:left w:val="single" w:sz="4" w:space="0" w:color="737477" w:themeColor="background2"/>
              <w:bottom w:val="nil"/>
            </w:tcBorders>
          </w:tcPr>
          <w:p w14:paraId="629BC038" w14:textId="77777777" w:rsidR="00B51D68" w:rsidRPr="00FC5205" w:rsidRDefault="00B51D68" w:rsidP="00CC6965">
            <w:pPr>
              <w:pStyle w:val="TableText"/>
            </w:pPr>
          </w:p>
        </w:tc>
      </w:tr>
      <w:tr w:rsidR="00B51D68" w:rsidRPr="00FC5205" w14:paraId="41BB88AC" w14:textId="77777777" w:rsidTr="000B0BEB">
        <w:trPr>
          <w:cantSplit/>
        </w:trPr>
        <w:tc>
          <w:tcPr>
            <w:tcW w:w="1157" w:type="dxa"/>
            <w:tcBorders>
              <w:top w:val="nil"/>
              <w:bottom w:val="nil"/>
              <w:right w:val="single" w:sz="4" w:space="0" w:color="737477" w:themeColor="background2"/>
            </w:tcBorders>
          </w:tcPr>
          <w:p w14:paraId="41E0E48F"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6BAD084E"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682487AD"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5C75F4E7" w14:textId="77777777" w:rsidR="00B51D68" w:rsidRPr="00FC5205" w:rsidRDefault="00B51D68" w:rsidP="00CC6965">
            <w:pPr>
              <w:pStyle w:val="TableText"/>
            </w:pPr>
          </w:p>
        </w:tc>
        <w:tc>
          <w:tcPr>
            <w:tcW w:w="1157" w:type="dxa"/>
            <w:tcBorders>
              <w:top w:val="nil"/>
              <w:left w:val="single" w:sz="4" w:space="0" w:color="737477" w:themeColor="background2"/>
              <w:bottom w:val="nil"/>
            </w:tcBorders>
          </w:tcPr>
          <w:p w14:paraId="344121D4" w14:textId="77777777" w:rsidR="00B51D68" w:rsidRPr="00FC5205" w:rsidRDefault="00B51D68" w:rsidP="00CC6965">
            <w:pPr>
              <w:pStyle w:val="TableText"/>
            </w:pPr>
          </w:p>
        </w:tc>
      </w:tr>
    </w:tbl>
    <w:p w14:paraId="3D2DB6D0" w14:textId="77777777" w:rsidR="00B51D68" w:rsidRDefault="00B51D68" w:rsidP="00B51D68"/>
    <w:p w14:paraId="1DCB2AF9" w14:textId="77777777" w:rsidR="00B51D68" w:rsidRDefault="00B51D68" w:rsidP="00B51D68">
      <w:r>
        <w:t>Using Post-it™ notes, participants can then begin to fill in the table. Some groups prefer to go horizontally and work through each message line by line as described below.</w:t>
      </w:r>
    </w:p>
    <w:p w14:paraId="163C4B08" w14:textId="77777777" w:rsidR="00B51D68" w:rsidRDefault="00B51D68" w:rsidP="00B51D68">
      <w:r>
        <w:t xml:space="preserve">In the following representation, the </w:t>
      </w:r>
      <w:r>
        <w:rPr>
          <w:b/>
        </w:rPr>
        <w:t>Message</w:t>
      </w:r>
      <w:r>
        <w:t xml:space="preserve"> column contains a single message, perhaps making an efficacy or safety claim, for example.</w:t>
      </w:r>
    </w:p>
    <w:p w14:paraId="22172AB4" w14:textId="77777777" w:rsidR="00B51D68" w:rsidRDefault="00B51D68" w:rsidP="00B51D68">
      <w:r>
        <w:t xml:space="preserve">Working horizontally, the </w:t>
      </w:r>
      <w:r>
        <w:rPr>
          <w:b/>
        </w:rPr>
        <w:t xml:space="preserve">Issues </w:t>
      </w:r>
      <w:r>
        <w:t>column contains three issues that are standing in the way of the message. (Each issue is captured on a single Post-it™.)</w:t>
      </w:r>
    </w:p>
    <w:p w14:paraId="6DCE0917" w14:textId="77777777" w:rsidR="00B51D68" w:rsidRDefault="00B51D68" w:rsidP="00B51D68">
      <w:r>
        <w:t xml:space="preserve">Likewise, the </w:t>
      </w:r>
      <w:r>
        <w:rPr>
          <w:b/>
        </w:rPr>
        <w:t>Response</w:t>
      </w:r>
      <w:r>
        <w:t xml:space="preserve"> column contains four responses or ways in which to redress the issues.</w:t>
      </w:r>
    </w:p>
    <w:p w14:paraId="291FFCE8" w14:textId="3F9EB568" w:rsidR="00B51D68" w:rsidRDefault="00B51D68" w:rsidP="00B51D68">
      <w:r>
        <w:t xml:space="preserve">Finally, a single Post-it™ defines the support needed for the message, and a single note captures the </w:t>
      </w:r>
      <w:r>
        <w:rPr>
          <w:b/>
        </w:rPr>
        <w:t>Action</w:t>
      </w:r>
      <w:r>
        <w:t xml:space="preserve"> item in the final column.</w:t>
      </w:r>
      <w:r w:rsidR="00FA5C3F">
        <w:t xml:space="preserve"> </w:t>
      </w:r>
      <w:r>
        <w:t>Note that the number of Post-its™ represented below is arbitrary.</w:t>
      </w:r>
      <w:r w:rsidR="00FA5C3F">
        <w:t xml:space="preserve"> </w:t>
      </w:r>
      <w:r>
        <w:t>A message may have multiple issues, or it may have none.</w:t>
      </w:r>
      <w:r w:rsidR="00FA5C3F">
        <w:t xml:space="preserve"> </w:t>
      </w:r>
      <w:r>
        <w:t>However, all issues need responses, and messages and responses must have support.</w:t>
      </w:r>
    </w:p>
    <w:tbl>
      <w:tblPr>
        <w:tblW w:w="0" w:type="auto"/>
        <w:tblBorders>
          <w:insideH w:val="single" w:sz="8" w:space="0" w:color="auto"/>
          <w:insideV w:val="single" w:sz="8" w:space="0" w:color="auto"/>
        </w:tblBorders>
        <w:tblCellMar>
          <w:top w:w="288" w:type="dxa"/>
          <w:bottom w:w="288" w:type="dxa"/>
        </w:tblCellMar>
        <w:tblLook w:val="01E0" w:firstRow="1" w:lastRow="1" w:firstColumn="1" w:lastColumn="1" w:noHBand="0" w:noVBand="0"/>
      </w:tblPr>
      <w:tblGrid>
        <w:gridCol w:w="1157"/>
        <w:gridCol w:w="1157"/>
        <w:gridCol w:w="1157"/>
        <w:gridCol w:w="1157"/>
        <w:gridCol w:w="1157"/>
      </w:tblGrid>
      <w:tr w:rsidR="00B51D68" w:rsidRPr="00CA667E" w14:paraId="5E549F3A" w14:textId="77777777" w:rsidTr="000B0BEB">
        <w:trPr>
          <w:cantSplit/>
        </w:trPr>
        <w:tc>
          <w:tcPr>
            <w:tcW w:w="1157" w:type="dxa"/>
            <w:tcBorders>
              <w:top w:val="nil"/>
              <w:bottom w:val="single" w:sz="4" w:space="0" w:color="737477" w:themeColor="background2"/>
              <w:right w:val="single" w:sz="4" w:space="0" w:color="737477" w:themeColor="background2"/>
            </w:tcBorders>
          </w:tcPr>
          <w:p w14:paraId="4B361717" w14:textId="77777777" w:rsidR="00B51D68" w:rsidRPr="00CA667E" w:rsidRDefault="00B51D68" w:rsidP="00CC6965">
            <w:pPr>
              <w:pStyle w:val="TableText"/>
              <w:jc w:val="center"/>
              <w:rPr>
                <w:b/>
                <w:bCs w:val="0"/>
                <w:color w:val="002017" w:themeColor="text1"/>
              </w:rPr>
            </w:pPr>
            <w:r w:rsidRPr="00CA667E">
              <w:rPr>
                <w:b/>
                <w:bCs w:val="0"/>
                <w:color w:val="002017" w:themeColor="text1"/>
              </w:rPr>
              <w:lastRenderedPageBreak/>
              <w:t>M</w:t>
            </w:r>
          </w:p>
        </w:tc>
        <w:tc>
          <w:tcPr>
            <w:tcW w:w="1157" w:type="dxa"/>
            <w:tcBorders>
              <w:top w:val="nil"/>
              <w:left w:val="single" w:sz="4" w:space="0" w:color="737477" w:themeColor="background2"/>
              <w:bottom w:val="single" w:sz="4" w:space="0" w:color="737477" w:themeColor="background2"/>
              <w:right w:val="single" w:sz="4" w:space="0" w:color="737477" w:themeColor="background2"/>
            </w:tcBorders>
          </w:tcPr>
          <w:p w14:paraId="752099C8" w14:textId="77777777" w:rsidR="00B51D68" w:rsidRPr="00CA667E" w:rsidRDefault="00B51D68" w:rsidP="00CC6965">
            <w:pPr>
              <w:pStyle w:val="TableText"/>
              <w:jc w:val="center"/>
              <w:rPr>
                <w:b/>
                <w:bCs w:val="0"/>
                <w:color w:val="002017" w:themeColor="text1"/>
              </w:rPr>
            </w:pPr>
            <w:r w:rsidRPr="00CA667E">
              <w:rPr>
                <w:b/>
                <w:bCs w:val="0"/>
                <w:color w:val="002017" w:themeColor="text1"/>
              </w:rPr>
              <w:t>I</w:t>
            </w:r>
          </w:p>
        </w:tc>
        <w:tc>
          <w:tcPr>
            <w:tcW w:w="1157" w:type="dxa"/>
            <w:tcBorders>
              <w:top w:val="nil"/>
              <w:left w:val="single" w:sz="4" w:space="0" w:color="737477" w:themeColor="background2"/>
              <w:bottom w:val="single" w:sz="4" w:space="0" w:color="737477" w:themeColor="background2"/>
              <w:right w:val="single" w:sz="4" w:space="0" w:color="737477" w:themeColor="background2"/>
            </w:tcBorders>
          </w:tcPr>
          <w:p w14:paraId="7EB871FB" w14:textId="77777777" w:rsidR="00B51D68" w:rsidRPr="00CA667E" w:rsidRDefault="00B51D68" w:rsidP="00CC6965">
            <w:pPr>
              <w:pStyle w:val="TableText"/>
              <w:jc w:val="center"/>
              <w:rPr>
                <w:b/>
                <w:bCs w:val="0"/>
                <w:color w:val="002017" w:themeColor="text1"/>
              </w:rPr>
            </w:pPr>
            <w:r w:rsidRPr="00CA667E">
              <w:rPr>
                <w:b/>
                <w:bCs w:val="0"/>
                <w:color w:val="002017" w:themeColor="text1"/>
              </w:rPr>
              <w:t>R</w:t>
            </w:r>
          </w:p>
        </w:tc>
        <w:tc>
          <w:tcPr>
            <w:tcW w:w="1157" w:type="dxa"/>
            <w:tcBorders>
              <w:top w:val="nil"/>
              <w:left w:val="single" w:sz="4" w:space="0" w:color="737477" w:themeColor="background2"/>
              <w:bottom w:val="single" w:sz="4" w:space="0" w:color="737477" w:themeColor="background2"/>
              <w:right w:val="single" w:sz="4" w:space="0" w:color="737477" w:themeColor="background2"/>
            </w:tcBorders>
          </w:tcPr>
          <w:p w14:paraId="04F9B2C8" w14:textId="77777777" w:rsidR="00B51D68" w:rsidRPr="00CA667E" w:rsidRDefault="00B51D68" w:rsidP="00CC6965">
            <w:pPr>
              <w:pStyle w:val="TableText"/>
              <w:jc w:val="center"/>
              <w:rPr>
                <w:b/>
                <w:bCs w:val="0"/>
                <w:color w:val="002017" w:themeColor="text1"/>
              </w:rPr>
            </w:pPr>
            <w:r w:rsidRPr="00CA667E">
              <w:rPr>
                <w:b/>
                <w:bCs w:val="0"/>
                <w:color w:val="002017" w:themeColor="text1"/>
              </w:rPr>
              <w:t>S</w:t>
            </w:r>
          </w:p>
        </w:tc>
        <w:tc>
          <w:tcPr>
            <w:tcW w:w="1157" w:type="dxa"/>
            <w:tcBorders>
              <w:top w:val="nil"/>
              <w:left w:val="single" w:sz="4" w:space="0" w:color="737477" w:themeColor="background2"/>
              <w:bottom w:val="single" w:sz="4" w:space="0" w:color="737477" w:themeColor="background2"/>
            </w:tcBorders>
          </w:tcPr>
          <w:p w14:paraId="7A4C5B39" w14:textId="77777777" w:rsidR="00B51D68" w:rsidRPr="00CA667E" w:rsidRDefault="00B51D68" w:rsidP="00CC6965">
            <w:pPr>
              <w:pStyle w:val="TableText"/>
              <w:jc w:val="center"/>
              <w:rPr>
                <w:b/>
                <w:bCs w:val="0"/>
                <w:color w:val="002017" w:themeColor="text1"/>
              </w:rPr>
            </w:pPr>
            <w:r w:rsidRPr="00CA667E">
              <w:rPr>
                <w:b/>
                <w:bCs w:val="0"/>
                <w:color w:val="002017" w:themeColor="text1"/>
              </w:rPr>
              <w:t>A</w:t>
            </w:r>
          </w:p>
        </w:tc>
      </w:tr>
      <w:tr w:rsidR="00B51D68" w:rsidRPr="00FC5205" w14:paraId="63F1AAF7" w14:textId="77777777" w:rsidTr="000B0BEB">
        <w:trPr>
          <w:cantSplit/>
        </w:trPr>
        <w:tc>
          <w:tcPr>
            <w:tcW w:w="1157" w:type="dxa"/>
            <w:tcBorders>
              <w:top w:val="single" w:sz="4" w:space="0" w:color="737477" w:themeColor="background2"/>
              <w:bottom w:val="nil"/>
              <w:right w:val="single" w:sz="4" w:space="0" w:color="737477" w:themeColor="background2"/>
            </w:tcBorders>
          </w:tcPr>
          <w:p w14:paraId="6F6D6822" w14:textId="77777777" w:rsidR="00B51D68" w:rsidRPr="00FC5205" w:rsidRDefault="00B51D68" w:rsidP="00CC6965">
            <w:pPr>
              <w:pStyle w:val="TableText"/>
            </w:pPr>
          </w:p>
        </w:tc>
        <w:tc>
          <w:tcPr>
            <w:tcW w:w="1157" w:type="dxa"/>
            <w:tcBorders>
              <w:top w:val="single" w:sz="4" w:space="0" w:color="737477" w:themeColor="background2"/>
              <w:left w:val="single" w:sz="4" w:space="0" w:color="737477" w:themeColor="background2"/>
              <w:bottom w:val="nil"/>
              <w:right w:val="single" w:sz="4" w:space="0" w:color="737477" w:themeColor="background2"/>
            </w:tcBorders>
          </w:tcPr>
          <w:p w14:paraId="5340C80D" w14:textId="77777777" w:rsidR="00B51D68" w:rsidRPr="00FC5205" w:rsidRDefault="00B51D68" w:rsidP="00CC6965">
            <w:pPr>
              <w:pStyle w:val="TableText"/>
            </w:pPr>
            <w:r w:rsidRPr="00261943">
              <w:rPr>
                <w:noProof/>
              </w:rPr>
              <mc:AlternateContent>
                <mc:Choice Requires="wps">
                  <w:drawing>
                    <wp:anchor distT="0" distB="0" distL="114300" distR="114300" simplePos="0" relativeHeight="251697152" behindDoc="0" locked="0" layoutInCell="1" allowOverlap="1" wp14:anchorId="13CCA040" wp14:editId="2C2C8195">
                      <wp:simplePos x="0" y="0"/>
                      <wp:positionH relativeFrom="column">
                        <wp:posOffset>112395</wp:posOffset>
                      </wp:positionH>
                      <wp:positionV relativeFrom="paragraph">
                        <wp:posOffset>322943</wp:posOffset>
                      </wp:positionV>
                      <wp:extent cx="173990" cy="173990"/>
                      <wp:effectExtent l="0" t="0" r="3810" b="3810"/>
                      <wp:wrapNone/>
                      <wp:docPr id="107" name="Rectangle 107"/>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040997" id="Rectangle 107" o:spid="_x0000_s1026" style="position:absolute;margin-left:8.85pt;margin-top:25.45pt;width:13.7pt;height:13.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" fillcolor="#008351 [3205]" stroked="f" strokeweight="1pt"/>
                  </w:pict>
                </mc:Fallback>
              </mc:AlternateContent>
            </w:r>
            <w:r w:rsidRPr="00261943">
              <w:rPr>
                <w:noProof/>
              </w:rPr>
              <mc:AlternateContent>
                <mc:Choice Requires="wps">
                  <w:drawing>
                    <wp:anchor distT="0" distB="0" distL="114300" distR="114300" simplePos="0" relativeHeight="251689984" behindDoc="0" locked="0" layoutInCell="1" allowOverlap="1" wp14:anchorId="4273EBCC" wp14:editId="7429D390">
                      <wp:simplePos x="0" y="0"/>
                      <wp:positionH relativeFrom="column">
                        <wp:posOffset>-560705</wp:posOffset>
                      </wp:positionH>
                      <wp:positionV relativeFrom="paragraph">
                        <wp:posOffset>-19050</wp:posOffset>
                      </wp:positionV>
                      <wp:extent cx="173990" cy="173990"/>
                      <wp:effectExtent l="0" t="0" r="3810" b="3810"/>
                      <wp:wrapNone/>
                      <wp:docPr id="100" name="Rectangle 100"/>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EA32F" id="Rectangle 100" o:spid="_x0000_s1026" style="position:absolute;margin-left:-44.15pt;margin-top:-1.5pt;width:13.7pt;height:13.7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" fillcolor="#008351 [3205]" stroked="f" strokeweight="1pt"/>
                  </w:pict>
                </mc:Fallback>
              </mc:AlternateContent>
            </w:r>
            <w:r w:rsidRPr="00261943">
              <w:rPr>
                <w:noProof/>
              </w:rPr>
              <mc:AlternateContent>
                <mc:Choice Requires="wps">
                  <w:drawing>
                    <wp:anchor distT="0" distB="0" distL="114300" distR="114300" simplePos="0" relativeHeight="251691008" behindDoc="0" locked="0" layoutInCell="1" allowOverlap="1" wp14:anchorId="03A62F15" wp14:editId="1968DE2C">
                      <wp:simplePos x="0" y="0"/>
                      <wp:positionH relativeFrom="column">
                        <wp:posOffset>78105</wp:posOffset>
                      </wp:positionH>
                      <wp:positionV relativeFrom="paragraph">
                        <wp:posOffset>40640</wp:posOffset>
                      </wp:positionV>
                      <wp:extent cx="173990" cy="173990"/>
                      <wp:effectExtent l="0" t="0" r="3810" b="3810"/>
                      <wp:wrapNone/>
                      <wp:docPr id="101" name="Rectangle 101"/>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B5B2F" id="Rectangle 101" o:spid="_x0000_s1026" style="position:absolute;margin-left:6.15pt;margin-top:3.2pt;width:13.7pt;height:13.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" fillcolor="#008351 [3205]" stroked="f" strokeweight="1pt"/>
                  </w:pict>
                </mc:Fallback>
              </mc:AlternateContent>
            </w:r>
            <w:r w:rsidRPr="00261943">
              <w:rPr>
                <w:noProof/>
              </w:rPr>
              <mc:AlternateContent>
                <mc:Choice Requires="wps">
                  <w:drawing>
                    <wp:anchor distT="0" distB="0" distL="114300" distR="114300" simplePos="0" relativeHeight="251692032" behindDoc="0" locked="0" layoutInCell="1" allowOverlap="1" wp14:anchorId="671FF188" wp14:editId="4F81ED69">
                      <wp:simplePos x="0" y="0"/>
                      <wp:positionH relativeFrom="column">
                        <wp:posOffset>382270</wp:posOffset>
                      </wp:positionH>
                      <wp:positionV relativeFrom="paragraph">
                        <wp:posOffset>7620</wp:posOffset>
                      </wp:positionV>
                      <wp:extent cx="173990" cy="173990"/>
                      <wp:effectExtent l="0" t="0" r="3810" b="3810"/>
                      <wp:wrapNone/>
                      <wp:docPr id="102" name="Rectangle 102"/>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AF03B" id="Rectangle 102" o:spid="_x0000_s1026" style="position:absolute;margin-left:30.1pt;margin-top:.6pt;width:13.7pt;height:13.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" fillcolor="#008351 [3205]" stroked="f" strokeweight="1pt"/>
                  </w:pict>
                </mc:Fallback>
              </mc:AlternateContent>
            </w:r>
            <w:r w:rsidRPr="00261943">
              <w:rPr>
                <w:noProof/>
              </w:rPr>
              <mc:AlternateContent>
                <mc:Choice Requires="wps">
                  <w:drawing>
                    <wp:anchor distT="0" distB="0" distL="114300" distR="114300" simplePos="0" relativeHeight="251693056" behindDoc="0" locked="0" layoutInCell="1" allowOverlap="1" wp14:anchorId="467DAA6A" wp14:editId="5DFF731B">
                      <wp:simplePos x="0" y="0"/>
                      <wp:positionH relativeFrom="column">
                        <wp:posOffset>815975</wp:posOffset>
                      </wp:positionH>
                      <wp:positionV relativeFrom="paragraph">
                        <wp:posOffset>43180</wp:posOffset>
                      </wp:positionV>
                      <wp:extent cx="173990" cy="173990"/>
                      <wp:effectExtent l="0" t="0" r="3810" b="3810"/>
                      <wp:wrapNone/>
                      <wp:docPr id="103" name="Rectangle 103"/>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623B5" id="Rectangle 103" o:spid="_x0000_s1026" style="position:absolute;margin-left:64.25pt;margin-top:3.4pt;width:13.7pt;height:13.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" fillcolor="#008351 [3205]" stroked="f" strokeweight="1pt"/>
                  </w:pict>
                </mc:Fallback>
              </mc:AlternateContent>
            </w:r>
            <w:r w:rsidRPr="00261943">
              <w:rPr>
                <w:noProof/>
              </w:rPr>
              <mc:AlternateContent>
                <mc:Choice Requires="wps">
                  <w:drawing>
                    <wp:anchor distT="0" distB="0" distL="114300" distR="114300" simplePos="0" relativeHeight="251694080" behindDoc="0" locked="0" layoutInCell="1" allowOverlap="1" wp14:anchorId="2BEFC168" wp14:editId="27DB6A28">
                      <wp:simplePos x="0" y="0"/>
                      <wp:positionH relativeFrom="column">
                        <wp:posOffset>1120140</wp:posOffset>
                      </wp:positionH>
                      <wp:positionV relativeFrom="paragraph">
                        <wp:posOffset>10160</wp:posOffset>
                      </wp:positionV>
                      <wp:extent cx="173990" cy="173990"/>
                      <wp:effectExtent l="0" t="0" r="3810" b="3810"/>
                      <wp:wrapNone/>
                      <wp:docPr id="104" name="Rectangle 104"/>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0C8F9" id="Rectangle 104" o:spid="_x0000_s1026" style="position:absolute;margin-left:88.2pt;margin-top:.8pt;width:13.7pt;height:13.7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" fillcolor="#008351 [3205]" stroked="f" strokeweight="1pt"/>
                  </w:pict>
                </mc:Fallback>
              </mc:AlternateContent>
            </w:r>
            <w:r w:rsidRPr="00261943">
              <w:rPr>
                <w:noProof/>
              </w:rPr>
              <mc:AlternateContent>
                <mc:Choice Requires="wps">
                  <w:drawing>
                    <wp:anchor distT="0" distB="0" distL="114300" distR="114300" simplePos="0" relativeHeight="251696128" behindDoc="0" locked="0" layoutInCell="1" allowOverlap="1" wp14:anchorId="27843CED" wp14:editId="17221303">
                      <wp:simplePos x="0" y="0"/>
                      <wp:positionH relativeFrom="column">
                        <wp:posOffset>2397125</wp:posOffset>
                      </wp:positionH>
                      <wp:positionV relativeFrom="paragraph">
                        <wp:posOffset>16147</wp:posOffset>
                      </wp:positionV>
                      <wp:extent cx="174171" cy="174171"/>
                      <wp:effectExtent l="0" t="0" r="3810" b="3810"/>
                      <wp:wrapNone/>
                      <wp:docPr id="106" name="Rectangle 106"/>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A21C5" id="Rectangle 106" o:spid="_x0000_s1026" style="position:absolute;margin-left:188.75pt;margin-top:1.25pt;width:13.7pt;height:13.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" fillcolor="#008351 [3205]" stroked="f" strokeweight="1pt"/>
                  </w:pict>
                </mc:Fallback>
              </mc:AlternateContent>
            </w:r>
          </w:p>
        </w:tc>
        <w:tc>
          <w:tcPr>
            <w:tcW w:w="1157" w:type="dxa"/>
            <w:tcBorders>
              <w:top w:val="single" w:sz="4" w:space="0" w:color="737477" w:themeColor="background2"/>
              <w:left w:val="single" w:sz="4" w:space="0" w:color="737477" w:themeColor="background2"/>
              <w:bottom w:val="nil"/>
              <w:right w:val="single" w:sz="4" w:space="0" w:color="737477" w:themeColor="background2"/>
            </w:tcBorders>
          </w:tcPr>
          <w:p w14:paraId="7747838B" w14:textId="77777777" w:rsidR="00B51D68" w:rsidRPr="00FC5205" w:rsidRDefault="00B51D68" w:rsidP="00CC6965">
            <w:pPr>
              <w:pStyle w:val="TableText"/>
            </w:pPr>
            <w:r w:rsidRPr="00261943">
              <w:rPr>
                <w:noProof/>
              </w:rPr>
              <mc:AlternateContent>
                <mc:Choice Requires="wps">
                  <w:drawing>
                    <wp:anchor distT="0" distB="0" distL="114300" distR="114300" simplePos="0" relativeHeight="251698176" behindDoc="0" locked="0" layoutInCell="1" allowOverlap="1" wp14:anchorId="11401570" wp14:editId="628317C4">
                      <wp:simplePos x="0" y="0"/>
                      <wp:positionH relativeFrom="column">
                        <wp:posOffset>81280</wp:posOffset>
                      </wp:positionH>
                      <wp:positionV relativeFrom="paragraph">
                        <wp:posOffset>333375</wp:posOffset>
                      </wp:positionV>
                      <wp:extent cx="173990" cy="173990"/>
                      <wp:effectExtent l="0" t="0" r="3810" b="3810"/>
                      <wp:wrapNone/>
                      <wp:docPr id="108" name="Rectangle 108"/>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12B17" id="Rectangle 108" o:spid="_x0000_s1026" style="position:absolute;margin-left:6.4pt;margin-top:26.25pt;width:13.7pt;height:13.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" fillcolor="#008351 [3205]" stroked="f" strokeweight="1pt"/>
                  </w:pict>
                </mc:Fallback>
              </mc:AlternateContent>
            </w:r>
            <w:r w:rsidRPr="00261943">
              <w:rPr>
                <w:noProof/>
              </w:rPr>
              <mc:AlternateContent>
                <mc:Choice Requires="wps">
                  <w:drawing>
                    <wp:anchor distT="0" distB="0" distL="114300" distR="114300" simplePos="0" relativeHeight="251699200" behindDoc="0" locked="0" layoutInCell="1" allowOverlap="1" wp14:anchorId="5A33AF3D" wp14:editId="0BD6ACBA">
                      <wp:simplePos x="0" y="0"/>
                      <wp:positionH relativeFrom="column">
                        <wp:posOffset>385445</wp:posOffset>
                      </wp:positionH>
                      <wp:positionV relativeFrom="paragraph">
                        <wp:posOffset>300446</wp:posOffset>
                      </wp:positionV>
                      <wp:extent cx="173990" cy="173990"/>
                      <wp:effectExtent l="0" t="0" r="3810" b="3810"/>
                      <wp:wrapNone/>
                      <wp:docPr id="109" name="Rectangle 109"/>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6D37F" id="Rectangle 109" o:spid="_x0000_s1026" style="position:absolute;margin-left:30.35pt;margin-top:23.65pt;width:13.7pt;height:13.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" fillcolor="#008351 [3205]" stroked="f" strokeweight="1pt"/>
                  </w:pict>
                </mc:Fallback>
              </mc:AlternateContent>
            </w:r>
          </w:p>
        </w:tc>
        <w:tc>
          <w:tcPr>
            <w:tcW w:w="1157" w:type="dxa"/>
            <w:tcBorders>
              <w:top w:val="single" w:sz="4" w:space="0" w:color="737477" w:themeColor="background2"/>
              <w:left w:val="single" w:sz="4" w:space="0" w:color="737477" w:themeColor="background2"/>
              <w:bottom w:val="nil"/>
              <w:right w:val="single" w:sz="4" w:space="0" w:color="737477" w:themeColor="background2"/>
            </w:tcBorders>
          </w:tcPr>
          <w:p w14:paraId="0D8E701F" w14:textId="77777777" w:rsidR="00B51D68" w:rsidRPr="00FC5205" w:rsidRDefault="00B51D68" w:rsidP="00CC6965">
            <w:pPr>
              <w:pStyle w:val="TableText"/>
            </w:pPr>
            <w:r w:rsidRPr="00261943">
              <w:rPr>
                <w:noProof/>
              </w:rPr>
              <mc:AlternateContent>
                <mc:Choice Requires="wps">
                  <w:drawing>
                    <wp:anchor distT="0" distB="0" distL="114300" distR="114300" simplePos="0" relativeHeight="251700224" behindDoc="0" locked="0" layoutInCell="1" allowOverlap="1" wp14:anchorId="45AD0ED2" wp14:editId="1B1E716C">
                      <wp:simplePos x="0" y="0"/>
                      <wp:positionH relativeFrom="column">
                        <wp:posOffset>363129</wp:posOffset>
                      </wp:positionH>
                      <wp:positionV relativeFrom="paragraph">
                        <wp:posOffset>-19050</wp:posOffset>
                      </wp:positionV>
                      <wp:extent cx="173990" cy="173990"/>
                      <wp:effectExtent l="0" t="0" r="3810" b="3810"/>
                      <wp:wrapNone/>
                      <wp:docPr id="110" name="Rectangle 110"/>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C0861" id="Rectangle 110" o:spid="_x0000_s1026" style="position:absolute;margin-left:28.6pt;margin-top:-1.5pt;width:13.7pt;height:13.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" fillcolor="#008351 [3205]" stroked="f" strokeweight="1pt"/>
                  </w:pict>
                </mc:Fallback>
              </mc:AlternateContent>
            </w:r>
            <w:r w:rsidRPr="00261943">
              <w:rPr>
                <w:noProof/>
              </w:rPr>
              <mc:AlternateContent>
                <mc:Choice Requires="wps">
                  <w:drawing>
                    <wp:anchor distT="0" distB="0" distL="114300" distR="114300" simplePos="0" relativeHeight="251695104" behindDoc="0" locked="0" layoutInCell="1" allowOverlap="1" wp14:anchorId="79F1FB9F" wp14:editId="534EF63A">
                      <wp:simplePos x="0" y="0"/>
                      <wp:positionH relativeFrom="column">
                        <wp:posOffset>67945</wp:posOffset>
                      </wp:positionH>
                      <wp:positionV relativeFrom="paragraph">
                        <wp:posOffset>-19050</wp:posOffset>
                      </wp:positionV>
                      <wp:extent cx="173990" cy="173990"/>
                      <wp:effectExtent l="0" t="0" r="3810" b="3810"/>
                      <wp:wrapNone/>
                      <wp:docPr id="105" name="Rectangle 105"/>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CC23D1" id="Rectangle 105" o:spid="_x0000_s1026" style="position:absolute;margin-left:5.35pt;margin-top:-1.5pt;width:13.7pt;height:13.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" fillcolor="#008351 [3205]" stroked="f" strokeweight="1pt"/>
                  </w:pict>
                </mc:Fallback>
              </mc:AlternateContent>
            </w:r>
          </w:p>
        </w:tc>
        <w:tc>
          <w:tcPr>
            <w:tcW w:w="1157" w:type="dxa"/>
            <w:tcBorders>
              <w:top w:val="single" w:sz="4" w:space="0" w:color="737477" w:themeColor="background2"/>
              <w:left w:val="single" w:sz="4" w:space="0" w:color="737477" w:themeColor="background2"/>
              <w:bottom w:val="nil"/>
            </w:tcBorders>
          </w:tcPr>
          <w:p w14:paraId="2C701C12" w14:textId="77777777" w:rsidR="00B51D68" w:rsidRPr="00FC5205" w:rsidRDefault="00B51D68" w:rsidP="00CC6965">
            <w:pPr>
              <w:pStyle w:val="TableText"/>
            </w:pPr>
          </w:p>
        </w:tc>
      </w:tr>
      <w:tr w:rsidR="00B51D68" w:rsidRPr="00FC5205" w14:paraId="5B1F7E12" w14:textId="77777777" w:rsidTr="000B0BEB">
        <w:trPr>
          <w:cantSplit/>
        </w:trPr>
        <w:tc>
          <w:tcPr>
            <w:tcW w:w="1157" w:type="dxa"/>
            <w:tcBorders>
              <w:top w:val="nil"/>
              <w:bottom w:val="nil"/>
              <w:right w:val="single" w:sz="4" w:space="0" w:color="737477" w:themeColor="background2"/>
            </w:tcBorders>
          </w:tcPr>
          <w:p w14:paraId="4938AA0F"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1DE0E39C"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57888933"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2C0445D7" w14:textId="77777777" w:rsidR="00B51D68" w:rsidRPr="00FC5205" w:rsidRDefault="00B51D68" w:rsidP="00CC6965">
            <w:pPr>
              <w:pStyle w:val="TableText"/>
            </w:pPr>
          </w:p>
        </w:tc>
        <w:tc>
          <w:tcPr>
            <w:tcW w:w="1157" w:type="dxa"/>
            <w:tcBorders>
              <w:top w:val="nil"/>
              <w:left w:val="single" w:sz="4" w:space="0" w:color="737477" w:themeColor="background2"/>
              <w:bottom w:val="nil"/>
            </w:tcBorders>
          </w:tcPr>
          <w:p w14:paraId="3AF81A8E" w14:textId="77777777" w:rsidR="00B51D68" w:rsidRPr="00FC5205" w:rsidRDefault="00B51D68" w:rsidP="00CC6965">
            <w:pPr>
              <w:pStyle w:val="TableText"/>
            </w:pPr>
          </w:p>
        </w:tc>
      </w:tr>
      <w:tr w:rsidR="00B51D68" w:rsidRPr="00FC5205" w14:paraId="273811DF" w14:textId="77777777" w:rsidTr="000B0BEB">
        <w:trPr>
          <w:cantSplit/>
        </w:trPr>
        <w:tc>
          <w:tcPr>
            <w:tcW w:w="1157" w:type="dxa"/>
            <w:tcBorders>
              <w:top w:val="nil"/>
              <w:bottom w:val="nil"/>
              <w:right w:val="single" w:sz="4" w:space="0" w:color="737477" w:themeColor="background2"/>
            </w:tcBorders>
          </w:tcPr>
          <w:p w14:paraId="62345320"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0C65E39F"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3BD9FAF1"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347CC186" w14:textId="77777777" w:rsidR="00B51D68" w:rsidRPr="00FC5205" w:rsidRDefault="00B51D68" w:rsidP="00CC6965">
            <w:pPr>
              <w:pStyle w:val="TableText"/>
            </w:pPr>
          </w:p>
        </w:tc>
        <w:tc>
          <w:tcPr>
            <w:tcW w:w="1157" w:type="dxa"/>
            <w:tcBorders>
              <w:top w:val="nil"/>
              <w:left w:val="single" w:sz="4" w:space="0" w:color="737477" w:themeColor="background2"/>
              <w:bottom w:val="nil"/>
            </w:tcBorders>
          </w:tcPr>
          <w:p w14:paraId="31190095" w14:textId="77777777" w:rsidR="00B51D68" w:rsidRPr="00FC5205" w:rsidRDefault="00B51D68" w:rsidP="00CC6965">
            <w:pPr>
              <w:pStyle w:val="TableText"/>
            </w:pPr>
          </w:p>
        </w:tc>
      </w:tr>
      <w:tr w:rsidR="00B51D68" w:rsidRPr="00FC5205" w14:paraId="5C1B8B8B" w14:textId="77777777" w:rsidTr="000B0BEB">
        <w:trPr>
          <w:cantSplit/>
        </w:trPr>
        <w:tc>
          <w:tcPr>
            <w:tcW w:w="1157" w:type="dxa"/>
            <w:tcBorders>
              <w:top w:val="nil"/>
              <w:bottom w:val="nil"/>
              <w:right w:val="single" w:sz="4" w:space="0" w:color="737477" w:themeColor="background2"/>
            </w:tcBorders>
          </w:tcPr>
          <w:p w14:paraId="2D126544"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35C39F98"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2CCE6568"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051522CC" w14:textId="77777777" w:rsidR="00B51D68" w:rsidRPr="00FC5205" w:rsidRDefault="00B51D68" w:rsidP="00CC6965">
            <w:pPr>
              <w:pStyle w:val="TableText"/>
            </w:pPr>
          </w:p>
        </w:tc>
        <w:tc>
          <w:tcPr>
            <w:tcW w:w="1157" w:type="dxa"/>
            <w:tcBorders>
              <w:top w:val="nil"/>
              <w:left w:val="single" w:sz="4" w:space="0" w:color="737477" w:themeColor="background2"/>
              <w:bottom w:val="nil"/>
            </w:tcBorders>
          </w:tcPr>
          <w:p w14:paraId="16E4A1B0" w14:textId="77777777" w:rsidR="00B51D68" w:rsidRPr="00FC5205" w:rsidRDefault="00B51D68" w:rsidP="00CC6965">
            <w:pPr>
              <w:pStyle w:val="TableText"/>
            </w:pPr>
          </w:p>
        </w:tc>
      </w:tr>
    </w:tbl>
    <w:p w14:paraId="27C52C96" w14:textId="77777777" w:rsidR="00B51D68" w:rsidRDefault="00B51D68" w:rsidP="00B51D68"/>
    <w:p w14:paraId="524C4F35" w14:textId="77777777" w:rsidR="00B51D68" w:rsidRDefault="00B51D68" w:rsidP="00B51D68"/>
    <w:p w14:paraId="5487807D" w14:textId="2C7EB54C" w:rsidR="00B51D68" w:rsidRDefault="00B51D68" w:rsidP="00B51D68">
      <w:r>
        <w:t>Participants write their notes on Post-its™ and place them on the chart; the ideas contained on the notes can then be logically and strategically aligned.</w:t>
      </w:r>
      <w:r w:rsidR="00FA5C3F">
        <w:t xml:space="preserve"> </w:t>
      </w:r>
      <w:r>
        <w:t>Building the MIRS proceeds line by line.</w:t>
      </w:r>
    </w:p>
    <w:p w14:paraId="6D592C40" w14:textId="77777777" w:rsidR="00B51D68" w:rsidRDefault="00B51D68" w:rsidP="00B51D68">
      <w:r>
        <w:t xml:space="preserve">Another similar approach works vertically. Participants might be asked to write down </w:t>
      </w:r>
      <w:proofErr w:type="gramStart"/>
      <w:r>
        <w:t>all of</w:t>
      </w:r>
      <w:proofErr w:type="gramEnd"/>
      <w:r>
        <w:t xml:space="preserve"> the messages that define a given project, trial or development, then place them into the </w:t>
      </w:r>
      <w:r>
        <w:rPr>
          <w:b/>
        </w:rPr>
        <w:t>Message</w:t>
      </w:r>
      <w:r>
        <w:t xml:space="preserve"> column.</w:t>
      </w:r>
    </w:p>
    <w:p w14:paraId="11038239" w14:textId="77777777" w:rsidR="00B51D68" w:rsidRDefault="00B51D68" w:rsidP="00B51D68"/>
    <w:tbl>
      <w:tblPr>
        <w:tblW w:w="0" w:type="auto"/>
        <w:tblBorders>
          <w:insideH w:val="single" w:sz="8" w:space="0" w:color="auto"/>
          <w:insideV w:val="single" w:sz="8" w:space="0" w:color="auto"/>
        </w:tblBorders>
        <w:tblCellMar>
          <w:top w:w="288" w:type="dxa"/>
          <w:bottom w:w="288" w:type="dxa"/>
        </w:tblCellMar>
        <w:tblLook w:val="01E0" w:firstRow="1" w:lastRow="1" w:firstColumn="1" w:lastColumn="1" w:noHBand="0" w:noVBand="0"/>
      </w:tblPr>
      <w:tblGrid>
        <w:gridCol w:w="1157"/>
        <w:gridCol w:w="1157"/>
        <w:gridCol w:w="1157"/>
        <w:gridCol w:w="1157"/>
        <w:gridCol w:w="1157"/>
      </w:tblGrid>
      <w:tr w:rsidR="00B51D68" w:rsidRPr="00CA667E" w14:paraId="7C004DF4" w14:textId="77777777" w:rsidTr="000B0BEB">
        <w:trPr>
          <w:cantSplit/>
        </w:trPr>
        <w:tc>
          <w:tcPr>
            <w:tcW w:w="1157" w:type="dxa"/>
            <w:tcBorders>
              <w:top w:val="nil"/>
              <w:bottom w:val="single" w:sz="4" w:space="0" w:color="737477" w:themeColor="background2"/>
              <w:right w:val="single" w:sz="4" w:space="0" w:color="737477" w:themeColor="background2"/>
            </w:tcBorders>
          </w:tcPr>
          <w:p w14:paraId="4EA778A2" w14:textId="77777777" w:rsidR="00B51D68" w:rsidRPr="00CA667E" w:rsidRDefault="00B51D68" w:rsidP="00CC6965">
            <w:pPr>
              <w:pStyle w:val="TableText"/>
              <w:jc w:val="center"/>
              <w:rPr>
                <w:b/>
                <w:bCs w:val="0"/>
                <w:color w:val="002017" w:themeColor="text1"/>
              </w:rPr>
            </w:pPr>
            <w:r w:rsidRPr="00CA667E">
              <w:rPr>
                <w:b/>
                <w:bCs w:val="0"/>
                <w:color w:val="002017" w:themeColor="text1"/>
              </w:rPr>
              <w:t>M</w:t>
            </w:r>
          </w:p>
        </w:tc>
        <w:tc>
          <w:tcPr>
            <w:tcW w:w="1157" w:type="dxa"/>
            <w:tcBorders>
              <w:top w:val="nil"/>
              <w:left w:val="single" w:sz="4" w:space="0" w:color="737477" w:themeColor="background2"/>
              <w:bottom w:val="single" w:sz="4" w:space="0" w:color="737477" w:themeColor="background2"/>
              <w:right w:val="single" w:sz="4" w:space="0" w:color="737477" w:themeColor="background2"/>
            </w:tcBorders>
          </w:tcPr>
          <w:p w14:paraId="09CBB3F9" w14:textId="77777777" w:rsidR="00B51D68" w:rsidRPr="00CA667E" w:rsidRDefault="00B51D68" w:rsidP="00CC6965">
            <w:pPr>
              <w:pStyle w:val="TableText"/>
              <w:jc w:val="center"/>
              <w:rPr>
                <w:b/>
                <w:bCs w:val="0"/>
                <w:color w:val="002017" w:themeColor="text1"/>
              </w:rPr>
            </w:pPr>
            <w:r w:rsidRPr="00CA667E">
              <w:rPr>
                <w:b/>
                <w:bCs w:val="0"/>
                <w:color w:val="002017" w:themeColor="text1"/>
              </w:rPr>
              <w:t>I</w:t>
            </w:r>
          </w:p>
        </w:tc>
        <w:tc>
          <w:tcPr>
            <w:tcW w:w="1157" w:type="dxa"/>
            <w:tcBorders>
              <w:top w:val="nil"/>
              <w:left w:val="single" w:sz="4" w:space="0" w:color="737477" w:themeColor="background2"/>
              <w:bottom w:val="single" w:sz="4" w:space="0" w:color="737477" w:themeColor="background2"/>
              <w:right w:val="single" w:sz="4" w:space="0" w:color="737477" w:themeColor="background2"/>
            </w:tcBorders>
          </w:tcPr>
          <w:p w14:paraId="66C4181E" w14:textId="77777777" w:rsidR="00B51D68" w:rsidRPr="00CA667E" w:rsidRDefault="00B51D68" w:rsidP="00CC6965">
            <w:pPr>
              <w:pStyle w:val="TableText"/>
              <w:jc w:val="center"/>
              <w:rPr>
                <w:b/>
                <w:bCs w:val="0"/>
                <w:color w:val="002017" w:themeColor="text1"/>
              </w:rPr>
            </w:pPr>
            <w:r w:rsidRPr="00CA667E">
              <w:rPr>
                <w:b/>
                <w:bCs w:val="0"/>
                <w:color w:val="002017" w:themeColor="text1"/>
              </w:rPr>
              <w:t>R</w:t>
            </w:r>
          </w:p>
        </w:tc>
        <w:tc>
          <w:tcPr>
            <w:tcW w:w="1157" w:type="dxa"/>
            <w:tcBorders>
              <w:top w:val="nil"/>
              <w:left w:val="single" w:sz="4" w:space="0" w:color="737477" w:themeColor="background2"/>
              <w:bottom w:val="single" w:sz="4" w:space="0" w:color="737477" w:themeColor="background2"/>
              <w:right w:val="single" w:sz="4" w:space="0" w:color="737477" w:themeColor="background2"/>
            </w:tcBorders>
          </w:tcPr>
          <w:p w14:paraId="0BDE2DBD" w14:textId="77777777" w:rsidR="00B51D68" w:rsidRPr="00CA667E" w:rsidRDefault="00B51D68" w:rsidP="00CC6965">
            <w:pPr>
              <w:pStyle w:val="TableText"/>
              <w:jc w:val="center"/>
              <w:rPr>
                <w:b/>
                <w:bCs w:val="0"/>
                <w:color w:val="002017" w:themeColor="text1"/>
              </w:rPr>
            </w:pPr>
            <w:r w:rsidRPr="00CA667E">
              <w:rPr>
                <w:b/>
                <w:bCs w:val="0"/>
                <w:color w:val="002017" w:themeColor="text1"/>
              </w:rPr>
              <w:t>S</w:t>
            </w:r>
          </w:p>
        </w:tc>
        <w:tc>
          <w:tcPr>
            <w:tcW w:w="1157" w:type="dxa"/>
            <w:tcBorders>
              <w:top w:val="nil"/>
              <w:left w:val="single" w:sz="4" w:space="0" w:color="737477" w:themeColor="background2"/>
              <w:bottom w:val="single" w:sz="4" w:space="0" w:color="737477" w:themeColor="background2"/>
            </w:tcBorders>
          </w:tcPr>
          <w:p w14:paraId="658D6248" w14:textId="77777777" w:rsidR="00B51D68" w:rsidRPr="00CA667E" w:rsidRDefault="00B51D68" w:rsidP="00CC6965">
            <w:pPr>
              <w:pStyle w:val="TableText"/>
              <w:jc w:val="center"/>
              <w:rPr>
                <w:b/>
                <w:bCs w:val="0"/>
                <w:color w:val="002017" w:themeColor="text1"/>
              </w:rPr>
            </w:pPr>
            <w:r w:rsidRPr="00CA667E">
              <w:rPr>
                <w:b/>
                <w:bCs w:val="0"/>
                <w:color w:val="002017" w:themeColor="text1"/>
              </w:rPr>
              <w:t>A</w:t>
            </w:r>
          </w:p>
        </w:tc>
      </w:tr>
      <w:tr w:rsidR="00B51D68" w:rsidRPr="00FC5205" w14:paraId="5297FE6A" w14:textId="77777777" w:rsidTr="000B0BEB">
        <w:trPr>
          <w:cantSplit/>
        </w:trPr>
        <w:tc>
          <w:tcPr>
            <w:tcW w:w="1157" w:type="dxa"/>
            <w:tcBorders>
              <w:top w:val="single" w:sz="4" w:space="0" w:color="737477" w:themeColor="background2"/>
              <w:bottom w:val="nil"/>
              <w:right w:val="single" w:sz="4" w:space="0" w:color="737477" w:themeColor="background2"/>
            </w:tcBorders>
          </w:tcPr>
          <w:p w14:paraId="32BB75C3" w14:textId="77777777" w:rsidR="00B51D68" w:rsidRPr="00FC5205" w:rsidRDefault="00B51D68" w:rsidP="00CC6965">
            <w:pPr>
              <w:pStyle w:val="TableText"/>
            </w:pPr>
            <w:r w:rsidRPr="00261943">
              <w:rPr>
                <w:noProof/>
              </w:rPr>
              <mc:AlternateContent>
                <mc:Choice Requires="wps">
                  <w:drawing>
                    <wp:anchor distT="0" distB="0" distL="114300" distR="114300" simplePos="0" relativeHeight="251681792" behindDoc="0" locked="0" layoutInCell="1" allowOverlap="1" wp14:anchorId="1748E577" wp14:editId="6297CA43">
                      <wp:simplePos x="0" y="0"/>
                      <wp:positionH relativeFrom="column">
                        <wp:posOffset>17689</wp:posOffset>
                      </wp:positionH>
                      <wp:positionV relativeFrom="paragraph">
                        <wp:posOffset>54610</wp:posOffset>
                      </wp:positionV>
                      <wp:extent cx="174171" cy="174171"/>
                      <wp:effectExtent l="0" t="0" r="3810" b="3810"/>
                      <wp:wrapNone/>
                      <wp:docPr id="34" name="Rectangle 34"/>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31CDFB" id="Rectangle 34" o:spid="_x0000_s1026" style="position:absolute;margin-left:1.4pt;margin-top:4.3pt;width:13.7pt;height:13.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" fillcolor="#008351 [3205]" stroked="f" strokeweight="1pt"/>
                  </w:pict>
                </mc:Fallback>
              </mc:AlternateContent>
            </w:r>
          </w:p>
        </w:tc>
        <w:tc>
          <w:tcPr>
            <w:tcW w:w="1157" w:type="dxa"/>
            <w:tcBorders>
              <w:top w:val="single" w:sz="4" w:space="0" w:color="737477" w:themeColor="background2"/>
              <w:left w:val="single" w:sz="4" w:space="0" w:color="737477" w:themeColor="background2"/>
              <w:bottom w:val="nil"/>
              <w:right w:val="single" w:sz="4" w:space="0" w:color="737477" w:themeColor="background2"/>
            </w:tcBorders>
          </w:tcPr>
          <w:p w14:paraId="5CA197E0" w14:textId="77777777" w:rsidR="00B51D68" w:rsidRPr="00FC5205" w:rsidRDefault="00B51D68" w:rsidP="00CC6965">
            <w:pPr>
              <w:pStyle w:val="TableText"/>
            </w:pPr>
          </w:p>
        </w:tc>
        <w:tc>
          <w:tcPr>
            <w:tcW w:w="1157" w:type="dxa"/>
            <w:tcBorders>
              <w:top w:val="single" w:sz="4" w:space="0" w:color="737477" w:themeColor="background2"/>
              <w:left w:val="single" w:sz="4" w:space="0" w:color="737477" w:themeColor="background2"/>
              <w:bottom w:val="nil"/>
              <w:right w:val="single" w:sz="4" w:space="0" w:color="737477" w:themeColor="background2"/>
            </w:tcBorders>
          </w:tcPr>
          <w:p w14:paraId="3E4C44A4" w14:textId="77777777" w:rsidR="00B51D68" w:rsidRPr="00FC5205" w:rsidRDefault="00B51D68" w:rsidP="00CC6965">
            <w:pPr>
              <w:pStyle w:val="TableText"/>
            </w:pPr>
          </w:p>
        </w:tc>
        <w:tc>
          <w:tcPr>
            <w:tcW w:w="1157" w:type="dxa"/>
            <w:tcBorders>
              <w:top w:val="single" w:sz="4" w:space="0" w:color="737477" w:themeColor="background2"/>
              <w:left w:val="single" w:sz="4" w:space="0" w:color="737477" w:themeColor="background2"/>
              <w:bottom w:val="nil"/>
              <w:right w:val="single" w:sz="4" w:space="0" w:color="737477" w:themeColor="background2"/>
            </w:tcBorders>
          </w:tcPr>
          <w:p w14:paraId="0EF2205F" w14:textId="77777777" w:rsidR="00B51D68" w:rsidRPr="00FC5205" w:rsidRDefault="00B51D68" w:rsidP="00CC6965">
            <w:pPr>
              <w:pStyle w:val="TableText"/>
            </w:pPr>
          </w:p>
        </w:tc>
        <w:tc>
          <w:tcPr>
            <w:tcW w:w="1157" w:type="dxa"/>
            <w:tcBorders>
              <w:top w:val="single" w:sz="4" w:space="0" w:color="737477" w:themeColor="background2"/>
              <w:left w:val="single" w:sz="4" w:space="0" w:color="737477" w:themeColor="background2"/>
              <w:bottom w:val="nil"/>
            </w:tcBorders>
          </w:tcPr>
          <w:p w14:paraId="79D0995A" w14:textId="77777777" w:rsidR="00B51D68" w:rsidRPr="00FC5205" w:rsidRDefault="00B51D68" w:rsidP="00CC6965">
            <w:pPr>
              <w:pStyle w:val="TableText"/>
            </w:pPr>
          </w:p>
        </w:tc>
      </w:tr>
      <w:tr w:rsidR="00B51D68" w:rsidRPr="00FC5205" w14:paraId="2708C275" w14:textId="77777777" w:rsidTr="000B0BEB">
        <w:trPr>
          <w:cantSplit/>
        </w:trPr>
        <w:tc>
          <w:tcPr>
            <w:tcW w:w="1157" w:type="dxa"/>
            <w:tcBorders>
              <w:top w:val="nil"/>
              <w:bottom w:val="nil"/>
              <w:right w:val="single" w:sz="4" w:space="0" w:color="737477" w:themeColor="background2"/>
            </w:tcBorders>
          </w:tcPr>
          <w:p w14:paraId="2C0817ED" w14:textId="77777777" w:rsidR="00B51D68" w:rsidRPr="00FC5205" w:rsidRDefault="00B51D68" w:rsidP="00CC6965">
            <w:pPr>
              <w:pStyle w:val="TableText"/>
            </w:pPr>
            <w:r w:rsidRPr="00261943">
              <w:rPr>
                <w:noProof/>
              </w:rPr>
              <mc:AlternateContent>
                <mc:Choice Requires="wps">
                  <w:drawing>
                    <wp:anchor distT="0" distB="0" distL="114300" distR="114300" simplePos="0" relativeHeight="251683840" behindDoc="0" locked="0" layoutInCell="1" allowOverlap="1" wp14:anchorId="743769D8" wp14:editId="0CE466D4">
                      <wp:simplePos x="0" y="0"/>
                      <wp:positionH relativeFrom="column">
                        <wp:posOffset>-31024</wp:posOffset>
                      </wp:positionH>
                      <wp:positionV relativeFrom="paragraph">
                        <wp:posOffset>110490</wp:posOffset>
                      </wp:positionV>
                      <wp:extent cx="173990" cy="173990"/>
                      <wp:effectExtent l="0" t="0" r="3810" b="3810"/>
                      <wp:wrapNone/>
                      <wp:docPr id="36" name="Rectangle 36"/>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0394E" id="Rectangle 36" o:spid="_x0000_s1026" style="position:absolute;margin-left:-2.45pt;margin-top:8.7pt;width:13.7pt;height:13.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" fillcolor="#008351 [3205]" stroked="f" strokeweight="1pt"/>
                  </w:pict>
                </mc:Fallback>
              </mc:AlternateContent>
            </w:r>
            <w:r w:rsidRPr="00261943">
              <w:rPr>
                <w:noProof/>
              </w:rPr>
              <mc:AlternateContent>
                <mc:Choice Requires="wps">
                  <w:drawing>
                    <wp:anchor distT="0" distB="0" distL="114300" distR="114300" simplePos="0" relativeHeight="251685888" behindDoc="0" locked="0" layoutInCell="1" allowOverlap="1" wp14:anchorId="314980F3" wp14:editId="6BE4AB03">
                      <wp:simplePos x="0" y="0"/>
                      <wp:positionH relativeFrom="column">
                        <wp:posOffset>295819</wp:posOffset>
                      </wp:positionH>
                      <wp:positionV relativeFrom="paragraph">
                        <wp:posOffset>-120015</wp:posOffset>
                      </wp:positionV>
                      <wp:extent cx="173990" cy="173990"/>
                      <wp:effectExtent l="0" t="0" r="3810" b="3810"/>
                      <wp:wrapNone/>
                      <wp:docPr id="38" name="Rectangle 38"/>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6B8C4" id="Rectangle 38" o:spid="_x0000_s1026" style="position:absolute;margin-left:23.3pt;margin-top:-9.45pt;width:13.7pt;height:13.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" fillcolor="#008351 [3205]" stroked="f" strokeweight="1pt"/>
                  </w:pict>
                </mc:Fallback>
              </mc:AlternateContent>
            </w:r>
          </w:p>
        </w:tc>
        <w:tc>
          <w:tcPr>
            <w:tcW w:w="1157" w:type="dxa"/>
            <w:tcBorders>
              <w:top w:val="nil"/>
              <w:left w:val="single" w:sz="4" w:space="0" w:color="737477" w:themeColor="background2"/>
              <w:bottom w:val="nil"/>
              <w:right w:val="single" w:sz="4" w:space="0" w:color="737477" w:themeColor="background2"/>
            </w:tcBorders>
          </w:tcPr>
          <w:p w14:paraId="4D8ABCC2"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5E783A43"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456009BC" w14:textId="77777777" w:rsidR="00B51D68" w:rsidRPr="00FC5205" w:rsidRDefault="00B51D68" w:rsidP="00CC6965">
            <w:pPr>
              <w:pStyle w:val="TableText"/>
            </w:pPr>
          </w:p>
        </w:tc>
        <w:tc>
          <w:tcPr>
            <w:tcW w:w="1157" w:type="dxa"/>
            <w:tcBorders>
              <w:top w:val="nil"/>
              <w:left w:val="single" w:sz="4" w:space="0" w:color="737477" w:themeColor="background2"/>
              <w:bottom w:val="nil"/>
            </w:tcBorders>
          </w:tcPr>
          <w:p w14:paraId="106252A2" w14:textId="77777777" w:rsidR="00B51D68" w:rsidRPr="00FC5205" w:rsidRDefault="00B51D68" w:rsidP="00CC6965">
            <w:pPr>
              <w:pStyle w:val="TableText"/>
            </w:pPr>
          </w:p>
        </w:tc>
      </w:tr>
      <w:tr w:rsidR="00B51D68" w:rsidRPr="00FC5205" w14:paraId="05CFB0AB" w14:textId="77777777" w:rsidTr="000B0BEB">
        <w:trPr>
          <w:cantSplit/>
        </w:trPr>
        <w:tc>
          <w:tcPr>
            <w:tcW w:w="1157" w:type="dxa"/>
            <w:tcBorders>
              <w:top w:val="nil"/>
              <w:bottom w:val="nil"/>
              <w:right w:val="single" w:sz="4" w:space="0" w:color="737477" w:themeColor="background2"/>
            </w:tcBorders>
          </w:tcPr>
          <w:p w14:paraId="1618BF6C" w14:textId="77777777" w:rsidR="00B51D68" w:rsidRPr="00FC5205" w:rsidRDefault="00B51D68" w:rsidP="00CC6965">
            <w:pPr>
              <w:pStyle w:val="TableText"/>
            </w:pPr>
            <w:r w:rsidRPr="00261943">
              <w:rPr>
                <w:noProof/>
              </w:rPr>
              <mc:AlternateContent>
                <mc:Choice Requires="wps">
                  <w:drawing>
                    <wp:anchor distT="0" distB="0" distL="114300" distR="114300" simplePos="0" relativeHeight="251679744" behindDoc="0" locked="0" layoutInCell="1" allowOverlap="1" wp14:anchorId="3E818FE5" wp14:editId="0B7A1D23">
                      <wp:simplePos x="0" y="0"/>
                      <wp:positionH relativeFrom="column">
                        <wp:posOffset>-32294</wp:posOffset>
                      </wp:positionH>
                      <wp:positionV relativeFrom="paragraph">
                        <wp:posOffset>228600</wp:posOffset>
                      </wp:positionV>
                      <wp:extent cx="173990" cy="173990"/>
                      <wp:effectExtent l="0" t="0" r="3810" b="3810"/>
                      <wp:wrapNone/>
                      <wp:docPr id="32" name="Rectangle 32"/>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08E1F" id="Rectangle 32" o:spid="_x0000_s1026" style="position:absolute;margin-left:-2.55pt;margin-top:18pt;width:13.7pt;height:13.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" fillcolor="#008351 [3205]" stroked="f" strokeweight="1pt"/>
                  </w:pict>
                </mc:Fallback>
              </mc:AlternateContent>
            </w:r>
            <w:r w:rsidRPr="00261943">
              <w:rPr>
                <w:noProof/>
              </w:rPr>
              <mc:AlternateContent>
                <mc:Choice Requires="wps">
                  <w:drawing>
                    <wp:anchor distT="0" distB="0" distL="114300" distR="114300" simplePos="0" relativeHeight="251688960" behindDoc="0" locked="0" layoutInCell="1" allowOverlap="1" wp14:anchorId="66BC6C21" wp14:editId="658D1277">
                      <wp:simplePos x="0" y="0"/>
                      <wp:positionH relativeFrom="column">
                        <wp:posOffset>313599</wp:posOffset>
                      </wp:positionH>
                      <wp:positionV relativeFrom="paragraph">
                        <wp:posOffset>-104231</wp:posOffset>
                      </wp:positionV>
                      <wp:extent cx="173990" cy="173990"/>
                      <wp:effectExtent l="0" t="0" r="3810" b="3810"/>
                      <wp:wrapNone/>
                      <wp:docPr id="99" name="Rectangle 99"/>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5A921" id="Rectangle 99" o:spid="_x0000_s1026" style="position:absolute;margin-left:24.7pt;margin-top:-8.2pt;width:13.7pt;height:13.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" fillcolor="#008351 [3205]" stroked="f" strokeweight="1pt"/>
                  </w:pict>
                </mc:Fallback>
              </mc:AlternateContent>
            </w:r>
            <w:r w:rsidRPr="00261943">
              <w:rPr>
                <w:noProof/>
              </w:rPr>
              <mc:AlternateContent>
                <mc:Choice Requires="wps">
                  <w:drawing>
                    <wp:anchor distT="0" distB="0" distL="114300" distR="114300" simplePos="0" relativeHeight="251687936" behindDoc="0" locked="0" layoutInCell="1" allowOverlap="1" wp14:anchorId="700A4F52" wp14:editId="5691F2CD">
                      <wp:simplePos x="0" y="0"/>
                      <wp:positionH relativeFrom="column">
                        <wp:posOffset>272415</wp:posOffset>
                      </wp:positionH>
                      <wp:positionV relativeFrom="paragraph">
                        <wp:posOffset>-381635</wp:posOffset>
                      </wp:positionV>
                      <wp:extent cx="173990" cy="173990"/>
                      <wp:effectExtent l="0" t="0" r="3810" b="3810"/>
                      <wp:wrapNone/>
                      <wp:docPr id="40" name="Rectangle 40"/>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DE326" id="Rectangle 40" o:spid="_x0000_s1026" style="position:absolute;margin-left:21.45pt;margin-top:-30.05pt;width:13.7pt;height:13.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" fillcolor="#008351 [3205]" stroked="f" strokeweight="1pt"/>
                  </w:pict>
                </mc:Fallback>
              </mc:AlternateContent>
            </w:r>
            <w:r w:rsidRPr="00261943">
              <w:rPr>
                <w:noProof/>
              </w:rPr>
              <mc:AlternateContent>
                <mc:Choice Requires="wps">
                  <w:drawing>
                    <wp:anchor distT="0" distB="0" distL="114300" distR="114300" simplePos="0" relativeHeight="251686912" behindDoc="0" locked="0" layoutInCell="1" allowOverlap="1" wp14:anchorId="381C7F9C" wp14:editId="3858550B">
                      <wp:simplePos x="0" y="0"/>
                      <wp:positionH relativeFrom="column">
                        <wp:posOffset>272415</wp:posOffset>
                      </wp:positionH>
                      <wp:positionV relativeFrom="paragraph">
                        <wp:posOffset>-981075</wp:posOffset>
                      </wp:positionV>
                      <wp:extent cx="173990" cy="173990"/>
                      <wp:effectExtent l="0" t="0" r="3810" b="3810"/>
                      <wp:wrapNone/>
                      <wp:docPr id="39" name="Rectangle 39"/>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ED921" id="Rectangle 39" o:spid="_x0000_s1026" style="position:absolute;margin-left:21.45pt;margin-top:-77.25pt;width:13.7pt;height:13.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" fillcolor="#008351 [3205]" stroked="f" strokeweight="1pt"/>
                  </w:pict>
                </mc:Fallback>
              </mc:AlternateContent>
            </w:r>
            <w:r w:rsidRPr="00261943">
              <w:rPr>
                <w:noProof/>
              </w:rPr>
              <mc:AlternateContent>
                <mc:Choice Requires="wps">
                  <w:drawing>
                    <wp:anchor distT="0" distB="0" distL="114300" distR="114300" simplePos="0" relativeHeight="251684864" behindDoc="0" locked="0" layoutInCell="1" allowOverlap="1" wp14:anchorId="2FC36AE0" wp14:editId="76E7F215">
                      <wp:simplePos x="0" y="0"/>
                      <wp:positionH relativeFrom="column">
                        <wp:posOffset>271689</wp:posOffset>
                      </wp:positionH>
                      <wp:positionV relativeFrom="paragraph">
                        <wp:posOffset>280035</wp:posOffset>
                      </wp:positionV>
                      <wp:extent cx="173990" cy="173990"/>
                      <wp:effectExtent l="0" t="0" r="3810" b="3810"/>
                      <wp:wrapNone/>
                      <wp:docPr id="37" name="Rectangle 37"/>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A91D9" id="Rectangle 37" o:spid="_x0000_s1026" style="position:absolute;margin-left:21.4pt;margin-top:22.05pt;width:13.7pt;height:13.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" fillcolor="#008351 [3205]" stroked="f" strokeweight="1pt"/>
                  </w:pict>
                </mc:Fallback>
              </mc:AlternateContent>
            </w:r>
            <w:r w:rsidRPr="00261943">
              <w:rPr>
                <w:noProof/>
              </w:rPr>
              <mc:AlternateContent>
                <mc:Choice Requires="wps">
                  <w:drawing>
                    <wp:anchor distT="0" distB="0" distL="114300" distR="114300" simplePos="0" relativeHeight="251682816" behindDoc="0" locked="0" layoutInCell="1" allowOverlap="1" wp14:anchorId="3B3F003F" wp14:editId="7AF94B06">
                      <wp:simplePos x="0" y="0"/>
                      <wp:positionH relativeFrom="column">
                        <wp:posOffset>635</wp:posOffset>
                      </wp:positionH>
                      <wp:positionV relativeFrom="paragraph">
                        <wp:posOffset>-125639</wp:posOffset>
                      </wp:positionV>
                      <wp:extent cx="173990" cy="173990"/>
                      <wp:effectExtent l="0" t="0" r="3810" b="3810"/>
                      <wp:wrapNone/>
                      <wp:docPr id="35" name="Rectangle 35"/>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84352" id="Rectangle 35" o:spid="_x0000_s1026" style="position:absolute;margin-left:.05pt;margin-top:-9.9pt;width:13.7pt;height:13.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" fillcolor="#008351 [3205]" stroked="f" strokeweight="1pt"/>
                  </w:pict>
                </mc:Fallback>
              </mc:AlternateContent>
            </w:r>
            <w:r w:rsidRPr="00261943">
              <w:rPr>
                <w:noProof/>
              </w:rPr>
              <mc:AlternateContent>
                <mc:Choice Requires="wps">
                  <w:drawing>
                    <wp:anchor distT="0" distB="0" distL="114300" distR="114300" simplePos="0" relativeHeight="251680768" behindDoc="0" locked="0" layoutInCell="1" allowOverlap="1" wp14:anchorId="48C012BA" wp14:editId="0B9B327B">
                      <wp:simplePos x="0" y="0"/>
                      <wp:positionH relativeFrom="column">
                        <wp:posOffset>1905</wp:posOffset>
                      </wp:positionH>
                      <wp:positionV relativeFrom="paragraph">
                        <wp:posOffset>-715010</wp:posOffset>
                      </wp:positionV>
                      <wp:extent cx="173990" cy="173990"/>
                      <wp:effectExtent l="0" t="0" r="3810" b="3810"/>
                      <wp:wrapNone/>
                      <wp:docPr id="33" name="Rectangle 33"/>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6C034" id="Rectangle 33" o:spid="_x0000_s1026" style="position:absolute;margin-left:.15pt;margin-top:-56.3pt;width:13.7pt;height:13.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" fillcolor="#008351 [3205]" stroked="f" strokeweight="1pt"/>
                  </w:pict>
                </mc:Fallback>
              </mc:AlternateContent>
            </w:r>
          </w:p>
        </w:tc>
        <w:tc>
          <w:tcPr>
            <w:tcW w:w="1157" w:type="dxa"/>
            <w:tcBorders>
              <w:top w:val="nil"/>
              <w:left w:val="single" w:sz="4" w:space="0" w:color="737477" w:themeColor="background2"/>
              <w:bottom w:val="nil"/>
              <w:right w:val="single" w:sz="4" w:space="0" w:color="737477" w:themeColor="background2"/>
            </w:tcBorders>
          </w:tcPr>
          <w:p w14:paraId="4E745F8F"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6182DC2B"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74455B0C" w14:textId="77777777" w:rsidR="00B51D68" w:rsidRPr="00FC5205" w:rsidRDefault="00B51D68" w:rsidP="00CC6965">
            <w:pPr>
              <w:pStyle w:val="TableText"/>
            </w:pPr>
          </w:p>
        </w:tc>
        <w:tc>
          <w:tcPr>
            <w:tcW w:w="1157" w:type="dxa"/>
            <w:tcBorders>
              <w:top w:val="nil"/>
              <w:left w:val="single" w:sz="4" w:space="0" w:color="737477" w:themeColor="background2"/>
              <w:bottom w:val="nil"/>
            </w:tcBorders>
          </w:tcPr>
          <w:p w14:paraId="23C2DE1C" w14:textId="77777777" w:rsidR="00B51D68" w:rsidRPr="00FC5205" w:rsidRDefault="00B51D68" w:rsidP="00CC6965">
            <w:pPr>
              <w:pStyle w:val="TableText"/>
            </w:pPr>
          </w:p>
        </w:tc>
      </w:tr>
      <w:tr w:rsidR="00B51D68" w:rsidRPr="00FC5205" w14:paraId="35D757C3" w14:textId="77777777" w:rsidTr="000B0BEB">
        <w:trPr>
          <w:cantSplit/>
        </w:trPr>
        <w:tc>
          <w:tcPr>
            <w:tcW w:w="1157" w:type="dxa"/>
            <w:tcBorders>
              <w:top w:val="nil"/>
              <w:bottom w:val="nil"/>
              <w:right w:val="single" w:sz="4" w:space="0" w:color="737477" w:themeColor="background2"/>
            </w:tcBorders>
          </w:tcPr>
          <w:p w14:paraId="0BB93118" w14:textId="77777777" w:rsidR="00B51D68" w:rsidRPr="00FC5205" w:rsidRDefault="00B51D68" w:rsidP="00CC6965">
            <w:pPr>
              <w:pStyle w:val="TableText"/>
            </w:pPr>
            <w:r w:rsidRPr="00261943">
              <w:rPr>
                <w:noProof/>
              </w:rPr>
              <mc:AlternateContent>
                <mc:Choice Requires="wps">
                  <w:drawing>
                    <wp:anchor distT="0" distB="0" distL="114300" distR="114300" simplePos="0" relativeHeight="251678720" behindDoc="0" locked="0" layoutInCell="1" allowOverlap="1" wp14:anchorId="5BEC420B" wp14:editId="11AE8407">
                      <wp:simplePos x="0" y="0"/>
                      <wp:positionH relativeFrom="column">
                        <wp:posOffset>4354</wp:posOffset>
                      </wp:positionH>
                      <wp:positionV relativeFrom="paragraph">
                        <wp:posOffset>41275</wp:posOffset>
                      </wp:positionV>
                      <wp:extent cx="173990" cy="173990"/>
                      <wp:effectExtent l="0" t="0" r="3810" b="3810"/>
                      <wp:wrapNone/>
                      <wp:docPr id="31" name="Rectangle 31"/>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ED7D73" id="Rectangle 31" o:spid="_x0000_s1026" style="position:absolute;margin-left:.35pt;margin-top:3.25pt;width:13.7pt;height:13.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" fillcolor="#008351 [3205]" stroked="f" strokeweight="1pt"/>
                  </w:pict>
                </mc:Fallback>
              </mc:AlternateContent>
            </w:r>
          </w:p>
        </w:tc>
        <w:tc>
          <w:tcPr>
            <w:tcW w:w="1157" w:type="dxa"/>
            <w:tcBorders>
              <w:top w:val="nil"/>
              <w:left w:val="single" w:sz="4" w:space="0" w:color="737477" w:themeColor="background2"/>
              <w:bottom w:val="nil"/>
              <w:right w:val="single" w:sz="4" w:space="0" w:color="737477" w:themeColor="background2"/>
            </w:tcBorders>
          </w:tcPr>
          <w:p w14:paraId="5A9D1632"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57696A02"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0214B382" w14:textId="77777777" w:rsidR="00B51D68" w:rsidRPr="00FC5205" w:rsidRDefault="00B51D68" w:rsidP="00CC6965">
            <w:pPr>
              <w:pStyle w:val="TableText"/>
            </w:pPr>
          </w:p>
        </w:tc>
        <w:tc>
          <w:tcPr>
            <w:tcW w:w="1157" w:type="dxa"/>
            <w:tcBorders>
              <w:top w:val="nil"/>
              <w:left w:val="single" w:sz="4" w:space="0" w:color="737477" w:themeColor="background2"/>
              <w:bottom w:val="nil"/>
            </w:tcBorders>
          </w:tcPr>
          <w:p w14:paraId="6F374177" w14:textId="77777777" w:rsidR="00B51D68" w:rsidRPr="00FC5205" w:rsidRDefault="00B51D68" w:rsidP="00CC6965">
            <w:pPr>
              <w:pStyle w:val="TableText"/>
            </w:pPr>
          </w:p>
        </w:tc>
      </w:tr>
    </w:tbl>
    <w:p w14:paraId="214EA30B" w14:textId="77777777" w:rsidR="00B51D68" w:rsidRDefault="00B51D68" w:rsidP="00B51D68"/>
    <w:p w14:paraId="6297A404" w14:textId="77777777" w:rsidR="00B51D68" w:rsidRDefault="00B51D68" w:rsidP="00B51D68">
      <w:r>
        <w:lastRenderedPageBreak/>
        <w:t xml:space="preserve">Once </w:t>
      </w:r>
      <w:proofErr w:type="gramStart"/>
      <w:r>
        <w:t>all of</w:t>
      </w:r>
      <w:proofErr w:type="gramEnd"/>
      <w:r>
        <w:t xml:space="preserve"> the draft messages are captured on the chart, then the participants can go back and reorder the notes according to logical structure or strategy, such as arranging safety or efficacy messages together or going from key critical messages to non-critical ones, etc.</w:t>
      </w:r>
    </w:p>
    <w:p w14:paraId="6E7C1334" w14:textId="77777777" w:rsidR="00B51D68" w:rsidRDefault="00B51D68" w:rsidP="00B51D68">
      <w:r>
        <w:t xml:space="preserve">Subsequently, once the </w:t>
      </w:r>
      <w:r>
        <w:rPr>
          <w:b/>
        </w:rPr>
        <w:t>Message</w:t>
      </w:r>
      <w:r>
        <w:t xml:space="preserve"> column has been put in place, the participants can then work to complete the table:</w:t>
      </w:r>
    </w:p>
    <w:p w14:paraId="28F9A55B" w14:textId="77777777" w:rsidR="00B51D68" w:rsidRDefault="00B51D68" w:rsidP="00B51D68"/>
    <w:tbl>
      <w:tblPr>
        <w:tblW w:w="0" w:type="auto"/>
        <w:tblBorders>
          <w:insideH w:val="single" w:sz="8" w:space="0" w:color="auto"/>
          <w:insideV w:val="single" w:sz="8" w:space="0" w:color="auto"/>
        </w:tblBorders>
        <w:tblCellMar>
          <w:top w:w="288" w:type="dxa"/>
          <w:bottom w:w="288" w:type="dxa"/>
        </w:tblCellMar>
        <w:tblLook w:val="01E0" w:firstRow="1" w:lastRow="1" w:firstColumn="1" w:lastColumn="1" w:noHBand="0" w:noVBand="0"/>
      </w:tblPr>
      <w:tblGrid>
        <w:gridCol w:w="1157"/>
        <w:gridCol w:w="1157"/>
        <w:gridCol w:w="1157"/>
        <w:gridCol w:w="1157"/>
        <w:gridCol w:w="1157"/>
      </w:tblGrid>
      <w:tr w:rsidR="00B51D68" w:rsidRPr="00CA667E" w14:paraId="2E45FF21" w14:textId="77777777" w:rsidTr="000B0BEB">
        <w:trPr>
          <w:cantSplit/>
        </w:trPr>
        <w:tc>
          <w:tcPr>
            <w:tcW w:w="1157" w:type="dxa"/>
            <w:tcBorders>
              <w:top w:val="nil"/>
              <w:bottom w:val="single" w:sz="4" w:space="0" w:color="737477" w:themeColor="background2"/>
              <w:right w:val="single" w:sz="4" w:space="0" w:color="737477" w:themeColor="background2"/>
            </w:tcBorders>
          </w:tcPr>
          <w:p w14:paraId="0C496A74" w14:textId="77777777" w:rsidR="00B51D68" w:rsidRPr="00CA667E" w:rsidRDefault="00B51D68" w:rsidP="00CC6965">
            <w:pPr>
              <w:pStyle w:val="TableText"/>
              <w:jc w:val="center"/>
              <w:rPr>
                <w:b/>
                <w:bCs w:val="0"/>
                <w:color w:val="002017" w:themeColor="text1"/>
              </w:rPr>
            </w:pPr>
            <w:r w:rsidRPr="00CA667E">
              <w:rPr>
                <w:b/>
                <w:bCs w:val="0"/>
                <w:color w:val="002017" w:themeColor="text1"/>
              </w:rPr>
              <w:t>M</w:t>
            </w:r>
          </w:p>
        </w:tc>
        <w:tc>
          <w:tcPr>
            <w:tcW w:w="1157" w:type="dxa"/>
            <w:tcBorders>
              <w:top w:val="nil"/>
              <w:left w:val="single" w:sz="4" w:space="0" w:color="737477" w:themeColor="background2"/>
              <w:bottom w:val="single" w:sz="4" w:space="0" w:color="737477" w:themeColor="background2"/>
              <w:right w:val="single" w:sz="4" w:space="0" w:color="737477" w:themeColor="background2"/>
            </w:tcBorders>
          </w:tcPr>
          <w:p w14:paraId="7785A82C" w14:textId="77777777" w:rsidR="00B51D68" w:rsidRPr="00CA667E" w:rsidRDefault="00B51D68" w:rsidP="00CC6965">
            <w:pPr>
              <w:pStyle w:val="TableText"/>
              <w:jc w:val="center"/>
              <w:rPr>
                <w:b/>
                <w:bCs w:val="0"/>
                <w:color w:val="002017" w:themeColor="text1"/>
              </w:rPr>
            </w:pPr>
            <w:r w:rsidRPr="00CA667E">
              <w:rPr>
                <w:b/>
                <w:bCs w:val="0"/>
                <w:color w:val="002017" w:themeColor="text1"/>
              </w:rPr>
              <w:t>I</w:t>
            </w:r>
          </w:p>
        </w:tc>
        <w:tc>
          <w:tcPr>
            <w:tcW w:w="1157" w:type="dxa"/>
            <w:tcBorders>
              <w:top w:val="nil"/>
              <w:left w:val="single" w:sz="4" w:space="0" w:color="737477" w:themeColor="background2"/>
              <w:bottom w:val="single" w:sz="4" w:space="0" w:color="737477" w:themeColor="background2"/>
              <w:right w:val="single" w:sz="4" w:space="0" w:color="737477" w:themeColor="background2"/>
            </w:tcBorders>
          </w:tcPr>
          <w:p w14:paraId="5D919D7D" w14:textId="77777777" w:rsidR="00B51D68" w:rsidRPr="00CA667E" w:rsidRDefault="00B51D68" w:rsidP="00CC6965">
            <w:pPr>
              <w:pStyle w:val="TableText"/>
              <w:jc w:val="center"/>
              <w:rPr>
                <w:b/>
                <w:bCs w:val="0"/>
                <w:color w:val="002017" w:themeColor="text1"/>
              </w:rPr>
            </w:pPr>
            <w:r w:rsidRPr="00CA667E">
              <w:rPr>
                <w:b/>
                <w:bCs w:val="0"/>
                <w:color w:val="002017" w:themeColor="text1"/>
              </w:rPr>
              <w:t>R</w:t>
            </w:r>
          </w:p>
        </w:tc>
        <w:tc>
          <w:tcPr>
            <w:tcW w:w="1157" w:type="dxa"/>
            <w:tcBorders>
              <w:top w:val="nil"/>
              <w:left w:val="single" w:sz="4" w:space="0" w:color="737477" w:themeColor="background2"/>
              <w:bottom w:val="single" w:sz="4" w:space="0" w:color="737477" w:themeColor="background2"/>
              <w:right w:val="single" w:sz="4" w:space="0" w:color="737477" w:themeColor="background2"/>
            </w:tcBorders>
          </w:tcPr>
          <w:p w14:paraId="3653A7D7" w14:textId="77777777" w:rsidR="00B51D68" w:rsidRPr="00CA667E" w:rsidRDefault="00B51D68" w:rsidP="00CC6965">
            <w:pPr>
              <w:pStyle w:val="TableText"/>
              <w:jc w:val="center"/>
              <w:rPr>
                <w:b/>
                <w:bCs w:val="0"/>
                <w:color w:val="002017" w:themeColor="text1"/>
              </w:rPr>
            </w:pPr>
            <w:r w:rsidRPr="00CA667E">
              <w:rPr>
                <w:b/>
                <w:bCs w:val="0"/>
                <w:color w:val="002017" w:themeColor="text1"/>
              </w:rPr>
              <w:t>S</w:t>
            </w:r>
          </w:p>
        </w:tc>
        <w:tc>
          <w:tcPr>
            <w:tcW w:w="1157" w:type="dxa"/>
            <w:tcBorders>
              <w:top w:val="nil"/>
              <w:left w:val="single" w:sz="4" w:space="0" w:color="737477" w:themeColor="background2"/>
              <w:bottom w:val="single" w:sz="4" w:space="0" w:color="737477" w:themeColor="background2"/>
            </w:tcBorders>
          </w:tcPr>
          <w:p w14:paraId="425ABE5E" w14:textId="77777777" w:rsidR="00B51D68" w:rsidRPr="00CA667E" w:rsidRDefault="00B51D68" w:rsidP="00CC6965">
            <w:pPr>
              <w:pStyle w:val="TableText"/>
              <w:jc w:val="center"/>
              <w:rPr>
                <w:b/>
                <w:bCs w:val="0"/>
                <w:color w:val="002017" w:themeColor="text1"/>
              </w:rPr>
            </w:pPr>
            <w:r w:rsidRPr="00CA667E">
              <w:rPr>
                <w:b/>
                <w:bCs w:val="0"/>
                <w:color w:val="002017" w:themeColor="text1"/>
              </w:rPr>
              <w:t>A</w:t>
            </w:r>
          </w:p>
        </w:tc>
      </w:tr>
      <w:tr w:rsidR="00B51D68" w:rsidRPr="00FC5205" w14:paraId="18DA30CD" w14:textId="77777777" w:rsidTr="000B0BEB">
        <w:trPr>
          <w:cantSplit/>
        </w:trPr>
        <w:tc>
          <w:tcPr>
            <w:tcW w:w="1157" w:type="dxa"/>
            <w:tcBorders>
              <w:top w:val="single" w:sz="4" w:space="0" w:color="737477" w:themeColor="background2"/>
              <w:bottom w:val="nil"/>
              <w:right w:val="single" w:sz="4" w:space="0" w:color="737477" w:themeColor="background2"/>
            </w:tcBorders>
          </w:tcPr>
          <w:p w14:paraId="4E596CCE" w14:textId="77777777" w:rsidR="00B51D68" w:rsidRPr="00FC5205" w:rsidRDefault="00B51D68" w:rsidP="00CC6965">
            <w:pPr>
              <w:pStyle w:val="TableText"/>
            </w:pPr>
            <w:r>
              <w:rPr>
                <w:noProof/>
              </w:rPr>
              <mc:AlternateContent>
                <mc:Choice Requires="wps">
                  <w:drawing>
                    <wp:anchor distT="0" distB="0" distL="114300" distR="114300" simplePos="0" relativeHeight="251662336" behindDoc="0" locked="0" layoutInCell="1" allowOverlap="1" wp14:anchorId="6F0BC6D3" wp14:editId="31D77507">
                      <wp:simplePos x="0" y="0"/>
                      <wp:positionH relativeFrom="column">
                        <wp:posOffset>163195</wp:posOffset>
                      </wp:positionH>
                      <wp:positionV relativeFrom="paragraph">
                        <wp:posOffset>52161</wp:posOffset>
                      </wp:positionV>
                      <wp:extent cx="174171" cy="174171"/>
                      <wp:effectExtent l="0" t="0" r="3810" b="3810"/>
                      <wp:wrapNone/>
                      <wp:docPr id="13" name="Rectangle 13"/>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AC5BC" id="Rectangle 13" o:spid="_x0000_s1026" style="position:absolute;margin-left:12.85pt;margin-top:4.1pt;width:13.7pt;height:1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" fillcolor="#008351 [3205]" stroked="f" strokeweight="1pt"/>
                  </w:pict>
                </mc:Fallback>
              </mc:AlternateContent>
            </w:r>
          </w:p>
        </w:tc>
        <w:tc>
          <w:tcPr>
            <w:tcW w:w="1157" w:type="dxa"/>
            <w:tcBorders>
              <w:top w:val="single" w:sz="4" w:space="0" w:color="737477" w:themeColor="background2"/>
              <w:left w:val="single" w:sz="4" w:space="0" w:color="737477" w:themeColor="background2"/>
              <w:bottom w:val="nil"/>
              <w:right w:val="single" w:sz="4" w:space="0" w:color="737477" w:themeColor="background2"/>
            </w:tcBorders>
          </w:tcPr>
          <w:p w14:paraId="57AFF02E" w14:textId="77777777" w:rsidR="00B51D68" w:rsidRPr="00FC5205" w:rsidRDefault="00B51D68" w:rsidP="00CC6965">
            <w:pPr>
              <w:pStyle w:val="TableText"/>
            </w:pPr>
            <w:r>
              <w:rPr>
                <w:noProof/>
              </w:rPr>
              <mc:AlternateContent>
                <mc:Choice Requires="wps">
                  <w:drawing>
                    <wp:anchor distT="0" distB="0" distL="114300" distR="114300" simplePos="0" relativeHeight="251666432" behindDoc="0" locked="0" layoutInCell="1" allowOverlap="1" wp14:anchorId="31B1686F" wp14:editId="7E002A76">
                      <wp:simplePos x="0" y="0"/>
                      <wp:positionH relativeFrom="column">
                        <wp:posOffset>371566</wp:posOffset>
                      </wp:positionH>
                      <wp:positionV relativeFrom="paragraph">
                        <wp:posOffset>78740</wp:posOffset>
                      </wp:positionV>
                      <wp:extent cx="173990" cy="173990"/>
                      <wp:effectExtent l="0" t="0" r="3810" b="3810"/>
                      <wp:wrapNone/>
                      <wp:docPr id="17" name="Rectangle 17"/>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2CCC7" id="Rectangle 17" o:spid="_x0000_s1026" style="position:absolute;margin-left:29.25pt;margin-top:6.2pt;width:13.7pt;height:13.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" fillcolor="#008351 [3205]" stroked="f" strokeweight="1pt"/>
                  </w:pict>
                </mc:Fallback>
              </mc:AlternateContent>
            </w:r>
            <w:r>
              <w:rPr>
                <w:noProof/>
              </w:rPr>
              <mc:AlternateContent>
                <mc:Choice Requires="wps">
                  <w:drawing>
                    <wp:anchor distT="0" distB="0" distL="114300" distR="114300" simplePos="0" relativeHeight="251665408" behindDoc="0" locked="0" layoutInCell="1" allowOverlap="1" wp14:anchorId="6769DD49" wp14:editId="635B336D">
                      <wp:simplePos x="0" y="0"/>
                      <wp:positionH relativeFrom="column">
                        <wp:posOffset>67492</wp:posOffset>
                      </wp:positionH>
                      <wp:positionV relativeFrom="paragraph">
                        <wp:posOffset>111760</wp:posOffset>
                      </wp:positionV>
                      <wp:extent cx="173990" cy="173990"/>
                      <wp:effectExtent l="0" t="0" r="3810" b="3810"/>
                      <wp:wrapNone/>
                      <wp:docPr id="16" name="Rectangle 16"/>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20495" id="Rectangle 16" o:spid="_x0000_s1026" style="position:absolute;margin-left:5.3pt;margin-top:8.8pt;width:13.7pt;height:13.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" fillcolor="#008351 [3205]" stroked="f" strokeweight="1pt"/>
                  </w:pict>
                </mc:Fallback>
              </mc:AlternateContent>
            </w:r>
          </w:p>
        </w:tc>
        <w:tc>
          <w:tcPr>
            <w:tcW w:w="1157" w:type="dxa"/>
            <w:tcBorders>
              <w:top w:val="single" w:sz="4" w:space="0" w:color="737477" w:themeColor="background2"/>
              <w:left w:val="single" w:sz="4" w:space="0" w:color="737477" w:themeColor="background2"/>
              <w:bottom w:val="nil"/>
              <w:right w:val="single" w:sz="4" w:space="0" w:color="737477" w:themeColor="background2"/>
            </w:tcBorders>
          </w:tcPr>
          <w:p w14:paraId="139DEA48" w14:textId="77777777" w:rsidR="00B51D68" w:rsidRPr="00FC5205" w:rsidRDefault="00B51D68" w:rsidP="00CC6965">
            <w:pPr>
              <w:pStyle w:val="TableText"/>
            </w:pPr>
          </w:p>
        </w:tc>
        <w:tc>
          <w:tcPr>
            <w:tcW w:w="1157" w:type="dxa"/>
            <w:tcBorders>
              <w:top w:val="single" w:sz="4" w:space="0" w:color="737477" w:themeColor="background2"/>
              <w:left w:val="single" w:sz="4" w:space="0" w:color="737477" w:themeColor="background2"/>
              <w:bottom w:val="nil"/>
              <w:right w:val="single" w:sz="4" w:space="0" w:color="737477" w:themeColor="background2"/>
            </w:tcBorders>
          </w:tcPr>
          <w:p w14:paraId="2C319045" w14:textId="77777777" w:rsidR="00B51D68" w:rsidRPr="00FC5205" w:rsidRDefault="00B51D68" w:rsidP="00CC6965">
            <w:pPr>
              <w:pStyle w:val="TableText"/>
            </w:pPr>
          </w:p>
        </w:tc>
        <w:tc>
          <w:tcPr>
            <w:tcW w:w="1157" w:type="dxa"/>
            <w:tcBorders>
              <w:top w:val="single" w:sz="4" w:space="0" w:color="737477" w:themeColor="background2"/>
              <w:left w:val="single" w:sz="4" w:space="0" w:color="737477" w:themeColor="background2"/>
              <w:bottom w:val="nil"/>
            </w:tcBorders>
          </w:tcPr>
          <w:p w14:paraId="04785ED1" w14:textId="77777777" w:rsidR="00B51D68" w:rsidRPr="00FC5205" w:rsidRDefault="00B51D68" w:rsidP="00CC6965">
            <w:pPr>
              <w:pStyle w:val="TableText"/>
            </w:pPr>
          </w:p>
        </w:tc>
      </w:tr>
      <w:tr w:rsidR="00B51D68" w:rsidRPr="00FC5205" w14:paraId="1ABE006D" w14:textId="77777777" w:rsidTr="000B0BEB">
        <w:trPr>
          <w:cantSplit/>
        </w:trPr>
        <w:tc>
          <w:tcPr>
            <w:tcW w:w="1157" w:type="dxa"/>
            <w:tcBorders>
              <w:top w:val="nil"/>
              <w:bottom w:val="nil"/>
              <w:right w:val="single" w:sz="4" w:space="0" w:color="737477" w:themeColor="background2"/>
            </w:tcBorders>
          </w:tcPr>
          <w:p w14:paraId="058ED6C8" w14:textId="77777777" w:rsidR="00B51D68" w:rsidRPr="00FC5205" w:rsidRDefault="00B51D68" w:rsidP="00CC6965">
            <w:pPr>
              <w:pStyle w:val="TableText"/>
            </w:pPr>
            <w:r>
              <w:rPr>
                <w:noProof/>
              </w:rPr>
              <mc:AlternateContent>
                <mc:Choice Requires="wps">
                  <w:drawing>
                    <wp:anchor distT="0" distB="0" distL="114300" distR="114300" simplePos="0" relativeHeight="251661312" behindDoc="0" locked="0" layoutInCell="1" allowOverlap="1" wp14:anchorId="3CD0CABE" wp14:editId="30FEB550">
                      <wp:simplePos x="0" y="0"/>
                      <wp:positionH relativeFrom="column">
                        <wp:posOffset>163195</wp:posOffset>
                      </wp:positionH>
                      <wp:positionV relativeFrom="paragraph">
                        <wp:posOffset>544</wp:posOffset>
                      </wp:positionV>
                      <wp:extent cx="174171" cy="174171"/>
                      <wp:effectExtent l="0" t="0" r="3810" b="3810"/>
                      <wp:wrapNone/>
                      <wp:docPr id="12" name="Rectangle 12"/>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32E8A" id="Rectangle 12" o:spid="_x0000_s1026" style="position:absolute;margin-left:12.85pt;margin-top:.05pt;width:13.7pt;height:13.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" fillcolor="#008351 [3205]" stroked="f" strokeweight="1pt"/>
                  </w:pict>
                </mc:Fallback>
              </mc:AlternateContent>
            </w:r>
          </w:p>
        </w:tc>
        <w:tc>
          <w:tcPr>
            <w:tcW w:w="1157" w:type="dxa"/>
            <w:tcBorders>
              <w:top w:val="nil"/>
              <w:left w:val="single" w:sz="4" w:space="0" w:color="737477" w:themeColor="background2"/>
              <w:bottom w:val="nil"/>
              <w:right w:val="single" w:sz="4" w:space="0" w:color="737477" w:themeColor="background2"/>
            </w:tcBorders>
          </w:tcPr>
          <w:p w14:paraId="53D273DF" w14:textId="77777777" w:rsidR="00B51D68" w:rsidRPr="00FC5205" w:rsidRDefault="00B51D68" w:rsidP="00CC6965">
            <w:pPr>
              <w:pStyle w:val="TableText"/>
            </w:pPr>
            <w:r>
              <w:rPr>
                <w:noProof/>
              </w:rPr>
              <mc:AlternateContent>
                <mc:Choice Requires="wps">
                  <w:drawing>
                    <wp:anchor distT="0" distB="0" distL="114300" distR="114300" simplePos="0" relativeHeight="251664384" behindDoc="0" locked="0" layoutInCell="1" allowOverlap="1" wp14:anchorId="367E932F" wp14:editId="30E132BD">
                      <wp:simplePos x="0" y="0"/>
                      <wp:positionH relativeFrom="column">
                        <wp:posOffset>198120</wp:posOffset>
                      </wp:positionH>
                      <wp:positionV relativeFrom="paragraph">
                        <wp:posOffset>59690</wp:posOffset>
                      </wp:positionV>
                      <wp:extent cx="173990" cy="173990"/>
                      <wp:effectExtent l="0" t="0" r="3810" b="3810"/>
                      <wp:wrapNone/>
                      <wp:docPr id="15" name="Rectangle 15"/>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053D5" id="Rectangle 15" o:spid="_x0000_s1026" style="position:absolute;margin-left:15.6pt;margin-top:4.7pt;width:13.7pt;height:13.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" fillcolor="#008351 [3205]" stroked="f" strokeweight="1pt"/>
                  </w:pict>
                </mc:Fallback>
              </mc:AlternateContent>
            </w:r>
            <w:r>
              <w:rPr>
                <w:noProof/>
              </w:rPr>
              <mc:AlternateContent>
                <mc:Choice Requires="wps">
                  <w:drawing>
                    <wp:anchor distT="0" distB="0" distL="114300" distR="114300" simplePos="0" relativeHeight="251663360" behindDoc="0" locked="0" layoutInCell="1" allowOverlap="1" wp14:anchorId="4A644D22" wp14:editId="04EFEE57">
                      <wp:simplePos x="0" y="0"/>
                      <wp:positionH relativeFrom="column">
                        <wp:posOffset>196850</wp:posOffset>
                      </wp:positionH>
                      <wp:positionV relativeFrom="paragraph">
                        <wp:posOffset>603250</wp:posOffset>
                      </wp:positionV>
                      <wp:extent cx="173990" cy="173990"/>
                      <wp:effectExtent l="0" t="0" r="3810" b="3810"/>
                      <wp:wrapNone/>
                      <wp:docPr id="14" name="Rectangle 14"/>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B4D2F" id="Rectangle 14" o:spid="_x0000_s1026" style="position:absolute;margin-left:15.5pt;margin-top:47.5pt;width:13.7pt;height:13.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" fillcolor="#008351 [3205]" stroked="f" strokeweight="1pt"/>
                  </w:pict>
                </mc:Fallback>
              </mc:AlternateContent>
            </w:r>
          </w:p>
        </w:tc>
        <w:tc>
          <w:tcPr>
            <w:tcW w:w="1157" w:type="dxa"/>
            <w:tcBorders>
              <w:top w:val="nil"/>
              <w:left w:val="single" w:sz="4" w:space="0" w:color="737477" w:themeColor="background2"/>
              <w:bottom w:val="nil"/>
              <w:right w:val="single" w:sz="4" w:space="0" w:color="737477" w:themeColor="background2"/>
            </w:tcBorders>
          </w:tcPr>
          <w:p w14:paraId="4BB41B36"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5784C15B" w14:textId="77777777" w:rsidR="00B51D68" w:rsidRPr="00FC5205" w:rsidRDefault="00B51D68" w:rsidP="00CC6965">
            <w:pPr>
              <w:pStyle w:val="TableText"/>
            </w:pPr>
          </w:p>
        </w:tc>
        <w:tc>
          <w:tcPr>
            <w:tcW w:w="1157" w:type="dxa"/>
            <w:tcBorders>
              <w:top w:val="nil"/>
              <w:left w:val="single" w:sz="4" w:space="0" w:color="737477" w:themeColor="background2"/>
              <w:bottom w:val="nil"/>
            </w:tcBorders>
          </w:tcPr>
          <w:p w14:paraId="1AFA98A0" w14:textId="77777777" w:rsidR="00B51D68" w:rsidRPr="00FC5205" w:rsidRDefault="00B51D68" w:rsidP="00CC6965">
            <w:pPr>
              <w:pStyle w:val="TableText"/>
            </w:pPr>
            <w:r>
              <w:rPr>
                <w:noProof/>
              </w:rPr>
              <mc:AlternateContent>
                <mc:Choice Requires="wps">
                  <w:drawing>
                    <wp:anchor distT="0" distB="0" distL="114300" distR="114300" simplePos="0" relativeHeight="251676672" behindDoc="0" locked="0" layoutInCell="1" allowOverlap="1" wp14:anchorId="0397430C" wp14:editId="5CF3C2C1">
                      <wp:simplePos x="0" y="0"/>
                      <wp:positionH relativeFrom="column">
                        <wp:posOffset>182245</wp:posOffset>
                      </wp:positionH>
                      <wp:positionV relativeFrom="paragraph">
                        <wp:posOffset>34925</wp:posOffset>
                      </wp:positionV>
                      <wp:extent cx="173990" cy="173990"/>
                      <wp:effectExtent l="0" t="0" r="3810" b="3810"/>
                      <wp:wrapNone/>
                      <wp:docPr id="27" name="Rectangle 27"/>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58A0C8" id="Rectangle 27" o:spid="_x0000_s1026" style="position:absolute;margin-left:14.35pt;margin-top:2.75pt;width:13.7pt;height:13.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" fillcolor="#008351 [3205]" stroked="f" strokeweight="1pt"/>
                  </w:pict>
                </mc:Fallback>
              </mc:AlternateContent>
            </w:r>
            <w:r>
              <w:rPr>
                <w:noProof/>
              </w:rPr>
              <mc:AlternateContent>
                <mc:Choice Requires="wps">
                  <w:drawing>
                    <wp:anchor distT="0" distB="0" distL="114300" distR="114300" simplePos="0" relativeHeight="251677696" behindDoc="0" locked="0" layoutInCell="1" allowOverlap="1" wp14:anchorId="0E834414" wp14:editId="5CD75E33">
                      <wp:simplePos x="0" y="0"/>
                      <wp:positionH relativeFrom="column">
                        <wp:posOffset>182699</wp:posOffset>
                      </wp:positionH>
                      <wp:positionV relativeFrom="paragraph">
                        <wp:posOffset>-456565</wp:posOffset>
                      </wp:positionV>
                      <wp:extent cx="174171" cy="174171"/>
                      <wp:effectExtent l="0" t="0" r="3810" b="3810"/>
                      <wp:wrapNone/>
                      <wp:docPr id="29" name="Rectangle 29"/>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C5F3C" id="Rectangle 29" o:spid="_x0000_s1026" style="position:absolute;margin-left:14.4pt;margin-top:-35.95pt;width:13.7pt;height:13.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" fillcolor="#008351 [3205]" stroked="f" strokeweight="1pt"/>
                  </w:pict>
                </mc:Fallback>
              </mc:AlternateContent>
            </w:r>
          </w:p>
        </w:tc>
      </w:tr>
      <w:tr w:rsidR="00B51D68" w:rsidRPr="00FC5205" w14:paraId="32F24B95" w14:textId="77777777" w:rsidTr="000B0BEB">
        <w:trPr>
          <w:cantSplit/>
        </w:trPr>
        <w:tc>
          <w:tcPr>
            <w:tcW w:w="1157" w:type="dxa"/>
            <w:tcBorders>
              <w:top w:val="nil"/>
              <w:bottom w:val="nil"/>
              <w:right w:val="single" w:sz="4" w:space="0" w:color="737477" w:themeColor="background2"/>
            </w:tcBorders>
          </w:tcPr>
          <w:p w14:paraId="06232853" w14:textId="77777777" w:rsidR="00B51D68" w:rsidRPr="00FC5205" w:rsidRDefault="00B51D68" w:rsidP="00CC6965">
            <w:pPr>
              <w:pStyle w:val="TableText"/>
            </w:pPr>
            <w:r>
              <w:rPr>
                <w:noProof/>
              </w:rPr>
              <mc:AlternateContent>
                <mc:Choice Requires="wps">
                  <w:drawing>
                    <wp:anchor distT="0" distB="0" distL="114300" distR="114300" simplePos="0" relativeHeight="251660288" behindDoc="0" locked="0" layoutInCell="1" allowOverlap="1" wp14:anchorId="4D45A770" wp14:editId="04355686">
                      <wp:simplePos x="0" y="0"/>
                      <wp:positionH relativeFrom="column">
                        <wp:posOffset>161925</wp:posOffset>
                      </wp:positionH>
                      <wp:positionV relativeFrom="paragraph">
                        <wp:posOffset>-544</wp:posOffset>
                      </wp:positionV>
                      <wp:extent cx="174171" cy="174171"/>
                      <wp:effectExtent l="0" t="0" r="3810" b="3810"/>
                      <wp:wrapNone/>
                      <wp:docPr id="8" name="Rectangle 8"/>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8DEEE5" id="Rectangle 8" o:spid="_x0000_s1026" style="position:absolute;margin-left:12.75pt;margin-top:-.05pt;width:13.7pt;height:13.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" fillcolor="#008351 [3205]" stroked="f" strokeweight="1pt"/>
                  </w:pict>
                </mc:Fallback>
              </mc:AlternateContent>
            </w:r>
          </w:p>
        </w:tc>
        <w:tc>
          <w:tcPr>
            <w:tcW w:w="1157" w:type="dxa"/>
            <w:tcBorders>
              <w:top w:val="nil"/>
              <w:left w:val="single" w:sz="4" w:space="0" w:color="737477" w:themeColor="background2"/>
              <w:bottom w:val="nil"/>
              <w:right w:val="single" w:sz="4" w:space="0" w:color="737477" w:themeColor="background2"/>
            </w:tcBorders>
          </w:tcPr>
          <w:p w14:paraId="0DCE99A6"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49E93033" w14:textId="77777777" w:rsidR="00B51D68" w:rsidRPr="00FC5205" w:rsidRDefault="00B51D68" w:rsidP="00CC6965">
            <w:pPr>
              <w:pStyle w:val="TableText"/>
            </w:pPr>
            <w:r>
              <w:rPr>
                <w:noProof/>
              </w:rPr>
              <mc:AlternateContent>
                <mc:Choice Requires="wps">
                  <w:drawing>
                    <wp:anchor distT="0" distB="0" distL="114300" distR="114300" simplePos="0" relativeHeight="251674624" behindDoc="0" locked="0" layoutInCell="1" allowOverlap="1" wp14:anchorId="0D44F633" wp14:editId="29A5B9C0">
                      <wp:simplePos x="0" y="0"/>
                      <wp:positionH relativeFrom="column">
                        <wp:posOffset>965835</wp:posOffset>
                      </wp:positionH>
                      <wp:positionV relativeFrom="paragraph">
                        <wp:posOffset>-1035050</wp:posOffset>
                      </wp:positionV>
                      <wp:extent cx="173990" cy="173990"/>
                      <wp:effectExtent l="0" t="0" r="3810" b="3810"/>
                      <wp:wrapNone/>
                      <wp:docPr id="25" name="Rectangle 25"/>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E87F7" id="Rectangle 25" o:spid="_x0000_s1026" style="position:absolute;margin-left:76.05pt;margin-top:-81.5pt;width:13.7pt;height:13.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" fillcolor="#008351 [3205]" stroked="f" strokeweight="1pt"/>
                  </w:pict>
                </mc:Fallback>
              </mc:AlternateContent>
            </w:r>
            <w:r>
              <w:rPr>
                <w:noProof/>
              </w:rPr>
              <mc:AlternateContent>
                <mc:Choice Requires="wps">
                  <w:drawing>
                    <wp:anchor distT="0" distB="0" distL="114300" distR="114300" simplePos="0" relativeHeight="251673600" behindDoc="0" locked="0" layoutInCell="1" allowOverlap="1" wp14:anchorId="55D3CF91" wp14:editId="39CEDF31">
                      <wp:simplePos x="0" y="0"/>
                      <wp:positionH relativeFrom="column">
                        <wp:posOffset>965835</wp:posOffset>
                      </wp:positionH>
                      <wp:positionV relativeFrom="paragraph">
                        <wp:posOffset>-543560</wp:posOffset>
                      </wp:positionV>
                      <wp:extent cx="173990" cy="173990"/>
                      <wp:effectExtent l="0" t="0" r="3810" b="3810"/>
                      <wp:wrapNone/>
                      <wp:docPr id="24" name="Rectangle 24"/>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4CA6FC" id="Rectangle 24" o:spid="_x0000_s1026" style="position:absolute;margin-left:76.05pt;margin-top:-42.8pt;width:13.7pt;height:13.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" fillcolor="#008351 [3205]" stroked="f" strokeweight="1pt"/>
                  </w:pict>
                </mc:Fallback>
              </mc:AlternateContent>
            </w:r>
            <w:r>
              <w:rPr>
                <w:noProof/>
              </w:rPr>
              <mc:AlternateContent>
                <mc:Choice Requires="wps">
                  <w:drawing>
                    <wp:anchor distT="0" distB="0" distL="114300" distR="114300" simplePos="0" relativeHeight="251671552" behindDoc="0" locked="0" layoutInCell="1" allowOverlap="1" wp14:anchorId="50553BC2" wp14:editId="70E25CF6">
                      <wp:simplePos x="0" y="0"/>
                      <wp:positionH relativeFrom="column">
                        <wp:posOffset>914854</wp:posOffset>
                      </wp:positionH>
                      <wp:positionV relativeFrom="paragraph">
                        <wp:posOffset>582295</wp:posOffset>
                      </wp:positionV>
                      <wp:extent cx="174171" cy="174171"/>
                      <wp:effectExtent l="0" t="0" r="3810" b="3810"/>
                      <wp:wrapNone/>
                      <wp:docPr id="22" name="Rectangle 22"/>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82B7F" id="Rectangle 22" o:spid="_x0000_s1026" style="position:absolute;margin-left:72.05pt;margin-top:45.85pt;width:13.7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" fillcolor="#008351 [3205]" stroked="f" strokeweight="1pt"/>
                  </w:pict>
                </mc:Fallback>
              </mc:AlternateContent>
            </w:r>
            <w:r>
              <w:rPr>
                <w:noProof/>
              </w:rPr>
              <mc:AlternateContent>
                <mc:Choice Requires="wps">
                  <w:drawing>
                    <wp:anchor distT="0" distB="0" distL="114300" distR="114300" simplePos="0" relativeHeight="251667456" behindDoc="0" locked="0" layoutInCell="1" allowOverlap="1" wp14:anchorId="37154141" wp14:editId="45752611">
                      <wp:simplePos x="0" y="0"/>
                      <wp:positionH relativeFrom="column">
                        <wp:posOffset>200025</wp:posOffset>
                      </wp:positionH>
                      <wp:positionV relativeFrom="paragraph">
                        <wp:posOffset>62230</wp:posOffset>
                      </wp:positionV>
                      <wp:extent cx="173990" cy="173990"/>
                      <wp:effectExtent l="0" t="0" r="3810" b="3810"/>
                      <wp:wrapNone/>
                      <wp:docPr id="18" name="Rectangle 18"/>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5B8394" id="Rectangle 18" o:spid="_x0000_s1026" style="position:absolute;margin-left:15.75pt;margin-top:4.9pt;width:13.7pt;height:13.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" fillcolor="#008351 [3205]" stroked="f" strokeweight="1pt"/>
                  </w:pict>
                </mc:Fallback>
              </mc:AlternateContent>
            </w:r>
            <w:r>
              <w:rPr>
                <w:noProof/>
              </w:rPr>
              <mc:AlternateContent>
                <mc:Choice Requires="wps">
                  <w:drawing>
                    <wp:anchor distT="0" distB="0" distL="114300" distR="114300" simplePos="0" relativeHeight="251668480" behindDoc="0" locked="0" layoutInCell="1" allowOverlap="1" wp14:anchorId="3A4230A5" wp14:editId="1850F4F3">
                      <wp:simplePos x="0" y="0"/>
                      <wp:positionH relativeFrom="column">
                        <wp:posOffset>201295</wp:posOffset>
                      </wp:positionH>
                      <wp:positionV relativeFrom="paragraph">
                        <wp:posOffset>-481330</wp:posOffset>
                      </wp:positionV>
                      <wp:extent cx="173990" cy="173990"/>
                      <wp:effectExtent l="0" t="0" r="3810" b="3810"/>
                      <wp:wrapNone/>
                      <wp:docPr id="19" name="Rectangle 19"/>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E6767" id="Rectangle 19" o:spid="_x0000_s1026" style="position:absolute;margin-left:15.85pt;margin-top:-37.9pt;width:13.7pt;height:13.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" fillcolor="#008351 [3205]" stroked="f" strokeweight="1pt"/>
                  </w:pict>
                </mc:Fallback>
              </mc:AlternateContent>
            </w:r>
            <w:r>
              <w:rPr>
                <w:noProof/>
              </w:rPr>
              <mc:AlternateContent>
                <mc:Choice Requires="wps">
                  <w:drawing>
                    <wp:anchor distT="0" distB="0" distL="114300" distR="114300" simplePos="0" relativeHeight="251669504" behindDoc="0" locked="0" layoutInCell="1" allowOverlap="1" wp14:anchorId="74D1BAEF" wp14:editId="2CFD468E">
                      <wp:simplePos x="0" y="0"/>
                      <wp:positionH relativeFrom="column">
                        <wp:posOffset>70485</wp:posOffset>
                      </wp:positionH>
                      <wp:positionV relativeFrom="paragraph">
                        <wp:posOffset>-972820</wp:posOffset>
                      </wp:positionV>
                      <wp:extent cx="173990" cy="173990"/>
                      <wp:effectExtent l="0" t="0" r="3810" b="3810"/>
                      <wp:wrapNone/>
                      <wp:docPr id="20" name="Rectangle 20"/>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6C984" id="Rectangle 20" o:spid="_x0000_s1026" style="position:absolute;margin-left:5.55pt;margin-top:-76.6pt;width:13.7pt;height:13.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" fillcolor="#008351 [3205]" stroked="f" strokeweight="1pt"/>
                  </w:pict>
                </mc:Fallback>
              </mc:AlternateContent>
            </w:r>
            <w:r>
              <w:rPr>
                <w:noProof/>
              </w:rPr>
              <mc:AlternateContent>
                <mc:Choice Requires="wps">
                  <w:drawing>
                    <wp:anchor distT="0" distB="0" distL="114300" distR="114300" simplePos="0" relativeHeight="251670528" behindDoc="0" locked="0" layoutInCell="1" allowOverlap="1" wp14:anchorId="0B888670" wp14:editId="0F9A29CB">
                      <wp:simplePos x="0" y="0"/>
                      <wp:positionH relativeFrom="column">
                        <wp:posOffset>374741</wp:posOffset>
                      </wp:positionH>
                      <wp:positionV relativeFrom="paragraph">
                        <wp:posOffset>-1005840</wp:posOffset>
                      </wp:positionV>
                      <wp:extent cx="173990" cy="173990"/>
                      <wp:effectExtent l="0" t="0" r="3810" b="3810"/>
                      <wp:wrapNone/>
                      <wp:docPr id="21" name="Rectangle 21"/>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987AB" id="Rectangle 21" o:spid="_x0000_s1026" style="position:absolute;margin-left:29.5pt;margin-top:-79.2pt;width:13.7pt;height:13.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" fillcolor="#008351 [3205]" stroked="f" strokeweight="1pt"/>
                  </w:pict>
                </mc:Fallback>
              </mc:AlternateContent>
            </w:r>
          </w:p>
        </w:tc>
        <w:tc>
          <w:tcPr>
            <w:tcW w:w="1157" w:type="dxa"/>
            <w:tcBorders>
              <w:top w:val="nil"/>
              <w:left w:val="single" w:sz="4" w:space="0" w:color="737477" w:themeColor="background2"/>
              <w:bottom w:val="nil"/>
              <w:right w:val="single" w:sz="4" w:space="0" w:color="737477" w:themeColor="background2"/>
            </w:tcBorders>
          </w:tcPr>
          <w:p w14:paraId="11EAE587" w14:textId="77777777" w:rsidR="00B51D68" w:rsidRPr="00FC5205" w:rsidRDefault="00B51D68" w:rsidP="00CC6965">
            <w:pPr>
              <w:pStyle w:val="TableText"/>
            </w:pPr>
            <w:r>
              <w:rPr>
                <w:noProof/>
              </w:rPr>
              <mc:AlternateContent>
                <mc:Choice Requires="wps">
                  <w:drawing>
                    <wp:anchor distT="0" distB="0" distL="114300" distR="114300" simplePos="0" relativeHeight="251675648" behindDoc="0" locked="0" layoutInCell="1" allowOverlap="1" wp14:anchorId="2841FF94" wp14:editId="06F69867">
                      <wp:simplePos x="0" y="0"/>
                      <wp:positionH relativeFrom="column">
                        <wp:posOffset>60779</wp:posOffset>
                      </wp:positionH>
                      <wp:positionV relativeFrom="paragraph">
                        <wp:posOffset>59690</wp:posOffset>
                      </wp:positionV>
                      <wp:extent cx="173990" cy="173990"/>
                      <wp:effectExtent l="0" t="0" r="3810" b="3810"/>
                      <wp:wrapNone/>
                      <wp:docPr id="26" name="Rectangle 26"/>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954FF" id="Rectangle 26" o:spid="_x0000_s1026" style="position:absolute;margin-left:4.8pt;margin-top:4.7pt;width:13.7pt;height:13.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" fillcolor="#008351 [3205]" stroked="f" strokeweight="1pt"/>
                  </w:pict>
                </mc:Fallback>
              </mc:AlternateContent>
            </w:r>
            <w:r>
              <w:rPr>
                <w:noProof/>
              </w:rPr>
              <mc:AlternateContent>
                <mc:Choice Requires="wps">
                  <w:drawing>
                    <wp:anchor distT="0" distB="0" distL="114300" distR="114300" simplePos="0" relativeHeight="251672576" behindDoc="0" locked="0" layoutInCell="1" allowOverlap="1" wp14:anchorId="3D414D68" wp14:editId="0D436C25">
                      <wp:simplePos x="0" y="0"/>
                      <wp:positionH relativeFrom="column">
                        <wp:posOffset>354874</wp:posOffset>
                      </wp:positionH>
                      <wp:positionV relativeFrom="paragraph">
                        <wp:posOffset>0</wp:posOffset>
                      </wp:positionV>
                      <wp:extent cx="173990" cy="173990"/>
                      <wp:effectExtent l="0" t="0" r="3810" b="3810"/>
                      <wp:wrapNone/>
                      <wp:docPr id="23" name="Rectangle 23"/>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6C111" id="Rectangle 23" o:spid="_x0000_s1026" style="position:absolute;margin-left:27.95pt;margin-top:0;width:13.7pt;height:13.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" fillcolor="#008351 [3205]" stroked="f" strokeweight="1pt"/>
                  </w:pict>
                </mc:Fallback>
              </mc:AlternateContent>
            </w:r>
          </w:p>
        </w:tc>
        <w:tc>
          <w:tcPr>
            <w:tcW w:w="1157" w:type="dxa"/>
            <w:tcBorders>
              <w:top w:val="nil"/>
              <w:left w:val="single" w:sz="4" w:space="0" w:color="737477" w:themeColor="background2"/>
              <w:bottom w:val="nil"/>
            </w:tcBorders>
          </w:tcPr>
          <w:p w14:paraId="7B742D14" w14:textId="77777777" w:rsidR="00B51D68" w:rsidRPr="00FC5205" w:rsidRDefault="00B51D68" w:rsidP="00CC6965">
            <w:pPr>
              <w:pStyle w:val="TableText"/>
            </w:pPr>
          </w:p>
        </w:tc>
      </w:tr>
      <w:tr w:rsidR="00B51D68" w:rsidRPr="00FC5205" w14:paraId="3A2C544E" w14:textId="77777777" w:rsidTr="000B0BEB">
        <w:trPr>
          <w:cantSplit/>
        </w:trPr>
        <w:tc>
          <w:tcPr>
            <w:tcW w:w="1157" w:type="dxa"/>
            <w:tcBorders>
              <w:top w:val="nil"/>
              <w:bottom w:val="nil"/>
              <w:right w:val="single" w:sz="4" w:space="0" w:color="737477" w:themeColor="background2"/>
            </w:tcBorders>
          </w:tcPr>
          <w:p w14:paraId="144A5B96" w14:textId="77777777" w:rsidR="00B51D68" w:rsidRPr="00FC5205" w:rsidRDefault="00B51D68" w:rsidP="00CC6965">
            <w:pPr>
              <w:pStyle w:val="TableText"/>
            </w:pPr>
            <w:r>
              <w:rPr>
                <w:noProof/>
              </w:rPr>
              <mc:AlternateContent>
                <mc:Choice Requires="wps">
                  <w:drawing>
                    <wp:anchor distT="0" distB="0" distL="114300" distR="114300" simplePos="0" relativeHeight="251659264" behindDoc="0" locked="0" layoutInCell="1" allowOverlap="1" wp14:anchorId="6E98875A" wp14:editId="6C8D8593">
                      <wp:simplePos x="0" y="0"/>
                      <wp:positionH relativeFrom="column">
                        <wp:posOffset>112123</wp:posOffset>
                      </wp:positionH>
                      <wp:positionV relativeFrom="paragraph">
                        <wp:posOffset>38826</wp:posOffset>
                      </wp:positionV>
                      <wp:extent cx="174171" cy="174171"/>
                      <wp:effectExtent l="0" t="0" r="3810" b="3810"/>
                      <wp:wrapNone/>
                      <wp:docPr id="6" name="Rectangle 6"/>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3D337" id="Rectangle 6" o:spid="_x0000_s1026" style="position:absolute;margin-left:8.85pt;margin-top:3.05pt;width:13.7pt;height:1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" fillcolor="#008351 [3205]" stroked="f" strokeweight="1pt"/>
                  </w:pict>
                </mc:Fallback>
              </mc:AlternateContent>
            </w:r>
          </w:p>
        </w:tc>
        <w:tc>
          <w:tcPr>
            <w:tcW w:w="1157" w:type="dxa"/>
            <w:tcBorders>
              <w:top w:val="nil"/>
              <w:left w:val="single" w:sz="4" w:space="0" w:color="737477" w:themeColor="background2"/>
              <w:bottom w:val="nil"/>
              <w:right w:val="single" w:sz="4" w:space="0" w:color="737477" w:themeColor="background2"/>
            </w:tcBorders>
          </w:tcPr>
          <w:p w14:paraId="03A855C6"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6BEF3CF5" w14:textId="77777777" w:rsidR="00B51D68" w:rsidRPr="00FC5205" w:rsidRDefault="00B51D68" w:rsidP="00CC6965">
            <w:pPr>
              <w:pStyle w:val="TableText"/>
            </w:pPr>
          </w:p>
        </w:tc>
        <w:tc>
          <w:tcPr>
            <w:tcW w:w="1157" w:type="dxa"/>
            <w:tcBorders>
              <w:top w:val="nil"/>
              <w:left w:val="single" w:sz="4" w:space="0" w:color="737477" w:themeColor="background2"/>
              <w:bottom w:val="nil"/>
              <w:right w:val="single" w:sz="4" w:space="0" w:color="737477" w:themeColor="background2"/>
            </w:tcBorders>
          </w:tcPr>
          <w:p w14:paraId="54026D67" w14:textId="77777777" w:rsidR="00B51D68" w:rsidRPr="00FC5205" w:rsidRDefault="00B51D68" w:rsidP="00CC6965">
            <w:pPr>
              <w:pStyle w:val="TableText"/>
            </w:pPr>
          </w:p>
        </w:tc>
        <w:tc>
          <w:tcPr>
            <w:tcW w:w="1157" w:type="dxa"/>
            <w:tcBorders>
              <w:top w:val="nil"/>
              <w:left w:val="single" w:sz="4" w:space="0" w:color="737477" w:themeColor="background2"/>
              <w:bottom w:val="nil"/>
            </w:tcBorders>
          </w:tcPr>
          <w:p w14:paraId="7C2BDF8E" w14:textId="77777777" w:rsidR="00B51D68" w:rsidRPr="00FC5205" w:rsidRDefault="00B51D68" w:rsidP="00CC6965">
            <w:pPr>
              <w:pStyle w:val="TableText"/>
            </w:pPr>
          </w:p>
        </w:tc>
      </w:tr>
    </w:tbl>
    <w:p w14:paraId="51AB08A1" w14:textId="77777777" w:rsidR="00B51D68" w:rsidRDefault="00B51D68" w:rsidP="00B51D68"/>
    <w:p w14:paraId="2976EF97" w14:textId="77777777" w:rsidR="00B51D68" w:rsidRDefault="00B51D68" w:rsidP="00B51D68">
      <w:r>
        <w:t>Not every message requires an issue and so forth; however, having too many blanks may suggest that the thinking is faulty somewhere.</w:t>
      </w:r>
    </w:p>
    <w:p w14:paraId="52D24B4C" w14:textId="3C2963D1" w:rsidR="00B51D68" w:rsidRDefault="00B51D68" w:rsidP="00B51D68">
      <w:r>
        <w:t xml:space="preserve">Some groups of participants doing MIRS prefer to start with the </w:t>
      </w:r>
      <w:r w:rsidRPr="00C3346D">
        <w:rPr>
          <w:b/>
        </w:rPr>
        <w:t>Issues</w:t>
      </w:r>
      <w:r>
        <w:t xml:space="preserve"> column first instead of ideation from messages.</w:t>
      </w:r>
      <w:r w:rsidR="00FA5C3F">
        <w:t xml:space="preserve"> </w:t>
      </w:r>
      <w:r>
        <w:t>Either way will work.</w:t>
      </w:r>
    </w:p>
    <w:p w14:paraId="689F7B79" w14:textId="2C0F9D8C" w:rsidR="00B51D68" w:rsidRDefault="00B51D68" w:rsidP="00B51D68">
      <w:r>
        <w:t>Developing the MIRS horizontally is especially good when a limited amount of time is involved.</w:t>
      </w:r>
      <w:r w:rsidR="00FA5C3F">
        <w:t xml:space="preserve"> </w:t>
      </w:r>
      <w:r>
        <w:t>That way, participants can work through as many lines as time will allow and can quickly pick up the logic at a future meeting.</w:t>
      </w:r>
      <w:r w:rsidR="00FA5C3F">
        <w:t xml:space="preserve"> </w:t>
      </w:r>
      <w:r>
        <w:t>Working vertically allows everyone in a group to participate and it tends to be more comprehensive but sufficient time needs to be available to ensure that the MIRS contains sufficient detail, especially in the response and support columns.</w:t>
      </w:r>
    </w:p>
    <w:p w14:paraId="4950BB21" w14:textId="77777777" w:rsidR="00B51D68" w:rsidRDefault="00B51D68" w:rsidP="00B51D68">
      <w:pPr>
        <w:pStyle w:val="Heading3"/>
      </w:pPr>
      <w:bookmarkStart w:id="21" w:name="_Toc63861659"/>
      <w:bookmarkStart w:id="22" w:name="_Toc100658983"/>
      <w:r>
        <w:t>Variation</w:t>
      </w:r>
      <w:bookmarkEnd w:id="21"/>
      <w:bookmarkEnd w:id="22"/>
    </w:p>
    <w:p w14:paraId="3927C997" w14:textId="5E9159FE" w:rsidR="00B51D68" w:rsidRDefault="00B51D68" w:rsidP="00B51D68">
      <w:r>
        <w:t>The MIRS process is very flexible, so there may be much variability in how sessions work among various groups and for different purposes.</w:t>
      </w:r>
      <w:r w:rsidR="00FA5C3F">
        <w:t xml:space="preserve"> </w:t>
      </w:r>
      <w:r>
        <w:t>For example, an alternative to using Post-</w:t>
      </w:r>
      <w:proofErr w:type="spellStart"/>
      <w:r>
        <w:t>its</w:t>
      </w:r>
      <w:proofErr w:type="spellEnd"/>
      <w:r>
        <w:t>™ is to use a platform such as Mural to enable real-time collaboration for those geographically distributed.</w:t>
      </w:r>
      <w:r w:rsidR="00FA5C3F">
        <w:t xml:space="preserve"> </w:t>
      </w:r>
      <w:r>
        <w:t>While this approach may be relatively easy logistically, it can be less dynamic than the paper approach.</w:t>
      </w:r>
      <w:r w:rsidR="00FA5C3F">
        <w:t xml:space="preserve"> </w:t>
      </w:r>
      <w:r>
        <w:t xml:space="preserve">In addition, this approach </w:t>
      </w:r>
      <w:r>
        <w:lastRenderedPageBreak/>
        <w:t>tends to allow more verbal personality types to dominate the discussion.</w:t>
      </w:r>
      <w:r w:rsidR="00FA5C3F">
        <w:t xml:space="preserve"> </w:t>
      </w:r>
      <w:r>
        <w:t>Capturing the flow of the discussion can also be an issue.</w:t>
      </w:r>
      <w:r w:rsidR="00FA5C3F">
        <w:t xml:space="preserve"> </w:t>
      </w:r>
      <w:r>
        <w:t xml:space="preserve">Generally, due to distraction, the person operating the keyboard </w:t>
      </w:r>
      <w:proofErr w:type="spellStart"/>
      <w:r>
        <w:t>can not</w:t>
      </w:r>
      <w:proofErr w:type="spellEnd"/>
      <w:r>
        <w:t xml:space="preserve"> participate in the discussion; indeed, only the most practiced, </w:t>
      </w:r>
      <w:proofErr w:type="gramStart"/>
      <w:r>
        <w:t>polished</w:t>
      </w:r>
      <w:proofErr w:type="gramEnd"/>
      <w:r>
        <w:t xml:space="preserve"> and skillful facilitators have success doing the typing/phrasing as well as moving the meeting ahead at the same time.</w:t>
      </w:r>
      <w:r w:rsidR="00FA5C3F">
        <w:t xml:space="preserve"> </w:t>
      </w:r>
      <w:r>
        <w:t>An inexperienced typist might slow down the progress of the meeting unbearably.</w:t>
      </w:r>
    </w:p>
    <w:p w14:paraId="466D6F36" w14:textId="77777777" w:rsidR="00B51D68" w:rsidRDefault="00B51D68" w:rsidP="00B51D68">
      <w:pPr>
        <w:pStyle w:val="Heading3"/>
      </w:pPr>
      <w:bookmarkStart w:id="23" w:name="_Toc63861660"/>
      <w:bookmarkStart w:id="24" w:name="_Toc100658984"/>
      <w:r>
        <w:t>Time Commitment</w:t>
      </w:r>
      <w:bookmarkEnd w:id="23"/>
      <w:bookmarkEnd w:id="24"/>
    </w:p>
    <w:p w14:paraId="6F503DC9" w14:textId="03B0A1D3" w:rsidR="00B51D68" w:rsidRDefault="00B51D68" w:rsidP="00B51D68">
      <w:r>
        <w:t>A MIRS matrix session can be as long or as short as required.</w:t>
      </w:r>
      <w:r w:rsidR="00FA5C3F">
        <w:t xml:space="preserve"> </w:t>
      </w:r>
      <w:r>
        <w:t>Normally, the session can run from an hour or two up to an entire day or more depending on the intensity and importance of the discussion, although having frequent short sessions (up to a half-day) may be more desirable than creating MIRS matrix in a single marathon session - as structured strategic thinking can be quite demanding.</w:t>
      </w:r>
      <w:r w:rsidR="00FA5C3F">
        <w:t xml:space="preserve"> </w:t>
      </w:r>
      <w:r>
        <w:t xml:space="preserve">Creation of a Project or Program MIRS at the outset needs a 2-day meeting </w:t>
      </w:r>
      <w:proofErr w:type="gramStart"/>
      <w:r>
        <w:t>in order to</w:t>
      </w:r>
      <w:proofErr w:type="gramEnd"/>
      <w:r>
        <w:t xml:space="preserve"> capture the breadth and detail necessary.</w:t>
      </w:r>
      <w:r w:rsidR="00FA5C3F">
        <w:t xml:space="preserve"> </w:t>
      </w:r>
      <w:r>
        <w:t xml:space="preserve">Having an overnight break also allows for time for reflection and further thought which often catalyzes decisions and issue resolution. </w:t>
      </w:r>
    </w:p>
    <w:p w14:paraId="745F39AF" w14:textId="77777777" w:rsidR="00B51D68" w:rsidRDefault="00B51D68" w:rsidP="00B51D68">
      <w:pPr>
        <w:pStyle w:val="Heading3"/>
      </w:pPr>
      <w:bookmarkStart w:id="25" w:name="_Toc63861661"/>
      <w:bookmarkStart w:id="26" w:name="_Toc100658985"/>
      <w:r w:rsidRPr="00001F88">
        <w:t>Follow</w:t>
      </w:r>
      <w:r>
        <w:t>-up</w:t>
      </w:r>
      <w:bookmarkEnd w:id="25"/>
      <w:bookmarkEnd w:id="26"/>
    </w:p>
    <w:p w14:paraId="0434DD8C" w14:textId="3EA977C8" w:rsidR="00B51D68" w:rsidRDefault="00B51D68" w:rsidP="00B51D68">
      <w:r>
        <w:t>Normally, a MIRS session will produce a draft MIRS; that is, unless the participants are well-versed in the process and experienced, the information captured in the matrix will need refining and polishing.</w:t>
      </w:r>
      <w:r w:rsidR="00FA5C3F">
        <w:t xml:space="preserve"> </w:t>
      </w:r>
      <w:r>
        <w:t>Hence, each MIRS needs to have a designated “driver” to ensure that the completed MIRS is logical, comprehensive, and applicable to its target, which is the creation of a development strategy, label, report, publication etc.</w:t>
      </w:r>
      <w:r w:rsidR="00FA5C3F">
        <w:t xml:space="preserve"> </w:t>
      </w:r>
      <w:r>
        <w:t xml:space="preserve">The process works best when an experienced MIRS facilitator works with one or more of the participants designated as "corporate or scientific partner(s)" to prioritize, revise, and distribute the completed MIRS matrix. </w:t>
      </w:r>
    </w:p>
    <w:p w14:paraId="7B23F7C8" w14:textId="77777777" w:rsidR="00B51D68" w:rsidRDefault="00B51D68" w:rsidP="00B51D68">
      <w:pPr>
        <w:pStyle w:val="Heading3"/>
      </w:pPr>
      <w:bookmarkStart w:id="27" w:name="_Toc63861662"/>
      <w:bookmarkStart w:id="28" w:name="_Toc100658986"/>
      <w:r>
        <w:t>Points Worth Further Consideration</w:t>
      </w:r>
      <w:bookmarkEnd w:id="27"/>
      <w:bookmarkEnd w:id="28"/>
    </w:p>
    <w:p w14:paraId="2DE5AF24" w14:textId="77777777" w:rsidR="00B51D68" w:rsidRDefault="00B51D68" w:rsidP="000B0BEB">
      <w:pPr>
        <w:pStyle w:val="Bullet"/>
      </w:pPr>
      <w:r>
        <w:t>For best results, use an experienced facilitator.</w:t>
      </w:r>
    </w:p>
    <w:p w14:paraId="5F7CB8BD" w14:textId="445429EB" w:rsidR="00B51D68" w:rsidRDefault="00B51D68" w:rsidP="000B0BEB">
      <w:pPr>
        <w:pStyle w:val="Bullet"/>
      </w:pPr>
      <w:r>
        <w:t>Do your homework before the session.</w:t>
      </w:r>
      <w:r w:rsidR="00FA5C3F">
        <w:t xml:space="preserve"> </w:t>
      </w:r>
      <w:r>
        <w:t>Come equipped with relevant information and supporting data.</w:t>
      </w:r>
    </w:p>
    <w:p w14:paraId="4EC8217F" w14:textId="54C2EFCF" w:rsidR="00B51D68" w:rsidRDefault="00B51D68" w:rsidP="000B0BEB">
      <w:pPr>
        <w:pStyle w:val="Bullet"/>
      </w:pPr>
      <w:r>
        <w:t xml:space="preserve">Ensure that the MIRS has a specific target, such as a defined publication, label, report, marketing strategy </w:t>
      </w:r>
      <w:proofErr w:type="spellStart"/>
      <w:r>
        <w:t>etc</w:t>
      </w:r>
      <w:proofErr w:type="spellEnd"/>
      <w:r>
        <w:t>; otherwise, the discussion can become too general.</w:t>
      </w:r>
      <w:r w:rsidR="00FA5C3F">
        <w:t xml:space="preserve"> </w:t>
      </w:r>
      <w:r>
        <w:t>And understand how to characterize the likely reader of the document.</w:t>
      </w:r>
    </w:p>
    <w:p w14:paraId="6EB9E21F" w14:textId="77777777" w:rsidR="00B51D68" w:rsidRDefault="00B51D68" w:rsidP="000B0BEB">
      <w:pPr>
        <w:pStyle w:val="Bullet"/>
      </w:pPr>
      <w:r>
        <w:t xml:space="preserve">Know how the MIRS fits in with the project </w:t>
      </w:r>
      <w:proofErr w:type="gramStart"/>
      <w:r>
        <w:t>as a whole so</w:t>
      </w:r>
      <w:proofErr w:type="gramEnd"/>
      <w:r>
        <w:t xml:space="preserve"> as not to duplicate effort. Get all the right cross-functional expertise in the room.</w:t>
      </w:r>
    </w:p>
    <w:p w14:paraId="6C24A90F" w14:textId="77777777" w:rsidR="00B51D68" w:rsidRDefault="00B51D68" w:rsidP="000B0BEB">
      <w:pPr>
        <w:pStyle w:val="Bullet"/>
      </w:pPr>
      <w:r>
        <w:t xml:space="preserve">MIRS can be done via Zoom-conferencing, but all participates need to be able to see the matrix (via screensharing, or collaboration platforms such as Mural </w:t>
      </w:r>
      <w:proofErr w:type="spellStart"/>
      <w:r>
        <w:t>etc</w:t>
      </w:r>
      <w:proofErr w:type="spellEnd"/>
      <w:r>
        <w:t>).</w:t>
      </w:r>
    </w:p>
    <w:p w14:paraId="55769092" w14:textId="77777777" w:rsidR="00B51D68" w:rsidRDefault="00B51D68" w:rsidP="000B0BEB">
      <w:pPr>
        <w:pStyle w:val="Bullet"/>
      </w:pPr>
      <w:r>
        <w:t>Establish clear timelines, drivers, and applications and practice good meeting behaviors.</w:t>
      </w:r>
    </w:p>
    <w:p w14:paraId="40950F13" w14:textId="74525B6D" w:rsidR="00B51D68" w:rsidRDefault="00B51D68" w:rsidP="000B0BEB">
      <w:pPr>
        <w:pStyle w:val="Bullet"/>
      </w:pPr>
      <w:r>
        <w:t xml:space="preserve">Remember that the MIRS is a thinking process and not </w:t>
      </w:r>
      <w:proofErr w:type="gramStart"/>
      <w:r>
        <w:t>an end product</w:t>
      </w:r>
      <w:proofErr w:type="gramEnd"/>
      <w:r>
        <w:t xml:space="preserve"> in itself.</w:t>
      </w:r>
      <w:r w:rsidR="00FA5C3F">
        <w:t xml:space="preserve"> </w:t>
      </w:r>
      <w:r>
        <w:t>It is a process tool that moves the critical thinking and shared knowledge of teams toward specific targets, such as documents or presentations.</w:t>
      </w:r>
    </w:p>
    <w:p w14:paraId="3170242B" w14:textId="0FB108E5" w:rsidR="00B51D68" w:rsidRDefault="00B51D68" w:rsidP="000B0BEB">
      <w:pPr>
        <w:pStyle w:val="Bullet"/>
      </w:pPr>
      <w:r>
        <w:lastRenderedPageBreak/>
        <w:t>Consider having a basic structure to the meeting via use of a MIRS template.</w:t>
      </w:r>
      <w:r w:rsidR="00FA5C3F">
        <w:t xml:space="preserve"> </w:t>
      </w:r>
      <w:r>
        <w:t>(Some facilitators prime the pump by conducting one-on-one interviews with team members or meeting with a subset of the whole group before the meeting to identify initial Messages and related Issues, which may then be inserted into the MIRS.)</w:t>
      </w:r>
    </w:p>
    <w:p w14:paraId="36285E69" w14:textId="1B716C11" w:rsidR="00B51D68" w:rsidRDefault="00B51D68" w:rsidP="000B0BEB">
      <w:pPr>
        <w:pStyle w:val="Bullet"/>
      </w:pPr>
      <w:r>
        <w:t>In addition to Messages and related Issues that the team may identify, be sure to address the key questions of drug development (list available to assist teams) so that nothing gets overlooked.</w:t>
      </w:r>
      <w:r w:rsidR="00FA5C3F">
        <w:t xml:space="preserve"> </w:t>
      </w:r>
    </w:p>
    <w:p w14:paraId="45BAC559" w14:textId="77777777" w:rsidR="00B51D68" w:rsidRDefault="00B51D68" w:rsidP="000B0BEB">
      <w:pPr>
        <w:pStyle w:val="Bullet"/>
      </w:pPr>
      <w:r>
        <w:t xml:space="preserve">Consider Issues from the perspective of an outsider, so use external sources such as Health Authority questions, Summary Basis of Approval for competitor products, questions from customers, Advisory Boards/Committee minutes </w:t>
      </w:r>
      <w:proofErr w:type="spellStart"/>
      <w:r>
        <w:t>etc</w:t>
      </w:r>
      <w:proofErr w:type="spellEnd"/>
      <w:r>
        <w:t xml:space="preserve"> to help make the Issues comprehensive. (Note: New members of teams often ask the best questions as they have no previous context.)</w:t>
      </w:r>
    </w:p>
    <w:p w14:paraId="2931D40E" w14:textId="1F61C2BC" w:rsidR="00B51D68" w:rsidRDefault="00B51D68" w:rsidP="000B0BEB">
      <w:pPr>
        <w:pStyle w:val="Bullet"/>
      </w:pPr>
      <w:r>
        <w:t>Consider linking graphics (or presentation slides) that may be used in later documents (or presentations) to specific Messages or Issues identified in the MIRS.</w:t>
      </w:r>
      <w:r w:rsidR="00FA5C3F">
        <w:t xml:space="preserve"> </w:t>
      </w:r>
      <w:r>
        <w:t>Use the Support column in the MIRS Matrix.</w:t>
      </w:r>
    </w:p>
    <w:p w14:paraId="77A0E610" w14:textId="77777777" w:rsidR="00B51D68" w:rsidRPr="000876D9" w:rsidRDefault="00B51D68" w:rsidP="000B0BEB">
      <w:pPr>
        <w:pStyle w:val="Bullet"/>
      </w:pPr>
      <w:r>
        <w:t xml:space="preserve">Move the discussion toward a complete MIRS with descriptive Messages and related Issues, Responses, and Support. </w:t>
      </w:r>
    </w:p>
    <w:p w14:paraId="72A6F0DD" w14:textId="77777777" w:rsidR="00B51D68" w:rsidRDefault="00B51D68" w:rsidP="00B51D68">
      <w:pPr>
        <w:pStyle w:val="Heading3"/>
      </w:pPr>
      <w:bookmarkStart w:id="29" w:name="_Toc63861663"/>
      <w:bookmarkStart w:id="30" w:name="_Toc100658987"/>
      <w:r>
        <w:t>Create a Parking Lot</w:t>
      </w:r>
      <w:bookmarkEnd w:id="29"/>
      <w:bookmarkEnd w:id="30"/>
    </w:p>
    <w:p w14:paraId="097354A3" w14:textId="4ABAABE8" w:rsidR="00B51D68" w:rsidRPr="008843F5" w:rsidRDefault="00B51D68" w:rsidP="00B51D68">
      <w:r>
        <w:t>If an Action column is put in MIRS, the owner of each section of the MIRS or the overall MIRS owner must regular check for progress and the team must be informed and the MIRS updated.</w:t>
      </w:r>
      <w:r w:rsidR="00FA5C3F">
        <w:t xml:space="preserve"> </w:t>
      </w:r>
      <w:r>
        <w:t>If this does not happen, then the Action column becomes another bureaucratic obstacle to moving forward.</w:t>
      </w:r>
    </w:p>
    <w:p w14:paraId="2882988E" w14:textId="77777777" w:rsidR="00B51D68" w:rsidRPr="00B248E9" w:rsidRDefault="00B51D68" w:rsidP="00B51D68">
      <w:pPr>
        <w:pStyle w:val="Heading2"/>
      </w:pPr>
      <w:bookmarkStart w:id="31" w:name="_Toc63861664"/>
      <w:bookmarkStart w:id="32" w:name="_Toc100658988"/>
      <w:r>
        <w:t>Special Processes for a Legacy or Due Diligence review</w:t>
      </w:r>
      <w:bookmarkEnd w:id="31"/>
      <w:bookmarkEnd w:id="32"/>
    </w:p>
    <w:p w14:paraId="352340ED" w14:textId="6A84B750" w:rsidR="00B51D68" w:rsidRDefault="00B51D68" w:rsidP="00B51D68">
      <w:pPr>
        <w:rPr>
          <w:lang w:val="en-GB"/>
        </w:rPr>
      </w:pPr>
      <w:r>
        <w:rPr>
          <w:lang w:val="en-GB"/>
        </w:rPr>
        <w:t>These two approaches to due diligence and legacy products are each relevant and appropriate to assessing an asset and appropriately developing it to realise its maximum value.</w:t>
      </w:r>
      <w:r w:rsidR="00FA5C3F">
        <w:rPr>
          <w:lang w:val="en-GB"/>
        </w:rPr>
        <w:t xml:space="preserve"> </w:t>
      </w:r>
      <w:r>
        <w:rPr>
          <w:lang w:val="en-GB"/>
        </w:rPr>
        <w:t xml:space="preserve">As an initial assessment of a product (e.g. due diligence, initial product strategy setting), the top-down approach provides a targeted and efficient method to </w:t>
      </w:r>
      <w:proofErr w:type="spellStart"/>
      <w:r>
        <w:rPr>
          <w:lang w:val="en-GB"/>
        </w:rPr>
        <w:t>analyze</w:t>
      </w:r>
      <w:proofErr w:type="spellEnd"/>
      <w:r>
        <w:rPr>
          <w:lang w:val="en-GB"/>
        </w:rPr>
        <w:t xml:space="preserve"> and assess legacy data.</w:t>
      </w:r>
      <w:r w:rsidR="00FA5C3F">
        <w:rPr>
          <w:lang w:val="en-GB"/>
        </w:rPr>
        <w:t xml:space="preserve"> </w:t>
      </w:r>
      <w:r>
        <w:rPr>
          <w:lang w:val="en-GB"/>
        </w:rPr>
        <w:t xml:space="preserve">However, it does not </w:t>
      </w:r>
      <w:proofErr w:type="spellStart"/>
      <w:r>
        <w:rPr>
          <w:lang w:val="en-GB"/>
        </w:rPr>
        <w:t>analyze</w:t>
      </w:r>
      <w:proofErr w:type="spellEnd"/>
      <w:r>
        <w:rPr>
          <w:lang w:val="en-GB"/>
        </w:rPr>
        <w:t xml:space="preserve"> a program in detail and potentially significant issues not associated with pre-defined major product messages may be missed.</w:t>
      </w:r>
    </w:p>
    <w:p w14:paraId="247E8690" w14:textId="77777777" w:rsidR="00B51D68" w:rsidRDefault="00B51D68" w:rsidP="00B51D68">
      <w:pPr>
        <w:rPr>
          <w:lang w:val="en-GB"/>
        </w:rPr>
      </w:pPr>
      <w:r>
        <w:rPr>
          <w:lang w:val="en-GB"/>
        </w:rPr>
        <w:t>The bottom-up approach enables a broad and deep understanding that is essential ultimately to successfully develop a product, but it takes considerable time and effort to complete and so should be started as soon as possible after an asset is required.</w:t>
      </w:r>
    </w:p>
    <w:p w14:paraId="24FCFA36" w14:textId="77777777" w:rsidR="00B51D68" w:rsidRDefault="00B51D68" w:rsidP="00B51D68">
      <w:pPr>
        <w:rPr>
          <w:lang w:val="en-GB"/>
        </w:rPr>
      </w:pPr>
      <w:r>
        <w:rPr>
          <w:lang w:val="en-GB"/>
        </w:rPr>
        <w:t>When</w:t>
      </w:r>
      <w:r w:rsidRPr="000E14A9">
        <w:t xml:space="preserve"> analyzing</w:t>
      </w:r>
      <w:r>
        <w:rPr>
          <w:lang w:val="en-GB"/>
        </w:rPr>
        <w:t xml:space="preserve"> legacy data, MIRS tables can be used in two synergistic ways: Top-down and Bottom-up.</w:t>
      </w:r>
    </w:p>
    <w:p w14:paraId="1817B06D" w14:textId="70D3BBD7" w:rsidR="00B51D68" w:rsidRDefault="00B51D68" w:rsidP="00B51D68">
      <w:pPr>
        <w:rPr>
          <w:lang w:val="en-GB"/>
        </w:rPr>
      </w:pPr>
      <w:r>
        <w:rPr>
          <w:i/>
          <w:lang w:val="en-GB"/>
        </w:rPr>
        <w:t>Top-down analysis</w:t>
      </w:r>
      <w:r>
        <w:rPr>
          <w:lang w:val="en-GB"/>
        </w:rPr>
        <w:t xml:space="preserve"> is a targeted assessment process aimed at identifying whether the study program conducted either supports or refutes primary Product Messages that have already been defined (e.g. in a Product MIRS, Target Product Profile, Draft </w:t>
      </w:r>
      <w:r>
        <w:rPr>
          <w:lang w:val="en-GB"/>
        </w:rPr>
        <w:lastRenderedPageBreak/>
        <w:t>Labelling).</w:t>
      </w:r>
      <w:r w:rsidR="00FA5C3F">
        <w:rPr>
          <w:lang w:val="en-GB"/>
        </w:rPr>
        <w:t xml:space="preserve"> </w:t>
      </w:r>
      <w:r>
        <w:rPr>
          <w:lang w:val="en-GB"/>
        </w:rPr>
        <w:t xml:space="preserve">In addition, this assessment should identify where there are significant Issues (including significant missing data) where the program would be expected to support a key product message (e.g. toxicology data to support a specific dose regimen). </w:t>
      </w:r>
    </w:p>
    <w:p w14:paraId="5FD81206" w14:textId="77777777" w:rsidR="00B51D68" w:rsidRDefault="00B51D68" w:rsidP="00B51D68">
      <w:pPr>
        <w:rPr>
          <w:lang w:val="en-GB"/>
        </w:rPr>
      </w:pPr>
      <w:r>
        <w:rPr>
          <w:lang w:val="en-GB"/>
        </w:rPr>
        <w:t xml:space="preserve">In this case, the Product MIRS is being used as a tool to guide the assessor to specific parts of the program and assess the adequacy and robustness of the data therein. </w:t>
      </w:r>
    </w:p>
    <w:p w14:paraId="7F385481" w14:textId="6B199C78" w:rsidR="00B51D68" w:rsidRDefault="00B51D68" w:rsidP="00B51D68">
      <w:pPr>
        <w:rPr>
          <w:lang w:val="en-GB"/>
        </w:rPr>
      </w:pPr>
      <w:r>
        <w:rPr>
          <w:i/>
          <w:lang w:val="en-GB"/>
        </w:rPr>
        <w:t>Bottom-up analysis</w:t>
      </w:r>
      <w:r>
        <w:rPr>
          <w:lang w:val="en-GB"/>
        </w:rPr>
        <w:t xml:space="preserve"> is where the MIRS process and tables are used to capture the key information about a product obtained during the analysis of the study program.</w:t>
      </w:r>
      <w:r w:rsidR="00FA5C3F">
        <w:rPr>
          <w:lang w:val="en-GB"/>
        </w:rPr>
        <w:t xml:space="preserve"> </w:t>
      </w:r>
      <w:r>
        <w:rPr>
          <w:lang w:val="en-GB"/>
        </w:rPr>
        <w:t>This will define what messages can be said based on the data and where are the significant issues in the program as conducted.</w:t>
      </w:r>
      <w:r w:rsidR="00FA5C3F">
        <w:rPr>
          <w:lang w:val="en-GB"/>
        </w:rPr>
        <w:t xml:space="preserve"> </w:t>
      </w:r>
      <w:r>
        <w:rPr>
          <w:lang w:val="en-GB"/>
        </w:rPr>
        <w:t xml:space="preserve">The MIRS tool provides a format to summarise and capture to what extent Messages can be supported and </w:t>
      </w:r>
      <w:proofErr w:type="gramStart"/>
      <w:r>
        <w:rPr>
          <w:lang w:val="en-GB"/>
        </w:rPr>
        <w:t>whether or not</w:t>
      </w:r>
      <w:proofErr w:type="gramEnd"/>
      <w:r>
        <w:rPr>
          <w:lang w:val="en-GB"/>
        </w:rPr>
        <w:t xml:space="preserve"> the Responses to Issues are adequate.</w:t>
      </w:r>
      <w:r w:rsidR="00FA5C3F">
        <w:rPr>
          <w:lang w:val="en-GB"/>
        </w:rPr>
        <w:t xml:space="preserve"> </w:t>
      </w:r>
      <w:r>
        <w:rPr>
          <w:lang w:val="en-GB"/>
        </w:rPr>
        <w:t>To complete the MIRS requires that an analysis of the program be conducted by appropriate specialists as a team and the output of this analysis be shared with the broader project team to identify key links and prioritise and manage issues.</w:t>
      </w:r>
    </w:p>
    <w:p w14:paraId="2F0EE162" w14:textId="77777777" w:rsidR="00B51D68" w:rsidRDefault="00B51D68" w:rsidP="00B51D68">
      <w:pPr>
        <w:rPr>
          <w:lang w:val="en-GB"/>
        </w:rPr>
      </w:pPr>
      <w:r>
        <w:rPr>
          <w:lang w:val="en-GB"/>
        </w:rPr>
        <w:t>In this case the MIRS process is aimed at capturing the knowledge contained within the area of development to enable a broad understanding of the area, what needs to be done to complete the development to a defined standard (e.g. for US and EU regulatory approval), and where are the significant issues which require support from other areas of development.</w:t>
      </w:r>
    </w:p>
    <w:p w14:paraId="68E9447E" w14:textId="77777777" w:rsidR="00B51D68" w:rsidRDefault="00B51D68" w:rsidP="00B51D68">
      <w:pPr>
        <w:pStyle w:val="Heading2"/>
        <w:rPr>
          <w:lang w:val="en-GB"/>
        </w:rPr>
      </w:pPr>
      <w:bookmarkStart w:id="33" w:name="_Toc63861665"/>
      <w:bookmarkStart w:id="34" w:name="_Toc100658989"/>
      <w:r>
        <w:rPr>
          <w:lang w:val="en-GB"/>
        </w:rPr>
        <w:t>Reviewing a MIRS</w:t>
      </w:r>
      <w:bookmarkEnd w:id="33"/>
      <w:bookmarkEnd w:id="34"/>
    </w:p>
    <w:p w14:paraId="57F57215" w14:textId="0DEE9114" w:rsidR="00B51D68" w:rsidRPr="008843F5" w:rsidRDefault="00B51D68" w:rsidP="00B51D68">
      <w:r>
        <w:t>When a MIRS is first generated, it can be general and raw.</w:t>
      </w:r>
      <w:r w:rsidR="00FA5C3F">
        <w:t xml:space="preserve"> </w:t>
      </w:r>
      <w:r>
        <w:t>Therefore, the MIRS needs to be reviewed and refined to be complete and logical.</w:t>
      </w:r>
      <w:r w:rsidR="00FA5C3F">
        <w:t xml:space="preserve"> </w:t>
      </w:r>
      <w:r>
        <w:t>MIRS should be kept up to date when projects reach periodic milestones.</w:t>
      </w:r>
    </w:p>
    <w:p w14:paraId="7E268770" w14:textId="5A7A6D11" w:rsidR="00B51D68" w:rsidRDefault="00B51D68" w:rsidP="00B51D68">
      <w:pPr>
        <w:rPr>
          <w:lang w:val="en-GB"/>
        </w:rPr>
      </w:pPr>
      <w:r>
        <w:rPr>
          <w:lang w:val="en-GB"/>
        </w:rPr>
        <w:t>The MIRS owner should send a review request to, at the minimum, the key knowledge holders on the team.</w:t>
      </w:r>
      <w:r w:rsidR="00FA5C3F">
        <w:rPr>
          <w:lang w:val="en-GB"/>
        </w:rPr>
        <w:t xml:space="preserve"> </w:t>
      </w:r>
      <w:r>
        <w:rPr>
          <w:lang w:val="en-GB"/>
        </w:rPr>
        <w:t>It’s also a good idea to involve key decision-makers in this review process.</w:t>
      </w:r>
      <w:r w:rsidR="00FA5C3F">
        <w:rPr>
          <w:lang w:val="en-GB"/>
        </w:rPr>
        <w:t xml:space="preserve"> </w:t>
      </w:r>
      <w:r>
        <w:rPr>
          <w:lang w:val="en-GB"/>
        </w:rPr>
        <w:t>If they accept the product or document knowledge at this stage in the process, it will save review time and rewriting - even rethinking the project - at later stages.</w:t>
      </w:r>
    </w:p>
    <w:p w14:paraId="2726BE89" w14:textId="58D8D864" w:rsidR="00B51D68" w:rsidRDefault="00B51D68" w:rsidP="00B51D68">
      <w:r>
        <w:rPr>
          <w:lang w:val="en-GB"/>
        </w:rPr>
        <w:t>In this initial review the focus should be on content issues, on</w:t>
      </w:r>
      <w:r>
        <w:t xml:space="preserve"> content that needs to be added, deleted, or changed.</w:t>
      </w:r>
      <w:r w:rsidR="00FA5C3F">
        <w:t xml:space="preserve"> </w:t>
      </w:r>
      <w:r>
        <w:t xml:space="preserve">At </w:t>
      </w:r>
      <w:proofErr w:type="spellStart"/>
      <w:r w:rsidR="00FA5C3F">
        <w:t>Metsera</w:t>
      </w:r>
      <w:proofErr w:type="spellEnd"/>
      <w:r w:rsidR="00FA5C3F">
        <w:t xml:space="preserve"> </w:t>
      </w:r>
      <w:r>
        <w:t xml:space="preserve">reviewers should use the questions in the </w:t>
      </w:r>
      <w:proofErr w:type="spellStart"/>
      <w:r w:rsidR="00FA5C3F">
        <w:t>Metsera</w:t>
      </w:r>
      <w:proofErr w:type="spellEnd"/>
      <w:r w:rsidR="00FA5C3F">
        <w:t xml:space="preserve"> </w:t>
      </w:r>
      <w:r>
        <w:t xml:space="preserve">Drug Development Process. </w:t>
      </w:r>
    </w:p>
    <w:p w14:paraId="1468685C" w14:textId="77777777" w:rsidR="00B51D68" w:rsidRDefault="00B51D68" w:rsidP="00B51D68">
      <w:pPr>
        <w:rPr>
          <w:lang w:val="en-GB"/>
        </w:rPr>
      </w:pPr>
      <w:r>
        <w:rPr>
          <w:lang w:val="en-GB"/>
        </w:rPr>
        <w:t>Since the production of an initial MIRS focuses on generation and creativity, it is important to conduct a MIRS review soon after the MIRS session:</w:t>
      </w:r>
    </w:p>
    <w:p w14:paraId="04785C0E" w14:textId="77777777" w:rsidR="00B51D68" w:rsidRDefault="00B51D68" w:rsidP="000B0BEB">
      <w:pPr>
        <w:pStyle w:val="Bullet"/>
      </w:pPr>
      <w:r w:rsidRPr="009D3462">
        <w:t>Messages</w:t>
      </w:r>
      <w:r>
        <w:t xml:space="preserve"> should be </w:t>
      </w:r>
      <w:proofErr w:type="gramStart"/>
      <w:r>
        <w:t>prioritized</w:t>
      </w:r>
      <w:proofErr w:type="gramEnd"/>
      <w:r>
        <w:t xml:space="preserve"> and the </w:t>
      </w:r>
      <w:r w:rsidRPr="009D3462">
        <w:t>Issues</w:t>
      </w:r>
      <w:r>
        <w:t xml:space="preserve"> assessed for potential impact. Check to see if Messages belong in more than one section.</w:t>
      </w:r>
    </w:p>
    <w:p w14:paraId="18703544" w14:textId="77777777" w:rsidR="00B51D68" w:rsidRDefault="00B51D68" w:rsidP="000B0BEB">
      <w:pPr>
        <w:pStyle w:val="Bullet"/>
      </w:pPr>
      <w:r w:rsidRPr="009D3462">
        <w:t>Responses</w:t>
      </w:r>
      <w:r>
        <w:t xml:space="preserve"> should provide the main logic and rationales to develop a Message or refute an Issue.</w:t>
      </w:r>
    </w:p>
    <w:p w14:paraId="23B843AD" w14:textId="454D3D21" w:rsidR="00B51D68" w:rsidRPr="008843F5" w:rsidRDefault="00B51D68" w:rsidP="000B0BEB">
      <w:pPr>
        <w:pStyle w:val="Bullet"/>
      </w:pPr>
      <w:r w:rsidRPr="009D3462">
        <w:lastRenderedPageBreak/>
        <w:t>Support</w:t>
      </w:r>
      <w:r>
        <w:t xml:space="preserve"> should contain specific references to locations of data.</w:t>
      </w:r>
      <w:r w:rsidR="00FA5C3F">
        <w:t xml:space="preserve"> </w:t>
      </w:r>
      <w:r>
        <w:t>As you write the documents, you will have to know the data and the sources.</w:t>
      </w:r>
    </w:p>
    <w:p w14:paraId="6F0912BF" w14:textId="77777777" w:rsidR="00B51D68" w:rsidRDefault="00B51D68" w:rsidP="000B0BEB">
      <w:pPr>
        <w:pStyle w:val="Bullet"/>
        <w:rPr>
          <w:lang w:val="en-GB"/>
        </w:rPr>
      </w:pPr>
      <w:r>
        <w:t>Link material from one section to that in another whenever there is an overlap, or one is needed to support the other.</w:t>
      </w:r>
    </w:p>
    <w:p w14:paraId="4A210D7E" w14:textId="77777777" w:rsidR="00B51D68" w:rsidRDefault="00B51D68" w:rsidP="000B0BEB">
      <w:pPr>
        <w:pStyle w:val="Bullet"/>
      </w:pPr>
      <w:r>
        <w:t>Avoid stylistic, grammatical, and punctuation comments.</w:t>
      </w:r>
    </w:p>
    <w:p w14:paraId="710F6806" w14:textId="77777777" w:rsidR="00B51D68" w:rsidRDefault="00B51D68" w:rsidP="000B0BEB">
      <w:pPr>
        <w:pStyle w:val="Bullet"/>
      </w:pPr>
      <w:r>
        <w:t>Avoid comments on format. The format will eventually be standardized.</w:t>
      </w:r>
    </w:p>
    <w:p w14:paraId="47871CF7" w14:textId="77777777" w:rsidR="000B0BEB" w:rsidRPr="000B0BEB" w:rsidRDefault="000B0BEB" w:rsidP="000B0BEB">
      <w:pPr>
        <w:pStyle w:val="NoSpacing"/>
      </w:pPr>
    </w:p>
    <w:p w14:paraId="7716926E" w14:textId="5FC945C9" w:rsidR="00B51D68" w:rsidRDefault="00B51D68" w:rsidP="00B51D68">
      <w:r>
        <w:t>If key team knowledge holders were not at the initial MIRS meeting, the MIRS owner should check with them and ensure that they understand how the MIRS provides content for the product program or document.</w:t>
      </w:r>
    </w:p>
    <w:p w14:paraId="6DE788AD" w14:textId="7A596DDF" w:rsidR="00B51D68" w:rsidRPr="000B0BEB" w:rsidRDefault="00B51D68" w:rsidP="000B0BEB">
      <w:pPr>
        <w:rPr>
          <w:lang w:val="en-GB"/>
        </w:rPr>
      </w:pPr>
      <w:r>
        <w:rPr>
          <w:lang w:val="en-GB"/>
        </w:rPr>
        <w:t>There should be a half-day review meeting to discuss comments and agree to changes.</w:t>
      </w:r>
      <w:r w:rsidR="00FA5C3F">
        <w:rPr>
          <w:lang w:val="en-GB"/>
        </w:rPr>
        <w:t xml:space="preserve"> </w:t>
      </w:r>
      <w:r>
        <w:rPr>
          <w:lang w:val="en-GB"/>
        </w:rPr>
        <w:t xml:space="preserve">Participants </w:t>
      </w:r>
      <w:r w:rsidRPr="00B71E46">
        <w:t>should</w:t>
      </w:r>
      <w:r>
        <w:rPr>
          <w:lang w:val="en-GB"/>
        </w:rPr>
        <w:t xml:space="preserve"> come prepared with specific comments either marked on the tables or added as revision marks.</w:t>
      </w:r>
      <w:r w:rsidR="00FA5C3F">
        <w:rPr>
          <w:lang w:val="en-GB"/>
        </w:rPr>
        <w:t xml:space="preserve"> </w:t>
      </w:r>
      <w:r>
        <w:rPr>
          <w:lang w:val="en-GB"/>
        </w:rPr>
        <w:t>Once changes have been discussed and agreed, they will be made to the master versions. (See Appendix E.)</w:t>
      </w:r>
      <w:bookmarkStart w:id="35" w:name="_Ref63847543"/>
      <w:bookmarkStart w:id="36" w:name="_Ref63851310"/>
      <w:bookmarkStart w:id="37" w:name="_Ref63857613"/>
      <w:bookmarkStart w:id="38" w:name="_Ref63857681"/>
      <w:bookmarkStart w:id="39" w:name="_Toc63861666"/>
    </w:p>
    <w:bookmarkEnd w:id="35"/>
    <w:bookmarkEnd w:id="36"/>
    <w:bookmarkEnd w:id="37"/>
    <w:bookmarkEnd w:id="38"/>
    <w:bookmarkEnd w:id="39"/>
    <w:p w14:paraId="165E0D67" w14:textId="77777777" w:rsidR="000B0BEB" w:rsidRDefault="000B0BEB" w:rsidP="000B0BEB">
      <w:pPr>
        <w:pStyle w:val="NoSpacing"/>
      </w:pPr>
    </w:p>
    <w:p w14:paraId="63420141" w14:textId="77777777" w:rsidR="000B0BEB" w:rsidRDefault="00B51D68" w:rsidP="000B0BEB">
      <w:pPr>
        <w:pStyle w:val="NoSpacing"/>
      </w:pPr>
      <w:r>
        <w:br w:type="page"/>
      </w:r>
      <w:bookmarkStart w:id="40" w:name="_Toc63861686"/>
      <w:bookmarkStart w:id="41" w:name="_Toc100659011"/>
    </w:p>
    <w:p w14:paraId="667337C0" w14:textId="44D9669A" w:rsidR="00B51D68" w:rsidRDefault="00B51D68" w:rsidP="000B0BEB">
      <w:pPr>
        <w:pStyle w:val="Heading1"/>
      </w:pPr>
      <w:r w:rsidRPr="00053A89">
        <w:lastRenderedPageBreak/>
        <w:t>Appendices</w:t>
      </w:r>
      <w:bookmarkEnd w:id="40"/>
      <w:bookmarkEnd w:id="41"/>
    </w:p>
    <w:p w14:paraId="345431D5" w14:textId="46A23C89" w:rsidR="00B51D68" w:rsidRDefault="00B51D68" w:rsidP="00B51D68">
      <w:pPr>
        <w:pStyle w:val="Heading3"/>
      </w:pPr>
    </w:p>
    <w:p w14:paraId="1D088D93" w14:textId="77777777" w:rsidR="00B51D68" w:rsidRPr="002768FD" w:rsidRDefault="00B51D68" w:rsidP="00B51D68">
      <w:pPr>
        <w:rPr>
          <w:b/>
          <w:bCs/>
        </w:rPr>
      </w:pPr>
      <w:r w:rsidRPr="002768FD">
        <w:rPr>
          <w:b/>
          <w:bCs/>
        </w:rPr>
        <w:t>Appendix A: MIRS as Source Document</w:t>
      </w:r>
    </w:p>
    <w:p w14:paraId="6C2C0808" w14:textId="77777777" w:rsidR="00B51D68" w:rsidRPr="00916A24" w:rsidRDefault="00B51D68" w:rsidP="00B51D68">
      <w:r>
        <w:rPr>
          <w:noProof/>
        </w:rPr>
        <mc:AlternateContent>
          <mc:Choice Requires="wpg">
            <w:drawing>
              <wp:anchor distT="0" distB="0" distL="114300" distR="114300" simplePos="0" relativeHeight="251701248" behindDoc="0" locked="0" layoutInCell="1" allowOverlap="1" wp14:anchorId="0C4A383D" wp14:editId="3BD2A47E">
                <wp:simplePos x="0" y="0"/>
                <wp:positionH relativeFrom="column">
                  <wp:posOffset>150926</wp:posOffset>
                </wp:positionH>
                <wp:positionV relativeFrom="paragraph">
                  <wp:posOffset>287020</wp:posOffset>
                </wp:positionV>
                <wp:extent cx="5522101" cy="2709454"/>
                <wp:effectExtent l="0" t="0" r="0" b="0"/>
                <wp:wrapNone/>
                <wp:docPr id="128" name="Group 128"/>
                <wp:cNvGraphicFramePr/>
                <a:graphic xmlns:a="http://schemas.openxmlformats.org/drawingml/2006/main">
                  <a:graphicData uri="http://schemas.microsoft.com/office/word/2010/wordprocessingGroup">
                    <wpg:wgp>
                      <wpg:cNvGrpSpPr/>
                      <wpg:grpSpPr>
                        <a:xfrm>
                          <a:off x="0" y="0"/>
                          <a:ext cx="5522101" cy="2709454"/>
                          <a:chOff x="58723" y="0"/>
                          <a:chExt cx="5522101" cy="2709454"/>
                        </a:xfrm>
                      </wpg:grpSpPr>
                      <wps:wsp>
                        <wps:cNvPr id="111" name="Straight Arrow Connector 111"/>
                        <wps:cNvCnPr/>
                        <wps:spPr>
                          <a:xfrm flipH="1">
                            <a:off x="858157" y="1301750"/>
                            <a:ext cx="36576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3698421" y="1301750"/>
                            <a:ext cx="36576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13" name="Rectangle 113"/>
                        <wps:cNvSpPr/>
                        <wps:spPr>
                          <a:xfrm>
                            <a:off x="58723" y="1069521"/>
                            <a:ext cx="857644" cy="52972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4E7C6" w14:textId="77777777" w:rsidR="00B51D68" w:rsidRPr="00505D47" w:rsidRDefault="00B51D68" w:rsidP="00B51D68">
                              <w:pPr>
                                <w:rPr>
                                  <w:b/>
                                  <w:bCs/>
                                </w:rPr>
                              </w:pPr>
                              <w:r w:rsidRPr="00505D47">
                                <w:rPr>
                                  <w:b/>
                                  <w:bCs/>
                                </w:rPr>
                                <w:t>Target PI/SmPC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Rectangle 115"/>
                        <wps:cNvSpPr/>
                        <wps:spPr>
                          <a:xfrm>
                            <a:off x="4155621" y="971550"/>
                            <a:ext cx="1425203" cy="76305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C934F" w14:textId="77777777" w:rsidR="00B51D68" w:rsidRPr="00505D47" w:rsidRDefault="00B51D68" w:rsidP="00B51D68">
                              <w:pPr>
                                <w:rPr>
                                  <w:b/>
                                  <w:bCs/>
                                </w:rPr>
                              </w:pPr>
                              <w:r>
                                <w:rPr>
                                  <w:b/>
                                  <w:bCs/>
                                </w:rPr>
                                <w:t xml:space="preserve">Regulatory Documents </w:t>
                              </w:r>
                              <w:r>
                                <w:rPr>
                                  <w:b/>
                                  <w:bCs/>
                                </w:rPr>
                                <w:br/>
                                <w:t>and Meetings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Straight Arrow Connector 116"/>
                        <wps:cNvCnPr/>
                        <wps:spPr>
                          <a:xfrm rot="5400000" flipH="1">
                            <a:off x="1482271" y="537936"/>
                            <a:ext cx="22860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17" name="Rectangle 117"/>
                        <wps:cNvSpPr/>
                        <wps:spPr>
                          <a:xfrm>
                            <a:off x="1183821" y="0"/>
                            <a:ext cx="1052830" cy="5295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2C2B9E" w14:textId="77777777" w:rsidR="00B51D68" w:rsidRPr="00505D47" w:rsidRDefault="00B51D68" w:rsidP="00B51D68">
                              <w:pPr>
                                <w:rPr>
                                  <w:b/>
                                  <w:bCs/>
                                </w:rPr>
                              </w:pPr>
                              <w:r>
                                <w:rPr>
                                  <w:b/>
                                  <w:bCs/>
                                </w:rPr>
                                <w:t>Marketing Materials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18" name="Straight Arrow Connector 118"/>
                        <wps:cNvCnPr/>
                        <wps:spPr>
                          <a:xfrm rot="5400000" flipH="1">
                            <a:off x="2355850" y="537936"/>
                            <a:ext cx="22860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2149904" y="0"/>
                            <a:ext cx="1052830" cy="5295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23838" w14:textId="1A0EE76D" w:rsidR="00B51D68" w:rsidRPr="00505D47" w:rsidRDefault="00B51D68" w:rsidP="00B51D68">
                              <w:pPr>
                                <w:rPr>
                                  <w:b/>
                                  <w:bCs/>
                                </w:rPr>
                              </w:pPr>
                              <w:r>
                                <w:rPr>
                                  <w:b/>
                                  <w:bCs/>
                                </w:rPr>
                                <w:t xml:space="preserve">Sales </w:t>
                              </w:r>
                              <w:r w:rsidR="00B71E46">
                                <w:rPr>
                                  <w:b/>
                                  <w:bCs/>
                                </w:rPr>
                                <w:br/>
                              </w:r>
                              <w:r>
                                <w:rPr>
                                  <w:b/>
                                  <w:bCs/>
                                </w:rPr>
                                <w:t>Training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20" name="Straight Arrow Connector 120"/>
                        <wps:cNvCnPr/>
                        <wps:spPr>
                          <a:xfrm rot="5400000" flipH="1">
                            <a:off x="3188607" y="537936"/>
                            <a:ext cx="22860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2856826" y="65314"/>
                            <a:ext cx="1052830" cy="5295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83A4CB" w14:textId="77777777" w:rsidR="00B51D68" w:rsidRPr="00505D47" w:rsidRDefault="00B51D68" w:rsidP="00B51D68">
                              <w:pPr>
                                <w:rPr>
                                  <w:b/>
                                  <w:bCs/>
                                </w:rPr>
                              </w:pPr>
                              <w:r>
                                <w:rPr>
                                  <w:b/>
                                  <w:bCs/>
                                </w:rPr>
                                <w:t>Publications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22" name="Straight Arrow Connector 122"/>
                        <wps:cNvCnPr/>
                        <wps:spPr>
                          <a:xfrm rot="16200000" flipH="1" flipV="1">
                            <a:off x="1519010" y="2056040"/>
                            <a:ext cx="22860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23" name="Rectangle 123"/>
                        <wps:cNvSpPr/>
                        <wps:spPr>
                          <a:xfrm>
                            <a:off x="1183821" y="2171700"/>
                            <a:ext cx="1052830" cy="5295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55E187" w14:textId="77777777" w:rsidR="00B51D68" w:rsidRPr="00505D47" w:rsidRDefault="00B51D68" w:rsidP="00B51D68">
                              <w:pPr>
                                <w:rPr>
                                  <w:b/>
                                  <w:bCs/>
                                </w:rPr>
                              </w:pPr>
                              <w:r>
                                <w:rPr>
                                  <w:b/>
                                  <w:bC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Straight Arrow Connector 124"/>
                        <wps:cNvCnPr/>
                        <wps:spPr>
                          <a:xfrm rot="16200000" flipH="1" flipV="1">
                            <a:off x="2359932" y="2056039"/>
                            <a:ext cx="22860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25" name="Rectangle 125"/>
                        <wps:cNvSpPr/>
                        <wps:spPr>
                          <a:xfrm>
                            <a:off x="2024743" y="2179864"/>
                            <a:ext cx="1052830" cy="5295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B9D374" w14:textId="77777777" w:rsidR="00B51D68" w:rsidRPr="00505D47" w:rsidRDefault="00B51D68" w:rsidP="00B51D68">
                              <w:pPr>
                                <w:rPr>
                                  <w:b/>
                                  <w:bCs/>
                                </w:rPr>
                              </w:pPr>
                              <w:r>
                                <w:rPr>
                                  <w:b/>
                                  <w:bCs/>
                                </w:rPr>
                                <w:t>Investor Relations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Straight Arrow Connector 126"/>
                        <wps:cNvCnPr/>
                        <wps:spPr>
                          <a:xfrm rot="16200000" flipH="1" flipV="1">
                            <a:off x="3217182" y="2056039"/>
                            <a:ext cx="22860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27" name="Rectangle 127"/>
                        <wps:cNvSpPr/>
                        <wps:spPr>
                          <a:xfrm>
                            <a:off x="2815106" y="2171700"/>
                            <a:ext cx="1052830" cy="5295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1FA0F" w14:textId="77777777" w:rsidR="00B51D68" w:rsidRPr="00505D47" w:rsidRDefault="00B51D68" w:rsidP="00B71E46">
                              <w:pPr>
                                <w:jc w:val="center"/>
                                <w:rPr>
                                  <w:b/>
                                  <w:bCs/>
                                </w:rPr>
                              </w:pPr>
                              <w:r>
                                <w:rPr>
                                  <w:b/>
                                  <w:bCs/>
                                </w:rPr>
                                <w:t>Slide Kits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4A383D" id="Group 128" o:spid="_x0000_s1026" style="position:absolute;margin-left:11.9pt;margin-top:22.6pt;width:434.8pt;height:213.35pt;z-index:251701248;mso-width-relative:margin;mso-height-relative:margin" coordorigin="587" coordsize="55221,2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">
                <v:shapetype id="_x0000_t32" coordsize="21600,21600" o:spt="32" o:oned="t" path="m,l21600,21600e" filled="f">
                  <v:path arrowok="t" fillok="f" o:connecttype="none"/>
                  <o:lock v:ext="edit" shapetype="t"/>
                </v:shapetype>
                <v:shape id="Straight Arrow Connector 111" o:spid="_x0000_s1027" type="#_x0000_t32" style="position:absolute;left:8581;top:13017;width:365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" strokecolor="#003b2a [3204]" strokeweight="2pt">
                  <v:stroke endarrow="open" endarrowwidth="wide" joinstyle="miter"/>
                </v:shape>
                <v:shape id="Straight Arrow Connector 112" o:spid="_x0000_s1028" type="#_x0000_t32" style="position:absolute;left:36984;top:13017;width:365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" strokecolor="#003b2a [3204]" strokeweight="2pt">
                  <v:stroke endarrow="open" endarrowwidth="wide" joinstyle="miter"/>
                </v:shape>
                <v:rect id="Rectangle 113" o:spid="_x0000_s1029" style="position:absolute;left:587;top:10695;width:8576;height:52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" filled="f" stroked="f" strokeweight="1pt">
                  <v:textbox>
                    <w:txbxContent>
                      <w:p w14:paraId="5F44E7C6" w14:textId="77777777" w:rsidR="00B51D68" w:rsidRPr="00505D47" w:rsidRDefault="00B51D68" w:rsidP="00B51D68">
                        <w:pPr>
                          <w:rPr>
                            <w:b/>
                            <w:bCs/>
                          </w:rPr>
                        </w:pPr>
                        <w:r w:rsidRPr="00505D47">
                          <w:rPr>
                            <w:b/>
                            <w:bCs/>
                          </w:rPr>
                          <w:t>Target PI/SmPC</w:t>
                        </w:r>
                      </w:p>
                    </w:txbxContent>
                  </v:textbox>
                </v:rect>
                <v:rect id="Rectangle 115" o:spid="_x0000_s1030" style="position:absolute;left:41556;top:9715;width:14252;height:76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" filled="f" stroked="f" strokeweight="1pt">
                  <v:textbox>
                    <w:txbxContent>
                      <w:p w14:paraId="717C934F" w14:textId="77777777" w:rsidR="00B51D68" w:rsidRPr="00505D47" w:rsidRDefault="00B51D68" w:rsidP="00B51D68">
                        <w:pPr>
                          <w:rPr>
                            <w:b/>
                            <w:bCs/>
                          </w:rPr>
                        </w:pPr>
                        <w:r>
                          <w:rPr>
                            <w:b/>
                            <w:bCs/>
                          </w:rPr>
                          <w:t xml:space="preserve">Regulatory Documents </w:t>
                        </w:r>
                        <w:r>
                          <w:rPr>
                            <w:b/>
                            <w:bCs/>
                          </w:rPr>
                          <w:br/>
                          <w:t>and Meetings</w:t>
                        </w:r>
                      </w:p>
                    </w:txbxContent>
                  </v:textbox>
                </v:rect>
                <v:shape id="Straight Arrow Connector 116" o:spid="_x0000_s1031" type="#_x0000_t32" style="position:absolute;left:14822;top:5379;width:2286;height:0;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" strokecolor="#003b2a [3204]" strokeweight="2pt">
                  <v:stroke endarrow="open" endarrowwidth="wide" joinstyle="miter"/>
                </v:shape>
                <v:rect id="Rectangle 117" o:spid="_x0000_s1032" style="position:absolute;left:11838;width:10528;height:529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" filled="f" stroked="f" strokeweight="1pt">
                  <v:textbox>
                    <w:txbxContent>
                      <w:p w14:paraId="532C2B9E" w14:textId="77777777" w:rsidR="00B51D68" w:rsidRPr="00505D47" w:rsidRDefault="00B51D68" w:rsidP="00B51D68">
                        <w:pPr>
                          <w:rPr>
                            <w:b/>
                            <w:bCs/>
                          </w:rPr>
                        </w:pPr>
                        <w:r>
                          <w:rPr>
                            <w:b/>
                            <w:bCs/>
                          </w:rPr>
                          <w:t>Marketing Materials</w:t>
                        </w:r>
                      </w:p>
                    </w:txbxContent>
                  </v:textbox>
                </v:rect>
                <v:shape id="Straight Arrow Connector 118" o:spid="_x0000_s1033" type="#_x0000_t32" style="position:absolute;left:23558;top:5379;width:2286;height:0;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" strokecolor="#003b2a [3204]" strokeweight="2pt">
                  <v:stroke endarrow="open" endarrowwidth="wide" joinstyle="miter"/>
                </v:shape>
                <v:rect id="Rectangle 119" o:spid="_x0000_s1034" style="position:absolute;left:21499;width:10528;height:529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" filled="f" stroked="f" strokeweight="1pt">
                  <v:textbox>
                    <w:txbxContent>
                      <w:p w14:paraId="60923838" w14:textId="1A0EE76D" w:rsidR="00B51D68" w:rsidRPr="00505D47" w:rsidRDefault="00B51D68" w:rsidP="00B51D68">
                        <w:pPr>
                          <w:rPr>
                            <w:b/>
                            <w:bCs/>
                          </w:rPr>
                        </w:pPr>
                        <w:r>
                          <w:rPr>
                            <w:b/>
                            <w:bCs/>
                          </w:rPr>
                          <w:t xml:space="preserve">Sales </w:t>
                        </w:r>
                        <w:r w:rsidR="00B71E46">
                          <w:rPr>
                            <w:b/>
                            <w:bCs/>
                          </w:rPr>
                          <w:br/>
                        </w:r>
                        <w:r>
                          <w:rPr>
                            <w:b/>
                            <w:bCs/>
                          </w:rPr>
                          <w:t>Training</w:t>
                        </w:r>
                      </w:p>
                    </w:txbxContent>
                  </v:textbox>
                </v:rect>
                <v:shape id="Straight Arrow Connector 120" o:spid="_x0000_s1035" type="#_x0000_t32" style="position:absolute;left:31886;top:5379;width:2286;height:0;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" strokecolor="#003b2a [3204]" strokeweight="2pt">
                  <v:stroke endarrow="open" endarrowwidth="wide" joinstyle="miter"/>
                </v:shape>
                <v:rect id="Rectangle 121" o:spid="_x0000_s1036" style="position:absolute;left:28568;top:653;width:10528;height:529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" filled="f" stroked="f" strokeweight="1pt">
                  <v:textbox>
                    <w:txbxContent>
                      <w:p w14:paraId="6483A4CB" w14:textId="77777777" w:rsidR="00B51D68" w:rsidRPr="00505D47" w:rsidRDefault="00B51D68" w:rsidP="00B51D68">
                        <w:pPr>
                          <w:rPr>
                            <w:b/>
                            <w:bCs/>
                          </w:rPr>
                        </w:pPr>
                        <w:r>
                          <w:rPr>
                            <w:b/>
                            <w:bCs/>
                          </w:rPr>
                          <w:t>Publications</w:t>
                        </w:r>
                      </w:p>
                    </w:txbxContent>
                  </v:textbox>
                </v:rect>
                <v:shape id="Straight Arrow Connector 122" o:spid="_x0000_s1037" type="#_x0000_t32" style="position:absolute;left:15190;top:20560;width:2286;height:0;rotation:-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" strokecolor="#003b2a [3204]" strokeweight="2pt">
                  <v:stroke endarrow="open" endarrowwidth="wide" joinstyle="miter"/>
                </v:shape>
                <v:rect id="Rectangle 123" o:spid="_x0000_s1038" style="position:absolute;left:11838;top:21717;width:10528;height:5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" filled="f" stroked="f" strokeweight="1pt">
                  <v:textbox>
                    <w:txbxContent>
                      <w:p w14:paraId="2955E187" w14:textId="77777777" w:rsidR="00B51D68" w:rsidRPr="00505D47" w:rsidRDefault="00B51D68" w:rsidP="00B51D68">
                        <w:pPr>
                          <w:rPr>
                            <w:b/>
                            <w:bCs/>
                          </w:rPr>
                        </w:pPr>
                        <w:r>
                          <w:rPr>
                            <w:b/>
                            <w:bCs/>
                          </w:rPr>
                          <w:t>Education</w:t>
                        </w:r>
                      </w:p>
                    </w:txbxContent>
                  </v:textbox>
                </v:rect>
                <v:shape id="Straight Arrow Connector 124" o:spid="_x0000_s1039" type="#_x0000_t32" style="position:absolute;left:23599;top:20560;width:2286;height:0;rotation:-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" strokecolor="#003b2a [3204]" strokeweight="2pt">
                  <v:stroke endarrow="open" endarrowwidth="wide" joinstyle="miter"/>
                </v:shape>
                <v:rect id="Rectangle 125" o:spid="_x0000_s1040" style="position:absolute;left:20247;top:21798;width:10528;height:5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" filled="f" stroked="f" strokeweight="1pt">
                  <v:textbox>
                    <w:txbxContent>
                      <w:p w14:paraId="5EB9D374" w14:textId="77777777" w:rsidR="00B51D68" w:rsidRPr="00505D47" w:rsidRDefault="00B51D68" w:rsidP="00B51D68">
                        <w:pPr>
                          <w:rPr>
                            <w:b/>
                            <w:bCs/>
                          </w:rPr>
                        </w:pPr>
                        <w:r>
                          <w:rPr>
                            <w:b/>
                            <w:bCs/>
                          </w:rPr>
                          <w:t>Investor Relations</w:t>
                        </w:r>
                      </w:p>
                    </w:txbxContent>
                  </v:textbox>
                </v:rect>
                <v:shape id="Straight Arrow Connector 126" o:spid="_x0000_s1041" type="#_x0000_t32" style="position:absolute;left:32171;top:20560;width:2286;height:0;rotation:-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" strokecolor="#003b2a [3204]" strokeweight="2pt">
                  <v:stroke endarrow="open" endarrowwidth="wide" joinstyle="miter"/>
                </v:shape>
                <v:rect id="Rectangle 127" o:spid="_x0000_s1042" style="position:absolute;left:28151;top:21717;width:10528;height:5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" filled="f" stroked="f" strokeweight="1pt">
                  <v:textbox>
                    <w:txbxContent>
                      <w:p w14:paraId="19F1FA0F" w14:textId="77777777" w:rsidR="00B51D68" w:rsidRPr="00505D47" w:rsidRDefault="00B51D68" w:rsidP="00B71E46">
                        <w:pPr>
                          <w:jc w:val="center"/>
                          <w:rPr>
                            <w:b/>
                            <w:bCs/>
                          </w:rPr>
                        </w:pPr>
                        <w:r>
                          <w:rPr>
                            <w:b/>
                            <w:bCs/>
                          </w:rPr>
                          <w:t>Slide Kits</w:t>
                        </w:r>
                      </w:p>
                    </w:txbxContent>
                  </v:textbox>
                </v:rect>
              </v:group>
            </w:pict>
          </mc:Fallback>
        </mc:AlternateContent>
      </w:r>
    </w:p>
    <w:p w14:paraId="703D0D9E" w14:textId="77777777" w:rsidR="00B51D68" w:rsidRDefault="00B51D68" w:rsidP="00B51D68"/>
    <w:tbl>
      <w:tblPr>
        <w:tblpPr w:leftFromText="180" w:rightFromText="180" w:vertAnchor="page" w:horzAnchor="page" w:tblpX="5179" w:tblpY="3859"/>
        <w:tblW w:w="0" w:type="auto"/>
        <w:tblBorders>
          <w:top w:val="single" w:sz="24" w:space="0" w:color="737477" w:themeColor="background2"/>
          <w:left w:val="single" w:sz="24" w:space="0" w:color="737477" w:themeColor="background2"/>
          <w:bottom w:val="single" w:sz="24" w:space="0" w:color="737477" w:themeColor="background2"/>
          <w:right w:val="single" w:sz="24" w:space="0" w:color="737477" w:themeColor="background2"/>
          <w:insideH w:val="single" w:sz="4" w:space="0" w:color="737477" w:themeColor="background2"/>
          <w:insideV w:val="single" w:sz="4" w:space="0" w:color="737477" w:themeColor="background2"/>
        </w:tblBorders>
        <w:tblCellMar>
          <w:top w:w="144" w:type="dxa"/>
          <w:bottom w:w="144" w:type="dxa"/>
        </w:tblCellMar>
        <w:tblLook w:val="01E0" w:firstRow="1" w:lastRow="1" w:firstColumn="1" w:lastColumn="1" w:noHBand="0" w:noVBand="0"/>
      </w:tblPr>
      <w:tblGrid>
        <w:gridCol w:w="864"/>
        <w:gridCol w:w="864"/>
        <w:gridCol w:w="864"/>
        <w:gridCol w:w="864"/>
      </w:tblGrid>
      <w:tr w:rsidR="00B51D68" w:rsidRPr="00CA667E" w14:paraId="3F2B243B" w14:textId="77777777" w:rsidTr="00B71E46">
        <w:trPr>
          <w:cantSplit/>
          <w:trHeight w:val="20"/>
        </w:trPr>
        <w:tc>
          <w:tcPr>
            <w:tcW w:w="864" w:type="dxa"/>
          </w:tcPr>
          <w:p w14:paraId="71406A32" w14:textId="77777777" w:rsidR="00B51D68" w:rsidRPr="00CA667E" w:rsidRDefault="00B51D68" w:rsidP="00B71E46">
            <w:pPr>
              <w:pStyle w:val="TableText"/>
              <w:jc w:val="center"/>
              <w:rPr>
                <w:b/>
                <w:bCs w:val="0"/>
                <w:color w:val="002017" w:themeColor="text1"/>
              </w:rPr>
            </w:pPr>
            <w:r w:rsidRPr="00CA667E">
              <w:rPr>
                <w:b/>
                <w:bCs w:val="0"/>
                <w:color w:val="002017" w:themeColor="text1"/>
              </w:rPr>
              <w:t>M</w:t>
            </w:r>
          </w:p>
        </w:tc>
        <w:tc>
          <w:tcPr>
            <w:tcW w:w="864" w:type="dxa"/>
          </w:tcPr>
          <w:p w14:paraId="4F36ED7C" w14:textId="77777777" w:rsidR="00B51D68" w:rsidRPr="00CA667E" w:rsidRDefault="00B51D68" w:rsidP="00B71E46">
            <w:pPr>
              <w:pStyle w:val="TableText"/>
              <w:jc w:val="center"/>
              <w:rPr>
                <w:b/>
                <w:bCs w:val="0"/>
                <w:color w:val="002017" w:themeColor="text1"/>
              </w:rPr>
            </w:pPr>
            <w:r w:rsidRPr="00CA667E">
              <w:rPr>
                <w:b/>
                <w:bCs w:val="0"/>
                <w:color w:val="002017" w:themeColor="text1"/>
              </w:rPr>
              <w:t>I</w:t>
            </w:r>
          </w:p>
        </w:tc>
        <w:tc>
          <w:tcPr>
            <w:tcW w:w="864" w:type="dxa"/>
          </w:tcPr>
          <w:p w14:paraId="0941887D" w14:textId="77777777" w:rsidR="00B51D68" w:rsidRPr="00CA667E" w:rsidRDefault="00B51D68" w:rsidP="00B71E46">
            <w:pPr>
              <w:pStyle w:val="TableText"/>
              <w:jc w:val="center"/>
              <w:rPr>
                <w:b/>
                <w:bCs w:val="0"/>
                <w:color w:val="002017" w:themeColor="text1"/>
              </w:rPr>
            </w:pPr>
            <w:r w:rsidRPr="00CA667E">
              <w:rPr>
                <w:b/>
                <w:bCs w:val="0"/>
                <w:color w:val="002017" w:themeColor="text1"/>
              </w:rPr>
              <w:t>R</w:t>
            </w:r>
          </w:p>
        </w:tc>
        <w:tc>
          <w:tcPr>
            <w:tcW w:w="864" w:type="dxa"/>
          </w:tcPr>
          <w:p w14:paraId="321DE01A" w14:textId="77777777" w:rsidR="00B51D68" w:rsidRPr="00CA667E" w:rsidRDefault="00B51D68" w:rsidP="00B71E46">
            <w:pPr>
              <w:pStyle w:val="TableText"/>
              <w:jc w:val="center"/>
              <w:rPr>
                <w:b/>
                <w:bCs w:val="0"/>
                <w:color w:val="002017" w:themeColor="text1"/>
              </w:rPr>
            </w:pPr>
            <w:r>
              <w:rPr>
                <w:b/>
                <w:bCs w:val="0"/>
                <w:color w:val="002017" w:themeColor="text1"/>
              </w:rPr>
              <w:t>S</w:t>
            </w:r>
          </w:p>
        </w:tc>
      </w:tr>
      <w:tr w:rsidR="00B51D68" w:rsidRPr="00FC5205" w14:paraId="6886112C" w14:textId="77777777" w:rsidTr="00B71E46">
        <w:trPr>
          <w:cantSplit/>
          <w:trHeight w:val="20"/>
        </w:trPr>
        <w:tc>
          <w:tcPr>
            <w:tcW w:w="864" w:type="dxa"/>
          </w:tcPr>
          <w:p w14:paraId="7519BCA7" w14:textId="77777777" w:rsidR="00B51D68" w:rsidRPr="00FC5205" w:rsidRDefault="00B51D68" w:rsidP="00B71E46">
            <w:pPr>
              <w:pStyle w:val="TableText"/>
            </w:pPr>
          </w:p>
        </w:tc>
        <w:tc>
          <w:tcPr>
            <w:tcW w:w="864" w:type="dxa"/>
          </w:tcPr>
          <w:p w14:paraId="77674EF9" w14:textId="77777777" w:rsidR="00B51D68" w:rsidRPr="00FC5205" w:rsidRDefault="00B51D68" w:rsidP="00B71E46">
            <w:pPr>
              <w:pStyle w:val="TableText"/>
            </w:pPr>
          </w:p>
        </w:tc>
        <w:tc>
          <w:tcPr>
            <w:tcW w:w="864" w:type="dxa"/>
          </w:tcPr>
          <w:p w14:paraId="514D8D7C" w14:textId="77777777" w:rsidR="00B51D68" w:rsidRPr="00FC5205" w:rsidRDefault="00B51D68" w:rsidP="00B71E46">
            <w:pPr>
              <w:pStyle w:val="TableText"/>
            </w:pPr>
          </w:p>
        </w:tc>
        <w:tc>
          <w:tcPr>
            <w:tcW w:w="864" w:type="dxa"/>
          </w:tcPr>
          <w:p w14:paraId="27399E99" w14:textId="77777777" w:rsidR="00B51D68" w:rsidRPr="00FC5205" w:rsidRDefault="00B51D68" w:rsidP="00B71E46">
            <w:pPr>
              <w:pStyle w:val="TableText"/>
            </w:pPr>
          </w:p>
        </w:tc>
      </w:tr>
      <w:tr w:rsidR="00B51D68" w:rsidRPr="00FC5205" w14:paraId="57BECA42" w14:textId="77777777" w:rsidTr="00B71E46">
        <w:trPr>
          <w:cantSplit/>
          <w:trHeight w:val="20"/>
        </w:trPr>
        <w:tc>
          <w:tcPr>
            <w:tcW w:w="864" w:type="dxa"/>
          </w:tcPr>
          <w:p w14:paraId="7A4DAAA9" w14:textId="77777777" w:rsidR="00B51D68" w:rsidRPr="00FC5205" w:rsidRDefault="00B51D68" w:rsidP="00B71E46">
            <w:pPr>
              <w:pStyle w:val="TableText"/>
            </w:pPr>
          </w:p>
        </w:tc>
        <w:tc>
          <w:tcPr>
            <w:tcW w:w="864" w:type="dxa"/>
          </w:tcPr>
          <w:p w14:paraId="109901E5" w14:textId="77777777" w:rsidR="00B51D68" w:rsidRPr="00FC5205" w:rsidRDefault="00B51D68" w:rsidP="00B71E46">
            <w:pPr>
              <w:pStyle w:val="TableText"/>
            </w:pPr>
          </w:p>
        </w:tc>
        <w:tc>
          <w:tcPr>
            <w:tcW w:w="864" w:type="dxa"/>
          </w:tcPr>
          <w:p w14:paraId="58EA6244" w14:textId="77777777" w:rsidR="00B51D68" w:rsidRPr="00FC5205" w:rsidRDefault="00B51D68" w:rsidP="00B71E46">
            <w:pPr>
              <w:pStyle w:val="TableText"/>
            </w:pPr>
          </w:p>
        </w:tc>
        <w:tc>
          <w:tcPr>
            <w:tcW w:w="864" w:type="dxa"/>
          </w:tcPr>
          <w:p w14:paraId="32C8ADC2" w14:textId="77777777" w:rsidR="00B51D68" w:rsidRPr="00FC5205" w:rsidRDefault="00B51D68" w:rsidP="00B71E46">
            <w:pPr>
              <w:pStyle w:val="TableText"/>
            </w:pPr>
          </w:p>
        </w:tc>
      </w:tr>
    </w:tbl>
    <w:p w14:paraId="4D623D90" w14:textId="77777777" w:rsidR="00B51D68" w:rsidRDefault="00B51D68" w:rsidP="00B51D68"/>
    <w:p w14:paraId="4CE09341" w14:textId="77777777" w:rsidR="00B51D68" w:rsidRDefault="00B51D68" w:rsidP="00B51D68"/>
    <w:p w14:paraId="5E7E0B90" w14:textId="77777777" w:rsidR="00B51D68" w:rsidRDefault="00B51D68" w:rsidP="00B51D68"/>
    <w:p w14:paraId="248E832F" w14:textId="77777777" w:rsidR="00B51D68" w:rsidRDefault="00B51D68" w:rsidP="00B51D68"/>
    <w:p w14:paraId="0A4B5CD2" w14:textId="77777777" w:rsidR="00B51D68" w:rsidRDefault="00B51D68" w:rsidP="00B51D68"/>
    <w:p w14:paraId="0834A75B" w14:textId="77777777" w:rsidR="00B51D68" w:rsidRDefault="00B51D68" w:rsidP="00B51D68"/>
    <w:p w14:paraId="6704F0F9" w14:textId="77777777" w:rsidR="00B51D68" w:rsidRDefault="00B51D68" w:rsidP="00B51D68"/>
    <w:p w14:paraId="439D7306" w14:textId="77777777" w:rsidR="00B51D68" w:rsidRDefault="00B51D68" w:rsidP="00B51D68"/>
    <w:p w14:paraId="0A527C9B" w14:textId="77777777" w:rsidR="00B51D68" w:rsidRDefault="00B51D68" w:rsidP="00B51D68">
      <w:r>
        <w:br w:type="page"/>
      </w:r>
    </w:p>
    <w:p w14:paraId="19830E78" w14:textId="120D4DCB" w:rsidR="00B51D68" w:rsidRPr="002768FD" w:rsidRDefault="00B51D68" w:rsidP="00B51D68">
      <w:pPr>
        <w:rPr>
          <w:b/>
          <w:bCs/>
        </w:rPr>
      </w:pPr>
      <w:r w:rsidRPr="002768FD">
        <w:rPr>
          <w:b/>
          <w:bCs/>
        </w:rPr>
        <w:lastRenderedPageBreak/>
        <w:t xml:space="preserve">Appendix B: </w:t>
      </w:r>
      <w:proofErr w:type="spellStart"/>
      <w:r w:rsidR="00FA5C3F">
        <w:rPr>
          <w:b/>
          <w:bCs/>
        </w:rPr>
        <w:t>Metsera</w:t>
      </w:r>
      <w:proofErr w:type="spellEnd"/>
      <w:r w:rsidRPr="002768FD">
        <w:rPr>
          <w:b/>
          <w:bCs/>
        </w:rPr>
        <w:t xml:space="preserve"> MIRS Table Formatting with Annotation</w:t>
      </w:r>
    </w:p>
    <w:tbl>
      <w:tblPr>
        <w:tblW w:w="8352" w:type="dxa"/>
        <w:tblBorders>
          <w:insideH w:val="single" w:sz="4" w:space="0" w:color="737477" w:themeColor="background2"/>
        </w:tblBorders>
        <w:tblLayout w:type="fixed"/>
        <w:tblCellMar>
          <w:top w:w="72" w:type="dxa"/>
          <w:left w:w="0" w:type="dxa"/>
          <w:bottom w:w="144" w:type="dxa"/>
        </w:tblCellMar>
        <w:tblLook w:val="0000" w:firstRow="0" w:lastRow="0" w:firstColumn="0" w:lastColumn="0" w:noHBand="0" w:noVBand="0"/>
      </w:tblPr>
      <w:tblGrid>
        <w:gridCol w:w="2088"/>
        <w:gridCol w:w="2088"/>
        <w:gridCol w:w="2088"/>
        <w:gridCol w:w="2088"/>
      </w:tblGrid>
      <w:tr w:rsidR="00B51D68" w:rsidRPr="00FC5205" w14:paraId="385CE781" w14:textId="77777777" w:rsidTr="00CC6965">
        <w:trPr>
          <w:tblHeader/>
        </w:trPr>
        <w:tc>
          <w:tcPr>
            <w:tcW w:w="2088" w:type="dxa"/>
            <w:tcBorders>
              <w:top w:val="nil"/>
              <w:bottom w:val="single" w:sz="18" w:space="0" w:color="002017" w:themeColor="text1"/>
            </w:tcBorders>
            <w:shd w:val="clear" w:color="auto" w:fill="auto"/>
            <w:vAlign w:val="bottom"/>
          </w:tcPr>
          <w:p w14:paraId="53CEC1FF" w14:textId="77777777" w:rsidR="00B51D68" w:rsidRPr="000B0BEB" w:rsidRDefault="00B51D68" w:rsidP="000B0BEB">
            <w:pPr>
              <w:pStyle w:val="Table"/>
              <w:rPr>
                <w:b/>
                <w:bCs/>
                <w:color w:val="003B2A" w:themeColor="accent1"/>
              </w:rPr>
            </w:pPr>
            <w:r w:rsidRPr="000B0BEB">
              <w:rPr>
                <w:b/>
                <w:bCs/>
                <w:color w:val="003B2A" w:themeColor="accent1"/>
              </w:rPr>
              <w:t>Message</w:t>
            </w:r>
          </w:p>
        </w:tc>
        <w:tc>
          <w:tcPr>
            <w:tcW w:w="2088" w:type="dxa"/>
            <w:tcBorders>
              <w:top w:val="nil"/>
              <w:bottom w:val="single" w:sz="18" w:space="0" w:color="002017" w:themeColor="text1"/>
            </w:tcBorders>
            <w:shd w:val="clear" w:color="auto" w:fill="auto"/>
            <w:vAlign w:val="bottom"/>
          </w:tcPr>
          <w:p w14:paraId="3DF53A84" w14:textId="77777777" w:rsidR="00B51D68" w:rsidRPr="000B0BEB" w:rsidRDefault="00B51D68" w:rsidP="000B0BEB">
            <w:pPr>
              <w:pStyle w:val="Table"/>
              <w:rPr>
                <w:b/>
                <w:bCs/>
                <w:color w:val="003B2A" w:themeColor="accent1"/>
              </w:rPr>
            </w:pPr>
            <w:r w:rsidRPr="000B0BEB">
              <w:rPr>
                <w:b/>
                <w:bCs/>
                <w:color w:val="003B2A" w:themeColor="accent1"/>
              </w:rPr>
              <w:t>Issue</w:t>
            </w:r>
          </w:p>
        </w:tc>
        <w:tc>
          <w:tcPr>
            <w:tcW w:w="2088" w:type="dxa"/>
            <w:tcBorders>
              <w:top w:val="nil"/>
              <w:bottom w:val="single" w:sz="18" w:space="0" w:color="002017" w:themeColor="text1"/>
            </w:tcBorders>
            <w:shd w:val="clear" w:color="auto" w:fill="auto"/>
            <w:vAlign w:val="bottom"/>
          </w:tcPr>
          <w:p w14:paraId="03D29C7E" w14:textId="77777777" w:rsidR="00B51D68" w:rsidRPr="000B0BEB" w:rsidRDefault="00B51D68" w:rsidP="000B0BEB">
            <w:pPr>
              <w:pStyle w:val="Table"/>
              <w:rPr>
                <w:b/>
                <w:bCs/>
                <w:color w:val="003B2A" w:themeColor="accent1"/>
              </w:rPr>
            </w:pPr>
            <w:r w:rsidRPr="000B0BEB">
              <w:rPr>
                <w:b/>
                <w:bCs/>
                <w:color w:val="003B2A" w:themeColor="accent1"/>
              </w:rPr>
              <w:t>Rationale/</w:t>
            </w:r>
            <w:r w:rsidRPr="000B0BEB">
              <w:rPr>
                <w:b/>
                <w:bCs/>
                <w:color w:val="003B2A" w:themeColor="accent1"/>
              </w:rPr>
              <w:br/>
              <w:t>Response</w:t>
            </w:r>
          </w:p>
        </w:tc>
        <w:tc>
          <w:tcPr>
            <w:tcW w:w="2088" w:type="dxa"/>
            <w:tcBorders>
              <w:top w:val="nil"/>
              <w:bottom w:val="single" w:sz="18" w:space="0" w:color="002017" w:themeColor="text1"/>
            </w:tcBorders>
            <w:shd w:val="clear" w:color="auto" w:fill="auto"/>
            <w:vAlign w:val="bottom"/>
          </w:tcPr>
          <w:p w14:paraId="41CA4CA3" w14:textId="77777777" w:rsidR="00B51D68" w:rsidRPr="000B0BEB" w:rsidRDefault="00B51D68" w:rsidP="000B0BEB">
            <w:pPr>
              <w:pStyle w:val="Table"/>
              <w:rPr>
                <w:b/>
                <w:bCs/>
                <w:i/>
                <w:color w:val="003B2A" w:themeColor="accent1"/>
                <w:szCs w:val="16"/>
              </w:rPr>
            </w:pPr>
            <w:r w:rsidRPr="000B0BEB">
              <w:rPr>
                <w:b/>
                <w:bCs/>
                <w:i/>
                <w:color w:val="003B2A" w:themeColor="accent1"/>
                <w:szCs w:val="16"/>
              </w:rPr>
              <w:t>[Make sure that you have a heading on each page]</w:t>
            </w:r>
          </w:p>
          <w:p w14:paraId="08EAF245" w14:textId="77777777" w:rsidR="00B51D68" w:rsidRPr="000B0BEB" w:rsidRDefault="00B51D68" w:rsidP="000B0BEB">
            <w:pPr>
              <w:pStyle w:val="Table"/>
              <w:rPr>
                <w:b/>
                <w:bCs/>
                <w:color w:val="003B2A" w:themeColor="accent1"/>
              </w:rPr>
            </w:pPr>
            <w:r w:rsidRPr="000B0BEB">
              <w:rPr>
                <w:b/>
                <w:bCs/>
                <w:color w:val="003B2A" w:themeColor="accent1"/>
              </w:rPr>
              <w:t>Support</w:t>
            </w:r>
          </w:p>
        </w:tc>
      </w:tr>
      <w:tr w:rsidR="00B51D68" w:rsidRPr="00FC5205" w14:paraId="1AF8F3F8" w14:textId="77777777" w:rsidTr="00CC6965">
        <w:tc>
          <w:tcPr>
            <w:tcW w:w="2088" w:type="dxa"/>
            <w:tcBorders>
              <w:top w:val="single" w:sz="18" w:space="0" w:color="002017" w:themeColor="text1"/>
            </w:tcBorders>
          </w:tcPr>
          <w:p w14:paraId="5F2A20AB" w14:textId="506AFFD3" w:rsidR="00B51D68" w:rsidRPr="00FC5205" w:rsidRDefault="00B51D68" w:rsidP="000B0BEB">
            <w:pPr>
              <w:pStyle w:val="Table"/>
            </w:pPr>
            <w:r w:rsidRPr="00FC5205">
              <w:t>A.</w:t>
            </w:r>
            <w:r w:rsidR="00FA5C3F">
              <w:t xml:space="preserve"> </w:t>
            </w:r>
            <w:r w:rsidRPr="00FC5205">
              <w:t>The MIRS process is a powerful tool for drug development and marketing team</w:t>
            </w:r>
          </w:p>
        </w:tc>
        <w:tc>
          <w:tcPr>
            <w:tcW w:w="2088" w:type="dxa"/>
            <w:tcBorders>
              <w:top w:val="single" w:sz="18" w:space="0" w:color="002017" w:themeColor="text1"/>
            </w:tcBorders>
          </w:tcPr>
          <w:p w14:paraId="6E343408" w14:textId="77777777" w:rsidR="00B51D68" w:rsidRPr="00FC5205" w:rsidRDefault="00B51D68" w:rsidP="000B0BEB">
            <w:pPr>
              <w:pStyle w:val="Table"/>
              <w:rPr>
                <w:i/>
                <w:szCs w:val="20"/>
              </w:rPr>
            </w:pPr>
            <w:r w:rsidRPr="00FC5205">
              <w:rPr>
                <w:i/>
                <w:szCs w:val="20"/>
              </w:rPr>
              <w:t>[Not every Message has a direct Issue]</w:t>
            </w:r>
          </w:p>
        </w:tc>
        <w:tc>
          <w:tcPr>
            <w:tcW w:w="2088" w:type="dxa"/>
            <w:tcBorders>
              <w:top w:val="single" w:sz="18" w:space="0" w:color="002017" w:themeColor="text1"/>
            </w:tcBorders>
          </w:tcPr>
          <w:p w14:paraId="63BD1708" w14:textId="77777777" w:rsidR="00B51D68" w:rsidRPr="00FC5205" w:rsidRDefault="00B51D68" w:rsidP="000B0BEB">
            <w:pPr>
              <w:pStyle w:val="Table"/>
            </w:pPr>
          </w:p>
        </w:tc>
        <w:tc>
          <w:tcPr>
            <w:tcW w:w="2088" w:type="dxa"/>
            <w:tcBorders>
              <w:top w:val="single" w:sz="18" w:space="0" w:color="002017" w:themeColor="text1"/>
            </w:tcBorders>
          </w:tcPr>
          <w:p w14:paraId="68297EF9" w14:textId="77777777" w:rsidR="00B51D68" w:rsidRPr="00FC5205" w:rsidRDefault="00B51D68" w:rsidP="000B0BEB">
            <w:pPr>
              <w:pStyle w:val="Table"/>
            </w:pPr>
            <w:r w:rsidRPr="00FC5205">
              <w:t>Testimony of wide number of drug development experts from a wide variety of companies</w:t>
            </w:r>
          </w:p>
        </w:tc>
      </w:tr>
      <w:tr w:rsidR="00B51D68" w:rsidRPr="00FC5205" w14:paraId="218509C8" w14:textId="77777777" w:rsidTr="00CC6965">
        <w:tc>
          <w:tcPr>
            <w:tcW w:w="2088" w:type="dxa"/>
          </w:tcPr>
          <w:p w14:paraId="5BB43EF1" w14:textId="77777777" w:rsidR="00B51D68" w:rsidRPr="00FC5205" w:rsidRDefault="00B51D68" w:rsidP="000B0BEB">
            <w:pPr>
              <w:pStyle w:val="Table"/>
            </w:pPr>
          </w:p>
        </w:tc>
        <w:tc>
          <w:tcPr>
            <w:tcW w:w="2088" w:type="dxa"/>
          </w:tcPr>
          <w:p w14:paraId="2CDF9931" w14:textId="77777777" w:rsidR="00B51D68" w:rsidRPr="00FC5205" w:rsidRDefault="00B51D68" w:rsidP="000B0BEB">
            <w:pPr>
              <w:pStyle w:val="Table"/>
            </w:pPr>
            <w:r w:rsidRPr="00FC5205">
              <w:t xml:space="preserve">It demands </w:t>
            </w:r>
            <w:proofErr w:type="gramStart"/>
            <w:r w:rsidRPr="00FC5205">
              <w:t>fairly complex</w:t>
            </w:r>
            <w:proofErr w:type="gramEnd"/>
            <w:r w:rsidRPr="00FC5205">
              <w:t xml:space="preserve"> logistics.</w:t>
            </w:r>
          </w:p>
        </w:tc>
        <w:tc>
          <w:tcPr>
            <w:tcW w:w="2088" w:type="dxa"/>
          </w:tcPr>
          <w:p w14:paraId="1904A706" w14:textId="187A69CB" w:rsidR="00B51D68" w:rsidRPr="00FC5205" w:rsidRDefault="00B51D68" w:rsidP="000B0BEB">
            <w:pPr>
              <w:pStyle w:val="Table"/>
            </w:pPr>
            <w:r w:rsidRPr="00FC5205">
              <w:t>The MIRS Workshop helps a company harmonize the MIRS process.</w:t>
            </w:r>
            <w:r w:rsidR="00FA5C3F">
              <w:t xml:space="preserve"> </w:t>
            </w:r>
            <w:r w:rsidRPr="00FC5205">
              <w:t>Helps teach team members the processes</w:t>
            </w:r>
          </w:p>
        </w:tc>
        <w:tc>
          <w:tcPr>
            <w:tcW w:w="2088" w:type="dxa"/>
          </w:tcPr>
          <w:p w14:paraId="628849D3" w14:textId="33DE844F" w:rsidR="00B51D68" w:rsidRPr="00205F02" w:rsidRDefault="00B51D68" w:rsidP="000B0BEB">
            <w:pPr>
              <w:pStyle w:val="Table"/>
              <w:rPr>
                <w:i/>
                <w:szCs w:val="20"/>
              </w:rPr>
            </w:pPr>
            <w:r w:rsidRPr="0050794F">
              <w:rPr>
                <w:color w:val="auto"/>
              </w:rPr>
              <w:t>ACTION: Schedule MIRS Workshop</w:t>
            </w:r>
            <w:r w:rsidR="00FA5C3F">
              <w:rPr>
                <w:color w:val="auto"/>
              </w:rPr>
              <w:t xml:space="preserve"> </w:t>
            </w:r>
            <w:r w:rsidRPr="00FC5205">
              <w:rPr>
                <w:i/>
                <w:szCs w:val="20"/>
              </w:rPr>
              <w:t>[Although Actions can be listed as part of a MIRS table, they should be moved to a Project Plan.</w:t>
            </w:r>
            <w:r w:rsidR="00FA5C3F">
              <w:rPr>
                <w:i/>
                <w:szCs w:val="20"/>
              </w:rPr>
              <w:t xml:space="preserve"> </w:t>
            </w:r>
            <w:r w:rsidRPr="00FC5205">
              <w:rPr>
                <w:i/>
                <w:szCs w:val="20"/>
              </w:rPr>
              <w:t>If the MIRS is assigned other purposes as well as its primary one, it becomes too complicated to use]</w:t>
            </w:r>
          </w:p>
        </w:tc>
      </w:tr>
      <w:tr w:rsidR="00B51D68" w:rsidRPr="00FC5205" w14:paraId="3ACA074F" w14:textId="77777777" w:rsidTr="00CC6965">
        <w:tc>
          <w:tcPr>
            <w:tcW w:w="2088" w:type="dxa"/>
          </w:tcPr>
          <w:p w14:paraId="07D5073D" w14:textId="77777777" w:rsidR="00B51D68" w:rsidRPr="00FC5205" w:rsidRDefault="00B51D68" w:rsidP="000B0BEB">
            <w:pPr>
              <w:pStyle w:val="Table"/>
              <w:rPr>
                <w:highlight w:val="yellow"/>
              </w:rPr>
            </w:pPr>
          </w:p>
        </w:tc>
        <w:tc>
          <w:tcPr>
            <w:tcW w:w="2088" w:type="dxa"/>
          </w:tcPr>
          <w:p w14:paraId="128370E0" w14:textId="7862AA46" w:rsidR="00B51D68" w:rsidRPr="00FC5205" w:rsidRDefault="00B51D68" w:rsidP="000B0BEB">
            <w:pPr>
              <w:pStyle w:val="Table"/>
            </w:pPr>
            <w:r w:rsidRPr="00FC5205">
              <w:t>Debate about which technical format to use.</w:t>
            </w:r>
            <w:r w:rsidR="00FA5C3F">
              <w:t xml:space="preserve"> </w:t>
            </w:r>
            <w:r w:rsidRPr="00FC5205">
              <w:t>Most often a Word Table; however, some teams have used a spread sheet</w:t>
            </w:r>
          </w:p>
        </w:tc>
        <w:tc>
          <w:tcPr>
            <w:tcW w:w="2088" w:type="dxa"/>
          </w:tcPr>
          <w:p w14:paraId="578E0050" w14:textId="77777777" w:rsidR="00B51D68" w:rsidRPr="00FC5205" w:rsidRDefault="00B51D68" w:rsidP="000B0BEB">
            <w:pPr>
              <w:pStyle w:val="Table"/>
            </w:pPr>
            <w:r w:rsidRPr="00FC5205">
              <w:t>Word tables are easier to read as a group, but spreadsheets are easier to use for subordinate structures.</w:t>
            </w:r>
          </w:p>
        </w:tc>
        <w:tc>
          <w:tcPr>
            <w:tcW w:w="2088" w:type="dxa"/>
          </w:tcPr>
          <w:p w14:paraId="7DAEED14" w14:textId="77777777" w:rsidR="00B51D68" w:rsidRPr="00FC5205" w:rsidRDefault="00B51D68" w:rsidP="000B0BEB">
            <w:pPr>
              <w:pStyle w:val="Table"/>
            </w:pPr>
            <w:r w:rsidRPr="00FC5205">
              <w:t>Experience of investigators recorded in testimony</w:t>
            </w:r>
          </w:p>
        </w:tc>
      </w:tr>
      <w:tr w:rsidR="00B51D68" w:rsidRPr="00FC5205" w14:paraId="590B87DC" w14:textId="77777777" w:rsidTr="00CC6965">
        <w:tc>
          <w:tcPr>
            <w:tcW w:w="2088" w:type="dxa"/>
          </w:tcPr>
          <w:p w14:paraId="738742E1" w14:textId="78933ADD" w:rsidR="00B51D68" w:rsidRPr="00FC5205" w:rsidRDefault="00B51D68" w:rsidP="000B0BEB">
            <w:pPr>
              <w:pStyle w:val="Table"/>
              <w:rPr>
                <w:highlight w:val="yellow"/>
              </w:rPr>
            </w:pPr>
            <w:r w:rsidRPr="00FC5205">
              <w:t>A.1.</w:t>
            </w:r>
            <w:r w:rsidR="00FA5C3F">
              <w:t xml:space="preserve"> </w:t>
            </w:r>
            <w:r w:rsidRPr="00FC5205">
              <w:t xml:space="preserve">MIRS is as powerful as its </w:t>
            </w:r>
            <w:proofErr w:type="gramStart"/>
            <w:r w:rsidRPr="00FC5205">
              <w:t>structure</w:t>
            </w:r>
            <w:proofErr w:type="gramEnd"/>
          </w:p>
          <w:p w14:paraId="271DA222" w14:textId="77777777" w:rsidR="00B51D68" w:rsidRPr="00FC5205" w:rsidRDefault="00B51D68" w:rsidP="000B0BEB">
            <w:pPr>
              <w:pStyle w:val="Table"/>
            </w:pPr>
          </w:p>
        </w:tc>
        <w:tc>
          <w:tcPr>
            <w:tcW w:w="2088" w:type="dxa"/>
          </w:tcPr>
          <w:p w14:paraId="36E1B783" w14:textId="77777777" w:rsidR="00B51D68" w:rsidRPr="00BC74AB" w:rsidRDefault="00B51D68" w:rsidP="000B0BEB">
            <w:pPr>
              <w:pStyle w:val="Table"/>
            </w:pPr>
          </w:p>
        </w:tc>
        <w:tc>
          <w:tcPr>
            <w:tcW w:w="2088" w:type="dxa"/>
          </w:tcPr>
          <w:p w14:paraId="0C49E92C" w14:textId="77777777" w:rsidR="00B51D68" w:rsidRPr="00BC74AB" w:rsidRDefault="00B51D68" w:rsidP="000B0BEB">
            <w:pPr>
              <w:pStyle w:val="Table"/>
              <w:rPr>
                <w:i/>
                <w:szCs w:val="20"/>
              </w:rPr>
            </w:pPr>
            <w:r w:rsidRPr="00BC74AB">
              <w:t xml:space="preserve">A team should get the assistance of a digital expert to design the forms </w:t>
            </w:r>
            <w:r w:rsidRPr="00BC74AB">
              <w:rPr>
                <w:i/>
                <w:szCs w:val="20"/>
              </w:rPr>
              <w:t>[Sometimes material will appear in more than one category]</w:t>
            </w:r>
            <w:r w:rsidRPr="00BC74AB">
              <w:rPr>
                <w:rStyle w:val="CommentReference"/>
                <w:vanish/>
                <w:sz w:val="22"/>
              </w:rPr>
              <w:t xml:space="preserve"> </w:t>
            </w:r>
          </w:p>
        </w:tc>
        <w:tc>
          <w:tcPr>
            <w:tcW w:w="2088" w:type="dxa"/>
          </w:tcPr>
          <w:p w14:paraId="0A82E287" w14:textId="4A265467" w:rsidR="00B51D68" w:rsidRPr="00FC5205" w:rsidRDefault="00B51D68" w:rsidP="000B0BEB">
            <w:pPr>
              <w:pStyle w:val="Table"/>
            </w:pPr>
            <w:r w:rsidRPr="00FC5205">
              <w:t xml:space="preserve">Is there someone in </w:t>
            </w:r>
            <w:proofErr w:type="spellStart"/>
            <w:r w:rsidR="00FA5C3F">
              <w:t>Metsera</w:t>
            </w:r>
            <w:proofErr w:type="spellEnd"/>
            <w:r w:rsidRPr="00FC5205">
              <w:t xml:space="preserve"> who could fulfill this role?</w:t>
            </w:r>
          </w:p>
          <w:p w14:paraId="5A390898" w14:textId="77777777" w:rsidR="00B51D68" w:rsidRPr="00FC5205" w:rsidRDefault="00B51D68" w:rsidP="000B0BEB">
            <w:pPr>
              <w:pStyle w:val="Table"/>
            </w:pPr>
          </w:p>
        </w:tc>
      </w:tr>
      <w:tr w:rsidR="00B51D68" w:rsidRPr="00FC5205" w14:paraId="34CE983D" w14:textId="77777777" w:rsidTr="00CC6965">
        <w:trPr>
          <w:cantSplit/>
        </w:trPr>
        <w:tc>
          <w:tcPr>
            <w:tcW w:w="2088" w:type="dxa"/>
          </w:tcPr>
          <w:p w14:paraId="2A67D831" w14:textId="66FC2B9C" w:rsidR="00B51D68" w:rsidRPr="00FC5205" w:rsidRDefault="00B51D68" w:rsidP="000B0BEB">
            <w:pPr>
              <w:pStyle w:val="Table"/>
            </w:pPr>
            <w:r w:rsidRPr="00BC74AB">
              <w:rPr>
                <w:b/>
              </w:rPr>
              <w:t>A.2.</w:t>
            </w:r>
            <w:r w:rsidR="00FA5C3F">
              <w:t xml:space="preserve"> </w:t>
            </w:r>
            <w:r w:rsidRPr="00BC74AB">
              <w:t>A team should get the assistance of a digital expert to design the forms</w:t>
            </w:r>
            <w:r w:rsidRPr="00FC5205">
              <w:t xml:space="preserve"> [Sometimes Responses will be elevated to the category of Message, with their own IRS]</w:t>
            </w:r>
          </w:p>
          <w:p w14:paraId="6CDD9E66" w14:textId="77777777" w:rsidR="00B51D68" w:rsidRPr="00FC5205" w:rsidRDefault="00B51D68" w:rsidP="000B0BEB">
            <w:pPr>
              <w:pStyle w:val="Table"/>
            </w:pPr>
            <w:r w:rsidRPr="00FC5205">
              <w:rPr>
                <w:rStyle w:val="CommentReference"/>
                <w:vanish/>
                <w:sz w:val="22"/>
              </w:rPr>
              <w:t xml:space="preserve"> </w:t>
            </w:r>
          </w:p>
        </w:tc>
        <w:tc>
          <w:tcPr>
            <w:tcW w:w="2088" w:type="dxa"/>
          </w:tcPr>
          <w:p w14:paraId="0D129DA7" w14:textId="77777777" w:rsidR="00B51D68" w:rsidRPr="00FC5205" w:rsidRDefault="00B51D68" w:rsidP="000B0BEB">
            <w:pPr>
              <w:pStyle w:val="Table"/>
            </w:pPr>
            <w:r w:rsidRPr="00FC5205">
              <w:t>This adds cost to the project.</w:t>
            </w:r>
          </w:p>
        </w:tc>
        <w:tc>
          <w:tcPr>
            <w:tcW w:w="2088" w:type="dxa"/>
          </w:tcPr>
          <w:p w14:paraId="1E36C70B" w14:textId="77777777" w:rsidR="00B51D68" w:rsidRPr="00FC5205" w:rsidRDefault="00B51D68" w:rsidP="000B0BEB">
            <w:pPr>
              <w:pStyle w:val="Table"/>
              <w:rPr>
                <w:highlight w:val="yellow"/>
              </w:rPr>
            </w:pPr>
            <w:r w:rsidRPr="00FC5205">
              <w:t>An IT expert saves valuable time for the other team members.</w:t>
            </w:r>
          </w:p>
        </w:tc>
        <w:tc>
          <w:tcPr>
            <w:tcW w:w="2088" w:type="dxa"/>
          </w:tcPr>
          <w:p w14:paraId="367EAD64" w14:textId="77777777" w:rsidR="00B51D68" w:rsidRPr="00FC5205" w:rsidRDefault="00B51D68" w:rsidP="000B0BEB">
            <w:pPr>
              <w:pStyle w:val="Table"/>
            </w:pPr>
            <w:r w:rsidRPr="00FC5205">
              <w:t>Study GWMV 2003, ongoing, measures time spent by MIRS team w/o IT support compared to one with.</w:t>
            </w:r>
          </w:p>
        </w:tc>
      </w:tr>
      <w:tr w:rsidR="00B51D68" w:rsidRPr="00FC5205" w14:paraId="6C2AB475" w14:textId="77777777" w:rsidTr="00CC6965">
        <w:tc>
          <w:tcPr>
            <w:tcW w:w="2088" w:type="dxa"/>
          </w:tcPr>
          <w:p w14:paraId="74B33DDD" w14:textId="76C301A0" w:rsidR="00B51D68" w:rsidRPr="00FC5205" w:rsidRDefault="00B51D68" w:rsidP="000B0BEB">
            <w:pPr>
              <w:pStyle w:val="Table"/>
              <w:rPr>
                <w:b/>
              </w:rPr>
            </w:pPr>
            <w:r w:rsidRPr="00FC5205">
              <w:rPr>
                <w:b/>
              </w:rPr>
              <w:t>B.</w:t>
            </w:r>
            <w:r w:rsidR="00FA5C3F">
              <w:rPr>
                <w:b/>
              </w:rPr>
              <w:t xml:space="preserve"> </w:t>
            </w:r>
            <w:r w:rsidRPr="00FC5205">
              <w:t>[Numbering messages can help with cross-referencing]</w:t>
            </w:r>
            <w:r w:rsidRPr="00FC5205">
              <w:rPr>
                <w:b/>
              </w:rPr>
              <w:t xml:space="preserve"> The MIRS is also a powerful Knowledge product.</w:t>
            </w:r>
          </w:p>
          <w:p w14:paraId="1B594218" w14:textId="77777777" w:rsidR="00B51D68" w:rsidRPr="00FC5205" w:rsidRDefault="00B51D68" w:rsidP="000B0BEB">
            <w:pPr>
              <w:pStyle w:val="Table"/>
            </w:pPr>
          </w:p>
        </w:tc>
        <w:tc>
          <w:tcPr>
            <w:tcW w:w="2088" w:type="dxa"/>
          </w:tcPr>
          <w:p w14:paraId="4A496178" w14:textId="77777777" w:rsidR="00B51D68" w:rsidRPr="00FC5205" w:rsidRDefault="00B51D68" w:rsidP="000B0BEB">
            <w:pPr>
              <w:pStyle w:val="Table"/>
            </w:pPr>
          </w:p>
        </w:tc>
        <w:tc>
          <w:tcPr>
            <w:tcW w:w="2088" w:type="dxa"/>
          </w:tcPr>
          <w:p w14:paraId="7C2D0EC2" w14:textId="77777777" w:rsidR="00B51D68" w:rsidRPr="00FC5205" w:rsidRDefault="00B51D68" w:rsidP="000B0BEB">
            <w:pPr>
              <w:pStyle w:val="Table"/>
              <w:rPr>
                <w:highlight w:val="yellow"/>
              </w:rPr>
            </w:pPr>
          </w:p>
        </w:tc>
        <w:tc>
          <w:tcPr>
            <w:tcW w:w="2088" w:type="dxa"/>
          </w:tcPr>
          <w:p w14:paraId="679C2455" w14:textId="77777777" w:rsidR="00B51D68" w:rsidRPr="00FC5205" w:rsidRDefault="00B51D68" w:rsidP="000B0BEB">
            <w:pPr>
              <w:pStyle w:val="Table"/>
            </w:pPr>
            <w:r w:rsidRPr="00FC5205">
              <w:t>Experience in use in Pharmaceutical Communication for over 10 years.</w:t>
            </w:r>
          </w:p>
        </w:tc>
      </w:tr>
      <w:tr w:rsidR="00B51D68" w:rsidRPr="00FC5205" w14:paraId="761013DC" w14:textId="77777777" w:rsidTr="00CC6965">
        <w:tc>
          <w:tcPr>
            <w:tcW w:w="2088" w:type="dxa"/>
          </w:tcPr>
          <w:p w14:paraId="3D59D5B4" w14:textId="77777777" w:rsidR="00B51D68" w:rsidRPr="00FC5205" w:rsidRDefault="00B51D68" w:rsidP="000B0BEB">
            <w:pPr>
              <w:pStyle w:val="Table"/>
            </w:pPr>
          </w:p>
        </w:tc>
        <w:tc>
          <w:tcPr>
            <w:tcW w:w="2088" w:type="dxa"/>
          </w:tcPr>
          <w:p w14:paraId="3A683521" w14:textId="77777777" w:rsidR="00B51D68" w:rsidRPr="00FC5205" w:rsidRDefault="00B51D68" w:rsidP="000B0BEB">
            <w:pPr>
              <w:pStyle w:val="Table"/>
            </w:pPr>
            <w:r w:rsidRPr="00FC5205">
              <w:t>It requires structures that avoid confusion.</w:t>
            </w:r>
          </w:p>
        </w:tc>
        <w:tc>
          <w:tcPr>
            <w:tcW w:w="2088" w:type="dxa"/>
          </w:tcPr>
          <w:p w14:paraId="775D05F1" w14:textId="6D4F6A4F" w:rsidR="00FA5C3F" w:rsidRPr="00A4409A" w:rsidRDefault="00B51D68" w:rsidP="000B0BEB">
            <w:pPr>
              <w:pStyle w:val="Table"/>
            </w:pPr>
            <w:r w:rsidRPr="00A4409A">
              <w:t>MIRS can be aligned by rows, by numbers, by bullets, or a combination of all.</w:t>
            </w:r>
          </w:p>
          <w:p w14:paraId="64CFE1E1" w14:textId="16196954" w:rsidR="00FA5C3F" w:rsidRPr="00A4409A" w:rsidRDefault="00B51D68" w:rsidP="000B0BEB">
            <w:pPr>
              <w:pStyle w:val="Table"/>
            </w:pPr>
            <w:r w:rsidRPr="00A4409A">
              <w:t xml:space="preserve">A MIRS team should get the assistance of a computer expert to design the </w:t>
            </w:r>
            <w:proofErr w:type="gramStart"/>
            <w:r w:rsidRPr="00A4409A">
              <w:t>forms</w:t>
            </w:r>
            <w:proofErr w:type="gramEnd"/>
          </w:p>
          <w:p w14:paraId="5B391B2F" w14:textId="77777777" w:rsidR="00B51D68" w:rsidRPr="00A4409A" w:rsidRDefault="00B51D68" w:rsidP="000B0BEB">
            <w:pPr>
              <w:pStyle w:val="Table"/>
            </w:pPr>
            <w:r w:rsidRPr="00A4409A">
              <w:t>Keeping high level messages separate from one another helps readability</w:t>
            </w:r>
          </w:p>
        </w:tc>
        <w:tc>
          <w:tcPr>
            <w:tcW w:w="2088" w:type="dxa"/>
          </w:tcPr>
          <w:p w14:paraId="07048E56" w14:textId="54D53CC0" w:rsidR="00FA5C3F" w:rsidRPr="00FC5205" w:rsidRDefault="00B51D68" w:rsidP="000B0BEB">
            <w:pPr>
              <w:pStyle w:val="Table"/>
            </w:pPr>
            <w:r w:rsidRPr="00FC5205">
              <w:rPr>
                <w:b/>
              </w:rPr>
              <w:t>LINK</w:t>
            </w:r>
            <w:r w:rsidRPr="00FC5205">
              <w:t xml:space="preserve">: See </w:t>
            </w:r>
            <w:proofErr w:type="spellStart"/>
            <w:r w:rsidR="00FA5C3F">
              <w:t>Metsera</w:t>
            </w:r>
            <w:proofErr w:type="spellEnd"/>
            <w:r w:rsidRPr="00FC5205">
              <w:t xml:space="preserve"> SharePoint as a possible structure</w:t>
            </w:r>
          </w:p>
          <w:p w14:paraId="5614C681" w14:textId="77777777" w:rsidR="00B51D68" w:rsidRPr="00A4409A" w:rsidRDefault="00B51D68" w:rsidP="000B0BEB">
            <w:pPr>
              <w:pStyle w:val="Table"/>
              <w:rPr>
                <w:i/>
                <w:iCs/>
              </w:rPr>
            </w:pPr>
            <w:r w:rsidRPr="00A4409A">
              <w:rPr>
                <w:i/>
                <w:iCs/>
              </w:rPr>
              <w:t>[Often a topic needs to appear in more than one section of a MIRS table either because it belongs in different documents or is part of consideration in a variety of areas]</w:t>
            </w:r>
          </w:p>
        </w:tc>
      </w:tr>
      <w:tr w:rsidR="00B51D68" w:rsidRPr="00FC5205" w14:paraId="16E45F40" w14:textId="77777777" w:rsidTr="00CC6965">
        <w:trPr>
          <w:cantSplit/>
        </w:trPr>
        <w:tc>
          <w:tcPr>
            <w:tcW w:w="2088" w:type="dxa"/>
            <w:tcBorders>
              <w:bottom w:val="single" w:sz="4" w:space="0" w:color="737477" w:themeColor="background2"/>
            </w:tcBorders>
          </w:tcPr>
          <w:p w14:paraId="61D6C652" w14:textId="77777777" w:rsidR="00B51D68" w:rsidRPr="00FC5205" w:rsidRDefault="00B51D68" w:rsidP="000B0BEB">
            <w:pPr>
              <w:pStyle w:val="Table"/>
            </w:pPr>
          </w:p>
        </w:tc>
        <w:tc>
          <w:tcPr>
            <w:tcW w:w="2088" w:type="dxa"/>
            <w:tcBorders>
              <w:bottom w:val="single" w:sz="4" w:space="0" w:color="737477" w:themeColor="background2"/>
            </w:tcBorders>
          </w:tcPr>
          <w:p w14:paraId="07832B1C" w14:textId="77777777" w:rsidR="00B51D68" w:rsidRPr="00FC5205" w:rsidRDefault="00B51D68" w:rsidP="000B0BEB">
            <w:pPr>
              <w:pStyle w:val="Table"/>
            </w:pPr>
            <w:r w:rsidRPr="00FC5205">
              <w:t>It takes too much time to create and maintain.</w:t>
            </w:r>
          </w:p>
        </w:tc>
        <w:tc>
          <w:tcPr>
            <w:tcW w:w="2088" w:type="dxa"/>
            <w:tcBorders>
              <w:bottom w:val="single" w:sz="4" w:space="0" w:color="737477" w:themeColor="background2"/>
            </w:tcBorders>
          </w:tcPr>
          <w:p w14:paraId="4E197330" w14:textId="77777777" w:rsidR="00B51D68" w:rsidRPr="00A4409A" w:rsidRDefault="00B51D68" w:rsidP="000B0BEB">
            <w:pPr>
              <w:pStyle w:val="Table"/>
            </w:pPr>
            <w:r w:rsidRPr="00A4409A">
              <w:t xml:space="preserve">It saves time when writing an NDA because it gives a head start on </w:t>
            </w:r>
            <w:proofErr w:type="gramStart"/>
            <w:r w:rsidRPr="00A4409A">
              <w:t>content</w:t>
            </w:r>
            <w:proofErr w:type="gramEnd"/>
          </w:p>
          <w:p w14:paraId="4164E41C" w14:textId="77777777" w:rsidR="00B51D68" w:rsidRPr="00A4409A" w:rsidRDefault="00B51D68" w:rsidP="000B0BEB">
            <w:pPr>
              <w:pStyle w:val="Table"/>
            </w:pPr>
            <w:r w:rsidRPr="00BC74AB">
              <w:t>It improves quality of company communication.</w:t>
            </w:r>
          </w:p>
        </w:tc>
        <w:tc>
          <w:tcPr>
            <w:tcW w:w="2088" w:type="dxa"/>
            <w:tcBorders>
              <w:bottom w:val="single" w:sz="4" w:space="0" w:color="737477" w:themeColor="background2"/>
            </w:tcBorders>
          </w:tcPr>
          <w:p w14:paraId="568FE0AF" w14:textId="77777777" w:rsidR="00B51D68" w:rsidRPr="00FC5205" w:rsidRDefault="00B51D68" w:rsidP="000B0BEB">
            <w:pPr>
              <w:pStyle w:val="Table"/>
            </w:pPr>
            <w:r w:rsidRPr="00FC5205">
              <w:t xml:space="preserve">Reference: Article in 1998 issue of </w:t>
            </w:r>
            <w:r w:rsidRPr="00FC5205">
              <w:rPr>
                <w:iCs/>
              </w:rPr>
              <w:t xml:space="preserve">CCCC, </w:t>
            </w:r>
            <w:r w:rsidRPr="00FC5205">
              <w:t>p. 299</w:t>
            </w:r>
          </w:p>
          <w:p w14:paraId="68AB8398" w14:textId="77777777" w:rsidR="00B51D68" w:rsidRPr="00A4409A" w:rsidRDefault="00B51D68" w:rsidP="000B0BEB">
            <w:pPr>
              <w:pStyle w:val="Table"/>
              <w:rPr>
                <w:i/>
                <w:iCs/>
              </w:rPr>
            </w:pPr>
            <w:r w:rsidRPr="00A4409A">
              <w:rPr>
                <w:i/>
                <w:iCs/>
              </w:rPr>
              <w:t>[Often support will come from already published material]</w:t>
            </w:r>
          </w:p>
        </w:tc>
      </w:tr>
      <w:tr w:rsidR="00B51D68" w:rsidRPr="00FC5205" w14:paraId="79EB8EF5" w14:textId="77777777" w:rsidTr="00CC6965">
        <w:tc>
          <w:tcPr>
            <w:tcW w:w="2088" w:type="dxa"/>
            <w:tcBorders>
              <w:top w:val="single" w:sz="4" w:space="0" w:color="737477" w:themeColor="background2"/>
              <w:bottom w:val="nil"/>
            </w:tcBorders>
          </w:tcPr>
          <w:p w14:paraId="5226C57C" w14:textId="397FCC40" w:rsidR="00B51D68" w:rsidRPr="00FC5205" w:rsidRDefault="00B51D68" w:rsidP="000B0BEB">
            <w:pPr>
              <w:pStyle w:val="Table"/>
            </w:pPr>
            <w:r w:rsidRPr="00BC74AB">
              <w:rPr>
                <w:b/>
              </w:rPr>
              <w:t>B.1.</w:t>
            </w:r>
            <w:r w:rsidR="00FA5C3F">
              <w:t xml:space="preserve"> </w:t>
            </w:r>
            <w:r w:rsidRPr="00BC74AB">
              <w:t>A MIRS improves quality of company communication.</w:t>
            </w:r>
          </w:p>
        </w:tc>
        <w:tc>
          <w:tcPr>
            <w:tcW w:w="2088" w:type="dxa"/>
            <w:tcBorders>
              <w:top w:val="single" w:sz="4" w:space="0" w:color="737477" w:themeColor="background2"/>
              <w:bottom w:val="nil"/>
            </w:tcBorders>
          </w:tcPr>
          <w:p w14:paraId="3472F878" w14:textId="77777777" w:rsidR="00B51D68" w:rsidRPr="00FC5205" w:rsidRDefault="00B51D68" w:rsidP="000B0BEB">
            <w:pPr>
              <w:pStyle w:val="Table"/>
            </w:pPr>
          </w:p>
        </w:tc>
        <w:tc>
          <w:tcPr>
            <w:tcW w:w="2088" w:type="dxa"/>
            <w:tcBorders>
              <w:top w:val="single" w:sz="4" w:space="0" w:color="737477" w:themeColor="background2"/>
              <w:bottom w:val="nil"/>
            </w:tcBorders>
          </w:tcPr>
          <w:p w14:paraId="39B2E5F1" w14:textId="77777777" w:rsidR="00B51D68" w:rsidRPr="00FC5205" w:rsidRDefault="00B51D68" w:rsidP="000B0BEB">
            <w:pPr>
              <w:pStyle w:val="Table"/>
            </w:pPr>
            <w:r w:rsidRPr="00FC5205">
              <w:t>MIRS used to review documents and other communications ensures that company messages are included at all possible opportunities.</w:t>
            </w:r>
          </w:p>
        </w:tc>
        <w:tc>
          <w:tcPr>
            <w:tcW w:w="2088" w:type="dxa"/>
            <w:tcBorders>
              <w:top w:val="single" w:sz="4" w:space="0" w:color="737477" w:themeColor="background2"/>
              <w:bottom w:val="nil"/>
            </w:tcBorders>
          </w:tcPr>
          <w:p w14:paraId="1F2C19EE" w14:textId="77777777" w:rsidR="00B51D68" w:rsidRPr="00FC5205" w:rsidRDefault="00B51D68" w:rsidP="000B0BEB">
            <w:pPr>
              <w:pStyle w:val="Table"/>
            </w:pPr>
            <w:r w:rsidRPr="00FC5205">
              <w:t>McCulley-</w:t>
            </w:r>
            <w:proofErr w:type="spellStart"/>
            <w:r w:rsidRPr="00FC5205">
              <w:t>Cuppan</w:t>
            </w:r>
            <w:proofErr w:type="spellEnd"/>
            <w:r w:rsidRPr="00FC5205">
              <w:t xml:space="preserve"> White Paper, Archive</w:t>
            </w:r>
          </w:p>
        </w:tc>
      </w:tr>
    </w:tbl>
    <w:p w14:paraId="2837DB53" w14:textId="763B2BB9" w:rsidR="00B51D68" w:rsidRDefault="00B51D68" w:rsidP="000B0BEB">
      <w:pPr>
        <w:pStyle w:val="Table"/>
      </w:pPr>
    </w:p>
    <w:p w14:paraId="01E5B63B" w14:textId="77777777" w:rsidR="00B51D68" w:rsidRPr="000B0BEB" w:rsidRDefault="00B51D68" w:rsidP="000B0BEB">
      <w:pPr>
        <w:rPr>
          <w:b/>
          <w:bCs/>
        </w:rPr>
      </w:pPr>
      <w:r w:rsidRPr="000B0BEB">
        <w:rPr>
          <w:b/>
          <w:bCs/>
        </w:rPr>
        <w:t>Appendix C: Different Kinds of MIRS and Adaptability of MIRS</w:t>
      </w:r>
    </w:p>
    <w:p w14:paraId="648C95F3" w14:textId="77777777" w:rsidR="00B51D68" w:rsidRPr="000B0BEB" w:rsidRDefault="00B51D68" w:rsidP="000B0BEB">
      <w:pPr>
        <w:rPr>
          <w:b/>
          <w:bCs/>
        </w:rPr>
      </w:pPr>
    </w:p>
    <w:p w14:paraId="0061850B" w14:textId="77777777" w:rsidR="00B51D68" w:rsidRPr="000B0BEB" w:rsidRDefault="00B51D68" w:rsidP="000B0BEB">
      <w:pPr>
        <w:rPr>
          <w:b/>
          <w:bCs/>
        </w:rPr>
      </w:pPr>
      <w:r w:rsidRPr="000B0BEB">
        <w:rPr>
          <w:b/>
          <w:bCs/>
        </w:rPr>
        <w:t>Sample from Program MIRS</w:t>
      </w:r>
    </w:p>
    <w:tbl>
      <w:tblPr>
        <w:tblW w:w="0" w:type="auto"/>
        <w:tblLayout w:type="fixed"/>
        <w:tblCellMar>
          <w:top w:w="72" w:type="dxa"/>
          <w:left w:w="0" w:type="dxa"/>
          <w:bottom w:w="144" w:type="dxa"/>
        </w:tblCellMar>
        <w:tblLook w:val="0000" w:firstRow="0" w:lastRow="0" w:firstColumn="0" w:lastColumn="0" w:noHBand="0" w:noVBand="0"/>
      </w:tblPr>
      <w:tblGrid>
        <w:gridCol w:w="464"/>
        <w:gridCol w:w="1577"/>
        <w:gridCol w:w="1577"/>
        <w:gridCol w:w="1577"/>
        <w:gridCol w:w="1577"/>
        <w:gridCol w:w="1577"/>
      </w:tblGrid>
      <w:tr w:rsidR="00B51D68" w:rsidRPr="00FC5205" w14:paraId="5ED32C83" w14:textId="77777777" w:rsidTr="00CC6965">
        <w:trPr>
          <w:cantSplit/>
          <w:tblHeader/>
        </w:trPr>
        <w:tc>
          <w:tcPr>
            <w:tcW w:w="464" w:type="dxa"/>
            <w:tcBorders>
              <w:bottom w:val="single" w:sz="18" w:space="0" w:color="002017" w:themeColor="text1"/>
            </w:tcBorders>
            <w:shd w:val="clear" w:color="auto" w:fill="auto"/>
            <w:vAlign w:val="bottom"/>
          </w:tcPr>
          <w:p w14:paraId="3839A17B" w14:textId="77777777" w:rsidR="00B51D68" w:rsidRPr="000B0BEB" w:rsidRDefault="00B51D68" w:rsidP="000B0BEB">
            <w:pPr>
              <w:pStyle w:val="Table"/>
              <w:rPr>
                <w:b/>
                <w:bCs/>
                <w:color w:val="003B2A" w:themeColor="accent1"/>
              </w:rPr>
            </w:pPr>
          </w:p>
          <w:p w14:paraId="15F4C527" w14:textId="77777777" w:rsidR="00B51D68" w:rsidRPr="000B0BEB" w:rsidRDefault="00B51D68" w:rsidP="000B0BEB">
            <w:pPr>
              <w:pStyle w:val="Table"/>
              <w:rPr>
                <w:b/>
                <w:bCs/>
                <w:color w:val="003B2A" w:themeColor="accent1"/>
              </w:rPr>
            </w:pPr>
            <w:r w:rsidRPr="000B0BEB">
              <w:rPr>
                <w:b/>
                <w:color w:val="003B2A" w:themeColor="accent1"/>
              </w:rPr>
              <w:t>Ref No.</w:t>
            </w:r>
          </w:p>
        </w:tc>
        <w:tc>
          <w:tcPr>
            <w:tcW w:w="1577" w:type="dxa"/>
            <w:tcBorders>
              <w:bottom w:val="single" w:sz="18" w:space="0" w:color="002017" w:themeColor="text1"/>
            </w:tcBorders>
            <w:shd w:val="clear" w:color="auto" w:fill="auto"/>
            <w:vAlign w:val="bottom"/>
          </w:tcPr>
          <w:p w14:paraId="6A3C2662" w14:textId="77777777" w:rsidR="00B51D68" w:rsidRPr="000B0BEB" w:rsidRDefault="00B51D68" w:rsidP="000B0BEB">
            <w:pPr>
              <w:pStyle w:val="Table"/>
              <w:rPr>
                <w:b/>
                <w:bCs/>
                <w:color w:val="003B2A" w:themeColor="accent1"/>
              </w:rPr>
            </w:pPr>
          </w:p>
          <w:p w14:paraId="209966CE" w14:textId="77777777" w:rsidR="00B51D68" w:rsidRPr="000B0BEB" w:rsidRDefault="00B51D68" w:rsidP="000B0BEB">
            <w:pPr>
              <w:pStyle w:val="Table"/>
              <w:rPr>
                <w:b/>
                <w:bCs/>
                <w:color w:val="003B2A" w:themeColor="accent1"/>
              </w:rPr>
            </w:pPr>
            <w:r w:rsidRPr="000B0BEB">
              <w:rPr>
                <w:b/>
                <w:color w:val="003B2A" w:themeColor="accent1"/>
              </w:rPr>
              <w:t>Message</w:t>
            </w:r>
          </w:p>
        </w:tc>
        <w:tc>
          <w:tcPr>
            <w:tcW w:w="1577" w:type="dxa"/>
            <w:tcBorders>
              <w:bottom w:val="single" w:sz="18" w:space="0" w:color="002017" w:themeColor="text1"/>
            </w:tcBorders>
            <w:shd w:val="clear" w:color="auto" w:fill="auto"/>
            <w:vAlign w:val="bottom"/>
          </w:tcPr>
          <w:p w14:paraId="3809A136" w14:textId="77777777" w:rsidR="00B51D68" w:rsidRPr="000B0BEB" w:rsidRDefault="00B51D68" w:rsidP="000B0BEB">
            <w:pPr>
              <w:pStyle w:val="Table"/>
              <w:rPr>
                <w:b/>
                <w:bCs/>
                <w:color w:val="003B2A" w:themeColor="accent1"/>
              </w:rPr>
            </w:pPr>
          </w:p>
          <w:p w14:paraId="647A6D2E" w14:textId="77777777" w:rsidR="00B51D68" w:rsidRPr="000B0BEB" w:rsidRDefault="00B51D68" w:rsidP="000B0BEB">
            <w:pPr>
              <w:pStyle w:val="Table"/>
              <w:rPr>
                <w:b/>
                <w:bCs/>
                <w:color w:val="003B2A" w:themeColor="accent1"/>
              </w:rPr>
            </w:pPr>
            <w:r w:rsidRPr="000B0BEB">
              <w:rPr>
                <w:b/>
                <w:color w:val="003B2A" w:themeColor="accent1"/>
              </w:rPr>
              <w:t>Issue</w:t>
            </w:r>
          </w:p>
        </w:tc>
        <w:tc>
          <w:tcPr>
            <w:tcW w:w="1577" w:type="dxa"/>
            <w:tcBorders>
              <w:bottom w:val="single" w:sz="18" w:space="0" w:color="002017" w:themeColor="text1"/>
            </w:tcBorders>
            <w:shd w:val="clear" w:color="auto" w:fill="auto"/>
            <w:vAlign w:val="bottom"/>
          </w:tcPr>
          <w:p w14:paraId="47BB7260" w14:textId="77777777" w:rsidR="00B51D68" w:rsidRPr="000B0BEB" w:rsidRDefault="00B51D68" w:rsidP="000B0BEB">
            <w:pPr>
              <w:pStyle w:val="Table"/>
              <w:rPr>
                <w:b/>
                <w:bCs/>
                <w:color w:val="003B2A" w:themeColor="accent1"/>
              </w:rPr>
            </w:pPr>
          </w:p>
          <w:p w14:paraId="7D1F9F98" w14:textId="77777777" w:rsidR="00B51D68" w:rsidRPr="000B0BEB" w:rsidRDefault="00B51D68" w:rsidP="000B0BEB">
            <w:pPr>
              <w:pStyle w:val="Table"/>
              <w:rPr>
                <w:b/>
                <w:bCs/>
                <w:color w:val="003B2A" w:themeColor="accent1"/>
              </w:rPr>
            </w:pPr>
            <w:r w:rsidRPr="000B0BEB">
              <w:rPr>
                <w:b/>
                <w:color w:val="003B2A" w:themeColor="accent1"/>
              </w:rPr>
              <w:t>Rationale/</w:t>
            </w:r>
            <w:r w:rsidRPr="000B0BEB">
              <w:rPr>
                <w:b/>
                <w:color w:val="003B2A" w:themeColor="accent1"/>
              </w:rPr>
              <w:br/>
              <w:t>Response</w:t>
            </w:r>
          </w:p>
        </w:tc>
        <w:tc>
          <w:tcPr>
            <w:tcW w:w="1577" w:type="dxa"/>
            <w:tcBorders>
              <w:bottom w:val="single" w:sz="18" w:space="0" w:color="002017" w:themeColor="text1"/>
            </w:tcBorders>
            <w:shd w:val="clear" w:color="auto" w:fill="auto"/>
            <w:vAlign w:val="bottom"/>
          </w:tcPr>
          <w:p w14:paraId="413A7870" w14:textId="77777777" w:rsidR="00B51D68" w:rsidRPr="000B0BEB" w:rsidRDefault="00B51D68" w:rsidP="000B0BEB">
            <w:pPr>
              <w:pStyle w:val="Table"/>
              <w:rPr>
                <w:b/>
                <w:bCs/>
                <w:color w:val="003B2A" w:themeColor="accent1"/>
              </w:rPr>
            </w:pPr>
          </w:p>
          <w:p w14:paraId="7B2B4204" w14:textId="77777777" w:rsidR="00B51D68" w:rsidRPr="000B0BEB" w:rsidRDefault="00B51D68" w:rsidP="000B0BEB">
            <w:pPr>
              <w:pStyle w:val="Table"/>
              <w:rPr>
                <w:b/>
                <w:bCs/>
                <w:color w:val="003B2A" w:themeColor="accent1"/>
              </w:rPr>
            </w:pPr>
            <w:r w:rsidRPr="000B0BEB">
              <w:rPr>
                <w:b/>
                <w:color w:val="003B2A" w:themeColor="accent1"/>
              </w:rPr>
              <w:t>Support</w:t>
            </w:r>
          </w:p>
        </w:tc>
        <w:tc>
          <w:tcPr>
            <w:tcW w:w="1577" w:type="dxa"/>
            <w:tcBorders>
              <w:bottom w:val="single" w:sz="18" w:space="0" w:color="002017" w:themeColor="text1"/>
            </w:tcBorders>
            <w:shd w:val="clear" w:color="auto" w:fill="auto"/>
            <w:vAlign w:val="bottom"/>
          </w:tcPr>
          <w:p w14:paraId="459091C8" w14:textId="77777777" w:rsidR="00B51D68" w:rsidRPr="000B0BEB" w:rsidRDefault="00B51D68" w:rsidP="000B0BEB">
            <w:pPr>
              <w:pStyle w:val="Table"/>
              <w:rPr>
                <w:b/>
                <w:bCs/>
                <w:color w:val="003B2A" w:themeColor="accent1"/>
              </w:rPr>
            </w:pPr>
          </w:p>
          <w:p w14:paraId="563588EF" w14:textId="77777777" w:rsidR="00B51D68" w:rsidRPr="000B0BEB" w:rsidRDefault="00B51D68" w:rsidP="000B0BEB">
            <w:pPr>
              <w:pStyle w:val="Table"/>
              <w:rPr>
                <w:b/>
                <w:bCs/>
                <w:color w:val="003B2A" w:themeColor="accent1"/>
              </w:rPr>
            </w:pPr>
            <w:r w:rsidRPr="000B0BEB">
              <w:rPr>
                <w:b/>
                <w:color w:val="003B2A" w:themeColor="accent1"/>
              </w:rPr>
              <w:t>Comments/ Action Items</w:t>
            </w:r>
          </w:p>
        </w:tc>
      </w:tr>
      <w:tr w:rsidR="00B51D68" w:rsidRPr="00FC5205" w14:paraId="2CDD6C5C" w14:textId="77777777" w:rsidTr="00CC6965">
        <w:trPr>
          <w:cantSplit/>
        </w:trPr>
        <w:tc>
          <w:tcPr>
            <w:tcW w:w="464" w:type="dxa"/>
            <w:tcBorders>
              <w:top w:val="single" w:sz="18" w:space="0" w:color="002017" w:themeColor="text1"/>
            </w:tcBorders>
            <w:shd w:val="clear" w:color="auto" w:fill="auto"/>
          </w:tcPr>
          <w:p w14:paraId="665F88CF" w14:textId="77777777" w:rsidR="00B51D68" w:rsidRPr="000B0BEB" w:rsidRDefault="00B51D68" w:rsidP="000B0BEB">
            <w:pPr>
              <w:pStyle w:val="Table"/>
              <w:rPr>
                <w:b/>
                <w:bCs/>
              </w:rPr>
            </w:pPr>
            <w:r w:rsidRPr="000B0BEB">
              <w:rPr>
                <w:b/>
                <w:bCs/>
              </w:rPr>
              <w:t>3</w:t>
            </w:r>
          </w:p>
        </w:tc>
        <w:tc>
          <w:tcPr>
            <w:tcW w:w="1577" w:type="dxa"/>
            <w:tcBorders>
              <w:top w:val="single" w:sz="18" w:space="0" w:color="002017" w:themeColor="text1"/>
            </w:tcBorders>
            <w:shd w:val="clear" w:color="auto" w:fill="auto"/>
          </w:tcPr>
          <w:p w14:paraId="7A106AA0" w14:textId="77777777" w:rsidR="00B51D68" w:rsidRPr="00FC5205" w:rsidRDefault="00B51D68" w:rsidP="000B0BEB">
            <w:pPr>
              <w:pStyle w:val="Table"/>
            </w:pPr>
            <w:proofErr w:type="spellStart"/>
            <w:r w:rsidRPr="00FC5205">
              <w:t>Angiomax</w:t>
            </w:r>
            <w:proofErr w:type="spellEnd"/>
            <w:r w:rsidRPr="00FC5205">
              <w:t xml:space="preserve"> results in fewer complications (i.e., fewer calls + patient quality of life)</w:t>
            </w:r>
          </w:p>
        </w:tc>
        <w:tc>
          <w:tcPr>
            <w:tcW w:w="1577" w:type="dxa"/>
            <w:tcBorders>
              <w:top w:val="single" w:sz="18" w:space="0" w:color="002017" w:themeColor="text1"/>
            </w:tcBorders>
            <w:shd w:val="clear" w:color="auto" w:fill="auto"/>
          </w:tcPr>
          <w:p w14:paraId="62D77EE0" w14:textId="77777777" w:rsidR="00B51D68" w:rsidRPr="00FC5205" w:rsidRDefault="00B51D68" w:rsidP="000B0BEB">
            <w:pPr>
              <w:pStyle w:val="Table"/>
            </w:pPr>
            <w:r w:rsidRPr="00FC5205">
              <w:t>Some physicians thinks that bleeding is not important</w:t>
            </w:r>
          </w:p>
        </w:tc>
        <w:tc>
          <w:tcPr>
            <w:tcW w:w="1577" w:type="dxa"/>
            <w:tcBorders>
              <w:top w:val="single" w:sz="18" w:space="0" w:color="002017" w:themeColor="text1"/>
            </w:tcBorders>
            <w:shd w:val="clear" w:color="auto" w:fill="auto"/>
          </w:tcPr>
          <w:p w14:paraId="002B2FDF" w14:textId="77777777" w:rsidR="00B51D68" w:rsidRPr="00FC5205" w:rsidRDefault="00B51D68" w:rsidP="000B0BEB">
            <w:pPr>
              <w:pStyle w:val="Table"/>
            </w:pPr>
            <w:r w:rsidRPr="00FC5205">
              <w:t xml:space="preserve">Too much Heparin results in high ACT </w:t>
            </w:r>
            <w:r w:rsidRPr="00FC5205">
              <w:sym w:font="Symbol" w:char="F0AE"/>
            </w:r>
            <w:r w:rsidRPr="00FC5205">
              <w:t xml:space="preserve"> bleeding </w:t>
            </w:r>
            <w:r w:rsidRPr="00FC5205">
              <w:sym w:font="Symbol" w:char="F0AE"/>
            </w:r>
            <w:r w:rsidRPr="00FC5205">
              <w:t xml:space="preserve"> death</w:t>
            </w:r>
          </w:p>
        </w:tc>
        <w:tc>
          <w:tcPr>
            <w:tcW w:w="1577" w:type="dxa"/>
            <w:tcBorders>
              <w:top w:val="single" w:sz="18" w:space="0" w:color="002017" w:themeColor="text1"/>
            </w:tcBorders>
            <w:shd w:val="clear" w:color="auto" w:fill="auto"/>
          </w:tcPr>
          <w:p w14:paraId="13D81EFC" w14:textId="77777777" w:rsidR="00B51D68" w:rsidRPr="00FC5205" w:rsidRDefault="00B51D68" w:rsidP="000B0BEB">
            <w:pPr>
              <w:pStyle w:val="Table"/>
              <w:rPr>
                <w:lang w:val="fr-FR"/>
              </w:rPr>
            </w:pPr>
            <w:r w:rsidRPr="00FC5205">
              <w:rPr>
                <w:lang w:val="fr-FR"/>
              </w:rPr>
              <w:t xml:space="preserve">R-2 </w:t>
            </w:r>
            <w:proofErr w:type="spellStart"/>
            <w:r w:rsidRPr="00FC5205">
              <w:rPr>
                <w:lang w:val="fr-FR"/>
              </w:rPr>
              <w:t>Multivariate</w:t>
            </w:r>
            <w:proofErr w:type="spellEnd"/>
            <w:r w:rsidRPr="00FC5205">
              <w:t xml:space="preserve"> analysis</w:t>
            </w:r>
            <w:r w:rsidRPr="00FC5205">
              <w:rPr>
                <w:lang w:val="fr-FR"/>
              </w:rPr>
              <w:t xml:space="preserve">, Cohen et al. AHA abstract, </w:t>
            </w:r>
            <w:proofErr w:type="spellStart"/>
            <w:r w:rsidRPr="00FC5205">
              <w:rPr>
                <w:lang w:val="fr-FR"/>
              </w:rPr>
              <w:t>closure</w:t>
            </w:r>
            <w:proofErr w:type="spellEnd"/>
            <w:r w:rsidRPr="00FC5205">
              <w:rPr>
                <w:lang w:val="fr-FR"/>
              </w:rPr>
              <w:t xml:space="preserve"> </w:t>
            </w:r>
            <w:proofErr w:type="spellStart"/>
            <w:r w:rsidRPr="00FC5205">
              <w:rPr>
                <w:lang w:val="fr-FR"/>
              </w:rPr>
              <w:t>device</w:t>
            </w:r>
            <w:proofErr w:type="spellEnd"/>
            <w:r w:rsidRPr="00FC5205">
              <w:t xml:space="preserve"> papers</w:t>
            </w:r>
            <w:r w:rsidRPr="00FC5205">
              <w:rPr>
                <w:lang w:val="fr-FR"/>
              </w:rPr>
              <w:t>—patient satisfaction.</w:t>
            </w:r>
          </w:p>
          <w:p w14:paraId="65295A06" w14:textId="77777777" w:rsidR="00B51D68" w:rsidRPr="00FC5205" w:rsidRDefault="00B51D68" w:rsidP="000B0BEB">
            <w:pPr>
              <w:pStyle w:val="Table"/>
            </w:pPr>
            <w:r w:rsidRPr="00FC5205">
              <w:t>R-2; TIMI 18</w:t>
            </w:r>
          </w:p>
          <w:p w14:paraId="7E6F9463" w14:textId="77777777" w:rsidR="00B51D68" w:rsidRPr="00FC5205" w:rsidRDefault="00B51D68" w:rsidP="000B0BEB">
            <w:pPr>
              <w:pStyle w:val="Table"/>
            </w:pPr>
            <w:proofErr w:type="spellStart"/>
            <w:r w:rsidRPr="00FC5205">
              <w:t>Kenard</w:t>
            </w:r>
            <w:proofErr w:type="spellEnd"/>
            <w:r w:rsidRPr="00FC5205">
              <w:t xml:space="preserve"> 5.4%</w:t>
            </w:r>
          </w:p>
          <w:p w14:paraId="199CA82E" w14:textId="77777777" w:rsidR="00B51D68" w:rsidRPr="00FC5205" w:rsidRDefault="00B51D68" w:rsidP="000B0BEB">
            <w:pPr>
              <w:pStyle w:val="Table"/>
            </w:pPr>
            <w:r w:rsidRPr="00FC5205">
              <w:t>R-2; EPISTENT, ESPRIT</w:t>
            </w:r>
          </w:p>
          <w:p w14:paraId="29ECBD1C" w14:textId="77777777" w:rsidR="00B51D68" w:rsidRPr="00FC5205" w:rsidRDefault="00B51D68" w:rsidP="000B0BEB">
            <w:pPr>
              <w:pStyle w:val="Table"/>
            </w:pPr>
          </w:p>
        </w:tc>
        <w:tc>
          <w:tcPr>
            <w:tcW w:w="1577" w:type="dxa"/>
            <w:tcBorders>
              <w:top w:val="single" w:sz="18" w:space="0" w:color="002017" w:themeColor="text1"/>
            </w:tcBorders>
            <w:shd w:val="clear" w:color="auto" w:fill="auto"/>
          </w:tcPr>
          <w:p w14:paraId="7A1FB130" w14:textId="77777777" w:rsidR="00B51D68" w:rsidRPr="00FC5205" w:rsidRDefault="00B51D68" w:rsidP="000B0BEB">
            <w:pPr>
              <w:pStyle w:val="Table"/>
            </w:pPr>
          </w:p>
        </w:tc>
      </w:tr>
    </w:tbl>
    <w:p w14:paraId="4592CAE1" w14:textId="77777777" w:rsidR="00B51D68" w:rsidRDefault="00B51D68" w:rsidP="000B0BEB">
      <w:pPr>
        <w:pStyle w:val="Table"/>
      </w:pPr>
      <w:r>
        <w:br w:type="page"/>
      </w:r>
    </w:p>
    <w:p w14:paraId="2B7E0231" w14:textId="77777777" w:rsidR="00B51D68" w:rsidRPr="000B0BEB" w:rsidRDefault="00B51D68" w:rsidP="000B0BEB">
      <w:pPr>
        <w:rPr>
          <w:b/>
          <w:bCs/>
        </w:rPr>
      </w:pPr>
      <w:r w:rsidRPr="000B0BEB">
        <w:rPr>
          <w:b/>
          <w:bCs/>
        </w:rPr>
        <w:lastRenderedPageBreak/>
        <w:t xml:space="preserve">Sample from a Document MIRS </w:t>
      </w:r>
    </w:p>
    <w:p w14:paraId="1C26CD39" w14:textId="77777777" w:rsidR="00B51D68" w:rsidRDefault="00B51D68" w:rsidP="000B0BEB">
      <w:pPr>
        <w:pStyle w:val="Table"/>
      </w:pPr>
    </w:p>
    <w:tbl>
      <w:tblPr>
        <w:tblW w:w="0" w:type="auto"/>
        <w:tblLayout w:type="fixed"/>
        <w:tblCellMar>
          <w:top w:w="72" w:type="dxa"/>
          <w:left w:w="0" w:type="dxa"/>
          <w:bottom w:w="144" w:type="dxa"/>
        </w:tblCellMar>
        <w:tblLook w:val="0000" w:firstRow="0" w:lastRow="0" w:firstColumn="0" w:lastColumn="0" w:noHBand="0" w:noVBand="0"/>
      </w:tblPr>
      <w:tblGrid>
        <w:gridCol w:w="464"/>
        <w:gridCol w:w="1577"/>
        <w:gridCol w:w="1577"/>
        <w:gridCol w:w="1577"/>
        <w:gridCol w:w="1577"/>
        <w:gridCol w:w="1577"/>
      </w:tblGrid>
      <w:tr w:rsidR="00B51D68" w:rsidRPr="00FC5205" w14:paraId="4700821D" w14:textId="77777777" w:rsidTr="00CC6965">
        <w:trPr>
          <w:cantSplit/>
          <w:tblHeader/>
        </w:trPr>
        <w:tc>
          <w:tcPr>
            <w:tcW w:w="464" w:type="dxa"/>
            <w:tcBorders>
              <w:bottom w:val="single" w:sz="18" w:space="0" w:color="002017" w:themeColor="text1"/>
            </w:tcBorders>
            <w:shd w:val="clear" w:color="auto" w:fill="auto"/>
            <w:vAlign w:val="bottom"/>
          </w:tcPr>
          <w:p w14:paraId="179BB8C2" w14:textId="77777777" w:rsidR="00B51D68" w:rsidRPr="000B0BEB" w:rsidRDefault="00B51D68" w:rsidP="000B0BEB">
            <w:pPr>
              <w:pStyle w:val="Table"/>
              <w:rPr>
                <w:b/>
                <w:bCs/>
                <w:color w:val="003B2A" w:themeColor="accent1"/>
              </w:rPr>
            </w:pPr>
          </w:p>
          <w:p w14:paraId="4C0BB508" w14:textId="77777777" w:rsidR="00B51D68" w:rsidRPr="000B0BEB" w:rsidRDefault="00B51D68" w:rsidP="000B0BEB">
            <w:pPr>
              <w:pStyle w:val="Table"/>
              <w:rPr>
                <w:b/>
                <w:bCs/>
                <w:color w:val="003B2A" w:themeColor="accent1"/>
              </w:rPr>
            </w:pPr>
            <w:r w:rsidRPr="000B0BEB">
              <w:rPr>
                <w:b/>
                <w:color w:val="003B2A" w:themeColor="accent1"/>
              </w:rPr>
              <w:t>Ref No.</w:t>
            </w:r>
          </w:p>
        </w:tc>
        <w:tc>
          <w:tcPr>
            <w:tcW w:w="1577" w:type="dxa"/>
            <w:tcBorders>
              <w:bottom w:val="single" w:sz="18" w:space="0" w:color="002017" w:themeColor="text1"/>
            </w:tcBorders>
            <w:shd w:val="clear" w:color="auto" w:fill="auto"/>
            <w:vAlign w:val="bottom"/>
          </w:tcPr>
          <w:p w14:paraId="782CC37A" w14:textId="77777777" w:rsidR="00B51D68" w:rsidRPr="000B0BEB" w:rsidRDefault="00B51D68" w:rsidP="000B0BEB">
            <w:pPr>
              <w:pStyle w:val="Table"/>
              <w:rPr>
                <w:b/>
                <w:bCs/>
                <w:color w:val="003B2A" w:themeColor="accent1"/>
              </w:rPr>
            </w:pPr>
          </w:p>
          <w:p w14:paraId="68541BC6" w14:textId="77777777" w:rsidR="00B51D68" w:rsidRPr="000B0BEB" w:rsidRDefault="00B51D68" w:rsidP="000B0BEB">
            <w:pPr>
              <w:pStyle w:val="Table"/>
              <w:rPr>
                <w:b/>
                <w:bCs/>
                <w:color w:val="003B2A" w:themeColor="accent1"/>
              </w:rPr>
            </w:pPr>
            <w:r w:rsidRPr="000B0BEB">
              <w:rPr>
                <w:b/>
                <w:color w:val="003B2A" w:themeColor="accent1"/>
              </w:rPr>
              <w:t>Message</w:t>
            </w:r>
          </w:p>
        </w:tc>
        <w:tc>
          <w:tcPr>
            <w:tcW w:w="1577" w:type="dxa"/>
            <w:tcBorders>
              <w:bottom w:val="single" w:sz="18" w:space="0" w:color="002017" w:themeColor="text1"/>
            </w:tcBorders>
            <w:shd w:val="clear" w:color="auto" w:fill="auto"/>
            <w:vAlign w:val="bottom"/>
          </w:tcPr>
          <w:p w14:paraId="7DBA6FE4" w14:textId="77777777" w:rsidR="00B51D68" w:rsidRPr="000B0BEB" w:rsidRDefault="00B51D68" w:rsidP="000B0BEB">
            <w:pPr>
              <w:pStyle w:val="Table"/>
              <w:rPr>
                <w:b/>
                <w:bCs/>
                <w:color w:val="003B2A" w:themeColor="accent1"/>
              </w:rPr>
            </w:pPr>
          </w:p>
          <w:p w14:paraId="74636C6B" w14:textId="77777777" w:rsidR="00B51D68" w:rsidRPr="000B0BEB" w:rsidRDefault="00B51D68" w:rsidP="000B0BEB">
            <w:pPr>
              <w:pStyle w:val="Table"/>
              <w:rPr>
                <w:b/>
                <w:bCs/>
                <w:color w:val="003B2A" w:themeColor="accent1"/>
              </w:rPr>
            </w:pPr>
            <w:r w:rsidRPr="000B0BEB">
              <w:rPr>
                <w:b/>
                <w:color w:val="003B2A" w:themeColor="accent1"/>
              </w:rPr>
              <w:t>Issue</w:t>
            </w:r>
          </w:p>
        </w:tc>
        <w:tc>
          <w:tcPr>
            <w:tcW w:w="1577" w:type="dxa"/>
            <w:tcBorders>
              <w:bottom w:val="single" w:sz="18" w:space="0" w:color="002017" w:themeColor="text1"/>
            </w:tcBorders>
            <w:shd w:val="clear" w:color="auto" w:fill="auto"/>
            <w:vAlign w:val="bottom"/>
          </w:tcPr>
          <w:p w14:paraId="254348F9" w14:textId="77777777" w:rsidR="00B51D68" w:rsidRPr="000B0BEB" w:rsidRDefault="00B51D68" w:rsidP="000B0BEB">
            <w:pPr>
              <w:pStyle w:val="Table"/>
              <w:rPr>
                <w:b/>
                <w:bCs/>
                <w:color w:val="003B2A" w:themeColor="accent1"/>
              </w:rPr>
            </w:pPr>
          </w:p>
          <w:p w14:paraId="215334ED" w14:textId="77777777" w:rsidR="00B51D68" w:rsidRPr="000B0BEB" w:rsidRDefault="00B51D68" w:rsidP="000B0BEB">
            <w:pPr>
              <w:pStyle w:val="Table"/>
              <w:rPr>
                <w:b/>
                <w:bCs/>
                <w:color w:val="003B2A" w:themeColor="accent1"/>
              </w:rPr>
            </w:pPr>
            <w:r w:rsidRPr="000B0BEB">
              <w:rPr>
                <w:b/>
                <w:color w:val="003B2A" w:themeColor="accent1"/>
              </w:rPr>
              <w:t>Rationale/</w:t>
            </w:r>
            <w:r w:rsidRPr="000B0BEB">
              <w:rPr>
                <w:b/>
                <w:color w:val="003B2A" w:themeColor="accent1"/>
              </w:rPr>
              <w:br/>
              <w:t>Response</w:t>
            </w:r>
          </w:p>
        </w:tc>
        <w:tc>
          <w:tcPr>
            <w:tcW w:w="1577" w:type="dxa"/>
            <w:tcBorders>
              <w:bottom w:val="single" w:sz="18" w:space="0" w:color="002017" w:themeColor="text1"/>
            </w:tcBorders>
            <w:shd w:val="clear" w:color="auto" w:fill="auto"/>
            <w:vAlign w:val="bottom"/>
          </w:tcPr>
          <w:p w14:paraId="102231FB" w14:textId="77777777" w:rsidR="00B51D68" w:rsidRPr="000B0BEB" w:rsidRDefault="00B51D68" w:rsidP="000B0BEB">
            <w:pPr>
              <w:pStyle w:val="Table"/>
              <w:rPr>
                <w:b/>
                <w:bCs/>
                <w:color w:val="003B2A" w:themeColor="accent1"/>
              </w:rPr>
            </w:pPr>
          </w:p>
          <w:p w14:paraId="0AE42169" w14:textId="77777777" w:rsidR="00B51D68" w:rsidRPr="000B0BEB" w:rsidRDefault="00B51D68" w:rsidP="000B0BEB">
            <w:pPr>
              <w:pStyle w:val="Table"/>
              <w:rPr>
                <w:b/>
                <w:bCs/>
                <w:color w:val="003B2A" w:themeColor="accent1"/>
              </w:rPr>
            </w:pPr>
            <w:r w:rsidRPr="000B0BEB">
              <w:rPr>
                <w:b/>
                <w:color w:val="003B2A" w:themeColor="accent1"/>
              </w:rPr>
              <w:t>Support</w:t>
            </w:r>
          </w:p>
        </w:tc>
        <w:tc>
          <w:tcPr>
            <w:tcW w:w="1577" w:type="dxa"/>
            <w:tcBorders>
              <w:bottom w:val="single" w:sz="18" w:space="0" w:color="002017" w:themeColor="text1"/>
            </w:tcBorders>
            <w:shd w:val="clear" w:color="auto" w:fill="auto"/>
            <w:vAlign w:val="bottom"/>
          </w:tcPr>
          <w:p w14:paraId="6CE26799" w14:textId="77777777" w:rsidR="00B51D68" w:rsidRPr="000B0BEB" w:rsidRDefault="00B51D68" w:rsidP="000B0BEB">
            <w:pPr>
              <w:pStyle w:val="Table"/>
              <w:rPr>
                <w:b/>
                <w:bCs/>
                <w:color w:val="003B2A" w:themeColor="accent1"/>
              </w:rPr>
            </w:pPr>
          </w:p>
          <w:p w14:paraId="44AD4A19" w14:textId="77777777" w:rsidR="00B51D68" w:rsidRPr="000B0BEB" w:rsidRDefault="00B51D68" w:rsidP="000B0BEB">
            <w:pPr>
              <w:pStyle w:val="Table"/>
              <w:rPr>
                <w:b/>
                <w:bCs/>
                <w:color w:val="003B2A" w:themeColor="accent1"/>
              </w:rPr>
            </w:pPr>
            <w:r w:rsidRPr="000B0BEB">
              <w:rPr>
                <w:b/>
                <w:color w:val="003B2A" w:themeColor="accent1"/>
              </w:rPr>
              <w:t>Comments/ Action Items</w:t>
            </w:r>
          </w:p>
        </w:tc>
      </w:tr>
      <w:tr w:rsidR="00B51D68" w:rsidRPr="00FC5205" w14:paraId="1C7101AD" w14:textId="77777777" w:rsidTr="00CC6965">
        <w:trPr>
          <w:cantSplit/>
        </w:trPr>
        <w:tc>
          <w:tcPr>
            <w:tcW w:w="8349" w:type="dxa"/>
            <w:gridSpan w:val="6"/>
            <w:tcBorders>
              <w:top w:val="single" w:sz="18" w:space="0" w:color="002017" w:themeColor="text1"/>
              <w:bottom w:val="single" w:sz="4" w:space="0" w:color="737477" w:themeColor="background2"/>
            </w:tcBorders>
            <w:shd w:val="clear" w:color="auto" w:fill="auto"/>
          </w:tcPr>
          <w:p w14:paraId="798C74FD" w14:textId="77777777" w:rsidR="00B51D68" w:rsidRPr="00FC5205" w:rsidRDefault="00B51D68" w:rsidP="000B0BEB">
            <w:pPr>
              <w:pStyle w:val="Table"/>
            </w:pPr>
            <w:r w:rsidRPr="00FC5205">
              <w:t>Note: This MIRS is to prepare an FDA briefing document &amp; protocol, which should demonstrate the following regarding prevention, prophylaxis &amp; treatment. Request meeting with FDA and submit ~6-page briefing document by mid-February.</w:t>
            </w:r>
          </w:p>
        </w:tc>
      </w:tr>
      <w:tr w:rsidR="00B51D68" w:rsidRPr="00FC5205" w14:paraId="23836D12"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365A15C0" w14:textId="77777777" w:rsidR="00B51D68" w:rsidRPr="00FC5205" w:rsidRDefault="00B51D68" w:rsidP="000B0BEB">
            <w:pPr>
              <w:pStyle w:val="Table"/>
            </w:pPr>
            <w:r w:rsidRPr="00FC5205">
              <w:rPr>
                <w:b/>
              </w:rPr>
              <w:t>1</w:t>
            </w:r>
          </w:p>
        </w:tc>
        <w:tc>
          <w:tcPr>
            <w:tcW w:w="1577" w:type="dxa"/>
            <w:tcBorders>
              <w:top w:val="single" w:sz="4" w:space="0" w:color="737477" w:themeColor="background2"/>
              <w:bottom w:val="single" w:sz="4" w:space="0" w:color="737477" w:themeColor="background2"/>
            </w:tcBorders>
            <w:shd w:val="clear" w:color="auto" w:fill="auto"/>
          </w:tcPr>
          <w:p w14:paraId="390140AA" w14:textId="77777777" w:rsidR="00B51D68" w:rsidRPr="00FC5205" w:rsidRDefault="00B51D68" w:rsidP="000B0BEB">
            <w:pPr>
              <w:pStyle w:val="Table"/>
            </w:pPr>
            <w:r w:rsidRPr="00FC5205">
              <w:t>HIT/TS is deadly &amp; frequent</w:t>
            </w:r>
          </w:p>
        </w:tc>
        <w:tc>
          <w:tcPr>
            <w:tcW w:w="1577" w:type="dxa"/>
            <w:tcBorders>
              <w:top w:val="single" w:sz="4" w:space="0" w:color="737477" w:themeColor="background2"/>
              <w:bottom w:val="single" w:sz="4" w:space="0" w:color="737477" w:themeColor="background2"/>
            </w:tcBorders>
            <w:shd w:val="clear" w:color="auto" w:fill="auto"/>
          </w:tcPr>
          <w:p w14:paraId="001A9267" w14:textId="77777777" w:rsidR="00B51D68" w:rsidRPr="00FC5205" w:rsidRDefault="00B51D68" w:rsidP="000B0BEB">
            <w:pPr>
              <w:pStyle w:val="Table"/>
            </w:pPr>
            <w:r w:rsidRPr="00FC5205">
              <w:t>How often?</w:t>
            </w:r>
          </w:p>
          <w:p w14:paraId="166F2853" w14:textId="77777777" w:rsidR="00B51D68" w:rsidRPr="00FC5205" w:rsidRDefault="00B51D68" w:rsidP="000B0BEB">
            <w:pPr>
              <w:pStyle w:val="Table"/>
            </w:pPr>
            <w:r w:rsidRPr="00FC5205">
              <w:t>How deadly?</w:t>
            </w:r>
          </w:p>
        </w:tc>
        <w:tc>
          <w:tcPr>
            <w:tcW w:w="1577" w:type="dxa"/>
            <w:tcBorders>
              <w:top w:val="single" w:sz="4" w:space="0" w:color="737477" w:themeColor="background2"/>
              <w:bottom w:val="single" w:sz="4" w:space="0" w:color="737477" w:themeColor="background2"/>
            </w:tcBorders>
            <w:shd w:val="clear" w:color="auto" w:fill="auto"/>
          </w:tcPr>
          <w:p w14:paraId="416AC6C1" w14:textId="77777777" w:rsidR="00B51D68" w:rsidRPr="00FC5205" w:rsidRDefault="00B51D68" w:rsidP="000B0BEB">
            <w:pPr>
              <w:pStyle w:val="Table"/>
            </w:pPr>
            <w:r w:rsidRPr="00FC5205">
              <w:t>20,000 patients in the U.S. are being treated, which is the tip of the iceberg.</w:t>
            </w:r>
          </w:p>
          <w:p w14:paraId="3857B0B6" w14:textId="77777777" w:rsidR="00B51D68" w:rsidRPr="00FC5205" w:rsidRDefault="00B51D68" w:rsidP="000B0BEB">
            <w:pPr>
              <w:pStyle w:val="Table"/>
            </w:pPr>
            <w:r w:rsidRPr="00FC5205">
              <w:t>Death rate = 20%</w:t>
            </w:r>
          </w:p>
        </w:tc>
        <w:tc>
          <w:tcPr>
            <w:tcW w:w="1577" w:type="dxa"/>
            <w:tcBorders>
              <w:top w:val="single" w:sz="4" w:space="0" w:color="737477" w:themeColor="background2"/>
              <w:bottom w:val="single" w:sz="4" w:space="0" w:color="737477" w:themeColor="background2"/>
            </w:tcBorders>
            <w:shd w:val="clear" w:color="auto" w:fill="auto"/>
          </w:tcPr>
          <w:p w14:paraId="172316ED" w14:textId="77777777" w:rsidR="00B51D68" w:rsidRPr="00FC5205" w:rsidRDefault="00B51D68" w:rsidP="000B0BEB">
            <w:pPr>
              <w:pStyle w:val="Table"/>
              <w:rPr>
                <w:lang w:val="fr-FR"/>
              </w:rPr>
            </w:pPr>
            <w:proofErr w:type="spellStart"/>
            <w:r w:rsidRPr="00FC5205">
              <w:t>Warkenten</w:t>
            </w:r>
            <w:proofErr w:type="spellEnd"/>
            <w:r w:rsidRPr="00FC5205">
              <w:t>, post-marketing data etc.</w:t>
            </w:r>
          </w:p>
        </w:tc>
        <w:tc>
          <w:tcPr>
            <w:tcW w:w="1577" w:type="dxa"/>
            <w:tcBorders>
              <w:top w:val="single" w:sz="4" w:space="0" w:color="737477" w:themeColor="background2"/>
              <w:bottom w:val="single" w:sz="4" w:space="0" w:color="737477" w:themeColor="background2"/>
            </w:tcBorders>
            <w:shd w:val="clear" w:color="auto" w:fill="auto"/>
          </w:tcPr>
          <w:p w14:paraId="38334FA6" w14:textId="77777777" w:rsidR="00B51D68" w:rsidRPr="00FC5205" w:rsidRDefault="00B51D68" w:rsidP="000B0BEB">
            <w:pPr>
              <w:pStyle w:val="Table"/>
            </w:pPr>
            <w:proofErr w:type="spellStart"/>
            <w:r w:rsidRPr="00FC5205">
              <w:t>Warkenten</w:t>
            </w:r>
            <w:proofErr w:type="spellEnd"/>
            <w:r w:rsidRPr="00FC5205">
              <w:t>, post-marketing data etc.</w:t>
            </w:r>
          </w:p>
        </w:tc>
      </w:tr>
      <w:tr w:rsidR="00B51D68" w:rsidRPr="00FC5205" w14:paraId="02EA9245"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03FC163F" w14:textId="77777777" w:rsidR="00B51D68" w:rsidRPr="00FC5205" w:rsidRDefault="00B51D68" w:rsidP="000B0BEB">
            <w:pPr>
              <w:pStyle w:val="Table"/>
              <w:rPr>
                <w:b/>
              </w:rPr>
            </w:pPr>
            <w:r w:rsidRPr="00FC5205">
              <w:rPr>
                <w:b/>
              </w:rPr>
              <w:t>2</w:t>
            </w:r>
          </w:p>
          <w:p w14:paraId="78EE2608"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335F51E" w14:textId="77777777" w:rsidR="00B51D68" w:rsidRPr="00FC5205" w:rsidRDefault="00B51D68" w:rsidP="000B0BEB">
            <w:pPr>
              <w:pStyle w:val="Table"/>
            </w:pPr>
            <w:r w:rsidRPr="00FC5205">
              <w:t>Anti-thrombin is essential to treat HIT/TS</w:t>
            </w:r>
          </w:p>
        </w:tc>
        <w:tc>
          <w:tcPr>
            <w:tcW w:w="1577" w:type="dxa"/>
            <w:tcBorders>
              <w:top w:val="single" w:sz="4" w:space="0" w:color="737477" w:themeColor="background2"/>
              <w:bottom w:val="single" w:sz="4" w:space="0" w:color="737477" w:themeColor="background2"/>
            </w:tcBorders>
            <w:shd w:val="clear" w:color="auto" w:fill="auto"/>
          </w:tcPr>
          <w:p w14:paraId="2809759D" w14:textId="77777777" w:rsidR="00B51D68" w:rsidRPr="00FC5205" w:rsidRDefault="00B51D68" w:rsidP="000B0BEB">
            <w:pPr>
              <w:pStyle w:val="Table"/>
            </w:pPr>
            <w:r w:rsidRPr="00FC5205">
              <w:t>Why?</w:t>
            </w:r>
          </w:p>
        </w:tc>
        <w:tc>
          <w:tcPr>
            <w:tcW w:w="1577" w:type="dxa"/>
            <w:tcBorders>
              <w:top w:val="single" w:sz="4" w:space="0" w:color="737477" w:themeColor="background2"/>
              <w:bottom w:val="single" w:sz="4" w:space="0" w:color="737477" w:themeColor="background2"/>
            </w:tcBorders>
            <w:shd w:val="clear" w:color="auto" w:fill="auto"/>
          </w:tcPr>
          <w:p w14:paraId="0DF1C93A" w14:textId="77777777" w:rsidR="00B51D68" w:rsidRPr="00FC5205" w:rsidRDefault="00B51D68" w:rsidP="000B0BEB">
            <w:pPr>
              <w:pStyle w:val="Table"/>
            </w:pPr>
            <w:proofErr w:type="gramStart"/>
            <w:r w:rsidRPr="00FC5205">
              <w:t>Otherwise</w:t>
            </w:r>
            <w:proofErr w:type="gramEnd"/>
            <w:r w:rsidRPr="00FC5205">
              <w:t xml:space="preserve"> 52% will have thrombosis</w:t>
            </w:r>
          </w:p>
        </w:tc>
        <w:tc>
          <w:tcPr>
            <w:tcW w:w="1577" w:type="dxa"/>
            <w:tcBorders>
              <w:top w:val="single" w:sz="4" w:space="0" w:color="737477" w:themeColor="background2"/>
              <w:bottom w:val="single" w:sz="4" w:space="0" w:color="737477" w:themeColor="background2"/>
            </w:tcBorders>
            <w:shd w:val="clear" w:color="auto" w:fill="auto"/>
          </w:tcPr>
          <w:p w14:paraId="0FC16A99" w14:textId="77777777" w:rsidR="00B51D68" w:rsidRPr="00FC5205" w:rsidRDefault="00B51D68" w:rsidP="000B0BEB">
            <w:pPr>
              <w:pStyle w:val="Table"/>
              <w:rPr>
                <w:lang w:val="fr-FR"/>
              </w:rPr>
            </w:pPr>
            <w:r w:rsidRPr="00FC5205">
              <w:t>Same as above.</w:t>
            </w:r>
          </w:p>
        </w:tc>
        <w:tc>
          <w:tcPr>
            <w:tcW w:w="1577" w:type="dxa"/>
            <w:tcBorders>
              <w:top w:val="single" w:sz="4" w:space="0" w:color="737477" w:themeColor="background2"/>
              <w:bottom w:val="single" w:sz="4" w:space="0" w:color="737477" w:themeColor="background2"/>
            </w:tcBorders>
            <w:shd w:val="clear" w:color="auto" w:fill="auto"/>
          </w:tcPr>
          <w:p w14:paraId="0A232FB9" w14:textId="77777777" w:rsidR="00B51D68" w:rsidRPr="00FC5205" w:rsidRDefault="00B51D68" w:rsidP="000B0BEB">
            <w:pPr>
              <w:pStyle w:val="Table"/>
            </w:pPr>
            <w:r w:rsidRPr="00FC5205">
              <w:t>Same as above.</w:t>
            </w:r>
          </w:p>
        </w:tc>
      </w:tr>
      <w:tr w:rsidR="00B51D68" w:rsidRPr="00FC5205" w14:paraId="11455C0F"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7BFA0E2B" w14:textId="77777777" w:rsidR="00B51D68" w:rsidRPr="00FC5205" w:rsidRDefault="00B51D68" w:rsidP="000B0BEB">
            <w:pPr>
              <w:pStyle w:val="Table"/>
              <w:rPr>
                <w:b/>
              </w:rPr>
            </w:pPr>
            <w:r w:rsidRPr="00FC5205">
              <w:rPr>
                <w:b/>
              </w:rPr>
              <w:t>3</w:t>
            </w:r>
          </w:p>
          <w:p w14:paraId="42FE952A"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3BAD3B4F" w14:textId="77777777" w:rsidR="00B51D68" w:rsidRPr="00FC5205" w:rsidRDefault="00B51D68" w:rsidP="000B0BEB">
            <w:pPr>
              <w:pStyle w:val="Table"/>
            </w:pPr>
            <w:r w:rsidRPr="00FC5205">
              <w:t>Current therapeutic options are sub-optimal</w:t>
            </w:r>
          </w:p>
        </w:tc>
        <w:tc>
          <w:tcPr>
            <w:tcW w:w="1577" w:type="dxa"/>
            <w:tcBorders>
              <w:top w:val="single" w:sz="4" w:space="0" w:color="737477" w:themeColor="background2"/>
              <w:bottom w:val="single" w:sz="4" w:space="0" w:color="737477" w:themeColor="background2"/>
            </w:tcBorders>
            <w:shd w:val="clear" w:color="auto" w:fill="auto"/>
          </w:tcPr>
          <w:p w14:paraId="7FC91160" w14:textId="77777777" w:rsidR="00B51D68" w:rsidRPr="00FC5205" w:rsidRDefault="00B51D68" w:rsidP="000B0BEB">
            <w:pPr>
              <w:pStyle w:val="Table"/>
            </w:pPr>
            <w:r w:rsidRPr="00FC5205">
              <w:t>But they are FDA approved.</w:t>
            </w:r>
          </w:p>
        </w:tc>
        <w:tc>
          <w:tcPr>
            <w:tcW w:w="1577" w:type="dxa"/>
            <w:tcBorders>
              <w:top w:val="single" w:sz="4" w:space="0" w:color="737477" w:themeColor="background2"/>
              <w:bottom w:val="single" w:sz="4" w:space="0" w:color="737477" w:themeColor="background2"/>
            </w:tcBorders>
            <w:shd w:val="clear" w:color="auto" w:fill="auto"/>
          </w:tcPr>
          <w:p w14:paraId="5FAC7B3F" w14:textId="77777777" w:rsidR="00B51D68" w:rsidRPr="00FC5205" w:rsidRDefault="00B51D68" w:rsidP="000B0BEB">
            <w:pPr>
              <w:pStyle w:val="Table"/>
            </w:pPr>
            <w:proofErr w:type="spellStart"/>
            <w:r w:rsidRPr="00FC5205">
              <w:t>Refludan</w:t>
            </w:r>
            <w:proofErr w:type="spellEnd"/>
            <w:r w:rsidRPr="00FC5205">
              <w:t xml:space="preserve"> (R) = high bleeding, antibodies, renal issues</w:t>
            </w:r>
          </w:p>
          <w:p w14:paraId="770104F6" w14:textId="77777777" w:rsidR="00B51D68" w:rsidRPr="00FC5205" w:rsidRDefault="00B51D68" w:rsidP="000B0BEB">
            <w:pPr>
              <w:pStyle w:val="Table"/>
            </w:pPr>
            <w:proofErr w:type="spellStart"/>
            <w:r w:rsidRPr="00FC5205">
              <w:t>Argatron</w:t>
            </w:r>
            <w:proofErr w:type="spellEnd"/>
            <w:r w:rsidRPr="00FC5205">
              <w:t xml:space="preserve"> (A) = Lack of effect, hepatic issues &amp; INR</w:t>
            </w:r>
          </w:p>
        </w:tc>
        <w:tc>
          <w:tcPr>
            <w:tcW w:w="1577" w:type="dxa"/>
            <w:tcBorders>
              <w:top w:val="single" w:sz="4" w:space="0" w:color="737477" w:themeColor="background2"/>
              <w:bottom w:val="single" w:sz="4" w:space="0" w:color="737477" w:themeColor="background2"/>
            </w:tcBorders>
            <w:shd w:val="clear" w:color="auto" w:fill="auto"/>
          </w:tcPr>
          <w:p w14:paraId="7D2852D7" w14:textId="77777777" w:rsidR="00B51D68" w:rsidRPr="00FC5205" w:rsidRDefault="00B51D68" w:rsidP="000B0BEB">
            <w:pPr>
              <w:pStyle w:val="Table"/>
            </w:pPr>
            <w:r w:rsidRPr="00FC5205">
              <w:t>PI’s &amp; publications</w:t>
            </w:r>
          </w:p>
          <w:p w14:paraId="0EFEFD84" w14:textId="77777777" w:rsidR="00B51D68" w:rsidRPr="00FC5205" w:rsidRDefault="00B51D68" w:rsidP="000B0BEB">
            <w:pPr>
              <w:pStyle w:val="Table"/>
              <w:rPr>
                <w:lang w:val="fr-FR"/>
              </w:rPr>
            </w:pPr>
            <w:r w:rsidRPr="00FC5205">
              <w:t xml:space="preserve">Note: find citations in the literature; see </w:t>
            </w:r>
            <w:r w:rsidRPr="00FC5205">
              <w:rPr>
                <w:i/>
                <w:iCs/>
              </w:rPr>
              <w:t>Contemporary Cardiology</w:t>
            </w:r>
            <w:r w:rsidRPr="00FC5205">
              <w:t xml:space="preserve"> article.</w:t>
            </w:r>
          </w:p>
        </w:tc>
        <w:tc>
          <w:tcPr>
            <w:tcW w:w="1577" w:type="dxa"/>
            <w:tcBorders>
              <w:top w:val="single" w:sz="4" w:space="0" w:color="737477" w:themeColor="background2"/>
              <w:bottom w:val="single" w:sz="4" w:space="0" w:color="737477" w:themeColor="background2"/>
            </w:tcBorders>
            <w:shd w:val="clear" w:color="auto" w:fill="auto"/>
          </w:tcPr>
          <w:p w14:paraId="67506AB9" w14:textId="77777777" w:rsidR="00B51D68" w:rsidRPr="00FC5205" w:rsidRDefault="00B51D68" w:rsidP="000B0BEB">
            <w:pPr>
              <w:pStyle w:val="Table"/>
            </w:pPr>
            <w:r w:rsidRPr="00FC5205">
              <w:t>PI’s &amp; publications</w:t>
            </w:r>
          </w:p>
          <w:p w14:paraId="131B16C6" w14:textId="77777777" w:rsidR="00B51D68" w:rsidRPr="00FC5205" w:rsidRDefault="00B51D68" w:rsidP="000B0BEB">
            <w:pPr>
              <w:pStyle w:val="Table"/>
            </w:pPr>
            <w:r w:rsidRPr="00FC5205">
              <w:t xml:space="preserve">Note: find citations in the literature; see </w:t>
            </w:r>
            <w:r w:rsidRPr="00FC5205">
              <w:rPr>
                <w:i/>
                <w:iCs/>
              </w:rPr>
              <w:t>Contemporary Cardiology</w:t>
            </w:r>
            <w:r w:rsidRPr="00FC5205">
              <w:t xml:space="preserve"> article.</w:t>
            </w:r>
          </w:p>
        </w:tc>
      </w:tr>
      <w:tr w:rsidR="00B51D68" w:rsidRPr="00FC5205" w14:paraId="0C90BD2F" w14:textId="77777777" w:rsidTr="00CC6965">
        <w:trPr>
          <w:cantSplit/>
        </w:trPr>
        <w:tc>
          <w:tcPr>
            <w:tcW w:w="464" w:type="dxa"/>
            <w:tcBorders>
              <w:top w:val="single" w:sz="4" w:space="0" w:color="737477" w:themeColor="background2"/>
            </w:tcBorders>
            <w:shd w:val="clear" w:color="auto" w:fill="auto"/>
          </w:tcPr>
          <w:p w14:paraId="2CE972C8" w14:textId="77777777" w:rsidR="00B51D68" w:rsidRPr="00FC5205" w:rsidRDefault="00B51D68" w:rsidP="000B0BEB">
            <w:pPr>
              <w:pStyle w:val="Table"/>
              <w:rPr>
                <w:b/>
              </w:rPr>
            </w:pPr>
            <w:r w:rsidRPr="00FC5205">
              <w:rPr>
                <w:b/>
              </w:rPr>
              <w:t>4</w:t>
            </w:r>
          </w:p>
          <w:p w14:paraId="12E53980" w14:textId="77777777" w:rsidR="00B51D68" w:rsidRPr="00FC5205" w:rsidRDefault="00B51D68" w:rsidP="000B0BEB">
            <w:pPr>
              <w:pStyle w:val="Table"/>
            </w:pPr>
          </w:p>
        </w:tc>
        <w:tc>
          <w:tcPr>
            <w:tcW w:w="1577" w:type="dxa"/>
            <w:tcBorders>
              <w:top w:val="single" w:sz="4" w:space="0" w:color="737477" w:themeColor="background2"/>
            </w:tcBorders>
            <w:shd w:val="clear" w:color="auto" w:fill="auto"/>
          </w:tcPr>
          <w:p w14:paraId="7EDBAAFA" w14:textId="77777777" w:rsidR="00B51D68" w:rsidRPr="00FC5205" w:rsidRDefault="00B51D68" w:rsidP="000B0BEB">
            <w:pPr>
              <w:pStyle w:val="Table"/>
            </w:pPr>
            <w:proofErr w:type="spellStart"/>
            <w:r w:rsidRPr="00FC5205">
              <w:t>Angiomax</w:t>
            </w:r>
            <w:proofErr w:type="spellEnd"/>
            <w:r w:rsidRPr="00FC5205">
              <w:t xml:space="preserve"> is better</w:t>
            </w:r>
          </w:p>
        </w:tc>
        <w:tc>
          <w:tcPr>
            <w:tcW w:w="1577" w:type="dxa"/>
            <w:tcBorders>
              <w:top w:val="single" w:sz="4" w:space="0" w:color="737477" w:themeColor="background2"/>
            </w:tcBorders>
            <w:shd w:val="clear" w:color="auto" w:fill="auto"/>
          </w:tcPr>
          <w:p w14:paraId="4C3B43F6" w14:textId="5856B941" w:rsidR="00B51D68" w:rsidRPr="00FC5205" w:rsidRDefault="00B51D68" w:rsidP="000B0BEB">
            <w:pPr>
              <w:pStyle w:val="Table"/>
            </w:pPr>
            <w:r w:rsidRPr="00FC5205">
              <w:t>In what way?</w:t>
            </w:r>
            <w:r w:rsidR="00FA5C3F">
              <w:t xml:space="preserve"> </w:t>
            </w:r>
            <w:r w:rsidRPr="00FC5205">
              <w:t>Prove it.</w:t>
            </w:r>
          </w:p>
        </w:tc>
        <w:tc>
          <w:tcPr>
            <w:tcW w:w="1577" w:type="dxa"/>
            <w:tcBorders>
              <w:top w:val="single" w:sz="4" w:space="0" w:color="737477" w:themeColor="background2"/>
            </w:tcBorders>
            <w:shd w:val="clear" w:color="auto" w:fill="auto"/>
          </w:tcPr>
          <w:p w14:paraId="18AB1A0C" w14:textId="77777777" w:rsidR="00B51D68" w:rsidRPr="00FC5205" w:rsidRDefault="00B51D68" w:rsidP="000B0BEB">
            <w:pPr>
              <w:pStyle w:val="Table"/>
            </w:pPr>
            <w:r w:rsidRPr="00FC5205">
              <w:t>Comparative studies are needed:</w:t>
            </w:r>
          </w:p>
          <w:p w14:paraId="7713047D" w14:textId="77777777" w:rsidR="00B51D68" w:rsidRPr="00FC5205" w:rsidRDefault="00B51D68" w:rsidP="000B0BEB">
            <w:pPr>
              <w:pStyle w:val="Table"/>
            </w:pPr>
            <w:r w:rsidRPr="00FC5205">
              <w:t xml:space="preserve">R—less bleeding, no </w:t>
            </w:r>
            <w:proofErr w:type="spellStart"/>
            <w:r w:rsidRPr="00FC5205">
              <w:t>renal</w:t>
            </w:r>
            <w:proofErr w:type="spellEnd"/>
            <w:r w:rsidRPr="00FC5205">
              <w:t xml:space="preserve"> issues etc.</w:t>
            </w:r>
          </w:p>
          <w:p w14:paraId="2FA03037" w14:textId="77777777" w:rsidR="00B51D68" w:rsidRPr="00FC5205" w:rsidRDefault="00B51D68" w:rsidP="000B0BEB">
            <w:pPr>
              <w:pStyle w:val="Table"/>
            </w:pPr>
            <w:r w:rsidRPr="00FC5205">
              <w:t>A—better than hep. &amp; no hepatic issues.</w:t>
            </w:r>
          </w:p>
        </w:tc>
        <w:tc>
          <w:tcPr>
            <w:tcW w:w="1577" w:type="dxa"/>
            <w:tcBorders>
              <w:top w:val="single" w:sz="4" w:space="0" w:color="737477" w:themeColor="background2"/>
            </w:tcBorders>
            <w:shd w:val="clear" w:color="auto" w:fill="auto"/>
          </w:tcPr>
          <w:p w14:paraId="2F666AC0" w14:textId="77777777" w:rsidR="00B51D68" w:rsidRPr="00FC5205" w:rsidRDefault="00B51D68" w:rsidP="000B0BEB">
            <w:pPr>
              <w:pStyle w:val="Table"/>
              <w:rPr>
                <w:lang w:val="fr-FR"/>
              </w:rPr>
            </w:pPr>
            <w:proofErr w:type="spellStart"/>
            <w:r w:rsidRPr="00FC5205">
              <w:t>Gosslin</w:t>
            </w:r>
            <w:proofErr w:type="spellEnd"/>
            <w:r w:rsidRPr="00FC5205">
              <w:t xml:space="preserve"> publications</w:t>
            </w:r>
          </w:p>
        </w:tc>
        <w:tc>
          <w:tcPr>
            <w:tcW w:w="1577" w:type="dxa"/>
            <w:tcBorders>
              <w:top w:val="single" w:sz="4" w:space="0" w:color="737477" w:themeColor="background2"/>
            </w:tcBorders>
            <w:shd w:val="clear" w:color="auto" w:fill="auto"/>
          </w:tcPr>
          <w:p w14:paraId="071A0725" w14:textId="77777777" w:rsidR="00B51D68" w:rsidRPr="00FC5205" w:rsidRDefault="00B51D68" w:rsidP="000B0BEB">
            <w:pPr>
              <w:pStyle w:val="Table"/>
            </w:pPr>
            <w:proofErr w:type="spellStart"/>
            <w:r w:rsidRPr="00FC5205">
              <w:t>Gosslin</w:t>
            </w:r>
            <w:proofErr w:type="spellEnd"/>
            <w:r w:rsidRPr="00FC5205">
              <w:t xml:space="preserve"> publications</w:t>
            </w:r>
          </w:p>
        </w:tc>
      </w:tr>
    </w:tbl>
    <w:p w14:paraId="27B66408" w14:textId="77777777" w:rsidR="00B51D68" w:rsidRDefault="00B51D68" w:rsidP="00B51D68">
      <w:pPr>
        <w:pStyle w:val="Heading3"/>
      </w:pPr>
      <w:r>
        <w:br w:type="page"/>
      </w:r>
    </w:p>
    <w:p w14:paraId="1B2843FA" w14:textId="77777777" w:rsidR="00B51D68" w:rsidRDefault="00B51D68" w:rsidP="00B51D68">
      <w:pPr>
        <w:rPr>
          <w:b/>
          <w:bCs/>
        </w:rPr>
      </w:pPr>
      <w:r>
        <w:rPr>
          <w:b/>
          <w:bCs/>
          <w:noProof/>
        </w:rPr>
        <w:lastRenderedPageBreak/>
        <w:drawing>
          <wp:anchor distT="0" distB="0" distL="114300" distR="114300" simplePos="0" relativeHeight="251702272" behindDoc="0" locked="0" layoutInCell="1" allowOverlap="1" wp14:anchorId="6B73BCAD" wp14:editId="521A20EC">
            <wp:simplePos x="0" y="0"/>
            <wp:positionH relativeFrom="column">
              <wp:posOffset>1270</wp:posOffset>
            </wp:positionH>
            <wp:positionV relativeFrom="paragraph">
              <wp:posOffset>723900</wp:posOffset>
            </wp:positionV>
            <wp:extent cx="1270000" cy="723900"/>
            <wp:effectExtent l="0" t="0" r="0" b="0"/>
            <wp:wrapTopAndBottom/>
            <wp:docPr id="3" name="Picture 3" descr="A picture containing tex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a:hlinkClick r:id="rId12"/>
                    </pic:cNvPr>
                    <pic:cNvPicPr/>
                  </pic:nvPicPr>
                  <pic:blipFill>
                    <a:blip r:embed="rId13">
                      <a:extLst>
                        <a:ext uri="{28A0092B-C50C-407E-A947-70E740481C1C}">
                          <a14:useLocalDpi xmlns:a14="http://schemas.microsoft.com/office/drawing/2010/main" val="0"/>
                        </a:ext>
                      </a:extLst>
                    </a:blip>
                    <a:stretch>
                      <a:fillRect/>
                    </a:stretch>
                  </pic:blipFill>
                  <pic:spPr>
                    <a:xfrm>
                      <a:off x="0" y="0"/>
                      <a:ext cx="1270000" cy="723900"/>
                    </a:xfrm>
                    <a:prstGeom prst="rect">
                      <a:avLst/>
                    </a:prstGeom>
                  </pic:spPr>
                </pic:pic>
              </a:graphicData>
            </a:graphic>
            <wp14:sizeRelH relativeFrom="page">
              <wp14:pctWidth>0</wp14:pctWidth>
            </wp14:sizeRelH>
            <wp14:sizeRelV relativeFrom="page">
              <wp14:pctHeight>0</wp14:pctHeight>
            </wp14:sizeRelV>
          </wp:anchor>
        </w:drawing>
      </w:r>
      <w:r w:rsidRPr="002768FD">
        <w:rPr>
          <w:b/>
          <w:bCs/>
        </w:rPr>
        <w:t xml:space="preserve">Appendix D: Creating a Specialized MIRS Document Template </w:t>
      </w:r>
      <w:r w:rsidRPr="002768FD">
        <w:rPr>
          <w:b/>
          <w:bCs/>
        </w:rPr>
        <w:br/>
        <w:t>(such as for a Clinical Study Report (CSR)):</w:t>
      </w:r>
    </w:p>
    <w:p w14:paraId="72C482B8" w14:textId="77777777" w:rsidR="00B51D68" w:rsidRPr="002768FD" w:rsidRDefault="00B51D68" w:rsidP="00B51D68">
      <w:pPr>
        <w:rPr>
          <w:b/>
          <w:bCs/>
        </w:rPr>
      </w:pPr>
    </w:p>
    <w:tbl>
      <w:tblPr>
        <w:tblW w:w="0" w:type="auto"/>
        <w:tblLayout w:type="fixed"/>
        <w:tblCellMar>
          <w:top w:w="72" w:type="dxa"/>
          <w:left w:w="0" w:type="dxa"/>
          <w:bottom w:w="144" w:type="dxa"/>
        </w:tblCellMar>
        <w:tblLook w:val="0000" w:firstRow="0" w:lastRow="0" w:firstColumn="0" w:lastColumn="0" w:noHBand="0" w:noVBand="0"/>
      </w:tblPr>
      <w:tblGrid>
        <w:gridCol w:w="464"/>
        <w:gridCol w:w="1577"/>
        <w:gridCol w:w="1577"/>
        <w:gridCol w:w="1577"/>
        <w:gridCol w:w="1577"/>
        <w:gridCol w:w="1577"/>
      </w:tblGrid>
      <w:tr w:rsidR="00B51D68" w:rsidRPr="00FC5205" w14:paraId="0FF8D03A" w14:textId="77777777" w:rsidTr="00CC6965">
        <w:trPr>
          <w:cantSplit/>
          <w:tblHeader/>
        </w:trPr>
        <w:tc>
          <w:tcPr>
            <w:tcW w:w="464" w:type="dxa"/>
            <w:tcBorders>
              <w:bottom w:val="single" w:sz="18" w:space="0" w:color="002017" w:themeColor="text1"/>
            </w:tcBorders>
            <w:shd w:val="clear" w:color="auto" w:fill="auto"/>
            <w:vAlign w:val="bottom"/>
          </w:tcPr>
          <w:p w14:paraId="77D7AFD2" w14:textId="77777777" w:rsidR="00B51D68" w:rsidRPr="000B0BEB" w:rsidRDefault="00B51D68" w:rsidP="000B0BEB">
            <w:pPr>
              <w:pStyle w:val="Table"/>
              <w:rPr>
                <w:b/>
                <w:bCs/>
                <w:color w:val="003B2A" w:themeColor="accent1"/>
              </w:rPr>
            </w:pPr>
          </w:p>
          <w:p w14:paraId="2881098C" w14:textId="77777777" w:rsidR="00B51D68" w:rsidRPr="000B0BEB" w:rsidRDefault="00B51D68" w:rsidP="000B0BEB">
            <w:pPr>
              <w:pStyle w:val="Table"/>
              <w:rPr>
                <w:b/>
                <w:bCs/>
                <w:color w:val="003B2A" w:themeColor="accent1"/>
              </w:rPr>
            </w:pPr>
            <w:r w:rsidRPr="000B0BEB">
              <w:rPr>
                <w:b/>
                <w:bCs/>
                <w:color w:val="003B2A" w:themeColor="accent1"/>
              </w:rPr>
              <w:t>Ref No.</w:t>
            </w:r>
          </w:p>
        </w:tc>
        <w:tc>
          <w:tcPr>
            <w:tcW w:w="1577" w:type="dxa"/>
            <w:tcBorders>
              <w:bottom w:val="single" w:sz="18" w:space="0" w:color="002017" w:themeColor="text1"/>
            </w:tcBorders>
            <w:shd w:val="clear" w:color="auto" w:fill="auto"/>
            <w:vAlign w:val="bottom"/>
          </w:tcPr>
          <w:p w14:paraId="7957F5E1" w14:textId="77777777" w:rsidR="00B51D68" w:rsidRPr="000B0BEB" w:rsidRDefault="00B51D68" w:rsidP="000B0BEB">
            <w:pPr>
              <w:pStyle w:val="Table"/>
              <w:rPr>
                <w:b/>
                <w:bCs/>
                <w:color w:val="003B2A" w:themeColor="accent1"/>
              </w:rPr>
            </w:pPr>
          </w:p>
          <w:p w14:paraId="3E80B784" w14:textId="77777777" w:rsidR="00B51D68" w:rsidRPr="000B0BEB" w:rsidRDefault="00B51D68" w:rsidP="000B0BEB">
            <w:pPr>
              <w:pStyle w:val="Table"/>
              <w:rPr>
                <w:b/>
                <w:bCs/>
                <w:color w:val="003B2A" w:themeColor="accent1"/>
              </w:rPr>
            </w:pPr>
            <w:r w:rsidRPr="000B0BEB">
              <w:rPr>
                <w:b/>
                <w:bCs/>
                <w:color w:val="003B2A" w:themeColor="accent1"/>
              </w:rPr>
              <w:t>Message</w:t>
            </w:r>
          </w:p>
        </w:tc>
        <w:tc>
          <w:tcPr>
            <w:tcW w:w="1577" w:type="dxa"/>
            <w:tcBorders>
              <w:bottom w:val="single" w:sz="18" w:space="0" w:color="002017" w:themeColor="text1"/>
            </w:tcBorders>
            <w:shd w:val="clear" w:color="auto" w:fill="auto"/>
            <w:vAlign w:val="bottom"/>
          </w:tcPr>
          <w:p w14:paraId="6B0D29AD" w14:textId="77777777" w:rsidR="00B51D68" w:rsidRPr="000B0BEB" w:rsidRDefault="00B51D68" w:rsidP="000B0BEB">
            <w:pPr>
              <w:pStyle w:val="Table"/>
              <w:rPr>
                <w:b/>
                <w:bCs/>
                <w:color w:val="003B2A" w:themeColor="accent1"/>
              </w:rPr>
            </w:pPr>
          </w:p>
          <w:p w14:paraId="7304D32C" w14:textId="77777777" w:rsidR="00B51D68" w:rsidRPr="000B0BEB" w:rsidRDefault="00B51D68" w:rsidP="000B0BEB">
            <w:pPr>
              <w:pStyle w:val="Table"/>
              <w:rPr>
                <w:b/>
                <w:bCs/>
                <w:color w:val="003B2A" w:themeColor="accent1"/>
              </w:rPr>
            </w:pPr>
            <w:r w:rsidRPr="000B0BEB">
              <w:rPr>
                <w:b/>
                <w:bCs/>
                <w:color w:val="003B2A" w:themeColor="accent1"/>
              </w:rPr>
              <w:t>Issue</w:t>
            </w:r>
          </w:p>
        </w:tc>
        <w:tc>
          <w:tcPr>
            <w:tcW w:w="1577" w:type="dxa"/>
            <w:tcBorders>
              <w:bottom w:val="single" w:sz="18" w:space="0" w:color="002017" w:themeColor="text1"/>
            </w:tcBorders>
            <w:shd w:val="clear" w:color="auto" w:fill="auto"/>
            <w:vAlign w:val="bottom"/>
          </w:tcPr>
          <w:p w14:paraId="1B262C75" w14:textId="77777777" w:rsidR="00B51D68" w:rsidRPr="000B0BEB" w:rsidRDefault="00B51D68" w:rsidP="000B0BEB">
            <w:pPr>
              <w:pStyle w:val="Table"/>
              <w:rPr>
                <w:b/>
                <w:bCs/>
                <w:color w:val="003B2A" w:themeColor="accent1"/>
              </w:rPr>
            </w:pPr>
          </w:p>
          <w:p w14:paraId="22844685" w14:textId="77777777" w:rsidR="00B51D68" w:rsidRPr="000B0BEB" w:rsidRDefault="00B51D68" w:rsidP="000B0BEB">
            <w:pPr>
              <w:pStyle w:val="Table"/>
              <w:rPr>
                <w:b/>
                <w:bCs/>
                <w:color w:val="003B2A" w:themeColor="accent1"/>
              </w:rPr>
            </w:pPr>
            <w:r w:rsidRPr="000B0BEB">
              <w:rPr>
                <w:b/>
                <w:bCs/>
                <w:color w:val="003B2A" w:themeColor="accent1"/>
              </w:rPr>
              <w:t>Rationale/</w:t>
            </w:r>
            <w:r w:rsidRPr="000B0BEB">
              <w:rPr>
                <w:b/>
                <w:bCs/>
                <w:color w:val="003B2A" w:themeColor="accent1"/>
              </w:rPr>
              <w:br/>
              <w:t>Response</w:t>
            </w:r>
          </w:p>
        </w:tc>
        <w:tc>
          <w:tcPr>
            <w:tcW w:w="1577" w:type="dxa"/>
            <w:tcBorders>
              <w:bottom w:val="single" w:sz="18" w:space="0" w:color="002017" w:themeColor="text1"/>
            </w:tcBorders>
            <w:shd w:val="clear" w:color="auto" w:fill="auto"/>
            <w:vAlign w:val="bottom"/>
          </w:tcPr>
          <w:p w14:paraId="479210C4" w14:textId="77777777" w:rsidR="00B51D68" w:rsidRPr="000B0BEB" w:rsidRDefault="00B51D68" w:rsidP="000B0BEB">
            <w:pPr>
              <w:pStyle w:val="Table"/>
              <w:rPr>
                <w:b/>
                <w:bCs/>
                <w:color w:val="003B2A" w:themeColor="accent1"/>
              </w:rPr>
            </w:pPr>
          </w:p>
          <w:p w14:paraId="499A0EBD" w14:textId="77777777" w:rsidR="00B51D68" w:rsidRPr="000B0BEB" w:rsidRDefault="00B51D68" w:rsidP="000B0BEB">
            <w:pPr>
              <w:pStyle w:val="Table"/>
              <w:rPr>
                <w:b/>
                <w:bCs/>
                <w:color w:val="003B2A" w:themeColor="accent1"/>
              </w:rPr>
            </w:pPr>
            <w:r w:rsidRPr="000B0BEB">
              <w:rPr>
                <w:b/>
                <w:bCs/>
                <w:color w:val="003B2A" w:themeColor="accent1"/>
              </w:rPr>
              <w:t>Support</w:t>
            </w:r>
          </w:p>
        </w:tc>
        <w:tc>
          <w:tcPr>
            <w:tcW w:w="1577" w:type="dxa"/>
            <w:tcBorders>
              <w:bottom w:val="single" w:sz="18" w:space="0" w:color="002017" w:themeColor="text1"/>
            </w:tcBorders>
            <w:shd w:val="clear" w:color="auto" w:fill="auto"/>
            <w:vAlign w:val="bottom"/>
          </w:tcPr>
          <w:p w14:paraId="363432D7" w14:textId="77777777" w:rsidR="00B51D68" w:rsidRPr="000B0BEB" w:rsidRDefault="00B51D68" w:rsidP="000B0BEB">
            <w:pPr>
              <w:pStyle w:val="Table"/>
              <w:rPr>
                <w:b/>
                <w:bCs/>
                <w:color w:val="003B2A" w:themeColor="accent1"/>
              </w:rPr>
            </w:pPr>
          </w:p>
          <w:p w14:paraId="0B8F3534" w14:textId="77777777" w:rsidR="00B51D68" w:rsidRPr="000B0BEB" w:rsidRDefault="00B51D68" w:rsidP="000B0BEB">
            <w:pPr>
              <w:pStyle w:val="Table"/>
              <w:rPr>
                <w:b/>
                <w:bCs/>
                <w:color w:val="003B2A" w:themeColor="accent1"/>
              </w:rPr>
            </w:pPr>
            <w:r w:rsidRPr="000B0BEB">
              <w:rPr>
                <w:b/>
                <w:bCs/>
                <w:color w:val="003B2A" w:themeColor="accent1"/>
              </w:rPr>
              <w:t>Comments/ Action Items</w:t>
            </w:r>
          </w:p>
        </w:tc>
      </w:tr>
      <w:tr w:rsidR="00B51D68" w:rsidRPr="00FC5205" w14:paraId="0E704515" w14:textId="77777777" w:rsidTr="00CC6965">
        <w:trPr>
          <w:cantSplit/>
        </w:trPr>
        <w:tc>
          <w:tcPr>
            <w:tcW w:w="8349" w:type="dxa"/>
            <w:gridSpan w:val="6"/>
            <w:tcBorders>
              <w:top w:val="single" w:sz="18" w:space="0" w:color="002017" w:themeColor="text1"/>
              <w:bottom w:val="single" w:sz="4" w:space="0" w:color="737477" w:themeColor="background2"/>
            </w:tcBorders>
            <w:shd w:val="clear" w:color="auto" w:fill="auto"/>
          </w:tcPr>
          <w:p w14:paraId="57590DB9" w14:textId="77777777" w:rsidR="00B51D68" w:rsidRPr="000B0BEB" w:rsidRDefault="00B51D68" w:rsidP="000B0BEB">
            <w:pPr>
              <w:pStyle w:val="Table"/>
              <w:rPr>
                <w:b/>
                <w:bCs/>
              </w:rPr>
            </w:pPr>
            <w:r w:rsidRPr="000B0BEB">
              <w:rPr>
                <w:b/>
                <w:bCs/>
              </w:rPr>
              <w:t>1-6. Front Matter</w:t>
            </w:r>
          </w:p>
        </w:tc>
      </w:tr>
      <w:tr w:rsidR="00B51D68" w:rsidRPr="00FC5205" w14:paraId="61389CBE"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0416E610"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7D84A676"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4F2F4FA"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57ACFB40"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222FBDB0" w14:textId="77777777" w:rsidR="00B51D68" w:rsidRPr="00FC5205" w:rsidRDefault="00B51D68" w:rsidP="000B0BEB">
            <w:pPr>
              <w:pStyle w:val="Table"/>
              <w:rPr>
                <w:lang w:val="fr-FR"/>
              </w:rPr>
            </w:pPr>
          </w:p>
        </w:tc>
        <w:tc>
          <w:tcPr>
            <w:tcW w:w="1577" w:type="dxa"/>
            <w:tcBorders>
              <w:top w:val="single" w:sz="4" w:space="0" w:color="737477" w:themeColor="background2"/>
              <w:bottom w:val="single" w:sz="4" w:space="0" w:color="737477" w:themeColor="background2"/>
            </w:tcBorders>
            <w:shd w:val="clear" w:color="auto" w:fill="auto"/>
          </w:tcPr>
          <w:p w14:paraId="1C8CD0F2" w14:textId="77777777" w:rsidR="00B51D68" w:rsidRPr="00FC5205" w:rsidRDefault="00B51D68" w:rsidP="000B0BEB">
            <w:pPr>
              <w:pStyle w:val="Table"/>
            </w:pPr>
          </w:p>
        </w:tc>
      </w:tr>
      <w:tr w:rsidR="00B51D68" w:rsidRPr="00FC5205" w14:paraId="0BCEA7B2"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53E21424"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232B913B"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596F4A57"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D83D781"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5EF38EB" w14:textId="77777777" w:rsidR="00B51D68" w:rsidRPr="00FC5205" w:rsidRDefault="00B51D68" w:rsidP="000B0BEB">
            <w:pPr>
              <w:pStyle w:val="Table"/>
              <w:rPr>
                <w:lang w:val="fr-FR"/>
              </w:rPr>
            </w:pPr>
          </w:p>
        </w:tc>
        <w:tc>
          <w:tcPr>
            <w:tcW w:w="1577" w:type="dxa"/>
            <w:tcBorders>
              <w:top w:val="single" w:sz="4" w:space="0" w:color="737477" w:themeColor="background2"/>
              <w:bottom w:val="single" w:sz="4" w:space="0" w:color="737477" w:themeColor="background2"/>
            </w:tcBorders>
            <w:shd w:val="clear" w:color="auto" w:fill="auto"/>
          </w:tcPr>
          <w:p w14:paraId="25676D09" w14:textId="77777777" w:rsidR="00B51D68" w:rsidRPr="00FC5205" w:rsidRDefault="00B51D68" w:rsidP="000B0BEB">
            <w:pPr>
              <w:pStyle w:val="Table"/>
            </w:pPr>
          </w:p>
        </w:tc>
      </w:tr>
      <w:tr w:rsidR="00B51D68" w:rsidRPr="00FC5205" w14:paraId="431A73FF" w14:textId="77777777" w:rsidTr="00CC6965">
        <w:trPr>
          <w:cantSplit/>
        </w:trPr>
        <w:tc>
          <w:tcPr>
            <w:tcW w:w="8349" w:type="dxa"/>
            <w:gridSpan w:val="6"/>
            <w:tcBorders>
              <w:top w:val="single" w:sz="4" w:space="0" w:color="737477" w:themeColor="background2"/>
              <w:bottom w:val="single" w:sz="4" w:space="0" w:color="737477" w:themeColor="background2"/>
            </w:tcBorders>
            <w:shd w:val="clear" w:color="auto" w:fill="auto"/>
          </w:tcPr>
          <w:p w14:paraId="12041EB3" w14:textId="77777777" w:rsidR="00B51D68" w:rsidRPr="000B0BEB" w:rsidRDefault="00B51D68" w:rsidP="000B0BEB">
            <w:pPr>
              <w:pStyle w:val="Table"/>
              <w:rPr>
                <w:b/>
                <w:bCs/>
              </w:rPr>
            </w:pPr>
            <w:r w:rsidRPr="000B0BEB">
              <w:rPr>
                <w:b/>
                <w:bCs/>
              </w:rPr>
              <w:t>7. Introduction</w:t>
            </w:r>
          </w:p>
        </w:tc>
      </w:tr>
      <w:tr w:rsidR="00B51D68" w:rsidRPr="00FC5205" w14:paraId="3E366F4C"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68E0D59A"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46F583A"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0E987666"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0A02EBEB"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2D214713"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70B08049" w14:textId="77777777" w:rsidR="00B51D68" w:rsidRPr="00FC5205" w:rsidRDefault="00B51D68" w:rsidP="000B0BEB">
            <w:pPr>
              <w:pStyle w:val="Table"/>
            </w:pPr>
          </w:p>
        </w:tc>
      </w:tr>
      <w:tr w:rsidR="00B51D68" w:rsidRPr="00FC5205" w14:paraId="2C86AE0B"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49589D56"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798C734"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B1F035C"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FD0C8B9"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27B1350E"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544D1760" w14:textId="77777777" w:rsidR="00B51D68" w:rsidRPr="00FC5205" w:rsidRDefault="00B51D68" w:rsidP="000B0BEB">
            <w:pPr>
              <w:pStyle w:val="Table"/>
            </w:pPr>
          </w:p>
        </w:tc>
      </w:tr>
      <w:tr w:rsidR="00B51D68" w:rsidRPr="00FC5205" w14:paraId="4C0409FA" w14:textId="77777777" w:rsidTr="00CC6965">
        <w:trPr>
          <w:cantSplit/>
        </w:trPr>
        <w:tc>
          <w:tcPr>
            <w:tcW w:w="8349" w:type="dxa"/>
            <w:gridSpan w:val="6"/>
            <w:tcBorders>
              <w:top w:val="single" w:sz="4" w:space="0" w:color="737477" w:themeColor="background2"/>
              <w:bottom w:val="single" w:sz="4" w:space="0" w:color="737477" w:themeColor="background2"/>
            </w:tcBorders>
            <w:shd w:val="clear" w:color="auto" w:fill="auto"/>
          </w:tcPr>
          <w:p w14:paraId="45CFB29D" w14:textId="77777777" w:rsidR="00B51D68" w:rsidRPr="000B0BEB" w:rsidRDefault="00B51D68" w:rsidP="000B0BEB">
            <w:pPr>
              <w:pStyle w:val="Table"/>
              <w:rPr>
                <w:b/>
                <w:bCs/>
              </w:rPr>
            </w:pPr>
            <w:r w:rsidRPr="000B0BEB">
              <w:rPr>
                <w:b/>
                <w:bCs/>
              </w:rPr>
              <w:t>8-9. Study Objectives &amp; Investigational Plan</w:t>
            </w:r>
          </w:p>
        </w:tc>
      </w:tr>
      <w:tr w:rsidR="00B51D68" w:rsidRPr="00FC5205" w14:paraId="20E416B5"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51FF8699"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52DB800F"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49CCAF8B"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4C773725"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48B6381"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42751644" w14:textId="77777777" w:rsidR="00B51D68" w:rsidRPr="00FC5205" w:rsidRDefault="00B51D68" w:rsidP="000B0BEB">
            <w:pPr>
              <w:pStyle w:val="Table"/>
            </w:pPr>
          </w:p>
        </w:tc>
      </w:tr>
      <w:tr w:rsidR="00B51D68" w:rsidRPr="00FC5205" w14:paraId="5E5D5025"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6947D5B9"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03DF0E5A"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F3634A4"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7D8E35EA"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53B75701"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3B91AB16" w14:textId="77777777" w:rsidR="00B51D68" w:rsidRPr="00FC5205" w:rsidRDefault="00B51D68" w:rsidP="000B0BEB">
            <w:pPr>
              <w:pStyle w:val="Table"/>
            </w:pPr>
          </w:p>
        </w:tc>
      </w:tr>
      <w:tr w:rsidR="00B51D68" w:rsidRPr="00FC5205" w14:paraId="58544E9A" w14:textId="77777777" w:rsidTr="00CC6965">
        <w:trPr>
          <w:cantSplit/>
        </w:trPr>
        <w:tc>
          <w:tcPr>
            <w:tcW w:w="8349" w:type="dxa"/>
            <w:gridSpan w:val="6"/>
            <w:tcBorders>
              <w:top w:val="single" w:sz="4" w:space="0" w:color="737477" w:themeColor="background2"/>
              <w:bottom w:val="single" w:sz="4" w:space="0" w:color="737477" w:themeColor="background2"/>
            </w:tcBorders>
            <w:shd w:val="clear" w:color="auto" w:fill="auto"/>
          </w:tcPr>
          <w:p w14:paraId="3CD87D86" w14:textId="77777777" w:rsidR="00B51D68" w:rsidRPr="000B0BEB" w:rsidRDefault="00B51D68" w:rsidP="000B0BEB">
            <w:pPr>
              <w:pStyle w:val="Table"/>
              <w:rPr>
                <w:b/>
                <w:bCs/>
              </w:rPr>
            </w:pPr>
            <w:r w:rsidRPr="000B0BEB">
              <w:rPr>
                <w:b/>
                <w:bCs/>
              </w:rPr>
              <w:t>10. Study Patients</w:t>
            </w:r>
          </w:p>
        </w:tc>
      </w:tr>
      <w:tr w:rsidR="00B51D68" w:rsidRPr="00FC5205" w14:paraId="4B140477"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35584A61"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72A3C50"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4A589111"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42C2285F"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2D938D45"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09F51DB" w14:textId="77777777" w:rsidR="00B51D68" w:rsidRPr="00FC5205" w:rsidRDefault="00B51D68" w:rsidP="000B0BEB">
            <w:pPr>
              <w:pStyle w:val="Table"/>
            </w:pPr>
          </w:p>
        </w:tc>
      </w:tr>
      <w:tr w:rsidR="00B51D68" w:rsidRPr="00FC5205" w14:paraId="2F1D43FD"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59FC3520"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3B8EFC0B"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77680FA7"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E2D7BD1"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1F3EE65"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60D8111" w14:textId="77777777" w:rsidR="00B51D68" w:rsidRPr="00FC5205" w:rsidRDefault="00B51D68" w:rsidP="000B0BEB">
            <w:pPr>
              <w:pStyle w:val="Table"/>
            </w:pPr>
          </w:p>
        </w:tc>
      </w:tr>
      <w:tr w:rsidR="00B51D68" w:rsidRPr="00FC5205" w14:paraId="1BD77F98" w14:textId="77777777" w:rsidTr="00CC6965">
        <w:trPr>
          <w:cantSplit/>
        </w:trPr>
        <w:tc>
          <w:tcPr>
            <w:tcW w:w="8349" w:type="dxa"/>
            <w:gridSpan w:val="6"/>
            <w:tcBorders>
              <w:top w:val="single" w:sz="4" w:space="0" w:color="737477" w:themeColor="background2"/>
              <w:bottom w:val="single" w:sz="4" w:space="0" w:color="737477" w:themeColor="background2"/>
            </w:tcBorders>
            <w:shd w:val="clear" w:color="auto" w:fill="auto"/>
          </w:tcPr>
          <w:p w14:paraId="10C62072" w14:textId="77777777" w:rsidR="00B51D68" w:rsidRPr="000B0BEB" w:rsidRDefault="00B51D68" w:rsidP="000B0BEB">
            <w:pPr>
              <w:pStyle w:val="Table"/>
              <w:rPr>
                <w:b/>
                <w:bCs/>
              </w:rPr>
            </w:pPr>
            <w:r w:rsidRPr="000B0BEB">
              <w:rPr>
                <w:b/>
                <w:bCs/>
              </w:rPr>
              <w:t>11. Efficacy Evaluation</w:t>
            </w:r>
          </w:p>
        </w:tc>
      </w:tr>
      <w:tr w:rsidR="00B51D68" w:rsidRPr="00FC5205" w14:paraId="6CD42002"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3546BD51"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75D990C2"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3693557E"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4D4395B8"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34D3909B"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335F5F34" w14:textId="77777777" w:rsidR="00B51D68" w:rsidRPr="00FC5205" w:rsidRDefault="00B51D68" w:rsidP="000B0BEB">
            <w:pPr>
              <w:pStyle w:val="Table"/>
            </w:pPr>
          </w:p>
        </w:tc>
      </w:tr>
      <w:tr w:rsidR="00B51D68" w:rsidRPr="00FC5205" w14:paraId="2531D493"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20DCEFEE"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56ED3309"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4CBB53C"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75F4BE3F"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493375F7"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564160F7" w14:textId="77777777" w:rsidR="00B51D68" w:rsidRPr="00FC5205" w:rsidRDefault="00B51D68" w:rsidP="000B0BEB">
            <w:pPr>
              <w:pStyle w:val="Table"/>
            </w:pPr>
          </w:p>
        </w:tc>
      </w:tr>
      <w:tr w:rsidR="00B51D68" w:rsidRPr="00FC5205" w14:paraId="4B362AF1" w14:textId="77777777" w:rsidTr="00CC6965">
        <w:trPr>
          <w:cantSplit/>
        </w:trPr>
        <w:tc>
          <w:tcPr>
            <w:tcW w:w="8349" w:type="dxa"/>
            <w:gridSpan w:val="6"/>
            <w:tcBorders>
              <w:top w:val="single" w:sz="4" w:space="0" w:color="737477" w:themeColor="background2"/>
              <w:bottom w:val="single" w:sz="4" w:space="0" w:color="737477" w:themeColor="background2"/>
            </w:tcBorders>
            <w:shd w:val="clear" w:color="auto" w:fill="auto"/>
          </w:tcPr>
          <w:p w14:paraId="03B4D403" w14:textId="77777777" w:rsidR="00B51D68" w:rsidRPr="000B0BEB" w:rsidRDefault="00B51D68" w:rsidP="000B0BEB">
            <w:pPr>
              <w:pStyle w:val="Table"/>
              <w:rPr>
                <w:b/>
                <w:bCs/>
              </w:rPr>
            </w:pPr>
            <w:r w:rsidRPr="000B0BEB">
              <w:rPr>
                <w:b/>
                <w:bCs/>
              </w:rPr>
              <w:t>12. Safety Evaluation</w:t>
            </w:r>
          </w:p>
        </w:tc>
      </w:tr>
      <w:tr w:rsidR="00B51D68" w:rsidRPr="00FC5205" w14:paraId="3552CAEB"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781A2DB3"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F58172D"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17DE973"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26719AEC"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F5127C6"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76FC12E" w14:textId="77777777" w:rsidR="00B51D68" w:rsidRPr="00FC5205" w:rsidRDefault="00B51D68" w:rsidP="000B0BEB">
            <w:pPr>
              <w:pStyle w:val="Table"/>
            </w:pPr>
          </w:p>
        </w:tc>
      </w:tr>
      <w:tr w:rsidR="00B51D68" w:rsidRPr="00FC5205" w14:paraId="0F64BE0C"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443F5E9B"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4E1D33DA"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515B2057"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2FF483E5"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5274BD4F"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38F66B9" w14:textId="77777777" w:rsidR="00B51D68" w:rsidRPr="00FC5205" w:rsidRDefault="00B51D68" w:rsidP="000B0BEB">
            <w:pPr>
              <w:pStyle w:val="Table"/>
            </w:pPr>
          </w:p>
        </w:tc>
      </w:tr>
      <w:tr w:rsidR="00B51D68" w:rsidRPr="00FC5205" w14:paraId="4F22EEFB" w14:textId="77777777" w:rsidTr="00CC6965">
        <w:trPr>
          <w:cantSplit/>
        </w:trPr>
        <w:tc>
          <w:tcPr>
            <w:tcW w:w="8349" w:type="dxa"/>
            <w:gridSpan w:val="6"/>
            <w:tcBorders>
              <w:top w:val="single" w:sz="4" w:space="0" w:color="737477" w:themeColor="background2"/>
              <w:bottom w:val="single" w:sz="4" w:space="0" w:color="737477" w:themeColor="background2"/>
            </w:tcBorders>
            <w:shd w:val="clear" w:color="auto" w:fill="auto"/>
          </w:tcPr>
          <w:p w14:paraId="26DB88FC" w14:textId="77777777" w:rsidR="00B51D68" w:rsidRPr="000B0BEB" w:rsidRDefault="00B51D68" w:rsidP="000B0BEB">
            <w:pPr>
              <w:pStyle w:val="Table"/>
              <w:rPr>
                <w:b/>
                <w:bCs/>
              </w:rPr>
            </w:pPr>
            <w:r w:rsidRPr="000B0BEB">
              <w:rPr>
                <w:b/>
                <w:bCs/>
              </w:rPr>
              <w:t>13. Discussion &amp; Overall Conclusions</w:t>
            </w:r>
          </w:p>
        </w:tc>
      </w:tr>
      <w:tr w:rsidR="00B51D68" w:rsidRPr="00FC5205" w14:paraId="793CED9C"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0A36FF4F"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7AED314B"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788901E7"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3B1AFE45"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5996094"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381ADA7E" w14:textId="77777777" w:rsidR="00B51D68" w:rsidRPr="00FC5205" w:rsidRDefault="00B51D68" w:rsidP="000B0BEB">
            <w:pPr>
              <w:pStyle w:val="Table"/>
            </w:pPr>
          </w:p>
        </w:tc>
      </w:tr>
      <w:tr w:rsidR="00B51D68" w:rsidRPr="00FC5205" w14:paraId="10359696"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317471B5"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5B3B0624"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026787AC"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58CC76DF"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36F93B5B"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266E395" w14:textId="77777777" w:rsidR="00B51D68" w:rsidRPr="00FC5205" w:rsidRDefault="00B51D68" w:rsidP="000B0BEB">
            <w:pPr>
              <w:pStyle w:val="Table"/>
            </w:pPr>
          </w:p>
        </w:tc>
      </w:tr>
      <w:tr w:rsidR="00B51D68" w:rsidRPr="00FC5205" w14:paraId="62F6C095" w14:textId="77777777" w:rsidTr="00CC6965">
        <w:trPr>
          <w:cantSplit/>
        </w:trPr>
        <w:tc>
          <w:tcPr>
            <w:tcW w:w="8349" w:type="dxa"/>
            <w:gridSpan w:val="6"/>
            <w:tcBorders>
              <w:top w:val="single" w:sz="4" w:space="0" w:color="737477" w:themeColor="background2"/>
              <w:bottom w:val="single" w:sz="4" w:space="0" w:color="737477" w:themeColor="background2"/>
            </w:tcBorders>
            <w:shd w:val="clear" w:color="auto" w:fill="auto"/>
          </w:tcPr>
          <w:p w14:paraId="72DEA898" w14:textId="77777777" w:rsidR="00B51D68" w:rsidRPr="000B0BEB" w:rsidRDefault="00B51D68" w:rsidP="000B0BEB">
            <w:pPr>
              <w:pStyle w:val="Table"/>
              <w:rPr>
                <w:b/>
                <w:bCs/>
              </w:rPr>
            </w:pPr>
            <w:r w:rsidRPr="000B0BEB">
              <w:rPr>
                <w:b/>
                <w:bCs/>
              </w:rPr>
              <w:t>14. Tables etc. not included in the text</w:t>
            </w:r>
          </w:p>
        </w:tc>
      </w:tr>
      <w:tr w:rsidR="00B51D68" w:rsidRPr="00FC5205" w14:paraId="112686A6"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2F470D97"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53E11E30"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7E500A73"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5FADD702"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2B1E63E2"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47EAAE1E" w14:textId="77777777" w:rsidR="00B51D68" w:rsidRPr="00FC5205" w:rsidRDefault="00B51D68" w:rsidP="000B0BEB">
            <w:pPr>
              <w:pStyle w:val="Table"/>
            </w:pPr>
          </w:p>
        </w:tc>
      </w:tr>
      <w:tr w:rsidR="00B51D68" w:rsidRPr="00FC5205" w14:paraId="21094237"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0E08484D"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ECA7C13"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906D764"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46820626"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0532AC16"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04007806" w14:textId="77777777" w:rsidR="00B51D68" w:rsidRPr="00FC5205" w:rsidRDefault="00B51D68" w:rsidP="000B0BEB">
            <w:pPr>
              <w:pStyle w:val="Table"/>
            </w:pPr>
          </w:p>
        </w:tc>
      </w:tr>
      <w:tr w:rsidR="00B51D68" w:rsidRPr="00FC5205" w14:paraId="16D6FB9F" w14:textId="77777777" w:rsidTr="00CC6965">
        <w:trPr>
          <w:cantSplit/>
        </w:trPr>
        <w:tc>
          <w:tcPr>
            <w:tcW w:w="8349" w:type="dxa"/>
            <w:gridSpan w:val="6"/>
            <w:tcBorders>
              <w:top w:val="single" w:sz="4" w:space="0" w:color="737477" w:themeColor="background2"/>
              <w:bottom w:val="single" w:sz="4" w:space="0" w:color="737477" w:themeColor="background2"/>
            </w:tcBorders>
            <w:shd w:val="clear" w:color="auto" w:fill="auto"/>
          </w:tcPr>
          <w:p w14:paraId="7B3E0F1E" w14:textId="77777777" w:rsidR="00B51D68" w:rsidRPr="000B0BEB" w:rsidRDefault="00B51D68" w:rsidP="000B0BEB">
            <w:pPr>
              <w:pStyle w:val="Table"/>
              <w:rPr>
                <w:b/>
                <w:bCs/>
              </w:rPr>
            </w:pPr>
            <w:r w:rsidRPr="000B0BEB">
              <w:rPr>
                <w:b/>
                <w:bCs/>
              </w:rPr>
              <w:t>15. References</w:t>
            </w:r>
          </w:p>
        </w:tc>
      </w:tr>
      <w:tr w:rsidR="00B51D68" w:rsidRPr="00FC5205" w14:paraId="020ED8C7"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507FB0B1"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4DAA5D67"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BCE0FDD"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4B4343C9"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E8C6031"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A532067" w14:textId="77777777" w:rsidR="00B51D68" w:rsidRPr="00FC5205" w:rsidRDefault="00B51D68" w:rsidP="000B0BEB">
            <w:pPr>
              <w:pStyle w:val="Table"/>
            </w:pPr>
          </w:p>
        </w:tc>
      </w:tr>
      <w:tr w:rsidR="00B51D68" w:rsidRPr="00FC5205" w14:paraId="438E5905"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0E9EF71A"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037A6BC1"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0A84844A"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8D3AEB4"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0BE1DC20"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72C67BF5" w14:textId="77777777" w:rsidR="00B51D68" w:rsidRPr="00FC5205" w:rsidRDefault="00B51D68" w:rsidP="000B0BEB">
            <w:pPr>
              <w:pStyle w:val="Table"/>
            </w:pPr>
          </w:p>
        </w:tc>
      </w:tr>
      <w:tr w:rsidR="00B51D68" w:rsidRPr="00FC5205" w14:paraId="7C3D0099" w14:textId="77777777" w:rsidTr="00CC6965">
        <w:trPr>
          <w:cantSplit/>
        </w:trPr>
        <w:tc>
          <w:tcPr>
            <w:tcW w:w="8349" w:type="dxa"/>
            <w:gridSpan w:val="6"/>
            <w:tcBorders>
              <w:top w:val="single" w:sz="4" w:space="0" w:color="737477" w:themeColor="background2"/>
              <w:bottom w:val="single" w:sz="4" w:space="0" w:color="737477" w:themeColor="background2"/>
            </w:tcBorders>
            <w:shd w:val="clear" w:color="auto" w:fill="auto"/>
          </w:tcPr>
          <w:p w14:paraId="46F9E7C3" w14:textId="77777777" w:rsidR="00B51D68" w:rsidRPr="000B0BEB" w:rsidRDefault="00B51D68" w:rsidP="000B0BEB">
            <w:pPr>
              <w:pStyle w:val="Table"/>
              <w:rPr>
                <w:b/>
                <w:bCs/>
              </w:rPr>
            </w:pPr>
            <w:r w:rsidRPr="000B0BEB">
              <w:rPr>
                <w:b/>
                <w:bCs/>
              </w:rPr>
              <w:t>16. Appendices</w:t>
            </w:r>
          </w:p>
        </w:tc>
      </w:tr>
      <w:tr w:rsidR="00B51D68" w:rsidRPr="00FC5205" w14:paraId="4A034996"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4B4CE8D7"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08D524D"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289B37C7"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5B7A508"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514318A5"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6154BA2" w14:textId="77777777" w:rsidR="00B51D68" w:rsidRPr="00FC5205" w:rsidRDefault="00B51D68" w:rsidP="000B0BEB">
            <w:pPr>
              <w:pStyle w:val="Table"/>
            </w:pPr>
          </w:p>
        </w:tc>
      </w:tr>
      <w:tr w:rsidR="00B51D68" w:rsidRPr="00FC5205" w14:paraId="292E619D" w14:textId="77777777" w:rsidTr="00CC6965">
        <w:trPr>
          <w:cantSplit/>
        </w:trPr>
        <w:tc>
          <w:tcPr>
            <w:tcW w:w="464" w:type="dxa"/>
            <w:tcBorders>
              <w:top w:val="single" w:sz="4" w:space="0" w:color="737477" w:themeColor="background2"/>
              <w:bottom w:val="single" w:sz="4" w:space="0" w:color="737477" w:themeColor="background2"/>
            </w:tcBorders>
            <w:shd w:val="clear" w:color="auto" w:fill="auto"/>
          </w:tcPr>
          <w:p w14:paraId="7B2AE11F"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370B561A"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48F2F63E"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2BDD7759"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6A386E77" w14:textId="77777777" w:rsidR="00B51D68" w:rsidRPr="00FC5205" w:rsidRDefault="00B51D68" w:rsidP="000B0BEB">
            <w:pPr>
              <w:pStyle w:val="Table"/>
            </w:pPr>
          </w:p>
        </w:tc>
        <w:tc>
          <w:tcPr>
            <w:tcW w:w="1577" w:type="dxa"/>
            <w:tcBorders>
              <w:top w:val="single" w:sz="4" w:space="0" w:color="737477" w:themeColor="background2"/>
              <w:bottom w:val="single" w:sz="4" w:space="0" w:color="737477" w:themeColor="background2"/>
            </w:tcBorders>
            <w:shd w:val="clear" w:color="auto" w:fill="auto"/>
          </w:tcPr>
          <w:p w14:paraId="11F2C2F8" w14:textId="77777777" w:rsidR="00B51D68" w:rsidRPr="00FC5205" w:rsidRDefault="00B51D68" w:rsidP="000B0BEB">
            <w:pPr>
              <w:pStyle w:val="Table"/>
            </w:pPr>
          </w:p>
        </w:tc>
      </w:tr>
    </w:tbl>
    <w:p w14:paraId="73637C61" w14:textId="58F920DF" w:rsidR="00B51D68" w:rsidRDefault="00B51D68" w:rsidP="00B71E46">
      <w:pPr>
        <w:pStyle w:val="NoSpacing"/>
      </w:pPr>
    </w:p>
    <w:p w14:paraId="00C736F3" w14:textId="77777777" w:rsidR="00612DCA" w:rsidRDefault="00612DCA" w:rsidP="00B71E46">
      <w:pPr>
        <w:pStyle w:val="NoSpacing"/>
      </w:pPr>
    </w:p>
    <w:p w14:paraId="4AA785DB" w14:textId="77777777" w:rsidR="00B51D68" w:rsidRPr="002768FD" w:rsidRDefault="00B51D68" w:rsidP="00B51D68">
      <w:pPr>
        <w:rPr>
          <w:b/>
          <w:bCs/>
        </w:rPr>
      </w:pPr>
      <w:r w:rsidRPr="002768FD">
        <w:rPr>
          <w:b/>
          <w:bCs/>
        </w:rPr>
        <w:t>Appendix E: MIRS Review</w:t>
      </w:r>
    </w:p>
    <w:p w14:paraId="17C6FCB3" w14:textId="77777777" w:rsidR="00B51D68" w:rsidRPr="008B7275" w:rsidRDefault="00B51D68" w:rsidP="00B51D68">
      <w:pPr>
        <w:rPr>
          <w:i/>
        </w:rPr>
      </w:pPr>
      <w:r w:rsidRPr="008B7275">
        <w:rPr>
          <w:i/>
        </w:rPr>
        <w:t>Following is a sample</w:t>
      </w:r>
      <w:r>
        <w:rPr>
          <w:i/>
        </w:rPr>
        <w:t xml:space="preserve"> agenda for a first review of an</w:t>
      </w:r>
      <w:r w:rsidRPr="008B7275">
        <w:rPr>
          <w:i/>
        </w:rPr>
        <w:t xml:space="preserve"> initial MIRS:</w:t>
      </w:r>
    </w:p>
    <w:p w14:paraId="47D92636" w14:textId="77777777" w:rsidR="00B51D68" w:rsidRDefault="00B51D68" w:rsidP="00B51D68"/>
    <w:p w14:paraId="709BAE85" w14:textId="77777777" w:rsidR="00B51D68" w:rsidRDefault="00B51D68" w:rsidP="00B51D68">
      <w:pPr>
        <w:jc w:val="center"/>
        <w:rPr>
          <w:b/>
          <w:szCs w:val="28"/>
          <w:lang w:val="en-GB"/>
        </w:rPr>
      </w:pPr>
      <w:proofErr w:type="spellStart"/>
      <w:r>
        <w:rPr>
          <w:b/>
          <w:szCs w:val="28"/>
          <w:lang w:val="en-GB"/>
        </w:rPr>
        <w:t>Angiomax</w:t>
      </w:r>
      <w:proofErr w:type="spellEnd"/>
      <w:r>
        <w:rPr>
          <w:b/>
          <w:szCs w:val="28"/>
          <w:lang w:val="en-GB"/>
        </w:rPr>
        <w:t>® (</w:t>
      </w:r>
      <w:proofErr w:type="spellStart"/>
      <w:r>
        <w:rPr>
          <w:b/>
          <w:szCs w:val="28"/>
          <w:lang w:val="en-GB"/>
        </w:rPr>
        <w:t>bivalarudin</w:t>
      </w:r>
      <w:proofErr w:type="spellEnd"/>
      <w:r>
        <w:rPr>
          <w:b/>
          <w:szCs w:val="28"/>
          <w:lang w:val="en-GB"/>
        </w:rPr>
        <w:t>) Cardiac Surgery MIRS (A) Tables</w:t>
      </w:r>
    </w:p>
    <w:p w14:paraId="1F831A68" w14:textId="77777777" w:rsidR="00B51D68" w:rsidRDefault="00B51D68" w:rsidP="00B51D68">
      <w:pPr>
        <w:jc w:val="center"/>
        <w:rPr>
          <w:b/>
          <w:szCs w:val="28"/>
          <w:lang w:val="en-GB"/>
        </w:rPr>
      </w:pPr>
      <w:r>
        <w:rPr>
          <w:b/>
          <w:szCs w:val="28"/>
          <w:lang w:val="en-GB"/>
        </w:rPr>
        <w:t>Review Instructions</w:t>
      </w:r>
    </w:p>
    <w:p w14:paraId="0398C574" w14:textId="77777777" w:rsidR="00B51D68" w:rsidRDefault="00B51D68" w:rsidP="00B51D68">
      <w:pPr>
        <w:rPr>
          <w:lang w:val="en-GB"/>
        </w:rPr>
      </w:pPr>
    </w:p>
    <w:p w14:paraId="16DB9310" w14:textId="10820273" w:rsidR="00B51D68" w:rsidRDefault="00B51D68" w:rsidP="00B51D68">
      <w:pPr>
        <w:rPr>
          <w:lang w:val="en-GB"/>
        </w:rPr>
      </w:pPr>
      <w:r>
        <w:rPr>
          <w:lang w:val="en-GB"/>
        </w:rPr>
        <w:t>The following are the MIRS (A) tables resulting from the meeting on 10</w:t>
      </w:r>
      <w:r>
        <w:rPr>
          <w:vertAlign w:val="superscript"/>
          <w:lang w:val="en-GB"/>
        </w:rPr>
        <w:t>th</w:t>
      </w:r>
      <w:r>
        <w:rPr>
          <w:lang w:val="en-GB"/>
        </w:rPr>
        <w:t xml:space="preserve"> – 11</w:t>
      </w:r>
      <w:r>
        <w:rPr>
          <w:vertAlign w:val="superscript"/>
          <w:lang w:val="en-GB"/>
        </w:rPr>
        <w:t>th</w:t>
      </w:r>
      <w:r>
        <w:rPr>
          <w:lang w:val="en-GB"/>
        </w:rPr>
        <w:t xml:space="preserve"> November 2003.</w:t>
      </w:r>
      <w:r w:rsidR="00FA5C3F">
        <w:rPr>
          <w:lang w:val="en-GB"/>
        </w:rPr>
        <w:t xml:space="preserve"> </w:t>
      </w:r>
      <w:r>
        <w:rPr>
          <w:lang w:val="en-GB"/>
        </w:rPr>
        <w:t>For review purposes these are being distributed as separate files:</w:t>
      </w:r>
    </w:p>
    <w:p w14:paraId="00A58ED4" w14:textId="2D5BEA41" w:rsidR="00B51D68" w:rsidRDefault="00B51D68" w:rsidP="00B51D68">
      <w:pPr>
        <w:ind w:left="720"/>
        <w:rPr>
          <w:lang w:val="en-GB"/>
        </w:rPr>
      </w:pPr>
      <w:r>
        <w:rPr>
          <w:lang w:val="en-GB"/>
        </w:rPr>
        <w:t xml:space="preserve">The main MIRS (A) tables are based on the following key questions of drug development from The </w:t>
      </w:r>
      <w:proofErr w:type="spellStart"/>
      <w:r w:rsidR="00FA5C3F">
        <w:t>Metsera</w:t>
      </w:r>
      <w:proofErr w:type="spellEnd"/>
      <w:r w:rsidR="00FA5C3F">
        <w:t xml:space="preserve"> </w:t>
      </w:r>
      <w:r>
        <w:rPr>
          <w:lang w:val="en-GB"/>
        </w:rPr>
        <w:t>Development Process:</w:t>
      </w:r>
      <w:r w:rsidR="00FA5C3F">
        <w:rPr>
          <w:lang w:val="en-GB"/>
        </w:rPr>
        <w:t xml:space="preserve"> </w:t>
      </w:r>
      <w:r>
        <w:rPr>
          <w:lang w:val="en-GB"/>
        </w:rPr>
        <w:t>Efficacy, Safety, Dose, and Value.</w:t>
      </w:r>
      <w:r w:rsidR="00FA5C3F">
        <w:rPr>
          <w:lang w:val="en-GB"/>
        </w:rPr>
        <w:t xml:space="preserve"> </w:t>
      </w:r>
      <w:r>
        <w:rPr>
          <w:lang w:val="en-GB"/>
        </w:rPr>
        <w:t>The Risk/Benefit MIRS (A) has yet to be completed.</w:t>
      </w:r>
    </w:p>
    <w:p w14:paraId="6A650F77" w14:textId="74C701E1" w:rsidR="00B51D68" w:rsidRDefault="00B51D68" w:rsidP="00B51D68">
      <w:pPr>
        <w:ind w:left="720"/>
        <w:rPr>
          <w:lang w:val="en-GB"/>
        </w:rPr>
      </w:pPr>
      <w:r>
        <w:rPr>
          <w:lang w:val="en-GB"/>
        </w:rPr>
        <w:t>In addition to these main MIRS (A) tables, there is information which was collected at the meeting but not discussed in detail nor included in the appropriate MIRS (A) tables.</w:t>
      </w:r>
      <w:r w:rsidR="00FA5C3F">
        <w:rPr>
          <w:lang w:val="en-GB"/>
        </w:rPr>
        <w:t xml:space="preserve"> </w:t>
      </w:r>
      <w:r>
        <w:rPr>
          <w:lang w:val="en-GB"/>
        </w:rPr>
        <w:t>These are collected in two additional tables (‘Marketing + Parking Lot Issues’ and ‘Medical Need’)</w:t>
      </w:r>
    </w:p>
    <w:p w14:paraId="420F27C4" w14:textId="77777777" w:rsidR="00B51D68" w:rsidRDefault="00B51D68" w:rsidP="00B51D68">
      <w:pPr>
        <w:rPr>
          <w:lang w:val="en-GB"/>
        </w:rPr>
      </w:pPr>
      <w:r>
        <w:rPr>
          <w:lang w:val="en-GB"/>
        </w:rPr>
        <w:t>Please review these tables focussing on the following points:</w:t>
      </w:r>
    </w:p>
    <w:p w14:paraId="5A755FD8" w14:textId="77777777" w:rsidR="00B51D68" w:rsidRDefault="00B51D68" w:rsidP="000B0BEB">
      <w:pPr>
        <w:pStyle w:val="Bullet"/>
      </w:pPr>
      <w:r>
        <w:t>Avoid stylistic, grammatical, and punctuation comments.</w:t>
      </w:r>
    </w:p>
    <w:p w14:paraId="63EAD2E9" w14:textId="77777777" w:rsidR="00B51D68" w:rsidRDefault="00B51D68" w:rsidP="000B0BEB">
      <w:pPr>
        <w:pStyle w:val="Bullet"/>
      </w:pPr>
      <w:r>
        <w:t>Avoid comments of format. The format will eventually be standardized.</w:t>
      </w:r>
    </w:p>
    <w:p w14:paraId="42AA0EA2" w14:textId="16D50109" w:rsidR="00B51D68" w:rsidRDefault="00B51D68" w:rsidP="000B0BEB">
      <w:pPr>
        <w:pStyle w:val="Bullet"/>
      </w:pPr>
      <w:r>
        <w:t>Look for content that needs to be added, deleted, or changed.</w:t>
      </w:r>
      <w:r w:rsidR="00FA5C3F">
        <w:t xml:space="preserve"> </w:t>
      </w:r>
      <w:r>
        <w:t xml:space="preserve">In particular, review the Messages/Issues captured under ‘Marketing/Parking Lot’ and ‘Medical Need’ </w:t>
      </w:r>
      <w:r>
        <w:lastRenderedPageBreak/>
        <w:t xml:space="preserve">which were not specifically reviewed or incorporated into the appropriate MIRS(A) tables at the </w:t>
      </w:r>
      <w:proofErr w:type="gramStart"/>
      <w:r>
        <w:t>meeting</w:t>
      </w:r>
      <w:proofErr w:type="gramEnd"/>
    </w:p>
    <w:p w14:paraId="11003C77" w14:textId="263A6066" w:rsidR="00B51D68" w:rsidRDefault="00B51D68" w:rsidP="000B0BEB">
      <w:pPr>
        <w:pStyle w:val="Bullet"/>
      </w:pPr>
      <w:r>
        <w:t xml:space="preserve">Review against the questions in </w:t>
      </w:r>
      <w:proofErr w:type="spellStart"/>
      <w:r w:rsidR="00FA5C3F">
        <w:t>Metsera’s</w:t>
      </w:r>
      <w:proofErr w:type="spellEnd"/>
      <w:r w:rsidR="00FA5C3F">
        <w:t xml:space="preserve"> </w:t>
      </w:r>
      <w:r>
        <w:t>Development Process.</w:t>
      </w:r>
    </w:p>
    <w:p w14:paraId="511C4C04" w14:textId="77777777" w:rsidR="00B51D68" w:rsidRDefault="00B51D68" w:rsidP="000B0BEB">
      <w:pPr>
        <w:pStyle w:val="Bullet"/>
      </w:pPr>
      <w:r>
        <w:t>As you review, remember the multiple purposes of a program MIRS (A) as well as its multiple audiences.</w:t>
      </w:r>
    </w:p>
    <w:p w14:paraId="459D046D" w14:textId="024D8A38" w:rsidR="00B51D68" w:rsidRDefault="00B51D68" w:rsidP="000B0BEB">
      <w:pPr>
        <w:pStyle w:val="Bullet"/>
      </w:pPr>
      <w:r>
        <w:t>Check for understanding.</w:t>
      </w:r>
      <w:r w:rsidR="00FA5C3F">
        <w:t xml:space="preserve"> </w:t>
      </w:r>
      <w:r>
        <w:t xml:space="preserve">Ensure that people who were not at the meeting can understand how the MIRS (A) provides content for the </w:t>
      </w:r>
      <w:proofErr w:type="spellStart"/>
      <w:r>
        <w:t>Angiomax</w:t>
      </w:r>
      <w:proofErr w:type="spellEnd"/>
      <w:r>
        <w:t xml:space="preserve"> program.</w:t>
      </w:r>
    </w:p>
    <w:p w14:paraId="33BFB4AC" w14:textId="103C33DC" w:rsidR="00B51D68" w:rsidRDefault="00B51D68" w:rsidP="000B0BEB">
      <w:pPr>
        <w:pStyle w:val="Bullet"/>
      </w:pPr>
      <w:r>
        <w:t>Make sure that the Support column contains specific references to locations of data.</w:t>
      </w:r>
      <w:r w:rsidR="00FA5C3F">
        <w:t xml:space="preserve"> </w:t>
      </w:r>
      <w:r>
        <w:t xml:space="preserve">As you write the </w:t>
      </w:r>
      <w:proofErr w:type="spellStart"/>
      <w:r>
        <w:t>sNDA</w:t>
      </w:r>
      <w:proofErr w:type="spellEnd"/>
      <w:r>
        <w:t>, you will have to know the data and the sources.</w:t>
      </w:r>
    </w:p>
    <w:p w14:paraId="5C82F39D" w14:textId="77777777" w:rsidR="00B51D68" w:rsidRDefault="00B51D68" w:rsidP="000B0BEB">
      <w:pPr>
        <w:pStyle w:val="Bullet"/>
      </w:pPr>
      <w:r>
        <w:t>Make sure that the Rationale/Response column contains the main logic to develop a Message or refute an Issue.</w:t>
      </w:r>
    </w:p>
    <w:p w14:paraId="26C8B2AA" w14:textId="77777777" w:rsidR="00B51D68" w:rsidRDefault="00B51D68" w:rsidP="000B0BEB">
      <w:pPr>
        <w:pStyle w:val="Bullet"/>
      </w:pPr>
      <w:r>
        <w:t>Check to see if Messages belong in more than one section.</w:t>
      </w:r>
    </w:p>
    <w:p w14:paraId="7C7AFB6C" w14:textId="77777777" w:rsidR="00B51D68" w:rsidRDefault="00B51D68" w:rsidP="000B0BEB">
      <w:pPr>
        <w:pStyle w:val="Bullet"/>
      </w:pPr>
      <w:r>
        <w:t xml:space="preserve">Link material from one section to that in another whenever there is an </w:t>
      </w:r>
      <w:proofErr w:type="gramStart"/>
      <w:r>
        <w:t>overlap</w:t>
      </w:r>
      <w:proofErr w:type="gramEnd"/>
      <w:r>
        <w:t xml:space="preserve"> or one is needed to support the other.</w:t>
      </w:r>
    </w:p>
    <w:p w14:paraId="6D9FCD9E" w14:textId="77777777" w:rsidR="00B71E46" w:rsidRDefault="00B71E46" w:rsidP="00B71E46">
      <w:pPr>
        <w:pStyle w:val="NoSpacing"/>
      </w:pPr>
    </w:p>
    <w:p w14:paraId="150C4C02" w14:textId="1ABCC9FB" w:rsidR="00B51D68" w:rsidRDefault="00B51D68" w:rsidP="00B51D68">
      <w:pPr>
        <w:rPr>
          <w:lang w:val="en-GB"/>
        </w:rPr>
      </w:pPr>
      <w:r>
        <w:rPr>
          <w:lang w:val="en-GB"/>
        </w:rPr>
        <w:t>There will be a half-day review meeting to discuss your comments and agree changes.</w:t>
      </w:r>
      <w:r w:rsidR="00FA5C3F">
        <w:rPr>
          <w:lang w:val="en-GB"/>
        </w:rPr>
        <w:t xml:space="preserve"> </w:t>
      </w:r>
      <w:r>
        <w:rPr>
          <w:lang w:val="en-GB"/>
        </w:rPr>
        <w:t>Please come prepared with specific comments either marked on the tables or added as revision marks.</w:t>
      </w:r>
      <w:r w:rsidR="00FA5C3F">
        <w:rPr>
          <w:lang w:val="en-GB"/>
        </w:rPr>
        <w:t xml:space="preserve"> </w:t>
      </w:r>
      <w:r>
        <w:rPr>
          <w:lang w:val="en-GB"/>
        </w:rPr>
        <w:t>Once changes have been discussed and agreed, they will be made to the master versions.</w:t>
      </w:r>
    </w:p>
    <w:p w14:paraId="73F25936" w14:textId="77777777" w:rsidR="000E3420" w:rsidRPr="000E3420" w:rsidRDefault="000E3420" w:rsidP="000E3420"/>
    <w:sectPr w:rsidR="000E3420" w:rsidRPr="000E3420" w:rsidSect="00E63D01">
      <w:headerReference w:type="default" r:id="rId14"/>
      <w:footerReference w:type="default" r:id="rId15"/>
      <w:headerReference w:type="first" r:id="rId16"/>
      <w:pgSz w:w="12240" w:h="15840"/>
      <w:pgMar w:top="1800" w:right="1440" w:bottom="1440" w:left="28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9FD51" w14:textId="77777777" w:rsidR="00E63D01" w:rsidRDefault="00E63D01" w:rsidP="00295183">
      <w:pPr>
        <w:spacing w:after="0"/>
      </w:pPr>
      <w:r>
        <w:separator/>
      </w:r>
    </w:p>
  </w:endnote>
  <w:endnote w:type="continuationSeparator" w:id="0">
    <w:p w14:paraId="6E424AF1" w14:textId="77777777" w:rsidR="00E63D01" w:rsidRDefault="00E63D01" w:rsidP="00295183">
      <w:pPr>
        <w:spacing w:after="0"/>
      </w:pPr>
      <w:r>
        <w:continuationSeparator/>
      </w:r>
    </w:p>
  </w:endnote>
  <w:endnote w:type="continuationNotice" w:id="1">
    <w:p w14:paraId="7BFB0384" w14:textId="77777777" w:rsidR="00E63D01" w:rsidRDefault="00E63D0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New Roman (Body CS)">
    <w:altName w:val="Times New Roman"/>
    <w:panose1 w:val="020B0604020202020204"/>
    <w:charset w:val="00"/>
    <w:family w:val="roman"/>
    <w:pitch w:val="default"/>
  </w:font>
  <w:font w:name="Gill Sans MT">
    <w:panose1 w:val="020B0502020104020203"/>
    <w:charset w:val="4D"/>
    <w:family w:val="swiss"/>
    <w:pitch w:val="variable"/>
    <w:sig w:usb0="00000003" w:usb1="00000000" w:usb2="00000000" w:usb3="00000000" w:csb0="00000003" w:csb1="00000000"/>
  </w:font>
  <w:font w:name="Times New Roman (Headings CS)">
    <w:altName w:val="Times New Roman"/>
    <w:panose1 w:val="020B0604020202020204"/>
    <w:charset w:val="00"/>
    <w:family w:val="roman"/>
    <w:pitch w:val="default"/>
  </w:font>
  <w:font w:name="Gill Sans">
    <w:panose1 w:val="020B0502020104020203"/>
    <w:charset w:val="B1"/>
    <w:family w:val="swiss"/>
    <w:pitch w:val="variable"/>
    <w:sig w:usb0="80000A67"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libri Light (Headings)">
    <w:altName w:val="Calibri Light"/>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Gill Sans Nova Light">
    <w:altName w:val="Calibri"/>
    <w:panose1 w:val="020B0604020202020204"/>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337398"/>
      <w:docPartObj>
        <w:docPartGallery w:val="Page Numbers (Bottom of Page)"/>
        <w:docPartUnique/>
      </w:docPartObj>
    </w:sdtPr>
    <w:sdtContent>
      <w:p w14:paraId="1C82138D" w14:textId="208BED61" w:rsidR="006954D6" w:rsidRDefault="00A62C06" w:rsidP="00B51D68">
        <w:pPr>
          <w:pStyle w:val="Footer"/>
        </w:pPr>
        <w:r w:rsidRPr="00860CA6">
          <w:t>CONFIDENTIAL</w:t>
        </w:r>
        <w:r w:rsidRPr="00860CA6">
          <w:tab/>
        </w:r>
        <w:r w:rsidR="00800304" w:rsidRPr="00860CA6">
          <w:fldChar w:fldCharType="begin"/>
        </w:r>
        <w:r w:rsidR="00800304" w:rsidRPr="00860CA6">
          <w:instrText xml:space="preserve"> DATE \@ "MMMM d, yyyy" </w:instrText>
        </w:r>
        <w:r w:rsidR="00800304" w:rsidRPr="00860CA6">
          <w:fldChar w:fldCharType="separate"/>
        </w:r>
        <w:r w:rsidR="00612DCA">
          <w:rPr>
            <w:noProof/>
          </w:rPr>
          <w:t>December 21, 2023</w:t>
        </w:r>
        <w:r w:rsidR="00800304" w:rsidRPr="00860CA6">
          <w:fldChar w:fldCharType="end"/>
        </w:r>
        <w:r w:rsidR="004831F4">
          <w:t xml:space="preserve">  |  </w:t>
        </w:r>
        <w:r w:rsidR="00B51D68">
          <w:t>Manage Thinking and writing</w:t>
        </w:r>
        <w:r w:rsidRPr="00860CA6">
          <w:tab/>
        </w:r>
        <w:r w:rsidR="001522F9" w:rsidRPr="00860CA6">
          <w:tab/>
        </w:r>
        <w:r w:rsidRPr="00860CA6">
          <w:t xml:space="preserve">PAGE | </w:t>
        </w:r>
        <w:r w:rsidRPr="00860CA6">
          <w:fldChar w:fldCharType="begin"/>
        </w:r>
        <w:r w:rsidRPr="00860CA6">
          <w:instrText xml:space="preserve"> PAGE   \* MERGEFORMAT </w:instrText>
        </w:r>
        <w:r w:rsidRPr="00860CA6">
          <w:fldChar w:fldCharType="separate"/>
        </w:r>
        <w:r w:rsidRPr="00860CA6">
          <w:t>1</w:t>
        </w:r>
        <w:r w:rsidRPr="00860CA6">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9168B" w14:textId="77777777" w:rsidR="00E63D01" w:rsidRDefault="00E63D01" w:rsidP="00295183">
      <w:pPr>
        <w:spacing w:after="0"/>
      </w:pPr>
      <w:r>
        <w:separator/>
      </w:r>
    </w:p>
  </w:footnote>
  <w:footnote w:type="continuationSeparator" w:id="0">
    <w:p w14:paraId="3D42E115" w14:textId="77777777" w:rsidR="00E63D01" w:rsidRDefault="00E63D01" w:rsidP="00295183">
      <w:pPr>
        <w:spacing w:after="0"/>
      </w:pPr>
      <w:r>
        <w:continuationSeparator/>
      </w:r>
    </w:p>
  </w:footnote>
  <w:footnote w:type="continuationNotice" w:id="1">
    <w:p w14:paraId="250C9FF0" w14:textId="77777777" w:rsidR="00E63D01" w:rsidRDefault="00E63D0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F59EB" w14:textId="77777777" w:rsidR="006645D6" w:rsidRPr="00825CE9" w:rsidRDefault="004831F4" w:rsidP="00B71E46">
    <w:pPr>
      <w:rPr>
        <w:rFonts w:ascii="Gill Sans Nova Light" w:hAnsi="Gill Sans Nova Light"/>
      </w:rPr>
    </w:pPr>
    <w:r w:rsidRPr="00377838">
      <w:rPr>
        <w:noProof/>
      </w:rPr>
      <w:drawing>
        <wp:anchor distT="0" distB="0" distL="114300" distR="114300" simplePos="0" relativeHeight="251658241" behindDoc="0" locked="0" layoutInCell="1" allowOverlap="1" wp14:anchorId="6EAD94FB" wp14:editId="143960A4">
          <wp:simplePos x="0" y="0"/>
          <wp:positionH relativeFrom="column">
            <wp:posOffset>5305462</wp:posOffset>
          </wp:positionH>
          <wp:positionV relativeFrom="paragraph">
            <wp:posOffset>1270</wp:posOffset>
          </wp:positionV>
          <wp:extent cx="257810" cy="260985"/>
          <wp:effectExtent l="0" t="0" r="0" b="5715"/>
          <wp:wrapNone/>
          <wp:docPr id="2131733592" name="Picture 2131733592" descr="A orange diamond shaped object&#10;&#10;Description automatically generated">
            <a:extLst xmlns:a="http://schemas.openxmlformats.org/drawingml/2006/main">
              <a:ext uri="{FF2B5EF4-FFF2-40B4-BE49-F238E27FC236}">
                <a16:creationId xmlns:a16="http://schemas.microsoft.com/office/drawing/2014/main" id="{37F2CD52-A230-4228-9B32-E585D9C158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33592" name="Picture 2131733592" descr="A orange diamond shaped object&#10;&#10;Description automatically generated">
                    <a:extLst>
                      <a:ext uri="{FF2B5EF4-FFF2-40B4-BE49-F238E27FC236}">
                        <a16:creationId xmlns:a16="http://schemas.microsoft.com/office/drawing/2014/main" id="{37F2CD52-A230-4228-9B32-E585D9C158CF}"/>
                      </a:ext>
                    </a:extLst>
                  </pic:cNvPr>
                  <pic:cNvPicPr>
                    <a:picLocks noChangeAspect="1"/>
                  </pic:cNvPicPr>
                </pic:nvPicPr>
                <pic:blipFill>
                  <a:blip r:embed="rId1">
                    <a:extLst>
                      <a:ext uri="{28A0092B-C50C-407E-A947-70E740481C1C}">
                        <a14:useLocalDpi xmlns:a14="http://schemas.microsoft.com/office/drawing/2010/main" val="0"/>
                      </a:ext>
                    </a:extLst>
                  </a:blip>
                  <a:srcRect l="541" r="541"/>
                  <a:stretch>
                    <a:fillRect/>
                  </a:stretch>
                </pic:blipFill>
                <pic:spPr>
                  <a:xfrm>
                    <a:off x="0" y="0"/>
                    <a:ext cx="257810" cy="26098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B78E5" w14:textId="77777777" w:rsidR="0091142B" w:rsidRDefault="00760B7B" w:rsidP="005E4102">
    <w:pPr>
      <w:ind w:left="-2160"/>
    </w:pPr>
    <w:r>
      <w:rPr>
        <w:noProof/>
      </w:rPr>
      <w:drawing>
        <wp:anchor distT="0" distB="0" distL="114300" distR="114300" simplePos="0" relativeHeight="251658240" behindDoc="0" locked="0" layoutInCell="1" allowOverlap="1" wp14:anchorId="783D2600" wp14:editId="5CE7D791">
          <wp:simplePos x="0" y="0"/>
          <wp:positionH relativeFrom="margin">
            <wp:align>left</wp:align>
          </wp:positionH>
          <wp:positionV relativeFrom="paragraph">
            <wp:posOffset>35560</wp:posOffset>
          </wp:positionV>
          <wp:extent cx="2007235" cy="537210"/>
          <wp:effectExtent l="0" t="0" r="0" b="0"/>
          <wp:wrapSquare wrapText="bothSides"/>
          <wp:docPr id="1985331344" name="Picture 1985331344">
            <a:extLst xmlns:a="http://schemas.openxmlformats.org/drawingml/2006/main">
              <a:ext uri="{FF2B5EF4-FFF2-40B4-BE49-F238E27FC236}">
                <a16:creationId xmlns:a16="http://schemas.microsoft.com/office/drawing/2014/main" id="{CC2D3315-085A-4A50-BB7D-B08BC34B1C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a:extLst>
                      <a:ext uri="{FF2B5EF4-FFF2-40B4-BE49-F238E27FC236}">
                        <a16:creationId xmlns:a16="http://schemas.microsoft.com/office/drawing/2014/main" id="{CC2D3315-085A-4A50-BB7D-B08BC34B1CFC}"/>
                      </a:ext>
                    </a:extLst>
                  </pic:cNvPr>
                  <pic:cNvPicPr>
                    <a:picLocks noChangeAspect="1"/>
                  </pic:cNvPicPr>
                </pic:nvPicPr>
                <pic:blipFill rotWithShape="1">
                  <a:blip r:embed="rId1">
                    <a:extLst>
                      <a:ext uri="{28A0092B-C50C-407E-A947-70E740481C1C}">
                        <a14:useLocalDpi xmlns:a14="http://schemas.microsoft.com/office/drawing/2010/main" val="0"/>
                      </a:ext>
                    </a:extLst>
                  </a:blip>
                  <a:srcRect l="7277" t="10745" r="3781" b="10377"/>
                  <a:stretch/>
                </pic:blipFill>
                <pic:spPr bwMode="auto">
                  <a:xfrm>
                    <a:off x="0" y="0"/>
                    <a:ext cx="2060213" cy="5516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567"/>
    <w:multiLevelType w:val="multilevel"/>
    <w:tmpl w:val="37E246BA"/>
    <w:styleLink w:val="CurrentList2"/>
    <w:lvl w:ilvl="0">
      <w:start w:val="1"/>
      <w:numFmt w:val="bullet"/>
      <w:lvlText w:val=""/>
      <w:lvlJc w:val="left"/>
      <w:pPr>
        <w:ind w:left="360" w:hanging="360"/>
      </w:pPr>
      <w:rPr>
        <w:rFonts w:ascii="Symbol" w:hAnsi="Symbol" w:hint="default"/>
        <w:color w:val="FF5900" w:themeColor="accent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7D85D91"/>
    <w:multiLevelType w:val="hybridMultilevel"/>
    <w:tmpl w:val="7A5A6B6A"/>
    <w:lvl w:ilvl="0" w:tplc="D3E0E63C">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DF6B2C"/>
    <w:multiLevelType w:val="multilevel"/>
    <w:tmpl w:val="B19C1A50"/>
    <w:styleLink w:val="CurrentList4"/>
    <w:lvl w:ilvl="0">
      <w:start w:val="1"/>
      <w:numFmt w:val="bullet"/>
      <w:lvlText w:val=""/>
      <w:lvlJc w:val="left"/>
      <w:pPr>
        <w:ind w:left="216" w:hanging="216"/>
      </w:pPr>
      <w:rPr>
        <w:rFonts w:ascii="Symbol" w:hAnsi="Symbol" w:hint="default"/>
        <w:color w:val="FF5900" w:themeColor="accent5"/>
        <w:sz w:val="1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2ED56A37"/>
    <w:multiLevelType w:val="hybridMultilevel"/>
    <w:tmpl w:val="30B62166"/>
    <w:lvl w:ilvl="0" w:tplc="A99431A6">
      <w:start w:val="1"/>
      <w:numFmt w:val="bullet"/>
      <w:pStyle w:val="Bullet"/>
      <w:lvlText w:val=""/>
      <w:lvlJc w:val="left"/>
      <w:pPr>
        <w:ind w:left="216" w:hanging="216"/>
      </w:pPr>
      <w:rPr>
        <w:rFonts w:ascii="Symbol" w:hAnsi="Symbol" w:hint="default"/>
        <w:color w:val="FF5900" w:themeColor="accent5"/>
        <w:sz w:val="1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9676FB"/>
    <w:multiLevelType w:val="multilevel"/>
    <w:tmpl w:val="177C60C6"/>
    <w:styleLink w:val="CurrentList3"/>
    <w:lvl w:ilvl="0">
      <w:start w:val="1"/>
      <w:numFmt w:val="bullet"/>
      <w:lvlText w:val=""/>
      <w:lvlJc w:val="left"/>
      <w:pPr>
        <w:ind w:left="216" w:hanging="216"/>
      </w:pPr>
      <w:rPr>
        <w:rFonts w:ascii="Symbol" w:hAnsi="Symbol" w:hint="default"/>
        <w:color w:val="FF5900" w:themeColor="accent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1EE4144"/>
    <w:multiLevelType w:val="hybridMultilevel"/>
    <w:tmpl w:val="2FA05AD4"/>
    <w:lvl w:ilvl="0" w:tplc="8C6C6C66">
      <w:start w:val="1"/>
      <w:numFmt w:val="decimal"/>
      <w:pStyle w:val="Numbering"/>
      <w:lvlText w:val="%1."/>
      <w:lvlJc w:val="left"/>
      <w:pPr>
        <w:ind w:left="360" w:hanging="360"/>
      </w:pPr>
      <w:rPr>
        <w:rFonts w:hint="default"/>
        <w:b/>
        <w:i w:val="0"/>
        <w:color w:val="FF5900"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82A42"/>
    <w:multiLevelType w:val="hybridMultilevel"/>
    <w:tmpl w:val="D41A81CC"/>
    <w:lvl w:ilvl="0" w:tplc="E6FE3F14">
      <w:start w:val="1"/>
      <w:numFmt w:val="bullet"/>
      <w:lvlText w:val=""/>
      <w:lvlJc w:val="left"/>
      <w:pPr>
        <w:ind w:left="432" w:hanging="432"/>
      </w:pPr>
      <w:rPr>
        <w:rFonts w:ascii="Symbol" w:hAnsi="Symbol" w:hint="default"/>
        <w:color w:val="002017"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00E4F"/>
    <w:multiLevelType w:val="multilevel"/>
    <w:tmpl w:val="4C48EB90"/>
    <w:styleLink w:val="CurrentList1"/>
    <w:lvl w:ilvl="0">
      <w:start w:val="1"/>
      <w:numFmt w:val="decimal"/>
      <w:lvlText w:val="%1."/>
      <w:lvlJc w:val="left"/>
      <w:pPr>
        <w:ind w:left="36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3F4F7689"/>
    <w:multiLevelType w:val="hybridMultilevel"/>
    <w:tmpl w:val="20EA18F2"/>
    <w:lvl w:ilvl="0" w:tplc="59CA32CA">
      <w:start w:val="1"/>
      <w:numFmt w:val="bullet"/>
      <w:pStyle w:val="SubBullet"/>
      <w:lvlText w:val=""/>
      <w:lvlJc w:val="left"/>
      <w:pPr>
        <w:ind w:left="432" w:hanging="216"/>
      </w:pPr>
      <w:rPr>
        <w:rFonts w:ascii="Symbol" w:hAnsi="Symbol" w:hint="default"/>
        <w:color w:val="FF5900" w:themeColor="accent5"/>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F2D7F"/>
    <w:multiLevelType w:val="multilevel"/>
    <w:tmpl w:val="20EA18F2"/>
    <w:styleLink w:val="CurrentList5"/>
    <w:lvl w:ilvl="0">
      <w:start w:val="1"/>
      <w:numFmt w:val="bullet"/>
      <w:lvlText w:val=""/>
      <w:lvlJc w:val="left"/>
      <w:pPr>
        <w:ind w:left="432" w:hanging="216"/>
      </w:pPr>
      <w:rPr>
        <w:rFonts w:ascii="Symbol" w:hAnsi="Symbol" w:hint="default"/>
        <w:color w:val="FF5900" w:themeColor="accent5"/>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03C4A54"/>
    <w:multiLevelType w:val="multilevel"/>
    <w:tmpl w:val="30B62166"/>
    <w:styleLink w:val="CurrentList6"/>
    <w:lvl w:ilvl="0">
      <w:start w:val="1"/>
      <w:numFmt w:val="bullet"/>
      <w:lvlText w:val=""/>
      <w:lvlJc w:val="left"/>
      <w:pPr>
        <w:ind w:left="216" w:hanging="216"/>
      </w:pPr>
      <w:rPr>
        <w:rFonts w:ascii="Symbol" w:hAnsi="Symbol" w:hint="default"/>
        <w:color w:val="FF5900" w:themeColor="accent5"/>
        <w:sz w:val="1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66CE403D"/>
    <w:multiLevelType w:val="hybridMultilevel"/>
    <w:tmpl w:val="289E84D4"/>
    <w:lvl w:ilvl="0" w:tplc="A06A80C8">
      <w:start w:val="1"/>
      <w:numFmt w:val="bullet"/>
      <w:pStyle w:val="SubBullet2"/>
      <w:lvlText w:val=""/>
      <w:lvlJc w:val="left"/>
      <w:pPr>
        <w:ind w:left="648" w:hanging="216"/>
      </w:pPr>
      <w:rPr>
        <w:rFonts w:ascii="Symbol" w:hAnsi="Symbol" w:hint="default"/>
        <w:color w:val="FF5900" w:themeColor="accent5"/>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594415">
    <w:abstractNumId w:val="3"/>
  </w:num>
  <w:num w:numId="2" w16cid:durableId="575827256">
    <w:abstractNumId w:val="7"/>
  </w:num>
  <w:num w:numId="3" w16cid:durableId="415130792">
    <w:abstractNumId w:val="0"/>
  </w:num>
  <w:num w:numId="4" w16cid:durableId="1471554275">
    <w:abstractNumId w:val="4"/>
  </w:num>
  <w:num w:numId="5" w16cid:durableId="1366098621">
    <w:abstractNumId w:val="2"/>
  </w:num>
  <w:num w:numId="6" w16cid:durableId="1682393581">
    <w:abstractNumId w:val="8"/>
  </w:num>
  <w:num w:numId="7" w16cid:durableId="473765189">
    <w:abstractNumId w:val="9"/>
  </w:num>
  <w:num w:numId="8" w16cid:durableId="2129153825">
    <w:abstractNumId w:val="11"/>
  </w:num>
  <w:num w:numId="9" w16cid:durableId="804277935">
    <w:abstractNumId w:val="10"/>
  </w:num>
  <w:num w:numId="10" w16cid:durableId="252783486">
    <w:abstractNumId w:val="5"/>
  </w:num>
  <w:num w:numId="11" w16cid:durableId="1433207367">
    <w:abstractNumId w:val="6"/>
  </w:num>
  <w:num w:numId="12" w16cid:durableId="104282857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68"/>
    <w:rsid w:val="000000A7"/>
    <w:rsid w:val="000008B7"/>
    <w:rsid w:val="00000A6E"/>
    <w:rsid w:val="00000CAF"/>
    <w:rsid w:val="00001279"/>
    <w:rsid w:val="0000244C"/>
    <w:rsid w:val="000032F4"/>
    <w:rsid w:val="00003EFA"/>
    <w:rsid w:val="00004629"/>
    <w:rsid w:val="000047DF"/>
    <w:rsid w:val="000051BC"/>
    <w:rsid w:val="00005661"/>
    <w:rsid w:val="00005A6C"/>
    <w:rsid w:val="00005BEB"/>
    <w:rsid w:val="00005E19"/>
    <w:rsid w:val="0000619E"/>
    <w:rsid w:val="0000638E"/>
    <w:rsid w:val="000063DB"/>
    <w:rsid w:val="00006458"/>
    <w:rsid w:val="00006747"/>
    <w:rsid w:val="00007016"/>
    <w:rsid w:val="00007289"/>
    <w:rsid w:val="00010039"/>
    <w:rsid w:val="00010985"/>
    <w:rsid w:val="00010B70"/>
    <w:rsid w:val="00010BB2"/>
    <w:rsid w:val="00010E8A"/>
    <w:rsid w:val="00011576"/>
    <w:rsid w:val="00012C5D"/>
    <w:rsid w:val="00012EA3"/>
    <w:rsid w:val="00013C04"/>
    <w:rsid w:val="00013D17"/>
    <w:rsid w:val="00013DF9"/>
    <w:rsid w:val="0001464F"/>
    <w:rsid w:val="00014FA4"/>
    <w:rsid w:val="000150B0"/>
    <w:rsid w:val="00015642"/>
    <w:rsid w:val="000158B7"/>
    <w:rsid w:val="00016456"/>
    <w:rsid w:val="000165F8"/>
    <w:rsid w:val="00016DB0"/>
    <w:rsid w:val="00016EEC"/>
    <w:rsid w:val="000175F4"/>
    <w:rsid w:val="00017BC8"/>
    <w:rsid w:val="00017DBA"/>
    <w:rsid w:val="00020351"/>
    <w:rsid w:val="000207D6"/>
    <w:rsid w:val="00020AE7"/>
    <w:rsid w:val="00020B90"/>
    <w:rsid w:val="00021494"/>
    <w:rsid w:val="000216A1"/>
    <w:rsid w:val="00021751"/>
    <w:rsid w:val="00022555"/>
    <w:rsid w:val="00022B41"/>
    <w:rsid w:val="00022BE9"/>
    <w:rsid w:val="00022CBB"/>
    <w:rsid w:val="000234B1"/>
    <w:rsid w:val="00023549"/>
    <w:rsid w:val="00023DD8"/>
    <w:rsid w:val="00023DE9"/>
    <w:rsid w:val="00023E4B"/>
    <w:rsid w:val="00024094"/>
    <w:rsid w:val="000243EF"/>
    <w:rsid w:val="0002453F"/>
    <w:rsid w:val="00024CD3"/>
    <w:rsid w:val="00024F46"/>
    <w:rsid w:val="00025244"/>
    <w:rsid w:val="0002534A"/>
    <w:rsid w:val="00025715"/>
    <w:rsid w:val="00025A9C"/>
    <w:rsid w:val="00026368"/>
    <w:rsid w:val="000305A0"/>
    <w:rsid w:val="00030956"/>
    <w:rsid w:val="000309D6"/>
    <w:rsid w:val="00030A2B"/>
    <w:rsid w:val="00030D65"/>
    <w:rsid w:val="00030F7C"/>
    <w:rsid w:val="000314D2"/>
    <w:rsid w:val="00031559"/>
    <w:rsid w:val="0003279D"/>
    <w:rsid w:val="00032923"/>
    <w:rsid w:val="00032E7D"/>
    <w:rsid w:val="00032E85"/>
    <w:rsid w:val="00032F88"/>
    <w:rsid w:val="00033079"/>
    <w:rsid w:val="00033105"/>
    <w:rsid w:val="00033983"/>
    <w:rsid w:val="00033F88"/>
    <w:rsid w:val="000342DC"/>
    <w:rsid w:val="000349EF"/>
    <w:rsid w:val="00034C44"/>
    <w:rsid w:val="0003587C"/>
    <w:rsid w:val="000359B4"/>
    <w:rsid w:val="00035A58"/>
    <w:rsid w:val="00035AD1"/>
    <w:rsid w:val="00036CD6"/>
    <w:rsid w:val="00037600"/>
    <w:rsid w:val="00037806"/>
    <w:rsid w:val="00037BA7"/>
    <w:rsid w:val="00037F21"/>
    <w:rsid w:val="00037F23"/>
    <w:rsid w:val="000402DC"/>
    <w:rsid w:val="00040360"/>
    <w:rsid w:val="00040A4E"/>
    <w:rsid w:val="0004107F"/>
    <w:rsid w:val="0004114B"/>
    <w:rsid w:val="000412B7"/>
    <w:rsid w:val="00042299"/>
    <w:rsid w:val="000423A6"/>
    <w:rsid w:val="00042DFF"/>
    <w:rsid w:val="00043237"/>
    <w:rsid w:val="00043257"/>
    <w:rsid w:val="000439FE"/>
    <w:rsid w:val="00043A1D"/>
    <w:rsid w:val="00043C16"/>
    <w:rsid w:val="00043D30"/>
    <w:rsid w:val="0004408A"/>
    <w:rsid w:val="00044661"/>
    <w:rsid w:val="0004509A"/>
    <w:rsid w:val="000459A3"/>
    <w:rsid w:val="000468F4"/>
    <w:rsid w:val="00046999"/>
    <w:rsid w:val="000469A0"/>
    <w:rsid w:val="00047195"/>
    <w:rsid w:val="000479F8"/>
    <w:rsid w:val="00047A80"/>
    <w:rsid w:val="00050540"/>
    <w:rsid w:val="00050BC4"/>
    <w:rsid w:val="00050FF1"/>
    <w:rsid w:val="00052420"/>
    <w:rsid w:val="00052625"/>
    <w:rsid w:val="00052744"/>
    <w:rsid w:val="000528C9"/>
    <w:rsid w:val="00052A2C"/>
    <w:rsid w:val="00052CF0"/>
    <w:rsid w:val="00052D4B"/>
    <w:rsid w:val="00053C9C"/>
    <w:rsid w:val="00053F92"/>
    <w:rsid w:val="00053FA3"/>
    <w:rsid w:val="0005414D"/>
    <w:rsid w:val="00054780"/>
    <w:rsid w:val="000549DD"/>
    <w:rsid w:val="00054E0A"/>
    <w:rsid w:val="0005512E"/>
    <w:rsid w:val="00055F28"/>
    <w:rsid w:val="000561EC"/>
    <w:rsid w:val="00056201"/>
    <w:rsid w:val="000564FB"/>
    <w:rsid w:val="0005682D"/>
    <w:rsid w:val="00056D1A"/>
    <w:rsid w:val="000575FA"/>
    <w:rsid w:val="00057906"/>
    <w:rsid w:val="00057976"/>
    <w:rsid w:val="00057E09"/>
    <w:rsid w:val="000610D6"/>
    <w:rsid w:val="00061371"/>
    <w:rsid w:val="00061B07"/>
    <w:rsid w:val="00061F59"/>
    <w:rsid w:val="000622A0"/>
    <w:rsid w:val="000625A3"/>
    <w:rsid w:val="000626F4"/>
    <w:rsid w:val="00062AAA"/>
    <w:rsid w:val="00062FB1"/>
    <w:rsid w:val="00063A72"/>
    <w:rsid w:val="00063EC0"/>
    <w:rsid w:val="00066276"/>
    <w:rsid w:val="0006699E"/>
    <w:rsid w:val="00066E87"/>
    <w:rsid w:val="00067BAB"/>
    <w:rsid w:val="000700EC"/>
    <w:rsid w:val="00070BFE"/>
    <w:rsid w:val="0007307C"/>
    <w:rsid w:val="000730FE"/>
    <w:rsid w:val="0007342E"/>
    <w:rsid w:val="000739E9"/>
    <w:rsid w:val="00073B8F"/>
    <w:rsid w:val="00073E38"/>
    <w:rsid w:val="00074090"/>
    <w:rsid w:val="00074BAD"/>
    <w:rsid w:val="00074D91"/>
    <w:rsid w:val="000750FC"/>
    <w:rsid w:val="0007519E"/>
    <w:rsid w:val="0007533D"/>
    <w:rsid w:val="00075442"/>
    <w:rsid w:val="000759C6"/>
    <w:rsid w:val="00076412"/>
    <w:rsid w:val="00076611"/>
    <w:rsid w:val="0007669B"/>
    <w:rsid w:val="000768A4"/>
    <w:rsid w:val="00077194"/>
    <w:rsid w:val="000775CD"/>
    <w:rsid w:val="00077DAC"/>
    <w:rsid w:val="00077FC4"/>
    <w:rsid w:val="00080783"/>
    <w:rsid w:val="00080C7F"/>
    <w:rsid w:val="000815E9"/>
    <w:rsid w:val="00081882"/>
    <w:rsid w:val="00081B87"/>
    <w:rsid w:val="00081C7E"/>
    <w:rsid w:val="00081CA0"/>
    <w:rsid w:val="00081D97"/>
    <w:rsid w:val="00082311"/>
    <w:rsid w:val="00082392"/>
    <w:rsid w:val="00082462"/>
    <w:rsid w:val="00082FB8"/>
    <w:rsid w:val="0008326E"/>
    <w:rsid w:val="000832A5"/>
    <w:rsid w:val="00083794"/>
    <w:rsid w:val="00083898"/>
    <w:rsid w:val="00084BF0"/>
    <w:rsid w:val="00084C97"/>
    <w:rsid w:val="000858C7"/>
    <w:rsid w:val="00085BA1"/>
    <w:rsid w:val="00085D3C"/>
    <w:rsid w:val="00086168"/>
    <w:rsid w:val="000863E6"/>
    <w:rsid w:val="0008673B"/>
    <w:rsid w:val="00087371"/>
    <w:rsid w:val="00087C31"/>
    <w:rsid w:val="00087C3C"/>
    <w:rsid w:val="00087F6D"/>
    <w:rsid w:val="000903A3"/>
    <w:rsid w:val="00090766"/>
    <w:rsid w:val="000923F5"/>
    <w:rsid w:val="0009286B"/>
    <w:rsid w:val="00092A28"/>
    <w:rsid w:val="00092B36"/>
    <w:rsid w:val="00092D44"/>
    <w:rsid w:val="000932E7"/>
    <w:rsid w:val="0009338B"/>
    <w:rsid w:val="0009356A"/>
    <w:rsid w:val="00093A83"/>
    <w:rsid w:val="00094573"/>
    <w:rsid w:val="00094E85"/>
    <w:rsid w:val="0009519B"/>
    <w:rsid w:val="000953D9"/>
    <w:rsid w:val="00095467"/>
    <w:rsid w:val="00095C42"/>
    <w:rsid w:val="00096A1D"/>
    <w:rsid w:val="00097079"/>
    <w:rsid w:val="000972EC"/>
    <w:rsid w:val="000A036F"/>
    <w:rsid w:val="000A03E5"/>
    <w:rsid w:val="000A0D0D"/>
    <w:rsid w:val="000A0DB2"/>
    <w:rsid w:val="000A1925"/>
    <w:rsid w:val="000A1946"/>
    <w:rsid w:val="000A1CEA"/>
    <w:rsid w:val="000A1F32"/>
    <w:rsid w:val="000A27B5"/>
    <w:rsid w:val="000A2BBB"/>
    <w:rsid w:val="000A39A0"/>
    <w:rsid w:val="000A39F0"/>
    <w:rsid w:val="000A3E60"/>
    <w:rsid w:val="000A3F3D"/>
    <w:rsid w:val="000A429D"/>
    <w:rsid w:val="000A459E"/>
    <w:rsid w:val="000A474F"/>
    <w:rsid w:val="000A4A37"/>
    <w:rsid w:val="000A4A99"/>
    <w:rsid w:val="000A532F"/>
    <w:rsid w:val="000A58CF"/>
    <w:rsid w:val="000A5E3C"/>
    <w:rsid w:val="000A6393"/>
    <w:rsid w:val="000A63B4"/>
    <w:rsid w:val="000A66F7"/>
    <w:rsid w:val="000A6BC3"/>
    <w:rsid w:val="000A6FD6"/>
    <w:rsid w:val="000A7017"/>
    <w:rsid w:val="000A7100"/>
    <w:rsid w:val="000A73DC"/>
    <w:rsid w:val="000A76E2"/>
    <w:rsid w:val="000A7EC1"/>
    <w:rsid w:val="000B0457"/>
    <w:rsid w:val="000B0A99"/>
    <w:rsid w:val="000B0BEB"/>
    <w:rsid w:val="000B2365"/>
    <w:rsid w:val="000B2CE7"/>
    <w:rsid w:val="000B2EFB"/>
    <w:rsid w:val="000B31E8"/>
    <w:rsid w:val="000B33DC"/>
    <w:rsid w:val="000B34CB"/>
    <w:rsid w:val="000B3A38"/>
    <w:rsid w:val="000B3E5B"/>
    <w:rsid w:val="000B43FC"/>
    <w:rsid w:val="000B47A1"/>
    <w:rsid w:val="000B48AB"/>
    <w:rsid w:val="000B4960"/>
    <w:rsid w:val="000B4C28"/>
    <w:rsid w:val="000B53FB"/>
    <w:rsid w:val="000B56B6"/>
    <w:rsid w:val="000B581E"/>
    <w:rsid w:val="000B5A66"/>
    <w:rsid w:val="000B5C3D"/>
    <w:rsid w:val="000B69DC"/>
    <w:rsid w:val="000B71AE"/>
    <w:rsid w:val="000B71F7"/>
    <w:rsid w:val="000B7605"/>
    <w:rsid w:val="000B7734"/>
    <w:rsid w:val="000B77D9"/>
    <w:rsid w:val="000C116B"/>
    <w:rsid w:val="000C1B99"/>
    <w:rsid w:val="000C1BB8"/>
    <w:rsid w:val="000C2040"/>
    <w:rsid w:val="000C2A2A"/>
    <w:rsid w:val="000C36A2"/>
    <w:rsid w:val="000C3C1C"/>
    <w:rsid w:val="000C443C"/>
    <w:rsid w:val="000C4EDA"/>
    <w:rsid w:val="000C5346"/>
    <w:rsid w:val="000C5A08"/>
    <w:rsid w:val="000C6058"/>
    <w:rsid w:val="000C64D7"/>
    <w:rsid w:val="000C6940"/>
    <w:rsid w:val="000C6AFB"/>
    <w:rsid w:val="000C6C6F"/>
    <w:rsid w:val="000C7540"/>
    <w:rsid w:val="000D01FA"/>
    <w:rsid w:val="000D0512"/>
    <w:rsid w:val="000D059F"/>
    <w:rsid w:val="000D0E17"/>
    <w:rsid w:val="000D15FA"/>
    <w:rsid w:val="000D164A"/>
    <w:rsid w:val="000D26BD"/>
    <w:rsid w:val="000D2D0D"/>
    <w:rsid w:val="000D30B8"/>
    <w:rsid w:val="000D4477"/>
    <w:rsid w:val="000D45DB"/>
    <w:rsid w:val="000D4913"/>
    <w:rsid w:val="000D4F77"/>
    <w:rsid w:val="000D5164"/>
    <w:rsid w:val="000D54EC"/>
    <w:rsid w:val="000D5B57"/>
    <w:rsid w:val="000D5D72"/>
    <w:rsid w:val="000D6125"/>
    <w:rsid w:val="000D663F"/>
    <w:rsid w:val="000D6C30"/>
    <w:rsid w:val="000D6F8D"/>
    <w:rsid w:val="000D7521"/>
    <w:rsid w:val="000D7E4D"/>
    <w:rsid w:val="000E0D39"/>
    <w:rsid w:val="000E0EDB"/>
    <w:rsid w:val="000E2487"/>
    <w:rsid w:val="000E3420"/>
    <w:rsid w:val="000E4287"/>
    <w:rsid w:val="000E457B"/>
    <w:rsid w:val="000E4969"/>
    <w:rsid w:val="000E4CEF"/>
    <w:rsid w:val="000E524A"/>
    <w:rsid w:val="000E5564"/>
    <w:rsid w:val="000E575A"/>
    <w:rsid w:val="000E6AB7"/>
    <w:rsid w:val="000E6E6E"/>
    <w:rsid w:val="000E6E7B"/>
    <w:rsid w:val="000E71CD"/>
    <w:rsid w:val="000E75D5"/>
    <w:rsid w:val="000E7A1D"/>
    <w:rsid w:val="000E7A94"/>
    <w:rsid w:val="000E7D4D"/>
    <w:rsid w:val="000F0722"/>
    <w:rsid w:val="000F0A17"/>
    <w:rsid w:val="000F0B59"/>
    <w:rsid w:val="000F0BD3"/>
    <w:rsid w:val="000F0D10"/>
    <w:rsid w:val="000F0DC8"/>
    <w:rsid w:val="000F0E25"/>
    <w:rsid w:val="000F0E4B"/>
    <w:rsid w:val="000F1E0E"/>
    <w:rsid w:val="000F2224"/>
    <w:rsid w:val="000F2237"/>
    <w:rsid w:val="000F2734"/>
    <w:rsid w:val="000F3795"/>
    <w:rsid w:val="000F40A8"/>
    <w:rsid w:val="000F49E2"/>
    <w:rsid w:val="000F55F7"/>
    <w:rsid w:val="000F5B54"/>
    <w:rsid w:val="000F5BF5"/>
    <w:rsid w:val="000F65AB"/>
    <w:rsid w:val="000F70B3"/>
    <w:rsid w:val="000F780E"/>
    <w:rsid w:val="000F7FF7"/>
    <w:rsid w:val="0010058A"/>
    <w:rsid w:val="001008A8"/>
    <w:rsid w:val="00100D74"/>
    <w:rsid w:val="0010126F"/>
    <w:rsid w:val="00101BC1"/>
    <w:rsid w:val="00101C1C"/>
    <w:rsid w:val="00101DC7"/>
    <w:rsid w:val="00101F4F"/>
    <w:rsid w:val="0010230C"/>
    <w:rsid w:val="0010236F"/>
    <w:rsid w:val="00102BFF"/>
    <w:rsid w:val="00102EA9"/>
    <w:rsid w:val="00102F54"/>
    <w:rsid w:val="00103C65"/>
    <w:rsid w:val="00103E28"/>
    <w:rsid w:val="00103F62"/>
    <w:rsid w:val="00104101"/>
    <w:rsid w:val="00104247"/>
    <w:rsid w:val="00104576"/>
    <w:rsid w:val="00104831"/>
    <w:rsid w:val="00104C2F"/>
    <w:rsid w:val="00105115"/>
    <w:rsid w:val="0010550F"/>
    <w:rsid w:val="0010560C"/>
    <w:rsid w:val="00105A17"/>
    <w:rsid w:val="00105DAA"/>
    <w:rsid w:val="00106762"/>
    <w:rsid w:val="00106AD9"/>
    <w:rsid w:val="00106D46"/>
    <w:rsid w:val="00107264"/>
    <w:rsid w:val="001074DF"/>
    <w:rsid w:val="00107672"/>
    <w:rsid w:val="00107C15"/>
    <w:rsid w:val="00107D6F"/>
    <w:rsid w:val="00110157"/>
    <w:rsid w:val="001101EA"/>
    <w:rsid w:val="001104F2"/>
    <w:rsid w:val="00110952"/>
    <w:rsid w:val="00110D7A"/>
    <w:rsid w:val="00110EFC"/>
    <w:rsid w:val="0011151E"/>
    <w:rsid w:val="001119C0"/>
    <w:rsid w:val="00111F77"/>
    <w:rsid w:val="00111FE5"/>
    <w:rsid w:val="00112467"/>
    <w:rsid w:val="00112586"/>
    <w:rsid w:val="00112E2C"/>
    <w:rsid w:val="00112FA7"/>
    <w:rsid w:val="00113C5E"/>
    <w:rsid w:val="0011464B"/>
    <w:rsid w:val="0011494C"/>
    <w:rsid w:val="001149AC"/>
    <w:rsid w:val="00114D9A"/>
    <w:rsid w:val="001153D9"/>
    <w:rsid w:val="001156C9"/>
    <w:rsid w:val="0011571F"/>
    <w:rsid w:val="00115AC1"/>
    <w:rsid w:val="00115DDF"/>
    <w:rsid w:val="00116727"/>
    <w:rsid w:val="00116AA0"/>
    <w:rsid w:val="00116CC0"/>
    <w:rsid w:val="0011753D"/>
    <w:rsid w:val="00117B78"/>
    <w:rsid w:val="00117BBB"/>
    <w:rsid w:val="00120620"/>
    <w:rsid w:val="00120ED3"/>
    <w:rsid w:val="001215A7"/>
    <w:rsid w:val="001216EE"/>
    <w:rsid w:val="001216EF"/>
    <w:rsid w:val="00121B54"/>
    <w:rsid w:val="00121FB6"/>
    <w:rsid w:val="00122CCC"/>
    <w:rsid w:val="0012344F"/>
    <w:rsid w:val="00123651"/>
    <w:rsid w:val="00123A0F"/>
    <w:rsid w:val="00123BCA"/>
    <w:rsid w:val="00123D1F"/>
    <w:rsid w:val="00123F9D"/>
    <w:rsid w:val="00124323"/>
    <w:rsid w:val="00124551"/>
    <w:rsid w:val="00124A89"/>
    <w:rsid w:val="00124CD0"/>
    <w:rsid w:val="00124E5E"/>
    <w:rsid w:val="00125336"/>
    <w:rsid w:val="001260B4"/>
    <w:rsid w:val="00126CEA"/>
    <w:rsid w:val="001273CF"/>
    <w:rsid w:val="00127A09"/>
    <w:rsid w:val="00127A26"/>
    <w:rsid w:val="00130BE4"/>
    <w:rsid w:val="00130F4E"/>
    <w:rsid w:val="00131276"/>
    <w:rsid w:val="00131878"/>
    <w:rsid w:val="00131C3D"/>
    <w:rsid w:val="00131E74"/>
    <w:rsid w:val="00132840"/>
    <w:rsid w:val="00132FC9"/>
    <w:rsid w:val="00133195"/>
    <w:rsid w:val="001339D3"/>
    <w:rsid w:val="001344A5"/>
    <w:rsid w:val="0013474F"/>
    <w:rsid w:val="00134F5B"/>
    <w:rsid w:val="001356A2"/>
    <w:rsid w:val="0013613A"/>
    <w:rsid w:val="0013652C"/>
    <w:rsid w:val="0013687A"/>
    <w:rsid w:val="001368D9"/>
    <w:rsid w:val="00137386"/>
    <w:rsid w:val="00137EB6"/>
    <w:rsid w:val="001401AC"/>
    <w:rsid w:val="00140E6E"/>
    <w:rsid w:val="0014132C"/>
    <w:rsid w:val="00142EAC"/>
    <w:rsid w:val="00142EF1"/>
    <w:rsid w:val="0014357A"/>
    <w:rsid w:val="00143759"/>
    <w:rsid w:val="00143B73"/>
    <w:rsid w:val="001441B8"/>
    <w:rsid w:val="00144405"/>
    <w:rsid w:val="0014462D"/>
    <w:rsid w:val="001448ED"/>
    <w:rsid w:val="00144989"/>
    <w:rsid w:val="001452B6"/>
    <w:rsid w:val="001460B2"/>
    <w:rsid w:val="00146ABA"/>
    <w:rsid w:val="00146F29"/>
    <w:rsid w:val="0014768B"/>
    <w:rsid w:val="00147932"/>
    <w:rsid w:val="00147A6C"/>
    <w:rsid w:val="00147CC1"/>
    <w:rsid w:val="00147E73"/>
    <w:rsid w:val="00147F45"/>
    <w:rsid w:val="00150CFA"/>
    <w:rsid w:val="0015120D"/>
    <w:rsid w:val="00151895"/>
    <w:rsid w:val="00151CEE"/>
    <w:rsid w:val="00151EF3"/>
    <w:rsid w:val="001522F9"/>
    <w:rsid w:val="0015239C"/>
    <w:rsid w:val="00152D58"/>
    <w:rsid w:val="0015317D"/>
    <w:rsid w:val="00153ED6"/>
    <w:rsid w:val="00153F51"/>
    <w:rsid w:val="0015502E"/>
    <w:rsid w:val="0015537C"/>
    <w:rsid w:val="00155BC7"/>
    <w:rsid w:val="001567E3"/>
    <w:rsid w:val="001569FB"/>
    <w:rsid w:val="00156B96"/>
    <w:rsid w:val="00157593"/>
    <w:rsid w:val="00157C6E"/>
    <w:rsid w:val="001604E7"/>
    <w:rsid w:val="0016074A"/>
    <w:rsid w:val="00160A28"/>
    <w:rsid w:val="00160D20"/>
    <w:rsid w:val="0016148D"/>
    <w:rsid w:val="00161597"/>
    <w:rsid w:val="001615D6"/>
    <w:rsid w:val="00161D4E"/>
    <w:rsid w:val="001625AE"/>
    <w:rsid w:val="00162FFD"/>
    <w:rsid w:val="00163250"/>
    <w:rsid w:val="00163C60"/>
    <w:rsid w:val="00163FD3"/>
    <w:rsid w:val="001644D8"/>
    <w:rsid w:val="0016453E"/>
    <w:rsid w:val="00164585"/>
    <w:rsid w:val="00164601"/>
    <w:rsid w:val="0016530A"/>
    <w:rsid w:val="0016537E"/>
    <w:rsid w:val="00165384"/>
    <w:rsid w:val="001658D0"/>
    <w:rsid w:val="00165A64"/>
    <w:rsid w:val="0016601D"/>
    <w:rsid w:val="00167074"/>
    <w:rsid w:val="001674AB"/>
    <w:rsid w:val="00167620"/>
    <w:rsid w:val="001677F5"/>
    <w:rsid w:val="001679A3"/>
    <w:rsid w:val="00170C48"/>
    <w:rsid w:val="00171028"/>
    <w:rsid w:val="00171044"/>
    <w:rsid w:val="0017147B"/>
    <w:rsid w:val="0017148E"/>
    <w:rsid w:val="00171B56"/>
    <w:rsid w:val="00171E2D"/>
    <w:rsid w:val="00173189"/>
    <w:rsid w:val="001738DA"/>
    <w:rsid w:val="001741FF"/>
    <w:rsid w:val="001745F7"/>
    <w:rsid w:val="00174609"/>
    <w:rsid w:val="00174E97"/>
    <w:rsid w:val="001759C2"/>
    <w:rsid w:val="001760E3"/>
    <w:rsid w:val="00176B5E"/>
    <w:rsid w:val="00176C3B"/>
    <w:rsid w:val="001774EC"/>
    <w:rsid w:val="0017754D"/>
    <w:rsid w:val="00177DA5"/>
    <w:rsid w:val="00177F9D"/>
    <w:rsid w:val="001810A6"/>
    <w:rsid w:val="0018133A"/>
    <w:rsid w:val="00181611"/>
    <w:rsid w:val="00181AFD"/>
    <w:rsid w:val="00181B56"/>
    <w:rsid w:val="0018254F"/>
    <w:rsid w:val="00182678"/>
    <w:rsid w:val="00182D79"/>
    <w:rsid w:val="00182FC1"/>
    <w:rsid w:val="00183F88"/>
    <w:rsid w:val="00183F91"/>
    <w:rsid w:val="00184222"/>
    <w:rsid w:val="0018443B"/>
    <w:rsid w:val="00184A11"/>
    <w:rsid w:val="00184A3C"/>
    <w:rsid w:val="001853D6"/>
    <w:rsid w:val="00185CDE"/>
    <w:rsid w:val="00185ECB"/>
    <w:rsid w:val="0018607A"/>
    <w:rsid w:val="001860AA"/>
    <w:rsid w:val="0018612D"/>
    <w:rsid w:val="00186158"/>
    <w:rsid w:val="001863C6"/>
    <w:rsid w:val="00186936"/>
    <w:rsid w:val="00187514"/>
    <w:rsid w:val="00187FBF"/>
    <w:rsid w:val="0019050B"/>
    <w:rsid w:val="001908F2"/>
    <w:rsid w:val="00190975"/>
    <w:rsid w:val="00191287"/>
    <w:rsid w:val="0019147A"/>
    <w:rsid w:val="00193245"/>
    <w:rsid w:val="001940D4"/>
    <w:rsid w:val="001945B3"/>
    <w:rsid w:val="00194D73"/>
    <w:rsid w:val="0019574A"/>
    <w:rsid w:val="00195FCF"/>
    <w:rsid w:val="00196504"/>
    <w:rsid w:val="00196613"/>
    <w:rsid w:val="00196D9F"/>
    <w:rsid w:val="00197B1A"/>
    <w:rsid w:val="00197C82"/>
    <w:rsid w:val="00197F1C"/>
    <w:rsid w:val="001A0256"/>
    <w:rsid w:val="001A060B"/>
    <w:rsid w:val="001A0751"/>
    <w:rsid w:val="001A118D"/>
    <w:rsid w:val="001A12FC"/>
    <w:rsid w:val="001A13CE"/>
    <w:rsid w:val="001A165A"/>
    <w:rsid w:val="001A2327"/>
    <w:rsid w:val="001A24D1"/>
    <w:rsid w:val="001A2C78"/>
    <w:rsid w:val="001A2EB7"/>
    <w:rsid w:val="001A309C"/>
    <w:rsid w:val="001A32EF"/>
    <w:rsid w:val="001A39DB"/>
    <w:rsid w:val="001A472B"/>
    <w:rsid w:val="001A69DB"/>
    <w:rsid w:val="001A6CB1"/>
    <w:rsid w:val="001A7645"/>
    <w:rsid w:val="001A78CA"/>
    <w:rsid w:val="001A78D1"/>
    <w:rsid w:val="001A798E"/>
    <w:rsid w:val="001B06B9"/>
    <w:rsid w:val="001B0CD6"/>
    <w:rsid w:val="001B137E"/>
    <w:rsid w:val="001B1C3D"/>
    <w:rsid w:val="001B206B"/>
    <w:rsid w:val="001B2273"/>
    <w:rsid w:val="001B2A7B"/>
    <w:rsid w:val="001B30BF"/>
    <w:rsid w:val="001B3B1C"/>
    <w:rsid w:val="001B3FB4"/>
    <w:rsid w:val="001B41AB"/>
    <w:rsid w:val="001B466C"/>
    <w:rsid w:val="001B4CEA"/>
    <w:rsid w:val="001B4DDF"/>
    <w:rsid w:val="001B5648"/>
    <w:rsid w:val="001B5729"/>
    <w:rsid w:val="001B6167"/>
    <w:rsid w:val="001B64CD"/>
    <w:rsid w:val="001B68DF"/>
    <w:rsid w:val="001B72F7"/>
    <w:rsid w:val="001B731C"/>
    <w:rsid w:val="001B74FE"/>
    <w:rsid w:val="001B7700"/>
    <w:rsid w:val="001B7AFB"/>
    <w:rsid w:val="001B7ECF"/>
    <w:rsid w:val="001C0D58"/>
    <w:rsid w:val="001C0F65"/>
    <w:rsid w:val="001C1670"/>
    <w:rsid w:val="001C16C5"/>
    <w:rsid w:val="001C20D1"/>
    <w:rsid w:val="001C36AC"/>
    <w:rsid w:val="001C3AB3"/>
    <w:rsid w:val="001C450F"/>
    <w:rsid w:val="001C5BBF"/>
    <w:rsid w:val="001C5E3C"/>
    <w:rsid w:val="001C6353"/>
    <w:rsid w:val="001C6355"/>
    <w:rsid w:val="001C6B49"/>
    <w:rsid w:val="001C7F4C"/>
    <w:rsid w:val="001D0358"/>
    <w:rsid w:val="001D077D"/>
    <w:rsid w:val="001D0AAA"/>
    <w:rsid w:val="001D1575"/>
    <w:rsid w:val="001D18CD"/>
    <w:rsid w:val="001D1EB1"/>
    <w:rsid w:val="001D21DB"/>
    <w:rsid w:val="001D283A"/>
    <w:rsid w:val="001D2982"/>
    <w:rsid w:val="001D298E"/>
    <w:rsid w:val="001D3140"/>
    <w:rsid w:val="001D3BA5"/>
    <w:rsid w:val="001D3C38"/>
    <w:rsid w:val="001D3FD6"/>
    <w:rsid w:val="001D4498"/>
    <w:rsid w:val="001D4AE0"/>
    <w:rsid w:val="001D5919"/>
    <w:rsid w:val="001D59B6"/>
    <w:rsid w:val="001D6633"/>
    <w:rsid w:val="001D6906"/>
    <w:rsid w:val="001D6A73"/>
    <w:rsid w:val="001D7182"/>
    <w:rsid w:val="001D7EA4"/>
    <w:rsid w:val="001D7F7C"/>
    <w:rsid w:val="001E047C"/>
    <w:rsid w:val="001E0528"/>
    <w:rsid w:val="001E1139"/>
    <w:rsid w:val="001E130F"/>
    <w:rsid w:val="001E1607"/>
    <w:rsid w:val="001E1BFA"/>
    <w:rsid w:val="001E2AB3"/>
    <w:rsid w:val="001E2BCA"/>
    <w:rsid w:val="001E2E17"/>
    <w:rsid w:val="001E377D"/>
    <w:rsid w:val="001E3D3A"/>
    <w:rsid w:val="001E46B4"/>
    <w:rsid w:val="001E48EA"/>
    <w:rsid w:val="001E490A"/>
    <w:rsid w:val="001E4A49"/>
    <w:rsid w:val="001E4E5D"/>
    <w:rsid w:val="001E501C"/>
    <w:rsid w:val="001E57D2"/>
    <w:rsid w:val="001E6BCD"/>
    <w:rsid w:val="001E72DF"/>
    <w:rsid w:val="001E7FCD"/>
    <w:rsid w:val="001F0695"/>
    <w:rsid w:val="001F0755"/>
    <w:rsid w:val="001F0A79"/>
    <w:rsid w:val="001F0ABD"/>
    <w:rsid w:val="001F1172"/>
    <w:rsid w:val="001F175A"/>
    <w:rsid w:val="001F1B0F"/>
    <w:rsid w:val="001F21FD"/>
    <w:rsid w:val="001F251B"/>
    <w:rsid w:val="001F27F6"/>
    <w:rsid w:val="001F3CC9"/>
    <w:rsid w:val="001F3E6A"/>
    <w:rsid w:val="001F3F14"/>
    <w:rsid w:val="001F412F"/>
    <w:rsid w:val="001F4141"/>
    <w:rsid w:val="001F45D3"/>
    <w:rsid w:val="001F4AAF"/>
    <w:rsid w:val="001F5165"/>
    <w:rsid w:val="001F58F2"/>
    <w:rsid w:val="001F5B91"/>
    <w:rsid w:val="001F60DE"/>
    <w:rsid w:val="001F6E02"/>
    <w:rsid w:val="001F7134"/>
    <w:rsid w:val="001F7251"/>
    <w:rsid w:val="001F73C4"/>
    <w:rsid w:val="001F75DD"/>
    <w:rsid w:val="001F7FB7"/>
    <w:rsid w:val="002002F1"/>
    <w:rsid w:val="0020038C"/>
    <w:rsid w:val="00200B93"/>
    <w:rsid w:val="00200EE3"/>
    <w:rsid w:val="0020144F"/>
    <w:rsid w:val="00201464"/>
    <w:rsid w:val="00201AB5"/>
    <w:rsid w:val="00202137"/>
    <w:rsid w:val="00202146"/>
    <w:rsid w:val="0020216C"/>
    <w:rsid w:val="00202630"/>
    <w:rsid w:val="00202B40"/>
    <w:rsid w:val="00203D91"/>
    <w:rsid w:val="00203E65"/>
    <w:rsid w:val="00204211"/>
    <w:rsid w:val="0020461B"/>
    <w:rsid w:val="00204AF0"/>
    <w:rsid w:val="002054FE"/>
    <w:rsid w:val="002056D8"/>
    <w:rsid w:val="00205B39"/>
    <w:rsid w:val="00205CBB"/>
    <w:rsid w:val="002061CA"/>
    <w:rsid w:val="00206C40"/>
    <w:rsid w:val="002071F6"/>
    <w:rsid w:val="00207604"/>
    <w:rsid w:val="00207A3F"/>
    <w:rsid w:val="00207A53"/>
    <w:rsid w:val="00207A58"/>
    <w:rsid w:val="0021012C"/>
    <w:rsid w:val="002101AE"/>
    <w:rsid w:val="002108A6"/>
    <w:rsid w:val="00210BB1"/>
    <w:rsid w:val="00210BBC"/>
    <w:rsid w:val="00210ECD"/>
    <w:rsid w:val="00212264"/>
    <w:rsid w:val="0021230A"/>
    <w:rsid w:val="00212A80"/>
    <w:rsid w:val="00212BC4"/>
    <w:rsid w:val="00213A97"/>
    <w:rsid w:val="00213B29"/>
    <w:rsid w:val="00213FF5"/>
    <w:rsid w:val="00214374"/>
    <w:rsid w:val="002146B2"/>
    <w:rsid w:val="00214959"/>
    <w:rsid w:val="00214B9E"/>
    <w:rsid w:val="00215068"/>
    <w:rsid w:val="0021590B"/>
    <w:rsid w:val="00215DE1"/>
    <w:rsid w:val="0021628B"/>
    <w:rsid w:val="00216E1D"/>
    <w:rsid w:val="00216FCD"/>
    <w:rsid w:val="00217131"/>
    <w:rsid w:val="0021755B"/>
    <w:rsid w:val="00220301"/>
    <w:rsid w:val="002204B5"/>
    <w:rsid w:val="00220807"/>
    <w:rsid w:val="00220977"/>
    <w:rsid w:val="00220BE1"/>
    <w:rsid w:val="00220D57"/>
    <w:rsid w:val="00221375"/>
    <w:rsid w:val="0022139C"/>
    <w:rsid w:val="00221666"/>
    <w:rsid w:val="00221DB0"/>
    <w:rsid w:val="00221F2A"/>
    <w:rsid w:val="00222613"/>
    <w:rsid w:val="00223604"/>
    <w:rsid w:val="002241E5"/>
    <w:rsid w:val="00224269"/>
    <w:rsid w:val="002245D7"/>
    <w:rsid w:val="00224746"/>
    <w:rsid w:val="0022492B"/>
    <w:rsid w:val="002256AA"/>
    <w:rsid w:val="002256E0"/>
    <w:rsid w:val="00225810"/>
    <w:rsid w:val="00225E39"/>
    <w:rsid w:val="00227BF8"/>
    <w:rsid w:val="0023085E"/>
    <w:rsid w:val="00230BD9"/>
    <w:rsid w:val="00231C6C"/>
    <w:rsid w:val="00231E4C"/>
    <w:rsid w:val="00232397"/>
    <w:rsid w:val="00232E22"/>
    <w:rsid w:val="00232FC7"/>
    <w:rsid w:val="00233323"/>
    <w:rsid w:val="002334FE"/>
    <w:rsid w:val="002338D4"/>
    <w:rsid w:val="00233C49"/>
    <w:rsid w:val="0023423F"/>
    <w:rsid w:val="002344C9"/>
    <w:rsid w:val="00234861"/>
    <w:rsid w:val="00235267"/>
    <w:rsid w:val="00235414"/>
    <w:rsid w:val="00235BE3"/>
    <w:rsid w:val="00236862"/>
    <w:rsid w:val="00237161"/>
    <w:rsid w:val="002373D8"/>
    <w:rsid w:val="00237960"/>
    <w:rsid w:val="002401AD"/>
    <w:rsid w:val="0024025B"/>
    <w:rsid w:val="00240616"/>
    <w:rsid w:val="0024064D"/>
    <w:rsid w:val="0024093F"/>
    <w:rsid w:val="00241145"/>
    <w:rsid w:val="002416B6"/>
    <w:rsid w:val="00241802"/>
    <w:rsid w:val="00242E62"/>
    <w:rsid w:val="002431F7"/>
    <w:rsid w:val="002436BF"/>
    <w:rsid w:val="00243A17"/>
    <w:rsid w:val="00243B74"/>
    <w:rsid w:val="002444AC"/>
    <w:rsid w:val="00244665"/>
    <w:rsid w:val="00244670"/>
    <w:rsid w:val="0024471B"/>
    <w:rsid w:val="00244F25"/>
    <w:rsid w:val="00244F27"/>
    <w:rsid w:val="00245771"/>
    <w:rsid w:val="002464AE"/>
    <w:rsid w:val="00246A76"/>
    <w:rsid w:val="00247469"/>
    <w:rsid w:val="00247658"/>
    <w:rsid w:val="002479FF"/>
    <w:rsid w:val="002500B3"/>
    <w:rsid w:val="0025043A"/>
    <w:rsid w:val="00250627"/>
    <w:rsid w:val="00250CBF"/>
    <w:rsid w:val="0025176F"/>
    <w:rsid w:val="002517DB"/>
    <w:rsid w:val="00251DA6"/>
    <w:rsid w:val="002523C4"/>
    <w:rsid w:val="00252D10"/>
    <w:rsid w:val="00252E30"/>
    <w:rsid w:val="00254151"/>
    <w:rsid w:val="00254726"/>
    <w:rsid w:val="0025482C"/>
    <w:rsid w:val="00254BFA"/>
    <w:rsid w:val="00254C43"/>
    <w:rsid w:val="00254FBB"/>
    <w:rsid w:val="002556C9"/>
    <w:rsid w:val="00256570"/>
    <w:rsid w:val="00256B1C"/>
    <w:rsid w:val="002570E1"/>
    <w:rsid w:val="002571F9"/>
    <w:rsid w:val="0025742B"/>
    <w:rsid w:val="00257C72"/>
    <w:rsid w:val="00257EC7"/>
    <w:rsid w:val="00260772"/>
    <w:rsid w:val="00260B73"/>
    <w:rsid w:val="00260CED"/>
    <w:rsid w:val="002617C4"/>
    <w:rsid w:val="00261815"/>
    <w:rsid w:val="00261AEA"/>
    <w:rsid w:val="00261B0B"/>
    <w:rsid w:val="00261C4C"/>
    <w:rsid w:val="00261C6E"/>
    <w:rsid w:val="00261CC3"/>
    <w:rsid w:val="0026205E"/>
    <w:rsid w:val="0026272A"/>
    <w:rsid w:val="00262BF6"/>
    <w:rsid w:val="00262EEB"/>
    <w:rsid w:val="00263059"/>
    <w:rsid w:val="0026318B"/>
    <w:rsid w:val="00263D14"/>
    <w:rsid w:val="00264090"/>
    <w:rsid w:val="00264786"/>
    <w:rsid w:val="00264AA1"/>
    <w:rsid w:val="00264F7D"/>
    <w:rsid w:val="00265234"/>
    <w:rsid w:val="00265CEC"/>
    <w:rsid w:val="00265D0D"/>
    <w:rsid w:val="0026622D"/>
    <w:rsid w:val="00266A09"/>
    <w:rsid w:val="00266A50"/>
    <w:rsid w:val="00266B3B"/>
    <w:rsid w:val="00266D64"/>
    <w:rsid w:val="00266EF6"/>
    <w:rsid w:val="002673F8"/>
    <w:rsid w:val="0026752F"/>
    <w:rsid w:val="00267573"/>
    <w:rsid w:val="00267ECB"/>
    <w:rsid w:val="00270101"/>
    <w:rsid w:val="00270868"/>
    <w:rsid w:val="002713CE"/>
    <w:rsid w:val="00271607"/>
    <w:rsid w:val="00271BA6"/>
    <w:rsid w:val="00271CB6"/>
    <w:rsid w:val="00271EC0"/>
    <w:rsid w:val="00272197"/>
    <w:rsid w:val="002722BC"/>
    <w:rsid w:val="00272DE2"/>
    <w:rsid w:val="0027311B"/>
    <w:rsid w:val="00273D6A"/>
    <w:rsid w:val="00274163"/>
    <w:rsid w:val="00274E37"/>
    <w:rsid w:val="00274E3F"/>
    <w:rsid w:val="00275493"/>
    <w:rsid w:val="00275FA9"/>
    <w:rsid w:val="00276115"/>
    <w:rsid w:val="00276418"/>
    <w:rsid w:val="00276608"/>
    <w:rsid w:val="0027674B"/>
    <w:rsid w:val="00277765"/>
    <w:rsid w:val="002804D5"/>
    <w:rsid w:val="00280507"/>
    <w:rsid w:val="00280C94"/>
    <w:rsid w:val="00280F6B"/>
    <w:rsid w:val="0028124D"/>
    <w:rsid w:val="00281382"/>
    <w:rsid w:val="002814A8"/>
    <w:rsid w:val="00281D4D"/>
    <w:rsid w:val="00282706"/>
    <w:rsid w:val="002829D9"/>
    <w:rsid w:val="00282D9F"/>
    <w:rsid w:val="00282E2E"/>
    <w:rsid w:val="002843F5"/>
    <w:rsid w:val="00284BF6"/>
    <w:rsid w:val="00285F72"/>
    <w:rsid w:val="002864EF"/>
    <w:rsid w:val="002868FE"/>
    <w:rsid w:val="0028722C"/>
    <w:rsid w:val="00287991"/>
    <w:rsid w:val="00287C82"/>
    <w:rsid w:val="00287DD2"/>
    <w:rsid w:val="0029017B"/>
    <w:rsid w:val="002903C2"/>
    <w:rsid w:val="00290453"/>
    <w:rsid w:val="0029097D"/>
    <w:rsid w:val="002914DA"/>
    <w:rsid w:val="00291543"/>
    <w:rsid w:val="00292192"/>
    <w:rsid w:val="00292267"/>
    <w:rsid w:val="002922CE"/>
    <w:rsid w:val="00292E47"/>
    <w:rsid w:val="00293647"/>
    <w:rsid w:val="00293C95"/>
    <w:rsid w:val="00293DBE"/>
    <w:rsid w:val="00293EA9"/>
    <w:rsid w:val="00294660"/>
    <w:rsid w:val="00294848"/>
    <w:rsid w:val="002948D9"/>
    <w:rsid w:val="00294F61"/>
    <w:rsid w:val="0029503B"/>
    <w:rsid w:val="00295183"/>
    <w:rsid w:val="0029541E"/>
    <w:rsid w:val="00295BA5"/>
    <w:rsid w:val="002966E8"/>
    <w:rsid w:val="00297A44"/>
    <w:rsid w:val="00297FEC"/>
    <w:rsid w:val="002A0070"/>
    <w:rsid w:val="002A0542"/>
    <w:rsid w:val="002A0D0F"/>
    <w:rsid w:val="002A11F9"/>
    <w:rsid w:val="002A167D"/>
    <w:rsid w:val="002A1D37"/>
    <w:rsid w:val="002A1D9A"/>
    <w:rsid w:val="002A217C"/>
    <w:rsid w:val="002A3AFF"/>
    <w:rsid w:val="002A4059"/>
    <w:rsid w:val="002A4109"/>
    <w:rsid w:val="002A426B"/>
    <w:rsid w:val="002A447D"/>
    <w:rsid w:val="002A4519"/>
    <w:rsid w:val="002A4B57"/>
    <w:rsid w:val="002A4F3C"/>
    <w:rsid w:val="002A6015"/>
    <w:rsid w:val="002A66E8"/>
    <w:rsid w:val="002A698A"/>
    <w:rsid w:val="002A769B"/>
    <w:rsid w:val="002B0573"/>
    <w:rsid w:val="002B07AB"/>
    <w:rsid w:val="002B1B35"/>
    <w:rsid w:val="002B235C"/>
    <w:rsid w:val="002B2614"/>
    <w:rsid w:val="002B2D5E"/>
    <w:rsid w:val="002B409B"/>
    <w:rsid w:val="002B41BD"/>
    <w:rsid w:val="002B4A92"/>
    <w:rsid w:val="002B4B7B"/>
    <w:rsid w:val="002B51D6"/>
    <w:rsid w:val="002B59C1"/>
    <w:rsid w:val="002B629A"/>
    <w:rsid w:val="002B65AB"/>
    <w:rsid w:val="002B680B"/>
    <w:rsid w:val="002B6870"/>
    <w:rsid w:val="002B69E4"/>
    <w:rsid w:val="002C0B1C"/>
    <w:rsid w:val="002C1C2D"/>
    <w:rsid w:val="002C1F56"/>
    <w:rsid w:val="002C2171"/>
    <w:rsid w:val="002C23C1"/>
    <w:rsid w:val="002C2C3A"/>
    <w:rsid w:val="002C34BA"/>
    <w:rsid w:val="002C35F3"/>
    <w:rsid w:val="002C3E3F"/>
    <w:rsid w:val="002C447F"/>
    <w:rsid w:val="002C4850"/>
    <w:rsid w:val="002C4B81"/>
    <w:rsid w:val="002C4E7A"/>
    <w:rsid w:val="002C5550"/>
    <w:rsid w:val="002C5C83"/>
    <w:rsid w:val="002C6A49"/>
    <w:rsid w:val="002C7074"/>
    <w:rsid w:val="002C7135"/>
    <w:rsid w:val="002C757D"/>
    <w:rsid w:val="002C7C30"/>
    <w:rsid w:val="002C7C79"/>
    <w:rsid w:val="002C7E00"/>
    <w:rsid w:val="002C7EC2"/>
    <w:rsid w:val="002D0005"/>
    <w:rsid w:val="002D0123"/>
    <w:rsid w:val="002D0CEB"/>
    <w:rsid w:val="002D1023"/>
    <w:rsid w:val="002D1091"/>
    <w:rsid w:val="002D1239"/>
    <w:rsid w:val="002D1568"/>
    <w:rsid w:val="002D17C1"/>
    <w:rsid w:val="002D1AB6"/>
    <w:rsid w:val="002D220D"/>
    <w:rsid w:val="002D26F2"/>
    <w:rsid w:val="002D295B"/>
    <w:rsid w:val="002D2B5A"/>
    <w:rsid w:val="002D2D21"/>
    <w:rsid w:val="002D3764"/>
    <w:rsid w:val="002D3809"/>
    <w:rsid w:val="002D3E5F"/>
    <w:rsid w:val="002D3F7F"/>
    <w:rsid w:val="002D402E"/>
    <w:rsid w:val="002D4316"/>
    <w:rsid w:val="002D4451"/>
    <w:rsid w:val="002D44B4"/>
    <w:rsid w:val="002D4C2C"/>
    <w:rsid w:val="002D4EF3"/>
    <w:rsid w:val="002D5191"/>
    <w:rsid w:val="002D677B"/>
    <w:rsid w:val="002D71B5"/>
    <w:rsid w:val="002D7987"/>
    <w:rsid w:val="002D7C79"/>
    <w:rsid w:val="002D7EA6"/>
    <w:rsid w:val="002E01D1"/>
    <w:rsid w:val="002E055E"/>
    <w:rsid w:val="002E0DB4"/>
    <w:rsid w:val="002E0E13"/>
    <w:rsid w:val="002E1241"/>
    <w:rsid w:val="002E12D1"/>
    <w:rsid w:val="002E198B"/>
    <w:rsid w:val="002E1C4F"/>
    <w:rsid w:val="002E1E7E"/>
    <w:rsid w:val="002E28C5"/>
    <w:rsid w:val="002E2BBE"/>
    <w:rsid w:val="002E2D5E"/>
    <w:rsid w:val="002E3517"/>
    <w:rsid w:val="002E3618"/>
    <w:rsid w:val="002E3CA4"/>
    <w:rsid w:val="002E4E1A"/>
    <w:rsid w:val="002E505E"/>
    <w:rsid w:val="002E5342"/>
    <w:rsid w:val="002E5446"/>
    <w:rsid w:val="002E5AFB"/>
    <w:rsid w:val="002E5D93"/>
    <w:rsid w:val="002E5EA8"/>
    <w:rsid w:val="002E5F0D"/>
    <w:rsid w:val="002E6055"/>
    <w:rsid w:val="002E6505"/>
    <w:rsid w:val="002E675F"/>
    <w:rsid w:val="002E678B"/>
    <w:rsid w:val="002E68EB"/>
    <w:rsid w:val="002E6D59"/>
    <w:rsid w:val="002E6D62"/>
    <w:rsid w:val="002E6DA2"/>
    <w:rsid w:val="002E6EE8"/>
    <w:rsid w:val="002E7023"/>
    <w:rsid w:val="002E7B26"/>
    <w:rsid w:val="002F039F"/>
    <w:rsid w:val="002F07BC"/>
    <w:rsid w:val="002F0A9F"/>
    <w:rsid w:val="002F10A1"/>
    <w:rsid w:val="002F10AB"/>
    <w:rsid w:val="002F159D"/>
    <w:rsid w:val="002F1A14"/>
    <w:rsid w:val="002F1AA3"/>
    <w:rsid w:val="002F2280"/>
    <w:rsid w:val="002F2447"/>
    <w:rsid w:val="002F248C"/>
    <w:rsid w:val="002F25D5"/>
    <w:rsid w:val="002F275B"/>
    <w:rsid w:val="002F2988"/>
    <w:rsid w:val="002F3B55"/>
    <w:rsid w:val="002F3D42"/>
    <w:rsid w:val="002F3E05"/>
    <w:rsid w:val="002F4006"/>
    <w:rsid w:val="002F44C7"/>
    <w:rsid w:val="002F490C"/>
    <w:rsid w:val="002F4A46"/>
    <w:rsid w:val="002F4DC3"/>
    <w:rsid w:val="002F4EDA"/>
    <w:rsid w:val="002F50DB"/>
    <w:rsid w:val="002F5C79"/>
    <w:rsid w:val="002F61AA"/>
    <w:rsid w:val="002F63E5"/>
    <w:rsid w:val="002F6931"/>
    <w:rsid w:val="002F6B84"/>
    <w:rsid w:val="002F725E"/>
    <w:rsid w:val="002F742F"/>
    <w:rsid w:val="002F7882"/>
    <w:rsid w:val="002F7AF6"/>
    <w:rsid w:val="002F7F6A"/>
    <w:rsid w:val="00300F19"/>
    <w:rsid w:val="00302031"/>
    <w:rsid w:val="003022BA"/>
    <w:rsid w:val="003027F9"/>
    <w:rsid w:val="003038CC"/>
    <w:rsid w:val="00303A2A"/>
    <w:rsid w:val="00303C67"/>
    <w:rsid w:val="003040B1"/>
    <w:rsid w:val="003043EE"/>
    <w:rsid w:val="003043F1"/>
    <w:rsid w:val="00304ECE"/>
    <w:rsid w:val="00304F05"/>
    <w:rsid w:val="00305DDA"/>
    <w:rsid w:val="00305F60"/>
    <w:rsid w:val="00306032"/>
    <w:rsid w:val="003063D8"/>
    <w:rsid w:val="003066B7"/>
    <w:rsid w:val="00306C1A"/>
    <w:rsid w:val="00306D21"/>
    <w:rsid w:val="00307296"/>
    <w:rsid w:val="003072F1"/>
    <w:rsid w:val="003073D9"/>
    <w:rsid w:val="0030762C"/>
    <w:rsid w:val="003079A9"/>
    <w:rsid w:val="00310313"/>
    <w:rsid w:val="00310C68"/>
    <w:rsid w:val="00310D67"/>
    <w:rsid w:val="0031154F"/>
    <w:rsid w:val="00311613"/>
    <w:rsid w:val="003119C3"/>
    <w:rsid w:val="00311B6F"/>
    <w:rsid w:val="00311BAE"/>
    <w:rsid w:val="00311FCB"/>
    <w:rsid w:val="00312671"/>
    <w:rsid w:val="00312E3C"/>
    <w:rsid w:val="00313059"/>
    <w:rsid w:val="00313B20"/>
    <w:rsid w:val="00313E6B"/>
    <w:rsid w:val="00313F3B"/>
    <w:rsid w:val="003142DA"/>
    <w:rsid w:val="00314D4E"/>
    <w:rsid w:val="00315804"/>
    <w:rsid w:val="0031638E"/>
    <w:rsid w:val="0031665C"/>
    <w:rsid w:val="0031675F"/>
    <w:rsid w:val="003169EF"/>
    <w:rsid w:val="00316EC0"/>
    <w:rsid w:val="00316F1C"/>
    <w:rsid w:val="00317400"/>
    <w:rsid w:val="00317819"/>
    <w:rsid w:val="00317997"/>
    <w:rsid w:val="003201B9"/>
    <w:rsid w:val="003203BC"/>
    <w:rsid w:val="00320B7F"/>
    <w:rsid w:val="003216D2"/>
    <w:rsid w:val="003217C4"/>
    <w:rsid w:val="00321DCD"/>
    <w:rsid w:val="00322056"/>
    <w:rsid w:val="0032240B"/>
    <w:rsid w:val="00322420"/>
    <w:rsid w:val="0032310E"/>
    <w:rsid w:val="00323EFB"/>
    <w:rsid w:val="00324193"/>
    <w:rsid w:val="00324194"/>
    <w:rsid w:val="0032443D"/>
    <w:rsid w:val="00324869"/>
    <w:rsid w:val="00324A91"/>
    <w:rsid w:val="00324D05"/>
    <w:rsid w:val="00324EB2"/>
    <w:rsid w:val="00324FB8"/>
    <w:rsid w:val="003250ED"/>
    <w:rsid w:val="003259A9"/>
    <w:rsid w:val="00325BDF"/>
    <w:rsid w:val="00325E11"/>
    <w:rsid w:val="00326A3C"/>
    <w:rsid w:val="003278B2"/>
    <w:rsid w:val="00331E9E"/>
    <w:rsid w:val="00332F26"/>
    <w:rsid w:val="003330F1"/>
    <w:rsid w:val="003337F9"/>
    <w:rsid w:val="00333BBF"/>
    <w:rsid w:val="0033413A"/>
    <w:rsid w:val="00334162"/>
    <w:rsid w:val="00334A6D"/>
    <w:rsid w:val="00334E14"/>
    <w:rsid w:val="00334E81"/>
    <w:rsid w:val="00334F8A"/>
    <w:rsid w:val="00334FBC"/>
    <w:rsid w:val="003350C1"/>
    <w:rsid w:val="00335282"/>
    <w:rsid w:val="003357C8"/>
    <w:rsid w:val="00335996"/>
    <w:rsid w:val="00335A7F"/>
    <w:rsid w:val="00335F2A"/>
    <w:rsid w:val="0033618F"/>
    <w:rsid w:val="00336755"/>
    <w:rsid w:val="00336AEB"/>
    <w:rsid w:val="00337018"/>
    <w:rsid w:val="00337500"/>
    <w:rsid w:val="003375F2"/>
    <w:rsid w:val="0034033E"/>
    <w:rsid w:val="00340618"/>
    <w:rsid w:val="0034164D"/>
    <w:rsid w:val="00341DA7"/>
    <w:rsid w:val="0034200B"/>
    <w:rsid w:val="00342572"/>
    <w:rsid w:val="00342E6E"/>
    <w:rsid w:val="00342FDC"/>
    <w:rsid w:val="0034362C"/>
    <w:rsid w:val="00343AC9"/>
    <w:rsid w:val="00343CCF"/>
    <w:rsid w:val="003447A4"/>
    <w:rsid w:val="00344896"/>
    <w:rsid w:val="003450F4"/>
    <w:rsid w:val="003455EE"/>
    <w:rsid w:val="003455EF"/>
    <w:rsid w:val="003457B5"/>
    <w:rsid w:val="00345CFE"/>
    <w:rsid w:val="00346070"/>
    <w:rsid w:val="00346182"/>
    <w:rsid w:val="003462AC"/>
    <w:rsid w:val="003465A4"/>
    <w:rsid w:val="00346E5A"/>
    <w:rsid w:val="003470FE"/>
    <w:rsid w:val="0034748C"/>
    <w:rsid w:val="00347D1A"/>
    <w:rsid w:val="00350850"/>
    <w:rsid w:val="00350965"/>
    <w:rsid w:val="0035174E"/>
    <w:rsid w:val="00351E56"/>
    <w:rsid w:val="003527F2"/>
    <w:rsid w:val="0035298D"/>
    <w:rsid w:val="00352DFA"/>
    <w:rsid w:val="00352F6E"/>
    <w:rsid w:val="003530B0"/>
    <w:rsid w:val="00353696"/>
    <w:rsid w:val="0035390B"/>
    <w:rsid w:val="0035398E"/>
    <w:rsid w:val="00353D86"/>
    <w:rsid w:val="00355299"/>
    <w:rsid w:val="00355E4F"/>
    <w:rsid w:val="00356004"/>
    <w:rsid w:val="003562DE"/>
    <w:rsid w:val="003572AC"/>
    <w:rsid w:val="003574F4"/>
    <w:rsid w:val="00357C0E"/>
    <w:rsid w:val="00357C9B"/>
    <w:rsid w:val="003601F9"/>
    <w:rsid w:val="00360392"/>
    <w:rsid w:val="00360B7C"/>
    <w:rsid w:val="00360BD5"/>
    <w:rsid w:val="00360C46"/>
    <w:rsid w:val="0036105E"/>
    <w:rsid w:val="0036184F"/>
    <w:rsid w:val="00361F0D"/>
    <w:rsid w:val="00361F27"/>
    <w:rsid w:val="00362165"/>
    <w:rsid w:val="003621DF"/>
    <w:rsid w:val="003629B6"/>
    <w:rsid w:val="00362CF1"/>
    <w:rsid w:val="003630EC"/>
    <w:rsid w:val="0036323B"/>
    <w:rsid w:val="00363B97"/>
    <w:rsid w:val="00364574"/>
    <w:rsid w:val="00364B1F"/>
    <w:rsid w:val="00364BB8"/>
    <w:rsid w:val="003654AC"/>
    <w:rsid w:val="003655D5"/>
    <w:rsid w:val="0036564F"/>
    <w:rsid w:val="00365695"/>
    <w:rsid w:val="00365879"/>
    <w:rsid w:val="00365B7A"/>
    <w:rsid w:val="00365E50"/>
    <w:rsid w:val="00365F78"/>
    <w:rsid w:val="003666B5"/>
    <w:rsid w:val="003674F6"/>
    <w:rsid w:val="0036760B"/>
    <w:rsid w:val="003676BC"/>
    <w:rsid w:val="00367877"/>
    <w:rsid w:val="00370694"/>
    <w:rsid w:val="00370D6E"/>
    <w:rsid w:val="0037238A"/>
    <w:rsid w:val="0037267C"/>
    <w:rsid w:val="00372816"/>
    <w:rsid w:val="0037297C"/>
    <w:rsid w:val="00372D09"/>
    <w:rsid w:val="00373107"/>
    <w:rsid w:val="003737D5"/>
    <w:rsid w:val="00373926"/>
    <w:rsid w:val="00373C80"/>
    <w:rsid w:val="00373DDA"/>
    <w:rsid w:val="00373E64"/>
    <w:rsid w:val="00373FD7"/>
    <w:rsid w:val="00374471"/>
    <w:rsid w:val="00374553"/>
    <w:rsid w:val="00374D0F"/>
    <w:rsid w:val="00375E0F"/>
    <w:rsid w:val="00376230"/>
    <w:rsid w:val="00376545"/>
    <w:rsid w:val="0037655A"/>
    <w:rsid w:val="00376978"/>
    <w:rsid w:val="00377838"/>
    <w:rsid w:val="003778A8"/>
    <w:rsid w:val="00377A7B"/>
    <w:rsid w:val="00380100"/>
    <w:rsid w:val="003802A4"/>
    <w:rsid w:val="0038193A"/>
    <w:rsid w:val="00381AA6"/>
    <w:rsid w:val="003821D8"/>
    <w:rsid w:val="003824D7"/>
    <w:rsid w:val="00382519"/>
    <w:rsid w:val="00382544"/>
    <w:rsid w:val="0038282B"/>
    <w:rsid w:val="00382830"/>
    <w:rsid w:val="00383AE4"/>
    <w:rsid w:val="00383B6A"/>
    <w:rsid w:val="00383E43"/>
    <w:rsid w:val="0038450C"/>
    <w:rsid w:val="00384887"/>
    <w:rsid w:val="00384DE3"/>
    <w:rsid w:val="003853B5"/>
    <w:rsid w:val="00385980"/>
    <w:rsid w:val="003862B5"/>
    <w:rsid w:val="00386351"/>
    <w:rsid w:val="003866A5"/>
    <w:rsid w:val="00386CD9"/>
    <w:rsid w:val="003879C6"/>
    <w:rsid w:val="00390102"/>
    <w:rsid w:val="00390359"/>
    <w:rsid w:val="0039169D"/>
    <w:rsid w:val="00391AA6"/>
    <w:rsid w:val="00391CE8"/>
    <w:rsid w:val="00391DE5"/>
    <w:rsid w:val="0039241D"/>
    <w:rsid w:val="00392AD7"/>
    <w:rsid w:val="00393838"/>
    <w:rsid w:val="00393AE6"/>
    <w:rsid w:val="00393C08"/>
    <w:rsid w:val="0039466E"/>
    <w:rsid w:val="00394680"/>
    <w:rsid w:val="00395244"/>
    <w:rsid w:val="003952C5"/>
    <w:rsid w:val="00396489"/>
    <w:rsid w:val="00396549"/>
    <w:rsid w:val="003966A0"/>
    <w:rsid w:val="003967F3"/>
    <w:rsid w:val="00396C7C"/>
    <w:rsid w:val="00397081"/>
    <w:rsid w:val="00397130"/>
    <w:rsid w:val="003974A6"/>
    <w:rsid w:val="00397F9F"/>
    <w:rsid w:val="003A080B"/>
    <w:rsid w:val="003A0A46"/>
    <w:rsid w:val="003A11BD"/>
    <w:rsid w:val="003A1D85"/>
    <w:rsid w:val="003A1DEB"/>
    <w:rsid w:val="003A2904"/>
    <w:rsid w:val="003A2D71"/>
    <w:rsid w:val="003A2E95"/>
    <w:rsid w:val="003A3272"/>
    <w:rsid w:val="003A3879"/>
    <w:rsid w:val="003A3A9C"/>
    <w:rsid w:val="003A3B0F"/>
    <w:rsid w:val="003A4127"/>
    <w:rsid w:val="003A47E7"/>
    <w:rsid w:val="003A62CB"/>
    <w:rsid w:val="003A6BB5"/>
    <w:rsid w:val="003A6EBB"/>
    <w:rsid w:val="003A7474"/>
    <w:rsid w:val="003A790A"/>
    <w:rsid w:val="003A7D95"/>
    <w:rsid w:val="003B03A1"/>
    <w:rsid w:val="003B0459"/>
    <w:rsid w:val="003B1776"/>
    <w:rsid w:val="003B1C9D"/>
    <w:rsid w:val="003B2579"/>
    <w:rsid w:val="003B2EE7"/>
    <w:rsid w:val="003B311B"/>
    <w:rsid w:val="003B3A5B"/>
    <w:rsid w:val="003B3AFD"/>
    <w:rsid w:val="003B4330"/>
    <w:rsid w:val="003B4523"/>
    <w:rsid w:val="003B4891"/>
    <w:rsid w:val="003B5F70"/>
    <w:rsid w:val="003B5F7B"/>
    <w:rsid w:val="003B5F9C"/>
    <w:rsid w:val="003B6251"/>
    <w:rsid w:val="003B646F"/>
    <w:rsid w:val="003B64A6"/>
    <w:rsid w:val="003B6828"/>
    <w:rsid w:val="003B6AA0"/>
    <w:rsid w:val="003B6CA8"/>
    <w:rsid w:val="003B71A4"/>
    <w:rsid w:val="003B7A58"/>
    <w:rsid w:val="003C0660"/>
    <w:rsid w:val="003C07AE"/>
    <w:rsid w:val="003C091A"/>
    <w:rsid w:val="003C0921"/>
    <w:rsid w:val="003C14C1"/>
    <w:rsid w:val="003C192C"/>
    <w:rsid w:val="003C1A31"/>
    <w:rsid w:val="003C1C58"/>
    <w:rsid w:val="003C1FEB"/>
    <w:rsid w:val="003C2713"/>
    <w:rsid w:val="003C2EC2"/>
    <w:rsid w:val="003C35BF"/>
    <w:rsid w:val="003C48E0"/>
    <w:rsid w:val="003C493C"/>
    <w:rsid w:val="003C4C43"/>
    <w:rsid w:val="003C5B23"/>
    <w:rsid w:val="003C6DA7"/>
    <w:rsid w:val="003C7A66"/>
    <w:rsid w:val="003C7D0D"/>
    <w:rsid w:val="003D0305"/>
    <w:rsid w:val="003D09E1"/>
    <w:rsid w:val="003D1340"/>
    <w:rsid w:val="003D1B38"/>
    <w:rsid w:val="003D1F7A"/>
    <w:rsid w:val="003D30D0"/>
    <w:rsid w:val="003D36D9"/>
    <w:rsid w:val="003D39EF"/>
    <w:rsid w:val="003D3DA2"/>
    <w:rsid w:val="003D5113"/>
    <w:rsid w:val="003D5240"/>
    <w:rsid w:val="003D54F1"/>
    <w:rsid w:val="003D5CCE"/>
    <w:rsid w:val="003D60D5"/>
    <w:rsid w:val="003D648F"/>
    <w:rsid w:val="003D7489"/>
    <w:rsid w:val="003E0196"/>
    <w:rsid w:val="003E02C2"/>
    <w:rsid w:val="003E0B6C"/>
    <w:rsid w:val="003E16B4"/>
    <w:rsid w:val="003E1AD3"/>
    <w:rsid w:val="003E2B7D"/>
    <w:rsid w:val="003E3305"/>
    <w:rsid w:val="003E3E1D"/>
    <w:rsid w:val="003E422B"/>
    <w:rsid w:val="003E4D89"/>
    <w:rsid w:val="003E5214"/>
    <w:rsid w:val="003E5CBE"/>
    <w:rsid w:val="003E5E94"/>
    <w:rsid w:val="003E5F0B"/>
    <w:rsid w:val="003E6374"/>
    <w:rsid w:val="003E65C9"/>
    <w:rsid w:val="003E669B"/>
    <w:rsid w:val="003E6E00"/>
    <w:rsid w:val="003E7A92"/>
    <w:rsid w:val="003E7EDD"/>
    <w:rsid w:val="003F07DD"/>
    <w:rsid w:val="003F0C08"/>
    <w:rsid w:val="003F0C8A"/>
    <w:rsid w:val="003F1B67"/>
    <w:rsid w:val="003F20AF"/>
    <w:rsid w:val="003F269F"/>
    <w:rsid w:val="003F32A3"/>
    <w:rsid w:val="003F3D99"/>
    <w:rsid w:val="003F412F"/>
    <w:rsid w:val="003F4210"/>
    <w:rsid w:val="003F45CC"/>
    <w:rsid w:val="003F491F"/>
    <w:rsid w:val="003F4A3A"/>
    <w:rsid w:val="003F5546"/>
    <w:rsid w:val="003F55BA"/>
    <w:rsid w:val="003F5C79"/>
    <w:rsid w:val="003F6A22"/>
    <w:rsid w:val="003F7045"/>
    <w:rsid w:val="003F7455"/>
    <w:rsid w:val="003F74A1"/>
    <w:rsid w:val="003F7A5A"/>
    <w:rsid w:val="003F7C1F"/>
    <w:rsid w:val="003F7D73"/>
    <w:rsid w:val="00400560"/>
    <w:rsid w:val="00400764"/>
    <w:rsid w:val="004007C7"/>
    <w:rsid w:val="00400B50"/>
    <w:rsid w:val="00400DBB"/>
    <w:rsid w:val="004010DA"/>
    <w:rsid w:val="004011CF"/>
    <w:rsid w:val="00401285"/>
    <w:rsid w:val="00401386"/>
    <w:rsid w:val="00401C94"/>
    <w:rsid w:val="00401EA0"/>
    <w:rsid w:val="0040203C"/>
    <w:rsid w:val="0040247A"/>
    <w:rsid w:val="004026D8"/>
    <w:rsid w:val="00402C0B"/>
    <w:rsid w:val="00402C4C"/>
    <w:rsid w:val="00403098"/>
    <w:rsid w:val="004030B7"/>
    <w:rsid w:val="004030FA"/>
    <w:rsid w:val="0040347A"/>
    <w:rsid w:val="00403CED"/>
    <w:rsid w:val="00403E65"/>
    <w:rsid w:val="00403FEF"/>
    <w:rsid w:val="0040407C"/>
    <w:rsid w:val="00405251"/>
    <w:rsid w:val="00406223"/>
    <w:rsid w:val="004070E9"/>
    <w:rsid w:val="004071E4"/>
    <w:rsid w:val="00407C0B"/>
    <w:rsid w:val="00410624"/>
    <w:rsid w:val="00410998"/>
    <w:rsid w:val="00410DBC"/>
    <w:rsid w:val="00410DDF"/>
    <w:rsid w:val="0041109E"/>
    <w:rsid w:val="0041110C"/>
    <w:rsid w:val="0041166B"/>
    <w:rsid w:val="00411A4B"/>
    <w:rsid w:val="00411E65"/>
    <w:rsid w:val="00411F06"/>
    <w:rsid w:val="0041222D"/>
    <w:rsid w:val="004128B4"/>
    <w:rsid w:val="00412B9E"/>
    <w:rsid w:val="00412BC2"/>
    <w:rsid w:val="00412D26"/>
    <w:rsid w:val="004130B6"/>
    <w:rsid w:val="00413460"/>
    <w:rsid w:val="00413954"/>
    <w:rsid w:val="00413D14"/>
    <w:rsid w:val="00413D2F"/>
    <w:rsid w:val="00414284"/>
    <w:rsid w:val="00414455"/>
    <w:rsid w:val="00415099"/>
    <w:rsid w:val="00415665"/>
    <w:rsid w:val="00415825"/>
    <w:rsid w:val="00415AAE"/>
    <w:rsid w:val="00416007"/>
    <w:rsid w:val="0041607B"/>
    <w:rsid w:val="0041653E"/>
    <w:rsid w:val="00416CCD"/>
    <w:rsid w:val="00417275"/>
    <w:rsid w:val="00417584"/>
    <w:rsid w:val="00417FB0"/>
    <w:rsid w:val="00420CE3"/>
    <w:rsid w:val="0042196D"/>
    <w:rsid w:val="004219FF"/>
    <w:rsid w:val="00421E25"/>
    <w:rsid w:val="00422149"/>
    <w:rsid w:val="004236D4"/>
    <w:rsid w:val="00423A52"/>
    <w:rsid w:val="00423AD2"/>
    <w:rsid w:val="00424194"/>
    <w:rsid w:val="004246C0"/>
    <w:rsid w:val="0042557B"/>
    <w:rsid w:val="0042656B"/>
    <w:rsid w:val="004266AF"/>
    <w:rsid w:val="00426775"/>
    <w:rsid w:val="00427227"/>
    <w:rsid w:val="004273F0"/>
    <w:rsid w:val="00427532"/>
    <w:rsid w:val="00427725"/>
    <w:rsid w:val="00427850"/>
    <w:rsid w:val="004278CA"/>
    <w:rsid w:val="0043056F"/>
    <w:rsid w:val="004308F2"/>
    <w:rsid w:val="00430BC2"/>
    <w:rsid w:val="0043168C"/>
    <w:rsid w:val="00431B14"/>
    <w:rsid w:val="00432078"/>
    <w:rsid w:val="004326EB"/>
    <w:rsid w:val="00433262"/>
    <w:rsid w:val="0043330D"/>
    <w:rsid w:val="004334DA"/>
    <w:rsid w:val="004338AA"/>
    <w:rsid w:val="00434E30"/>
    <w:rsid w:val="00435602"/>
    <w:rsid w:val="00435660"/>
    <w:rsid w:val="00436EAF"/>
    <w:rsid w:val="0043743F"/>
    <w:rsid w:val="004401B1"/>
    <w:rsid w:val="00440407"/>
    <w:rsid w:val="00440896"/>
    <w:rsid w:val="00440D3F"/>
    <w:rsid w:val="00441C42"/>
    <w:rsid w:val="004422F3"/>
    <w:rsid w:val="00442C58"/>
    <w:rsid w:val="00443273"/>
    <w:rsid w:val="00443413"/>
    <w:rsid w:val="0044368E"/>
    <w:rsid w:val="0044383E"/>
    <w:rsid w:val="00443840"/>
    <w:rsid w:val="00443A56"/>
    <w:rsid w:val="00443BB9"/>
    <w:rsid w:val="00444A0B"/>
    <w:rsid w:val="00444D6E"/>
    <w:rsid w:val="0044548D"/>
    <w:rsid w:val="0044551D"/>
    <w:rsid w:val="0044561F"/>
    <w:rsid w:val="00445C6A"/>
    <w:rsid w:val="00445F38"/>
    <w:rsid w:val="00446017"/>
    <w:rsid w:val="004460FF"/>
    <w:rsid w:val="00446DDC"/>
    <w:rsid w:val="00446F1E"/>
    <w:rsid w:val="00446FFA"/>
    <w:rsid w:val="0044799B"/>
    <w:rsid w:val="00447A10"/>
    <w:rsid w:val="00447F29"/>
    <w:rsid w:val="004506C9"/>
    <w:rsid w:val="00451060"/>
    <w:rsid w:val="00451309"/>
    <w:rsid w:val="00451A51"/>
    <w:rsid w:val="00451B65"/>
    <w:rsid w:val="00451C63"/>
    <w:rsid w:val="00452897"/>
    <w:rsid w:val="00452F47"/>
    <w:rsid w:val="0045329A"/>
    <w:rsid w:val="00453751"/>
    <w:rsid w:val="004537E0"/>
    <w:rsid w:val="00453D58"/>
    <w:rsid w:val="0045406D"/>
    <w:rsid w:val="0045407E"/>
    <w:rsid w:val="0045425C"/>
    <w:rsid w:val="00454280"/>
    <w:rsid w:val="0045439E"/>
    <w:rsid w:val="00455C77"/>
    <w:rsid w:val="004560A3"/>
    <w:rsid w:val="0045620D"/>
    <w:rsid w:val="0045644C"/>
    <w:rsid w:val="00456B02"/>
    <w:rsid w:val="00456C62"/>
    <w:rsid w:val="00457121"/>
    <w:rsid w:val="004578F4"/>
    <w:rsid w:val="00457CCC"/>
    <w:rsid w:val="00460582"/>
    <w:rsid w:val="00460895"/>
    <w:rsid w:val="00461C30"/>
    <w:rsid w:val="00462187"/>
    <w:rsid w:val="00462250"/>
    <w:rsid w:val="00462428"/>
    <w:rsid w:val="00462491"/>
    <w:rsid w:val="004629C6"/>
    <w:rsid w:val="00462A60"/>
    <w:rsid w:val="00462D0F"/>
    <w:rsid w:val="00462E93"/>
    <w:rsid w:val="004635C4"/>
    <w:rsid w:val="004638D5"/>
    <w:rsid w:val="004643E8"/>
    <w:rsid w:val="00464578"/>
    <w:rsid w:val="00464612"/>
    <w:rsid w:val="004647CF"/>
    <w:rsid w:val="00465348"/>
    <w:rsid w:val="00465716"/>
    <w:rsid w:val="0046574E"/>
    <w:rsid w:val="00465DFD"/>
    <w:rsid w:val="00466603"/>
    <w:rsid w:val="004669BE"/>
    <w:rsid w:val="0046745C"/>
    <w:rsid w:val="00467554"/>
    <w:rsid w:val="00467888"/>
    <w:rsid w:val="00470EE6"/>
    <w:rsid w:val="00471B0C"/>
    <w:rsid w:val="00471EA8"/>
    <w:rsid w:val="004720F5"/>
    <w:rsid w:val="0047251C"/>
    <w:rsid w:val="004729B1"/>
    <w:rsid w:val="00472C34"/>
    <w:rsid w:val="00472DED"/>
    <w:rsid w:val="00473560"/>
    <w:rsid w:val="0047405D"/>
    <w:rsid w:val="00474205"/>
    <w:rsid w:val="004745FA"/>
    <w:rsid w:val="00474797"/>
    <w:rsid w:val="004747B4"/>
    <w:rsid w:val="00474E70"/>
    <w:rsid w:val="004751D8"/>
    <w:rsid w:val="004753C6"/>
    <w:rsid w:val="004753F2"/>
    <w:rsid w:val="00475743"/>
    <w:rsid w:val="0047578E"/>
    <w:rsid w:val="00475811"/>
    <w:rsid w:val="0047664A"/>
    <w:rsid w:val="004776B8"/>
    <w:rsid w:val="0047772B"/>
    <w:rsid w:val="0047799E"/>
    <w:rsid w:val="004803EB"/>
    <w:rsid w:val="0048064F"/>
    <w:rsid w:val="00480699"/>
    <w:rsid w:val="00480EBB"/>
    <w:rsid w:val="00481491"/>
    <w:rsid w:val="00481C5F"/>
    <w:rsid w:val="00482515"/>
    <w:rsid w:val="0048266E"/>
    <w:rsid w:val="0048296A"/>
    <w:rsid w:val="004831F4"/>
    <w:rsid w:val="00483BF6"/>
    <w:rsid w:val="00484452"/>
    <w:rsid w:val="00484534"/>
    <w:rsid w:val="00484839"/>
    <w:rsid w:val="00484A41"/>
    <w:rsid w:val="0048540D"/>
    <w:rsid w:val="004856DA"/>
    <w:rsid w:val="00485B6B"/>
    <w:rsid w:val="00486840"/>
    <w:rsid w:val="00486AE8"/>
    <w:rsid w:val="00486D55"/>
    <w:rsid w:val="004873A0"/>
    <w:rsid w:val="00487918"/>
    <w:rsid w:val="00491139"/>
    <w:rsid w:val="00491202"/>
    <w:rsid w:val="00491228"/>
    <w:rsid w:val="00491303"/>
    <w:rsid w:val="0049183A"/>
    <w:rsid w:val="0049194A"/>
    <w:rsid w:val="004935D8"/>
    <w:rsid w:val="00493603"/>
    <w:rsid w:val="00493DF4"/>
    <w:rsid w:val="004943A1"/>
    <w:rsid w:val="004946C3"/>
    <w:rsid w:val="0049472C"/>
    <w:rsid w:val="00494848"/>
    <w:rsid w:val="00494D45"/>
    <w:rsid w:val="00495293"/>
    <w:rsid w:val="0049531E"/>
    <w:rsid w:val="00495409"/>
    <w:rsid w:val="0049540F"/>
    <w:rsid w:val="004954F1"/>
    <w:rsid w:val="0049599B"/>
    <w:rsid w:val="0049698F"/>
    <w:rsid w:val="00496A44"/>
    <w:rsid w:val="00496C4A"/>
    <w:rsid w:val="00496CEC"/>
    <w:rsid w:val="00496EBE"/>
    <w:rsid w:val="004970A6"/>
    <w:rsid w:val="0049751A"/>
    <w:rsid w:val="00497617"/>
    <w:rsid w:val="004976D0"/>
    <w:rsid w:val="00497ADD"/>
    <w:rsid w:val="00497AF9"/>
    <w:rsid w:val="004A0194"/>
    <w:rsid w:val="004A03C1"/>
    <w:rsid w:val="004A0ADD"/>
    <w:rsid w:val="004A12F8"/>
    <w:rsid w:val="004A1303"/>
    <w:rsid w:val="004A158F"/>
    <w:rsid w:val="004A1C94"/>
    <w:rsid w:val="004A24F6"/>
    <w:rsid w:val="004A2866"/>
    <w:rsid w:val="004A2E99"/>
    <w:rsid w:val="004A33C5"/>
    <w:rsid w:val="004A35E5"/>
    <w:rsid w:val="004A3BC8"/>
    <w:rsid w:val="004A3E99"/>
    <w:rsid w:val="004A4761"/>
    <w:rsid w:val="004A4BB5"/>
    <w:rsid w:val="004A4DE6"/>
    <w:rsid w:val="004A62AE"/>
    <w:rsid w:val="004A62D0"/>
    <w:rsid w:val="004A630F"/>
    <w:rsid w:val="004A66BD"/>
    <w:rsid w:val="004A69DC"/>
    <w:rsid w:val="004A6DD3"/>
    <w:rsid w:val="004A6FA1"/>
    <w:rsid w:val="004B007B"/>
    <w:rsid w:val="004B06ED"/>
    <w:rsid w:val="004B098A"/>
    <w:rsid w:val="004B146F"/>
    <w:rsid w:val="004B1555"/>
    <w:rsid w:val="004B1584"/>
    <w:rsid w:val="004B1D04"/>
    <w:rsid w:val="004B24A3"/>
    <w:rsid w:val="004B2CF1"/>
    <w:rsid w:val="004B3D18"/>
    <w:rsid w:val="004B4139"/>
    <w:rsid w:val="004B4742"/>
    <w:rsid w:val="004B5775"/>
    <w:rsid w:val="004B59BE"/>
    <w:rsid w:val="004B5B4F"/>
    <w:rsid w:val="004B5BB8"/>
    <w:rsid w:val="004B6457"/>
    <w:rsid w:val="004B6557"/>
    <w:rsid w:val="004B778C"/>
    <w:rsid w:val="004C0818"/>
    <w:rsid w:val="004C15A6"/>
    <w:rsid w:val="004C1800"/>
    <w:rsid w:val="004C1B0A"/>
    <w:rsid w:val="004C2415"/>
    <w:rsid w:val="004C24A6"/>
    <w:rsid w:val="004C2526"/>
    <w:rsid w:val="004C27FC"/>
    <w:rsid w:val="004C2BAA"/>
    <w:rsid w:val="004C37E1"/>
    <w:rsid w:val="004C38D7"/>
    <w:rsid w:val="004C4350"/>
    <w:rsid w:val="004C48C9"/>
    <w:rsid w:val="004C4961"/>
    <w:rsid w:val="004C4A49"/>
    <w:rsid w:val="004C4A6B"/>
    <w:rsid w:val="004C4F93"/>
    <w:rsid w:val="004C51A7"/>
    <w:rsid w:val="004C5551"/>
    <w:rsid w:val="004C57CE"/>
    <w:rsid w:val="004C5B51"/>
    <w:rsid w:val="004C5E3C"/>
    <w:rsid w:val="004C6145"/>
    <w:rsid w:val="004C6A40"/>
    <w:rsid w:val="004C6AEE"/>
    <w:rsid w:val="004C6FEE"/>
    <w:rsid w:val="004C72BC"/>
    <w:rsid w:val="004C73B0"/>
    <w:rsid w:val="004C76BE"/>
    <w:rsid w:val="004C7B85"/>
    <w:rsid w:val="004C7C31"/>
    <w:rsid w:val="004C7D5F"/>
    <w:rsid w:val="004D0436"/>
    <w:rsid w:val="004D0BD1"/>
    <w:rsid w:val="004D0E19"/>
    <w:rsid w:val="004D10A2"/>
    <w:rsid w:val="004D1512"/>
    <w:rsid w:val="004D29CC"/>
    <w:rsid w:val="004D2C13"/>
    <w:rsid w:val="004D3738"/>
    <w:rsid w:val="004D3E61"/>
    <w:rsid w:val="004D3FA7"/>
    <w:rsid w:val="004D412F"/>
    <w:rsid w:val="004D46BA"/>
    <w:rsid w:val="004D4A5C"/>
    <w:rsid w:val="004D63A4"/>
    <w:rsid w:val="004D6608"/>
    <w:rsid w:val="004D671A"/>
    <w:rsid w:val="004D768A"/>
    <w:rsid w:val="004E0A6A"/>
    <w:rsid w:val="004E1141"/>
    <w:rsid w:val="004E17BD"/>
    <w:rsid w:val="004E21FF"/>
    <w:rsid w:val="004E2677"/>
    <w:rsid w:val="004E2885"/>
    <w:rsid w:val="004E2D23"/>
    <w:rsid w:val="004E3729"/>
    <w:rsid w:val="004E3D13"/>
    <w:rsid w:val="004E4137"/>
    <w:rsid w:val="004E432A"/>
    <w:rsid w:val="004E5046"/>
    <w:rsid w:val="004E5118"/>
    <w:rsid w:val="004E516B"/>
    <w:rsid w:val="004E53A8"/>
    <w:rsid w:val="004E597A"/>
    <w:rsid w:val="004E59F1"/>
    <w:rsid w:val="004E7CE9"/>
    <w:rsid w:val="004E7E5D"/>
    <w:rsid w:val="004E7F4B"/>
    <w:rsid w:val="004F028A"/>
    <w:rsid w:val="004F113F"/>
    <w:rsid w:val="004F1262"/>
    <w:rsid w:val="004F17FE"/>
    <w:rsid w:val="004F18C3"/>
    <w:rsid w:val="004F1A90"/>
    <w:rsid w:val="004F1DD0"/>
    <w:rsid w:val="004F1E69"/>
    <w:rsid w:val="004F33A4"/>
    <w:rsid w:val="004F35BD"/>
    <w:rsid w:val="004F3C7B"/>
    <w:rsid w:val="004F44F6"/>
    <w:rsid w:val="004F457F"/>
    <w:rsid w:val="004F45E0"/>
    <w:rsid w:val="004F4AA7"/>
    <w:rsid w:val="004F5053"/>
    <w:rsid w:val="004F5796"/>
    <w:rsid w:val="004F5C02"/>
    <w:rsid w:val="004F6839"/>
    <w:rsid w:val="004F7198"/>
    <w:rsid w:val="004F73ED"/>
    <w:rsid w:val="004F7649"/>
    <w:rsid w:val="004F7E67"/>
    <w:rsid w:val="00500502"/>
    <w:rsid w:val="00500602"/>
    <w:rsid w:val="00500B31"/>
    <w:rsid w:val="005011BB"/>
    <w:rsid w:val="005014FC"/>
    <w:rsid w:val="00501751"/>
    <w:rsid w:val="0050190D"/>
    <w:rsid w:val="005019A8"/>
    <w:rsid w:val="0050201F"/>
    <w:rsid w:val="0050262D"/>
    <w:rsid w:val="00502A0F"/>
    <w:rsid w:val="00502E85"/>
    <w:rsid w:val="00503323"/>
    <w:rsid w:val="00503616"/>
    <w:rsid w:val="00503FBE"/>
    <w:rsid w:val="00504665"/>
    <w:rsid w:val="00504E28"/>
    <w:rsid w:val="0050517F"/>
    <w:rsid w:val="00505F36"/>
    <w:rsid w:val="00506232"/>
    <w:rsid w:val="0050682A"/>
    <w:rsid w:val="00506E74"/>
    <w:rsid w:val="0050712A"/>
    <w:rsid w:val="00510103"/>
    <w:rsid w:val="005107D5"/>
    <w:rsid w:val="0051081A"/>
    <w:rsid w:val="0051194D"/>
    <w:rsid w:val="005122C0"/>
    <w:rsid w:val="00512442"/>
    <w:rsid w:val="0051283E"/>
    <w:rsid w:val="00513084"/>
    <w:rsid w:val="00513123"/>
    <w:rsid w:val="00513167"/>
    <w:rsid w:val="00515301"/>
    <w:rsid w:val="00515A56"/>
    <w:rsid w:val="0051607C"/>
    <w:rsid w:val="00517ADD"/>
    <w:rsid w:val="005200C2"/>
    <w:rsid w:val="00521255"/>
    <w:rsid w:val="005216BC"/>
    <w:rsid w:val="00522112"/>
    <w:rsid w:val="00522709"/>
    <w:rsid w:val="005227FE"/>
    <w:rsid w:val="00522F9D"/>
    <w:rsid w:val="00523872"/>
    <w:rsid w:val="00523C5D"/>
    <w:rsid w:val="00523F4A"/>
    <w:rsid w:val="00523FEE"/>
    <w:rsid w:val="005256AE"/>
    <w:rsid w:val="00525EC7"/>
    <w:rsid w:val="00525FCA"/>
    <w:rsid w:val="0052655A"/>
    <w:rsid w:val="00526E9A"/>
    <w:rsid w:val="00527529"/>
    <w:rsid w:val="005277A2"/>
    <w:rsid w:val="00527B01"/>
    <w:rsid w:val="00530398"/>
    <w:rsid w:val="0053047F"/>
    <w:rsid w:val="005305EE"/>
    <w:rsid w:val="005306EC"/>
    <w:rsid w:val="00530F3D"/>
    <w:rsid w:val="005315B4"/>
    <w:rsid w:val="005319DB"/>
    <w:rsid w:val="00531B5F"/>
    <w:rsid w:val="005331C2"/>
    <w:rsid w:val="005337AE"/>
    <w:rsid w:val="005339A7"/>
    <w:rsid w:val="005344AC"/>
    <w:rsid w:val="00535217"/>
    <w:rsid w:val="00535603"/>
    <w:rsid w:val="0053656F"/>
    <w:rsid w:val="00536714"/>
    <w:rsid w:val="00536729"/>
    <w:rsid w:val="0053680D"/>
    <w:rsid w:val="0053718C"/>
    <w:rsid w:val="00537DE9"/>
    <w:rsid w:val="00540107"/>
    <w:rsid w:val="005407F4"/>
    <w:rsid w:val="005408EA"/>
    <w:rsid w:val="00540942"/>
    <w:rsid w:val="005411A8"/>
    <w:rsid w:val="005415F8"/>
    <w:rsid w:val="00542846"/>
    <w:rsid w:val="00542946"/>
    <w:rsid w:val="00542959"/>
    <w:rsid w:val="00542FE2"/>
    <w:rsid w:val="005432F2"/>
    <w:rsid w:val="00543423"/>
    <w:rsid w:val="005435AB"/>
    <w:rsid w:val="00543919"/>
    <w:rsid w:val="005439F9"/>
    <w:rsid w:val="00543D29"/>
    <w:rsid w:val="0054443A"/>
    <w:rsid w:val="00544841"/>
    <w:rsid w:val="00544A27"/>
    <w:rsid w:val="00544C43"/>
    <w:rsid w:val="00544E98"/>
    <w:rsid w:val="00545323"/>
    <w:rsid w:val="0054540F"/>
    <w:rsid w:val="00545669"/>
    <w:rsid w:val="005459F1"/>
    <w:rsid w:val="00545D75"/>
    <w:rsid w:val="00545FBB"/>
    <w:rsid w:val="0054603D"/>
    <w:rsid w:val="00546502"/>
    <w:rsid w:val="00546696"/>
    <w:rsid w:val="00546901"/>
    <w:rsid w:val="00547C82"/>
    <w:rsid w:val="00547D85"/>
    <w:rsid w:val="00550112"/>
    <w:rsid w:val="005504D3"/>
    <w:rsid w:val="005506B1"/>
    <w:rsid w:val="005506C1"/>
    <w:rsid w:val="00550C36"/>
    <w:rsid w:val="005512A9"/>
    <w:rsid w:val="005513E4"/>
    <w:rsid w:val="00551512"/>
    <w:rsid w:val="00551889"/>
    <w:rsid w:val="00551AA6"/>
    <w:rsid w:val="005522CC"/>
    <w:rsid w:val="00552D82"/>
    <w:rsid w:val="00552F88"/>
    <w:rsid w:val="0055392B"/>
    <w:rsid w:val="00554420"/>
    <w:rsid w:val="0055485F"/>
    <w:rsid w:val="00554868"/>
    <w:rsid w:val="00554970"/>
    <w:rsid w:val="00554FD4"/>
    <w:rsid w:val="005559CE"/>
    <w:rsid w:val="005561A2"/>
    <w:rsid w:val="00556621"/>
    <w:rsid w:val="005567A5"/>
    <w:rsid w:val="005567F6"/>
    <w:rsid w:val="0055691F"/>
    <w:rsid w:val="00556CDD"/>
    <w:rsid w:val="005577EC"/>
    <w:rsid w:val="0055795E"/>
    <w:rsid w:val="00557B2E"/>
    <w:rsid w:val="00557D19"/>
    <w:rsid w:val="0056079A"/>
    <w:rsid w:val="00560C15"/>
    <w:rsid w:val="00561F7F"/>
    <w:rsid w:val="00562125"/>
    <w:rsid w:val="00562C4C"/>
    <w:rsid w:val="00562EE5"/>
    <w:rsid w:val="0056308E"/>
    <w:rsid w:val="00564718"/>
    <w:rsid w:val="00564787"/>
    <w:rsid w:val="00565596"/>
    <w:rsid w:val="00566CC3"/>
    <w:rsid w:val="005673AA"/>
    <w:rsid w:val="00567C73"/>
    <w:rsid w:val="00567E93"/>
    <w:rsid w:val="005702D6"/>
    <w:rsid w:val="00570317"/>
    <w:rsid w:val="005704B0"/>
    <w:rsid w:val="00571FB4"/>
    <w:rsid w:val="00572187"/>
    <w:rsid w:val="00572326"/>
    <w:rsid w:val="00572367"/>
    <w:rsid w:val="00572A6B"/>
    <w:rsid w:val="00574421"/>
    <w:rsid w:val="00575131"/>
    <w:rsid w:val="0057540F"/>
    <w:rsid w:val="00576DBD"/>
    <w:rsid w:val="0058036C"/>
    <w:rsid w:val="005804EC"/>
    <w:rsid w:val="0058057B"/>
    <w:rsid w:val="00580972"/>
    <w:rsid w:val="00580A88"/>
    <w:rsid w:val="0058121A"/>
    <w:rsid w:val="005816BA"/>
    <w:rsid w:val="00581AB7"/>
    <w:rsid w:val="00581EBF"/>
    <w:rsid w:val="0058205D"/>
    <w:rsid w:val="0058286C"/>
    <w:rsid w:val="00582B33"/>
    <w:rsid w:val="0058311D"/>
    <w:rsid w:val="0058377C"/>
    <w:rsid w:val="00583C33"/>
    <w:rsid w:val="00583C57"/>
    <w:rsid w:val="005846C0"/>
    <w:rsid w:val="005847D8"/>
    <w:rsid w:val="00584964"/>
    <w:rsid w:val="00585342"/>
    <w:rsid w:val="0058718D"/>
    <w:rsid w:val="005872AB"/>
    <w:rsid w:val="0058799A"/>
    <w:rsid w:val="00587B40"/>
    <w:rsid w:val="00587FF1"/>
    <w:rsid w:val="0059050E"/>
    <w:rsid w:val="00591FD0"/>
    <w:rsid w:val="00592189"/>
    <w:rsid w:val="005924F9"/>
    <w:rsid w:val="00594320"/>
    <w:rsid w:val="00594626"/>
    <w:rsid w:val="00594D52"/>
    <w:rsid w:val="00595256"/>
    <w:rsid w:val="00595761"/>
    <w:rsid w:val="005959D9"/>
    <w:rsid w:val="00596214"/>
    <w:rsid w:val="005969C3"/>
    <w:rsid w:val="00596A6E"/>
    <w:rsid w:val="005A00C7"/>
    <w:rsid w:val="005A034E"/>
    <w:rsid w:val="005A0A46"/>
    <w:rsid w:val="005A0D76"/>
    <w:rsid w:val="005A0D88"/>
    <w:rsid w:val="005A0D8F"/>
    <w:rsid w:val="005A0FCB"/>
    <w:rsid w:val="005A1951"/>
    <w:rsid w:val="005A1F82"/>
    <w:rsid w:val="005A257E"/>
    <w:rsid w:val="005A277E"/>
    <w:rsid w:val="005A368D"/>
    <w:rsid w:val="005A417F"/>
    <w:rsid w:val="005A41F4"/>
    <w:rsid w:val="005A49E5"/>
    <w:rsid w:val="005A4D95"/>
    <w:rsid w:val="005A4DC6"/>
    <w:rsid w:val="005A4FFF"/>
    <w:rsid w:val="005A5193"/>
    <w:rsid w:val="005A54B2"/>
    <w:rsid w:val="005A5ABB"/>
    <w:rsid w:val="005A5B95"/>
    <w:rsid w:val="005A605E"/>
    <w:rsid w:val="005A6B7E"/>
    <w:rsid w:val="005A6BBA"/>
    <w:rsid w:val="005A6D91"/>
    <w:rsid w:val="005A772E"/>
    <w:rsid w:val="005B022C"/>
    <w:rsid w:val="005B03E4"/>
    <w:rsid w:val="005B0FB3"/>
    <w:rsid w:val="005B1F84"/>
    <w:rsid w:val="005B22F8"/>
    <w:rsid w:val="005B2356"/>
    <w:rsid w:val="005B33BC"/>
    <w:rsid w:val="005B39CE"/>
    <w:rsid w:val="005B3E4C"/>
    <w:rsid w:val="005B3FC2"/>
    <w:rsid w:val="005B5B18"/>
    <w:rsid w:val="005B6033"/>
    <w:rsid w:val="005B60AB"/>
    <w:rsid w:val="005B6393"/>
    <w:rsid w:val="005B6F83"/>
    <w:rsid w:val="005B7084"/>
    <w:rsid w:val="005B7941"/>
    <w:rsid w:val="005B7B17"/>
    <w:rsid w:val="005B7C3D"/>
    <w:rsid w:val="005B7C68"/>
    <w:rsid w:val="005B7F45"/>
    <w:rsid w:val="005C0299"/>
    <w:rsid w:val="005C050A"/>
    <w:rsid w:val="005C0563"/>
    <w:rsid w:val="005C0D5E"/>
    <w:rsid w:val="005C141E"/>
    <w:rsid w:val="005C1648"/>
    <w:rsid w:val="005C2686"/>
    <w:rsid w:val="005C2943"/>
    <w:rsid w:val="005C2C67"/>
    <w:rsid w:val="005C3CDA"/>
    <w:rsid w:val="005C40DF"/>
    <w:rsid w:val="005C4400"/>
    <w:rsid w:val="005C4730"/>
    <w:rsid w:val="005C4DBE"/>
    <w:rsid w:val="005C5E42"/>
    <w:rsid w:val="005C64CC"/>
    <w:rsid w:val="005C6602"/>
    <w:rsid w:val="005C7C1F"/>
    <w:rsid w:val="005D01A5"/>
    <w:rsid w:val="005D0950"/>
    <w:rsid w:val="005D1508"/>
    <w:rsid w:val="005D1630"/>
    <w:rsid w:val="005D1BA4"/>
    <w:rsid w:val="005D2B5C"/>
    <w:rsid w:val="005D3937"/>
    <w:rsid w:val="005D3D39"/>
    <w:rsid w:val="005D40E3"/>
    <w:rsid w:val="005D4227"/>
    <w:rsid w:val="005D4C22"/>
    <w:rsid w:val="005D53CF"/>
    <w:rsid w:val="005D55A9"/>
    <w:rsid w:val="005D5736"/>
    <w:rsid w:val="005D6229"/>
    <w:rsid w:val="005D69E7"/>
    <w:rsid w:val="005D6EE9"/>
    <w:rsid w:val="005D6FF5"/>
    <w:rsid w:val="005D7045"/>
    <w:rsid w:val="005D75EF"/>
    <w:rsid w:val="005D7B62"/>
    <w:rsid w:val="005E00CE"/>
    <w:rsid w:val="005E1152"/>
    <w:rsid w:val="005E1224"/>
    <w:rsid w:val="005E17F5"/>
    <w:rsid w:val="005E1CE0"/>
    <w:rsid w:val="005E1D7A"/>
    <w:rsid w:val="005E2858"/>
    <w:rsid w:val="005E28E1"/>
    <w:rsid w:val="005E3756"/>
    <w:rsid w:val="005E3777"/>
    <w:rsid w:val="005E3BC5"/>
    <w:rsid w:val="005E3D05"/>
    <w:rsid w:val="005E3FAA"/>
    <w:rsid w:val="005E4102"/>
    <w:rsid w:val="005E463F"/>
    <w:rsid w:val="005E559D"/>
    <w:rsid w:val="005E673A"/>
    <w:rsid w:val="005E7497"/>
    <w:rsid w:val="005E78DD"/>
    <w:rsid w:val="005F0E96"/>
    <w:rsid w:val="005F1EA7"/>
    <w:rsid w:val="005F2283"/>
    <w:rsid w:val="005F22B2"/>
    <w:rsid w:val="005F2681"/>
    <w:rsid w:val="005F279C"/>
    <w:rsid w:val="005F2F9F"/>
    <w:rsid w:val="005F3464"/>
    <w:rsid w:val="005F370B"/>
    <w:rsid w:val="005F3F63"/>
    <w:rsid w:val="005F3F85"/>
    <w:rsid w:val="005F40D6"/>
    <w:rsid w:val="005F4F95"/>
    <w:rsid w:val="005F5482"/>
    <w:rsid w:val="005F572A"/>
    <w:rsid w:val="005F5759"/>
    <w:rsid w:val="005F596E"/>
    <w:rsid w:val="005F5CC0"/>
    <w:rsid w:val="005F6243"/>
    <w:rsid w:val="005F6643"/>
    <w:rsid w:val="005F675A"/>
    <w:rsid w:val="005F6E89"/>
    <w:rsid w:val="005F7078"/>
    <w:rsid w:val="005F70AC"/>
    <w:rsid w:val="005F73DB"/>
    <w:rsid w:val="005F75AD"/>
    <w:rsid w:val="005F7852"/>
    <w:rsid w:val="005F7C08"/>
    <w:rsid w:val="0060070A"/>
    <w:rsid w:val="0060109E"/>
    <w:rsid w:val="00601751"/>
    <w:rsid w:val="0060240C"/>
    <w:rsid w:val="00602AA6"/>
    <w:rsid w:val="00602E33"/>
    <w:rsid w:val="0060305B"/>
    <w:rsid w:val="006038A9"/>
    <w:rsid w:val="006038C2"/>
    <w:rsid w:val="00603B65"/>
    <w:rsid w:val="006041D6"/>
    <w:rsid w:val="00604868"/>
    <w:rsid w:val="00604F1F"/>
    <w:rsid w:val="00605AD2"/>
    <w:rsid w:val="00605B51"/>
    <w:rsid w:val="00605C6B"/>
    <w:rsid w:val="00605CA3"/>
    <w:rsid w:val="00606037"/>
    <w:rsid w:val="006067CF"/>
    <w:rsid w:val="00606A57"/>
    <w:rsid w:val="00606E26"/>
    <w:rsid w:val="00606F7C"/>
    <w:rsid w:val="006070BB"/>
    <w:rsid w:val="00607197"/>
    <w:rsid w:val="00607783"/>
    <w:rsid w:val="00607C79"/>
    <w:rsid w:val="00610058"/>
    <w:rsid w:val="006104CD"/>
    <w:rsid w:val="0061081C"/>
    <w:rsid w:val="0061090F"/>
    <w:rsid w:val="0061145E"/>
    <w:rsid w:val="00611B7D"/>
    <w:rsid w:val="00611BE4"/>
    <w:rsid w:val="00611EE3"/>
    <w:rsid w:val="006121A2"/>
    <w:rsid w:val="0061279F"/>
    <w:rsid w:val="00612916"/>
    <w:rsid w:val="00612DCA"/>
    <w:rsid w:val="00612EDA"/>
    <w:rsid w:val="0061340A"/>
    <w:rsid w:val="00613C77"/>
    <w:rsid w:val="00614182"/>
    <w:rsid w:val="006147CB"/>
    <w:rsid w:val="00614BA4"/>
    <w:rsid w:val="00614D10"/>
    <w:rsid w:val="00614F69"/>
    <w:rsid w:val="006154A1"/>
    <w:rsid w:val="006157E8"/>
    <w:rsid w:val="00615AE1"/>
    <w:rsid w:val="006169A5"/>
    <w:rsid w:val="00617550"/>
    <w:rsid w:val="0061789B"/>
    <w:rsid w:val="006203CC"/>
    <w:rsid w:val="00620424"/>
    <w:rsid w:val="006205F9"/>
    <w:rsid w:val="006208D2"/>
    <w:rsid w:val="00620C31"/>
    <w:rsid w:val="00620EC7"/>
    <w:rsid w:val="006212B7"/>
    <w:rsid w:val="006213B1"/>
    <w:rsid w:val="00621469"/>
    <w:rsid w:val="00621719"/>
    <w:rsid w:val="00621DAC"/>
    <w:rsid w:val="006221C3"/>
    <w:rsid w:val="00622881"/>
    <w:rsid w:val="006228F0"/>
    <w:rsid w:val="00623541"/>
    <w:rsid w:val="00623CA3"/>
    <w:rsid w:val="006242DD"/>
    <w:rsid w:val="00624F59"/>
    <w:rsid w:val="00625318"/>
    <w:rsid w:val="00625362"/>
    <w:rsid w:val="00625499"/>
    <w:rsid w:val="0062581A"/>
    <w:rsid w:val="006258BC"/>
    <w:rsid w:val="00625B7A"/>
    <w:rsid w:val="0062638E"/>
    <w:rsid w:val="0062705F"/>
    <w:rsid w:val="006272CE"/>
    <w:rsid w:val="00627B80"/>
    <w:rsid w:val="00627DAB"/>
    <w:rsid w:val="00630272"/>
    <w:rsid w:val="006309E1"/>
    <w:rsid w:val="00630CCC"/>
    <w:rsid w:val="006315AA"/>
    <w:rsid w:val="006319E8"/>
    <w:rsid w:val="0063221E"/>
    <w:rsid w:val="0063251B"/>
    <w:rsid w:val="00632B55"/>
    <w:rsid w:val="00632DE3"/>
    <w:rsid w:val="006336D8"/>
    <w:rsid w:val="00634552"/>
    <w:rsid w:val="00634BE9"/>
    <w:rsid w:val="00634F17"/>
    <w:rsid w:val="0063560F"/>
    <w:rsid w:val="006356D0"/>
    <w:rsid w:val="00635E82"/>
    <w:rsid w:val="00635F28"/>
    <w:rsid w:val="006366ED"/>
    <w:rsid w:val="00637AB5"/>
    <w:rsid w:val="0064206A"/>
    <w:rsid w:val="00642FEF"/>
    <w:rsid w:val="00643917"/>
    <w:rsid w:val="00643BC1"/>
    <w:rsid w:val="00643CC7"/>
    <w:rsid w:val="00644290"/>
    <w:rsid w:val="006447E7"/>
    <w:rsid w:val="006457E5"/>
    <w:rsid w:val="00645F12"/>
    <w:rsid w:val="00646348"/>
    <w:rsid w:val="006464B4"/>
    <w:rsid w:val="00646709"/>
    <w:rsid w:val="00646F87"/>
    <w:rsid w:val="0064703D"/>
    <w:rsid w:val="006476EE"/>
    <w:rsid w:val="00647A52"/>
    <w:rsid w:val="00647D6D"/>
    <w:rsid w:val="00647EAE"/>
    <w:rsid w:val="00647FDE"/>
    <w:rsid w:val="00650086"/>
    <w:rsid w:val="006503B6"/>
    <w:rsid w:val="006505A9"/>
    <w:rsid w:val="00650D2F"/>
    <w:rsid w:val="006518C1"/>
    <w:rsid w:val="00651C5C"/>
    <w:rsid w:val="00651E7B"/>
    <w:rsid w:val="00652AD6"/>
    <w:rsid w:val="0065317C"/>
    <w:rsid w:val="006535D0"/>
    <w:rsid w:val="00654ECC"/>
    <w:rsid w:val="0065589E"/>
    <w:rsid w:val="006560B3"/>
    <w:rsid w:val="0065661C"/>
    <w:rsid w:val="00656BBB"/>
    <w:rsid w:val="006577C2"/>
    <w:rsid w:val="00657837"/>
    <w:rsid w:val="00660602"/>
    <w:rsid w:val="00660862"/>
    <w:rsid w:val="0066175F"/>
    <w:rsid w:val="00661770"/>
    <w:rsid w:val="00661CDC"/>
    <w:rsid w:val="00661E70"/>
    <w:rsid w:val="00662092"/>
    <w:rsid w:val="006624E2"/>
    <w:rsid w:val="006629E7"/>
    <w:rsid w:val="00662B36"/>
    <w:rsid w:val="00663391"/>
    <w:rsid w:val="00663B22"/>
    <w:rsid w:val="006645D6"/>
    <w:rsid w:val="0066535C"/>
    <w:rsid w:val="0066591F"/>
    <w:rsid w:val="00666075"/>
    <w:rsid w:val="00666214"/>
    <w:rsid w:val="00666FDF"/>
    <w:rsid w:val="006673EE"/>
    <w:rsid w:val="006709B0"/>
    <w:rsid w:val="00671FA4"/>
    <w:rsid w:val="006730A5"/>
    <w:rsid w:val="0067345C"/>
    <w:rsid w:val="006739C5"/>
    <w:rsid w:val="00674E4A"/>
    <w:rsid w:val="0067557B"/>
    <w:rsid w:val="006756EB"/>
    <w:rsid w:val="006759C8"/>
    <w:rsid w:val="00675AFD"/>
    <w:rsid w:val="00676779"/>
    <w:rsid w:val="00676B8C"/>
    <w:rsid w:val="006772E7"/>
    <w:rsid w:val="006779D3"/>
    <w:rsid w:val="00677F21"/>
    <w:rsid w:val="006804FC"/>
    <w:rsid w:val="00680831"/>
    <w:rsid w:val="00681C15"/>
    <w:rsid w:val="00681CEC"/>
    <w:rsid w:val="00682027"/>
    <w:rsid w:val="006820E3"/>
    <w:rsid w:val="006822ED"/>
    <w:rsid w:val="00682702"/>
    <w:rsid w:val="00682900"/>
    <w:rsid w:val="00682CF5"/>
    <w:rsid w:val="00683163"/>
    <w:rsid w:val="00683853"/>
    <w:rsid w:val="00683999"/>
    <w:rsid w:val="00683FFE"/>
    <w:rsid w:val="00684095"/>
    <w:rsid w:val="006840F2"/>
    <w:rsid w:val="006847D1"/>
    <w:rsid w:val="006848CF"/>
    <w:rsid w:val="00684B2C"/>
    <w:rsid w:val="00684C37"/>
    <w:rsid w:val="0068553C"/>
    <w:rsid w:val="00685EF9"/>
    <w:rsid w:val="00686212"/>
    <w:rsid w:val="006868FD"/>
    <w:rsid w:val="00686976"/>
    <w:rsid w:val="00687462"/>
    <w:rsid w:val="00687B7F"/>
    <w:rsid w:val="006901DB"/>
    <w:rsid w:val="00690DCD"/>
    <w:rsid w:val="00690FCC"/>
    <w:rsid w:val="00691D60"/>
    <w:rsid w:val="00691EF4"/>
    <w:rsid w:val="00692708"/>
    <w:rsid w:val="00693218"/>
    <w:rsid w:val="0069328C"/>
    <w:rsid w:val="00693453"/>
    <w:rsid w:val="00693E8C"/>
    <w:rsid w:val="006947C3"/>
    <w:rsid w:val="00694981"/>
    <w:rsid w:val="006953CF"/>
    <w:rsid w:val="006954D6"/>
    <w:rsid w:val="00696178"/>
    <w:rsid w:val="006961FD"/>
    <w:rsid w:val="00696254"/>
    <w:rsid w:val="00696496"/>
    <w:rsid w:val="00697440"/>
    <w:rsid w:val="006A00BB"/>
    <w:rsid w:val="006A0218"/>
    <w:rsid w:val="006A0375"/>
    <w:rsid w:val="006A04F0"/>
    <w:rsid w:val="006A0D59"/>
    <w:rsid w:val="006A1141"/>
    <w:rsid w:val="006A13FF"/>
    <w:rsid w:val="006A1535"/>
    <w:rsid w:val="006A18C2"/>
    <w:rsid w:val="006A1A9A"/>
    <w:rsid w:val="006A2236"/>
    <w:rsid w:val="006A3317"/>
    <w:rsid w:val="006A357A"/>
    <w:rsid w:val="006A3AC6"/>
    <w:rsid w:val="006A3C35"/>
    <w:rsid w:val="006A48C3"/>
    <w:rsid w:val="006A5CDF"/>
    <w:rsid w:val="006A6114"/>
    <w:rsid w:val="006A643F"/>
    <w:rsid w:val="006A6EAB"/>
    <w:rsid w:val="006A6EB0"/>
    <w:rsid w:val="006A7693"/>
    <w:rsid w:val="006A7728"/>
    <w:rsid w:val="006B0091"/>
    <w:rsid w:val="006B0813"/>
    <w:rsid w:val="006B0FD3"/>
    <w:rsid w:val="006B1A16"/>
    <w:rsid w:val="006B1A21"/>
    <w:rsid w:val="006B1B58"/>
    <w:rsid w:val="006B2483"/>
    <w:rsid w:val="006B2DDE"/>
    <w:rsid w:val="006B33C5"/>
    <w:rsid w:val="006B3AA6"/>
    <w:rsid w:val="006B4EC3"/>
    <w:rsid w:val="006B57EE"/>
    <w:rsid w:val="006B5E05"/>
    <w:rsid w:val="006B638A"/>
    <w:rsid w:val="006B6E46"/>
    <w:rsid w:val="006B7165"/>
    <w:rsid w:val="006B71DC"/>
    <w:rsid w:val="006B7265"/>
    <w:rsid w:val="006B73D8"/>
    <w:rsid w:val="006B7415"/>
    <w:rsid w:val="006B751F"/>
    <w:rsid w:val="006B7727"/>
    <w:rsid w:val="006B7EA4"/>
    <w:rsid w:val="006C07BA"/>
    <w:rsid w:val="006C0E4D"/>
    <w:rsid w:val="006C1273"/>
    <w:rsid w:val="006C1634"/>
    <w:rsid w:val="006C1ABF"/>
    <w:rsid w:val="006C2C0D"/>
    <w:rsid w:val="006C3452"/>
    <w:rsid w:val="006C5298"/>
    <w:rsid w:val="006C5485"/>
    <w:rsid w:val="006C66F8"/>
    <w:rsid w:val="006C6A90"/>
    <w:rsid w:val="006C73EF"/>
    <w:rsid w:val="006C7441"/>
    <w:rsid w:val="006C762D"/>
    <w:rsid w:val="006C7898"/>
    <w:rsid w:val="006D0132"/>
    <w:rsid w:val="006D01D9"/>
    <w:rsid w:val="006D0B8D"/>
    <w:rsid w:val="006D13F4"/>
    <w:rsid w:val="006D1685"/>
    <w:rsid w:val="006D17D0"/>
    <w:rsid w:val="006D1C37"/>
    <w:rsid w:val="006D201D"/>
    <w:rsid w:val="006D4238"/>
    <w:rsid w:val="006D48F2"/>
    <w:rsid w:val="006D4ECE"/>
    <w:rsid w:val="006D4F58"/>
    <w:rsid w:val="006D596B"/>
    <w:rsid w:val="006D5D16"/>
    <w:rsid w:val="006D6940"/>
    <w:rsid w:val="006D6CC4"/>
    <w:rsid w:val="006D6E41"/>
    <w:rsid w:val="006D719A"/>
    <w:rsid w:val="006D73F3"/>
    <w:rsid w:val="006D74C4"/>
    <w:rsid w:val="006D782E"/>
    <w:rsid w:val="006D7A50"/>
    <w:rsid w:val="006E0432"/>
    <w:rsid w:val="006E0506"/>
    <w:rsid w:val="006E108D"/>
    <w:rsid w:val="006E1195"/>
    <w:rsid w:val="006E22BD"/>
    <w:rsid w:val="006E279F"/>
    <w:rsid w:val="006E27F7"/>
    <w:rsid w:val="006E2F7C"/>
    <w:rsid w:val="006E369D"/>
    <w:rsid w:val="006E3DCA"/>
    <w:rsid w:val="006E409B"/>
    <w:rsid w:val="006E411E"/>
    <w:rsid w:val="006E41E7"/>
    <w:rsid w:val="006E47F9"/>
    <w:rsid w:val="006E4F2C"/>
    <w:rsid w:val="006E5133"/>
    <w:rsid w:val="006E5288"/>
    <w:rsid w:val="006E5355"/>
    <w:rsid w:val="006E5414"/>
    <w:rsid w:val="006E5B3F"/>
    <w:rsid w:val="006E62A3"/>
    <w:rsid w:val="006E64BB"/>
    <w:rsid w:val="006E6E98"/>
    <w:rsid w:val="006E6EC8"/>
    <w:rsid w:val="006E70E8"/>
    <w:rsid w:val="006E7801"/>
    <w:rsid w:val="006E7DC2"/>
    <w:rsid w:val="006F11FE"/>
    <w:rsid w:val="006F126F"/>
    <w:rsid w:val="006F1713"/>
    <w:rsid w:val="006F1A6F"/>
    <w:rsid w:val="006F1BFC"/>
    <w:rsid w:val="006F1F98"/>
    <w:rsid w:val="006F2646"/>
    <w:rsid w:val="006F2F1C"/>
    <w:rsid w:val="006F2F9F"/>
    <w:rsid w:val="006F358C"/>
    <w:rsid w:val="006F3C5D"/>
    <w:rsid w:val="006F3C88"/>
    <w:rsid w:val="006F4728"/>
    <w:rsid w:val="006F4CAC"/>
    <w:rsid w:val="006F4CB2"/>
    <w:rsid w:val="006F5321"/>
    <w:rsid w:val="006F58F0"/>
    <w:rsid w:val="006F59AC"/>
    <w:rsid w:val="006F5BBD"/>
    <w:rsid w:val="006F6908"/>
    <w:rsid w:val="006F6B64"/>
    <w:rsid w:val="006F7468"/>
    <w:rsid w:val="006F76A1"/>
    <w:rsid w:val="006F780D"/>
    <w:rsid w:val="006F7BFF"/>
    <w:rsid w:val="007005F9"/>
    <w:rsid w:val="00700916"/>
    <w:rsid w:val="007010F7"/>
    <w:rsid w:val="0070133A"/>
    <w:rsid w:val="00701567"/>
    <w:rsid w:val="0070185B"/>
    <w:rsid w:val="0070193B"/>
    <w:rsid w:val="00701C72"/>
    <w:rsid w:val="00701CEE"/>
    <w:rsid w:val="007023D3"/>
    <w:rsid w:val="00703D2D"/>
    <w:rsid w:val="00703DA7"/>
    <w:rsid w:val="00704002"/>
    <w:rsid w:val="00704588"/>
    <w:rsid w:val="00704A34"/>
    <w:rsid w:val="00704DC6"/>
    <w:rsid w:val="0070521D"/>
    <w:rsid w:val="007054C1"/>
    <w:rsid w:val="0070582D"/>
    <w:rsid w:val="00706DC2"/>
    <w:rsid w:val="00707003"/>
    <w:rsid w:val="007074C2"/>
    <w:rsid w:val="00707BB1"/>
    <w:rsid w:val="00710A60"/>
    <w:rsid w:val="007110C3"/>
    <w:rsid w:val="00711139"/>
    <w:rsid w:val="007117F2"/>
    <w:rsid w:val="00711BE8"/>
    <w:rsid w:val="007127A2"/>
    <w:rsid w:val="00712C8D"/>
    <w:rsid w:val="00713088"/>
    <w:rsid w:val="007135EB"/>
    <w:rsid w:val="007136DC"/>
    <w:rsid w:val="007142AF"/>
    <w:rsid w:val="007150E7"/>
    <w:rsid w:val="00715361"/>
    <w:rsid w:val="00715A3E"/>
    <w:rsid w:val="007161E2"/>
    <w:rsid w:val="007162CE"/>
    <w:rsid w:val="00716609"/>
    <w:rsid w:val="00717D95"/>
    <w:rsid w:val="00720D75"/>
    <w:rsid w:val="00720EF6"/>
    <w:rsid w:val="007211FF"/>
    <w:rsid w:val="007219A3"/>
    <w:rsid w:val="00721CB9"/>
    <w:rsid w:val="00721CFB"/>
    <w:rsid w:val="00721EB4"/>
    <w:rsid w:val="0072223D"/>
    <w:rsid w:val="00722872"/>
    <w:rsid w:val="00722F9F"/>
    <w:rsid w:val="007236A3"/>
    <w:rsid w:val="00723787"/>
    <w:rsid w:val="00723910"/>
    <w:rsid w:val="0072425A"/>
    <w:rsid w:val="007242B8"/>
    <w:rsid w:val="00724554"/>
    <w:rsid w:val="00724DE6"/>
    <w:rsid w:val="0072503B"/>
    <w:rsid w:val="007250D2"/>
    <w:rsid w:val="0072575F"/>
    <w:rsid w:val="007257F7"/>
    <w:rsid w:val="00725D12"/>
    <w:rsid w:val="00725E89"/>
    <w:rsid w:val="007260F5"/>
    <w:rsid w:val="00726322"/>
    <w:rsid w:val="007265EC"/>
    <w:rsid w:val="007273EE"/>
    <w:rsid w:val="00727DDE"/>
    <w:rsid w:val="0073004F"/>
    <w:rsid w:val="007306E0"/>
    <w:rsid w:val="007310E3"/>
    <w:rsid w:val="007311C3"/>
    <w:rsid w:val="00731936"/>
    <w:rsid w:val="00731B27"/>
    <w:rsid w:val="0073264E"/>
    <w:rsid w:val="00732AD9"/>
    <w:rsid w:val="00733B1E"/>
    <w:rsid w:val="00733CD3"/>
    <w:rsid w:val="00733D67"/>
    <w:rsid w:val="007344DC"/>
    <w:rsid w:val="007348FE"/>
    <w:rsid w:val="00734E92"/>
    <w:rsid w:val="0073528F"/>
    <w:rsid w:val="00735B94"/>
    <w:rsid w:val="00735CD4"/>
    <w:rsid w:val="00735E62"/>
    <w:rsid w:val="00736052"/>
    <w:rsid w:val="007367C4"/>
    <w:rsid w:val="00736936"/>
    <w:rsid w:val="00736B77"/>
    <w:rsid w:val="00737A5C"/>
    <w:rsid w:val="00737DEC"/>
    <w:rsid w:val="0074051E"/>
    <w:rsid w:val="0074057C"/>
    <w:rsid w:val="00741502"/>
    <w:rsid w:val="007416E0"/>
    <w:rsid w:val="00741C09"/>
    <w:rsid w:val="00743AAE"/>
    <w:rsid w:val="00743B0A"/>
    <w:rsid w:val="00743FDE"/>
    <w:rsid w:val="0074428B"/>
    <w:rsid w:val="00745098"/>
    <w:rsid w:val="00745D8C"/>
    <w:rsid w:val="00746D53"/>
    <w:rsid w:val="00747014"/>
    <w:rsid w:val="007471CD"/>
    <w:rsid w:val="007479B5"/>
    <w:rsid w:val="00747DEA"/>
    <w:rsid w:val="007500D2"/>
    <w:rsid w:val="00750978"/>
    <w:rsid w:val="00750B45"/>
    <w:rsid w:val="007513CA"/>
    <w:rsid w:val="007520DC"/>
    <w:rsid w:val="00752444"/>
    <w:rsid w:val="00752472"/>
    <w:rsid w:val="00753497"/>
    <w:rsid w:val="00753D80"/>
    <w:rsid w:val="0075421D"/>
    <w:rsid w:val="007544DC"/>
    <w:rsid w:val="007546ED"/>
    <w:rsid w:val="00754A9A"/>
    <w:rsid w:val="00755F86"/>
    <w:rsid w:val="007562D0"/>
    <w:rsid w:val="007564B8"/>
    <w:rsid w:val="0075660F"/>
    <w:rsid w:val="00756700"/>
    <w:rsid w:val="007567D7"/>
    <w:rsid w:val="0075693B"/>
    <w:rsid w:val="00760392"/>
    <w:rsid w:val="0076046D"/>
    <w:rsid w:val="00760B7B"/>
    <w:rsid w:val="00761302"/>
    <w:rsid w:val="007617B7"/>
    <w:rsid w:val="00761BD0"/>
    <w:rsid w:val="00761EA4"/>
    <w:rsid w:val="007623CC"/>
    <w:rsid w:val="00762508"/>
    <w:rsid w:val="007626BA"/>
    <w:rsid w:val="0076296F"/>
    <w:rsid w:val="00762CF3"/>
    <w:rsid w:val="0076307C"/>
    <w:rsid w:val="007632C8"/>
    <w:rsid w:val="00763382"/>
    <w:rsid w:val="007645B0"/>
    <w:rsid w:val="007647C5"/>
    <w:rsid w:val="00764873"/>
    <w:rsid w:val="00764927"/>
    <w:rsid w:val="00764ABB"/>
    <w:rsid w:val="00765AE9"/>
    <w:rsid w:val="00765E87"/>
    <w:rsid w:val="007665FB"/>
    <w:rsid w:val="0076661F"/>
    <w:rsid w:val="00766A11"/>
    <w:rsid w:val="00766EEA"/>
    <w:rsid w:val="007670B3"/>
    <w:rsid w:val="007675F1"/>
    <w:rsid w:val="00767B27"/>
    <w:rsid w:val="0077015D"/>
    <w:rsid w:val="0077034E"/>
    <w:rsid w:val="00770D1E"/>
    <w:rsid w:val="00771198"/>
    <w:rsid w:val="007714BA"/>
    <w:rsid w:val="00771722"/>
    <w:rsid w:val="007717C6"/>
    <w:rsid w:val="00772575"/>
    <w:rsid w:val="00772743"/>
    <w:rsid w:val="00772755"/>
    <w:rsid w:val="007737B6"/>
    <w:rsid w:val="00773A60"/>
    <w:rsid w:val="00773B35"/>
    <w:rsid w:val="00773B58"/>
    <w:rsid w:val="0077422A"/>
    <w:rsid w:val="007749FD"/>
    <w:rsid w:val="00775C2F"/>
    <w:rsid w:val="00776B81"/>
    <w:rsid w:val="00776D50"/>
    <w:rsid w:val="00776FF1"/>
    <w:rsid w:val="00777170"/>
    <w:rsid w:val="00777B25"/>
    <w:rsid w:val="0078042D"/>
    <w:rsid w:val="00780533"/>
    <w:rsid w:val="00780C3D"/>
    <w:rsid w:val="007810D2"/>
    <w:rsid w:val="00781677"/>
    <w:rsid w:val="00781CEE"/>
    <w:rsid w:val="007823EA"/>
    <w:rsid w:val="007826C7"/>
    <w:rsid w:val="00782CCA"/>
    <w:rsid w:val="0078358A"/>
    <w:rsid w:val="00783854"/>
    <w:rsid w:val="00783A32"/>
    <w:rsid w:val="007849E1"/>
    <w:rsid w:val="007850F0"/>
    <w:rsid w:val="00785319"/>
    <w:rsid w:val="00785706"/>
    <w:rsid w:val="00786078"/>
    <w:rsid w:val="00786196"/>
    <w:rsid w:val="00786730"/>
    <w:rsid w:val="007868A4"/>
    <w:rsid w:val="00786FE4"/>
    <w:rsid w:val="0079029C"/>
    <w:rsid w:val="007904E6"/>
    <w:rsid w:val="0079055F"/>
    <w:rsid w:val="007911BB"/>
    <w:rsid w:val="007911FB"/>
    <w:rsid w:val="00791EAA"/>
    <w:rsid w:val="0079204A"/>
    <w:rsid w:val="00793082"/>
    <w:rsid w:val="00793475"/>
    <w:rsid w:val="00794A6F"/>
    <w:rsid w:val="007951B3"/>
    <w:rsid w:val="007959B4"/>
    <w:rsid w:val="0079617A"/>
    <w:rsid w:val="007965BC"/>
    <w:rsid w:val="00796938"/>
    <w:rsid w:val="00796D4B"/>
    <w:rsid w:val="00797758"/>
    <w:rsid w:val="00797AE6"/>
    <w:rsid w:val="00797EB6"/>
    <w:rsid w:val="007A01DF"/>
    <w:rsid w:val="007A02A2"/>
    <w:rsid w:val="007A02E9"/>
    <w:rsid w:val="007A055A"/>
    <w:rsid w:val="007A0F0E"/>
    <w:rsid w:val="007A130E"/>
    <w:rsid w:val="007A1DB7"/>
    <w:rsid w:val="007A1DEA"/>
    <w:rsid w:val="007A2BAE"/>
    <w:rsid w:val="007A3453"/>
    <w:rsid w:val="007A39BB"/>
    <w:rsid w:val="007A435E"/>
    <w:rsid w:val="007A46EC"/>
    <w:rsid w:val="007A4837"/>
    <w:rsid w:val="007A4E14"/>
    <w:rsid w:val="007A5790"/>
    <w:rsid w:val="007A5A75"/>
    <w:rsid w:val="007A5BBC"/>
    <w:rsid w:val="007A66CE"/>
    <w:rsid w:val="007A6835"/>
    <w:rsid w:val="007A683A"/>
    <w:rsid w:val="007A6956"/>
    <w:rsid w:val="007A74C8"/>
    <w:rsid w:val="007A75B0"/>
    <w:rsid w:val="007A75C9"/>
    <w:rsid w:val="007A7884"/>
    <w:rsid w:val="007A78AD"/>
    <w:rsid w:val="007B0F70"/>
    <w:rsid w:val="007B0FBF"/>
    <w:rsid w:val="007B1381"/>
    <w:rsid w:val="007B183A"/>
    <w:rsid w:val="007B1FBF"/>
    <w:rsid w:val="007B2065"/>
    <w:rsid w:val="007B38E2"/>
    <w:rsid w:val="007B418D"/>
    <w:rsid w:val="007B467C"/>
    <w:rsid w:val="007B4D6E"/>
    <w:rsid w:val="007B50A3"/>
    <w:rsid w:val="007B520A"/>
    <w:rsid w:val="007B5249"/>
    <w:rsid w:val="007B572D"/>
    <w:rsid w:val="007B68F4"/>
    <w:rsid w:val="007B6A39"/>
    <w:rsid w:val="007C043F"/>
    <w:rsid w:val="007C0529"/>
    <w:rsid w:val="007C0626"/>
    <w:rsid w:val="007C076D"/>
    <w:rsid w:val="007C0F03"/>
    <w:rsid w:val="007C1059"/>
    <w:rsid w:val="007C1264"/>
    <w:rsid w:val="007C15CF"/>
    <w:rsid w:val="007C1857"/>
    <w:rsid w:val="007C1F1D"/>
    <w:rsid w:val="007C2276"/>
    <w:rsid w:val="007C25C5"/>
    <w:rsid w:val="007C2606"/>
    <w:rsid w:val="007C2B09"/>
    <w:rsid w:val="007C329F"/>
    <w:rsid w:val="007C36E3"/>
    <w:rsid w:val="007C3AD2"/>
    <w:rsid w:val="007C40A4"/>
    <w:rsid w:val="007C44F6"/>
    <w:rsid w:val="007C480D"/>
    <w:rsid w:val="007C4868"/>
    <w:rsid w:val="007C4EFB"/>
    <w:rsid w:val="007C50BD"/>
    <w:rsid w:val="007C540E"/>
    <w:rsid w:val="007C5C8F"/>
    <w:rsid w:val="007C615D"/>
    <w:rsid w:val="007C6382"/>
    <w:rsid w:val="007C6530"/>
    <w:rsid w:val="007C67BE"/>
    <w:rsid w:val="007C6FEF"/>
    <w:rsid w:val="007C725C"/>
    <w:rsid w:val="007C7829"/>
    <w:rsid w:val="007C79DB"/>
    <w:rsid w:val="007C7C15"/>
    <w:rsid w:val="007C7E2C"/>
    <w:rsid w:val="007D0359"/>
    <w:rsid w:val="007D092C"/>
    <w:rsid w:val="007D0932"/>
    <w:rsid w:val="007D0B46"/>
    <w:rsid w:val="007D1252"/>
    <w:rsid w:val="007D18DF"/>
    <w:rsid w:val="007D1C60"/>
    <w:rsid w:val="007D213B"/>
    <w:rsid w:val="007D21B1"/>
    <w:rsid w:val="007D22BD"/>
    <w:rsid w:val="007D2BE9"/>
    <w:rsid w:val="007D38DA"/>
    <w:rsid w:val="007D38EF"/>
    <w:rsid w:val="007D3999"/>
    <w:rsid w:val="007D3E85"/>
    <w:rsid w:val="007D4639"/>
    <w:rsid w:val="007D4976"/>
    <w:rsid w:val="007D50A9"/>
    <w:rsid w:val="007D52F0"/>
    <w:rsid w:val="007D55FC"/>
    <w:rsid w:val="007D562B"/>
    <w:rsid w:val="007D5C3C"/>
    <w:rsid w:val="007D5F9E"/>
    <w:rsid w:val="007D6728"/>
    <w:rsid w:val="007D68EB"/>
    <w:rsid w:val="007D6B46"/>
    <w:rsid w:val="007D7D83"/>
    <w:rsid w:val="007E0097"/>
    <w:rsid w:val="007E022F"/>
    <w:rsid w:val="007E0AE9"/>
    <w:rsid w:val="007E2063"/>
    <w:rsid w:val="007E20E6"/>
    <w:rsid w:val="007E220C"/>
    <w:rsid w:val="007E2509"/>
    <w:rsid w:val="007E2E6D"/>
    <w:rsid w:val="007E350A"/>
    <w:rsid w:val="007E3CDC"/>
    <w:rsid w:val="007E3EAC"/>
    <w:rsid w:val="007E4390"/>
    <w:rsid w:val="007E46C2"/>
    <w:rsid w:val="007E6176"/>
    <w:rsid w:val="007E624D"/>
    <w:rsid w:val="007E6CD1"/>
    <w:rsid w:val="007E7353"/>
    <w:rsid w:val="007E75D3"/>
    <w:rsid w:val="007E7836"/>
    <w:rsid w:val="007E79CB"/>
    <w:rsid w:val="007E7D57"/>
    <w:rsid w:val="007E7E46"/>
    <w:rsid w:val="007F03CB"/>
    <w:rsid w:val="007F0477"/>
    <w:rsid w:val="007F0A5F"/>
    <w:rsid w:val="007F0D2D"/>
    <w:rsid w:val="007F122C"/>
    <w:rsid w:val="007F1512"/>
    <w:rsid w:val="007F163D"/>
    <w:rsid w:val="007F2784"/>
    <w:rsid w:val="007F2E31"/>
    <w:rsid w:val="007F3647"/>
    <w:rsid w:val="007F3857"/>
    <w:rsid w:val="007F3A4B"/>
    <w:rsid w:val="007F4544"/>
    <w:rsid w:val="007F47F8"/>
    <w:rsid w:val="007F4D67"/>
    <w:rsid w:val="007F4E4D"/>
    <w:rsid w:val="007F4ECF"/>
    <w:rsid w:val="007F5647"/>
    <w:rsid w:val="007F5C21"/>
    <w:rsid w:val="007F5C2F"/>
    <w:rsid w:val="007F5CAA"/>
    <w:rsid w:val="007F67D4"/>
    <w:rsid w:val="007F6C7D"/>
    <w:rsid w:val="007F7092"/>
    <w:rsid w:val="007F73F5"/>
    <w:rsid w:val="007F7D8D"/>
    <w:rsid w:val="00800304"/>
    <w:rsid w:val="0080063A"/>
    <w:rsid w:val="00800D05"/>
    <w:rsid w:val="00801A9D"/>
    <w:rsid w:val="00801C53"/>
    <w:rsid w:val="008020C9"/>
    <w:rsid w:val="008027DD"/>
    <w:rsid w:val="008029B6"/>
    <w:rsid w:val="00802A89"/>
    <w:rsid w:val="0080305D"/>
    <w:rsid w:val="00803209"/>
    <w:rsid w:val="00803633"/>
    <w:rsid w:val="00803B53"/>
    <w:rsid w:val="00803C23"/>
    <w:rsid w:val="00804047"/>
    <w:rsid w:val="00804319"/>
    <w:rsid w:val="00804651"/>
    <w:rsid w:val="008049D9"/>
    <w:rsid w:val="00804BF5"/>
    <w:rsid w:val="00805947"/>
    <w:rsid w:val="008067F5"/>
    <w:rsid w:val="00806D67"/>
    <w:rsid w:val="00806DB9"/>
    <w:rsid w:val="008070FE"/>
    <w:rsid w:val="00807290"/>
    <w:rsid w:val="00807323"/>
    <w:rsid w:val="008076BD"/>
    <w:rsid w:val="0080788E"/>
    <w:rsid w:val="0081066F"/>
    <w:rsid w:val="00810A97"/>
    <w:rsid w:val="00810BE5"/>
    <w:rsid w:val="00810C86"/>
    <w:rsid w:val="00810FBE"/>
    <w:rsid w:val="00811410"/>
    <w:rsid w:val="008114D2"/>
    <w:rsid w:val="00811BAB"/>
    <w:rsid w:val="00811C6B"/>
    <w:rsid w:val="00811CEE"/>
    <w:rsid w:val="00812372"/>
    <w:rsid w:val="008124E9"/>
    <w:rsid w:val="00813048"/>
    <w:rsid w:val="008139CC"/>
    <w:rsid w:val="00813B56"/>
    <w:rsid w:val="00814188"/>
    <w:rsid w:val="008149AA"/>
    <w:rsid w:val="00814AC2"/>
    <w:rsid w:val="00814B0A"/>
    <w:rsid w:val="00814EAA"/>
    <w:rsid w:val="008151CC"/>
    <w:rsid w:val="00816472"/>
    <w:rsid w:val="008167F1"/>
    <w:rsid w:val="00816EF9"/>
    <w:rsid w:val="00820514"/>
    <w:rsid w:val="008209B4"/>
    <w:rsid w:val="008215AB"/>
    <w:rsid w:val="00821CF2"/>
    <w:rsid w:val="008225CC"/>
    <w:rsid w:val="00822C92"/>
    <w:rsid w:val="00823098"/>
    <w:rsid w:val="00823911"/>
    <w:rsid w:val="008241E3"/>
    <w:rsid w:val="00824A28"/>
    <w:rsid w:val="00824C8E"/>
    <w:rsid w:val="00824D95"/>
    <w:rsid w:val="008254A6"/>
    <w:rsid w:val="00825824"/>
    <w:rsid w:val="008259F2"/>
    <w:rsid w:val="008259F4"/>
    <w:rsid w:val="00825CE9"/>
    <w:rsid w:val="0082600F"/>
    <w:rsid w:val="008263E8"/>
    <w:rsid w:val="00826A96"/>
    <w:rsid w:val="00826BA2"/>
    <w:rsid w:val="008273ED"/>
    <w:rsid w:val="00830AD0"/>
    <w:rsid w:val="00831269"/>
    <w:rsid w:val="00831752"/>
    <w:rsid w:val="008319D7"/>
    <w:rsid w:val="00831DE5"/>
    <w:rsid w:val="00832312"/>
    <w:rsid w:val="00833448"/>
    <w:rsid w:val="00833BD3"/>
    <w:rsid w:val="008340C8"/>
    <w:rsid w:val="0083414A"/>
    <w:rsid w:val="00834BFA"/>
    <w:rsid w:val="00835244"/>
    <w:rsid w:val="00835F96"/>
    <w:rsid w:val="008360D6"/>
    <w:rsid w:val="00836FA9"/>
    <w:rsid w:val="008374FC"/>
    <w:rsid w:val="008377C9"/>
    <w:rsid w:val="008377F0"/>
    <w:rsid w:val="008379B0"/>
    <w:rsid w:val="00837B33"/>
    <w:rsid w:val="00840616"/>
    <w:rsid w:val="00840EF5"/>
    <w:rsid w:val="00840F00"/>
    <w:rsid w:val="00841069"/>
    <w:rsid w:val="00841932"/>
    <w:rsid w:val="0084214E"/>
    <w:rsid w:val="00842494"/>
    <w:rsid w:val="008434D4"/>
    <w:rsid w:val="00843A5D"/>
    <w:rsid w:val="00843F89"/>
    <w:rsid w:val="008440E4"/>
    <w:rsid w:val="008441C3"/>
    <w:rsid w:val="008444FF"/>
    <w:rsid w:val="008448A9"/>
    <w:rsid w:val="0084501C"/>
    <w:rsid w:val="00845508"/>
    <w:rsid w:val="00845D3B"/>
    <w:rsid w:val="008468B0"/>
    <w:rsid w:val="00847A50"/>
    <w:rsid w:val="00850113"/>
    <w:rsid w:val="008510F9"/>
    <w:rsid w:val="0085124E"/>
    <w:rsid w:val="008513C7"/>
    <w:rsid w:val="00851BC5"/>
    <w:rsid w:val="00851E0B"/>
    <w:rsid w:val="00852798"/>
    <w:rsid w:val="008531B5"/>
    <w:rsid w:val="008538D4"/>
    <w:rsid w:val="00853E8F"/>
    <w:rsid w:val="00854628"/>
    <w:rsid w:val="00855644"/>
    <w:rsid w:val="0085571A"/>
    <w:rsid w:val="008559C7"/>
    <w:rsid w:val="00856C51"/>
    <w:rsid w:val="00856D8C"/>
    <w:rsid w:val="0085769E"/>
    <w:rsid w:val="00857A61"/>
    <w:rsid w:val="00857B6C"/>
    <w:rsid w:val="00860CA6"/>
    <w:rsid w:val="008613A1"/>
    <w:rsid w:val="00861422"/>
    <w:rsid w:val="00861B0C"/>
    <w:rsid w:val="00862196"/>
    <w:rsid w:val="0086254A"/>
    <w:rsid w:val="00862584"/>
    <w:rsid w:val="00862808"/>
    <w:rsid w:val="008628F6"/>
    <w:rsid w:val="0086323E"/>
    <w:rsid w:val="008633CF"/>
    <w:rsid w:val="008634CB"/>
    <w:rsid w:val="00863C37"/>
    <w:rsid w:val="00864031"/>
    <w:rsid w:val="00864600"/>
    <w:rsid w:val="008649AE"/>
    <w:rsid w:val="008654F9"/>
    <w:rsid w:val="0086554C"/>
    <w:rsid w:val="00865564"/>
    <w:rsid w:val="00865E9F"/>
    <w:rsid w:val="00866587"/>
    <w:rsid w:val="00866B95"/>
    <w:rsid w:val="00866F40"/>
    <w:rsid w:val="008673A9"/>
    <w:rsid w:val="00867A87"/>
    <w:rsid w:val="00870A51"/>
    <w:rsid w:val="00871267"/>
    <w:rsid w:val="008713D4"/>
    <w:rsid w:val="00871537"/>
    <w:rsid w:val="0087175B"/>
    <w:rsid w:val="00871F03"/>
    <w:rsid w:val="00872158"/>
    <w:rsid w:val="00872266"/>
    <w:rsid w:val="00872B8B"/>
    <w:rsid w:val="00872BE6"/>
    <w:rsid w:val="00872C74"/>
    <w:rsid w:val="00873966"/>
    <w:rsid w:val="00873D2B"/>
    <w:rsid w:val="008749B1"/>
    <w:rsid w:val="00874BAE"/>
    <w:rsid w:val="0087518D"/>
    <w:rsid w:val="00875C26"/>
    <w:rsid w:val="00875D53"/>
    <w:rsid w:val="00876325"/>
    <w:rsid w:val="00876939"/>
    <w:rsid w:val="008801E7"/>
    <w:rsid w:val="008805EB"/>
    <w:rsid w:val="00880E02"/>
    <w:rsid w:val="00880F7F"/>
    <w:rsid w:val="00881197"/>
    <w:rsid w:val="00881262"/>
    <w:rsid w:val="008814C8"/>
    <w:rsid w:val="00881A8E"/>
    <w:rsid w:val="00881BA8"/>
    <w:rsid w:val="00881E42"/>
    <w:rsid w:val="00881F37"/>
    <w:rsid w:val="00882128"/>
    <w:rsid w:val="00882308"/>
    <w:rsid w:val="008825A6"/>
    <w:rsid w:val="0088267D"/>
    <w:rsid w:val="008828F5"/>
    <w:rsid w:val="008829DA"/>
    <w:rsid w:val="00882E30"/>
    <w:rsid w:val="008833CB"/>
    <w:rsid w:val="008835E9"/>
    <w:rsid w:val="0088389E"/>
    <w:rsid w:val="00883F87"/>
    <w:rsid w:val="0088418B"/>
    <w:rsid w:val="008841FB"/>
    <w:rsid w:val="00884A1F"/>
    <w:rsid w:val="008856FE"/>
    <w:rsid w:val="008858CC"/>
    <w:rsid w:val="00886994"/>
    <w:rsid w:val="00886BD9"/>
    <w:rsid w:val="00886F7C"/>
    <w:rsid w:val="00887051"/>
    <w:rsid w:val="0088729D"/>
    <w:rsid w:val="00887314"/>
    <w:rsid w:val="00890329"/>
    <w:rsid w:val="0089117A"/>
    <w:rsid w:val="0089179E"/>
    <w:rsid w:val="00891A8A"/>
    <w:rsid w:val="0089334F"/>
    <w:rsid w:val="00893A64"/>
    <w:rsid w:val="00893B8F"/>
    <w:rsid w:val="00893E9A"/>
    <w:rsid w:val="00893F95"/>
    <w:rsid w:val="00894204"/>
    <w:rsid w:val="00894246"/>
    <w:rsid w:val="008942AA"/>
    <w:rsid w:val="00894764"/>
    <w:rsid w:val="00894938"/>
    <w:rsid w:val="00894BC6"/>
    <w:rsid w:val="00895341"/>
    <w:rsid w:val="00895650"/>
    <w:rsid w:val="00895E93"/>
    <w:rsid w:val="0089697C"/>
    <w:rsid w:val="00896A52"/>
    <w:rsid w:val="00896E9B"/>
    <w:rsid w:val="00896F36"/>
    <w:rsid w:val="00897492"/>
    <w:rsid w:val="00897768"/>
    <w:rsid w:val="00897A03"/>
    <w:rsid w:val="00897D43"/>
    <w:rsid w:val="008A068F"/>
    <w:rsid w:val="008A0824"/>
    <w:rsid w:val="008A08C0"/>
    <w:rsid w:val="008A0F80"/>
    <w:rsid w:val="008A19E0"/>
    <w:rsid w:val="008A1C79"/>
    <w:rsid w:val="008A1D29"/>
    <w:rsid w:val="008A232B"/>
    <w:rsid w:val="008A2980"/>
    <w:rsid w:val="008A2CA4"/>
    <w:rsid w:val="008A33D9"/>
    <w:rsid w:val="008A3802"/>
    <w:rsid w:val="008A4452"/>
    <w:rsid w:val="008A4C13"/>
    <w:rsid w:val="008A4DF7"/>
    <w:rsid w:val="008A4F4B"/>
    <w:rsid w:val="008A5242"/>
    <w:rsid w:val="008A56D6"/>
    <w:rsid w:val="008A591F"/>
    <w:rsid w:val="008A60AE"/>
    <w:rsid w:val="008A62D5"/>
    <w:rsid w:val="008A65A0"/>
    <w:rsid w:val="008A6AA9"/>
    <w:rsid w:val="008A7A5E"/>
    <w:rsid w:val="008A7B19"/>
    <w:rsid w:val="008A7BCE"/>
    <w:rsid w:val="008A7EB5"/>
    <w:rsid w:val="008A7FC3"/>
    <w:rsid w:val="008B048C"/>
    <w:rsid w:val="008B093B"/>
    <w:rsid w:val="008B1449"/>
    <w:rsid w:val="008B1964"/>
    <w:rsid w:val="008B1A6B"/>
    <w:rsid w:val="008B2EDC"/>
    <w:rsid w:val="008B3DBF"/>
    <w:rsid w:val="008B45AC"/>
    <w:rsid w:val="008B4792"/>
    <w:rsid w:val="008B493C"/>
    <w:rsid w:val="008B4AA2"/>
    <w:rsid w:val="008B4BED"/>
    <w:rsid w:val="008B4E79"/>
    <w:rsid w:val="008B4EA2"/>
    <w:rsid w:val="008B4F98"/>
    <w:rsid w:val="008B4FD5"/>
    <w:rsid w:val="008B505C"/>
    <w:rsid w:val="008B5525"/>
    <w:rsid w:val="008B55FF"/>
    <w:rsid w:val="008B5AD7"/>
    <w:rsid w:val="008B5B6E"/>
    <w:rsid w:val="008B61A8"/>
    <w:rsid w:val="008B633F"/>
    <w:rsid w:val="008B6EB3"/>
    <w:rsid w:val="008B6F42"/>
    <w:rsid w:val="008B77DA"/>
    <w:rsid w:val="008C04E0"/>
    <w:rsid w:val="008C080E"/>
    <w:rsid w:val="008C0AD3"/>
    <w:rsid w:val="008C154D"/>
    <w:rsid w:val="008C180A"/>
    <w:rsid w:val="008C2053"/>
    <w:rsid w:val="008C253C"/>
    <w:rsid w:val="008C26B4"/>
    <w:rsid w:val="008C2CB7"/>
    <w:rsid w:val="008C334A"/>
    <w:rsid w:val="008C3A84"/>
    <w:rsid w:val="008C4887"/>
    <w:rsid w:val="008C4BDE"/>
    <w:rsid w:val="008C5402"/>
    <w:rsid w:val="008C5647"/>
    <w:rsid w:val="008C612F"/>
    <w:rsid w:val="008C676E"/>
    <w:rsid w:val="008C736E"/>
    <w:rsid w:val="008D0090"/>
    <w:rsid w:val="008D17F8"/>
    <w:rsid w:val="008D1DDC"/>
    <w:rsid w:val="008D1F5A"/>
    <w:rsid w:val="008D2478"/>
    <w:rsid w:val="008D2B72"/>
    <w:rsid w:val="008D2D72"/>
    <w:rsid w:val="008D322C"/>
    <w:rsid w:val="008D329D"/>
    <w:rsid w:val="008D3378"/>
    <w:rsid w:val="008D3DD4"/>
    <w:rsid w:val="008D3F6C"/>
    <w:rsid w:val="008D49EE"/>
    <w:rsid w:val="008D5681"/>
    <w:rsid w:val="008D588B"/>
    <w:rsid w:val="008D5D45"/>
    <w:rsid w:val="008D639C"/>
    <w:rsid w:val="008D6EB2"/>
    <w:rsid w:val="008D7DCC"/>
    <w:rsid w:val="008D7E09"/>
    <w:rsid w:val="008E050E"/>
    <w:rsid w:val="008E0E0A"/>
    <w:rsid w:val="008E124D"/>
    <w:rsid w:val="008E2015"/>
    <w:rsid w:val="008E201F"/>
    <w:rsid w:val="008E2216"/>
    <w:rsid w:val="008E225B"/>
    <w:rsid w:val="008E22B2"/>
    <w:rsid w:val="008E28C7"/>
    <w:rsid w:val="008E2EF3"/>
    <w:rsid w:val="008E33FE"/>
    <w:rsid w:val="008E356B"/>
    <w:rsid w:val="008E377D"/>
    <w:rsid w:val="008E3970"/>
    <w:rsid w:val="008E3E8A"/>
    <w:rsid w:val="008E4127"/>
    <w:rsid w:val="008E42A8"/>
    <w:rsid w:val="008E5164"/>
    <w:rsid w:val="008E5194"/>
    <w:rsid w:val="008E5373"/>
    <w:rsid w:val="008E57C2"/>
    <w:rsid w:val="008E58C1"/>
    <w:rsid w:val="008E6206"/>
    <w:rsid w:val="008E6ADB"/>
    <w:rsid w:val="008E6BDA"/>
    <w:rsid w:val="008E7061"/>
    <w:rsid w:val="008E7898"/>
    <w:rsid w:val="008E7AA0"/>
    <w:rsid w:val="008E7B6F"/>
    <w:rsid w:val="008F005C"/>
    <w:rsid w:val="008F00BD"/>
    <w:rsid w:val="008F0200"/>
    <w:rsid w:val="008F0609"/>
    <w:rsid w:val="008F0CD0"/>
    <w:rsid w:val="008F0E40"/>
    <w:rsid w:val="008F0E8B"/>
    <w:rsid w:val="008F1EF8"/>
    <w:rsid w:val="008F20F3"/>
    <w:rsid w:val="008F27A9"/>
    <w:rsid w:val="008F2927"/>
    <w:rsid w:val="008F2B57"/>
    <w:rsid w:val="008F2C07"/>
    <w:rsid w:val="008F335D"/>
    <w:rsid w:val="008F44DD"/>
    <w:rsid w:val="008F52BA"/>
    <w:rsid w:val="008F5551"/>
    <w:rsid w:val="008F644E"/>
    <w:rsid w:val="008F65FC"/>
    <w:rsid w:val="008F66F0"/>
    <w:rsid w:val="008F689A"/>
    <w:rsid w:val="008F6AAE"/>
    <w:rsid w:val="00900051"/>
    <w:rsid w:val="00900437"/>
    <w:rsid w:val="0090053D"/>
    <w:rsid w:val="009014D2"/>
    <w:rsid w:val="00901622"/>
    <w:rsid w:val="0090187F"/>
    <w:rsid w:val="00901A77"/>
    <w:rsid w:val="00901CE0"/>
    <w:rsid w:val="009027E1"/>
    <w:rsid w:val="00903B56"/>
    <w:rsid w:val="00903DC2"/>
    <w:rsid w:val="00904177"/>
    <w:rsid w:val="009041FF"/>
    <w:rsid w:val="0090468C"/>
    <w:rsid w:val="009051EC"/>
    <w:rsid w:val="00905706"/>
    <w:rsid w:val="00906D71"/>
    <w:rsid w:val="009105FF"/>
    <w:rsid w:val="009106C7"/>
    <w:rsid w:val="00910B29"/>
    <w:rsid w:val="0091142B"/>
    <w:rsid w:val="00911EEF"/>
    <w:rsid w:val="009121BC"/>
    <w:rsid w:val="00912271"/>
    <w:rsid w:val="0091240B"/>
    <w:rsid w:val="009125C0"/>
    <w:rsid w:val="00912622"/>
    <w:rsid w:val="00912DCE"/>
    <w:rsid w:val="00913293"/>
    <w:rsid w:val="00913567"/>
    <w:rsid w:val="00913CFC"/>
    <w:rsid w:val="00914033"/>
    <w:rsid w:val="0091464F"/>
    <w:rsid w:val="009146AD"/>
    <w:rsid w:val="00914C5B"/>
    <w:rsid w:val="00914F80"/>
    <w:rsid w:val="009154F3"/>
    <w:rsid w:val="009159EB"/>
    <w:rsid w:val="00915AD6"/>
    <w:rsid w:val="00915B20"/>
    <w:rsid w:val="009172FD"/>
    <w:rsid w:val="009176CC"/>
    <w:rsid w:val="00917A42"/>
    <w:rsid w:val="0092005D"/>
    <w:rsid w:val="00920341"/>
    <w:rsid w:val="009204F9"/>
    <w:rsid w:val="009205FB"/>
    <w:rsid w:val="009206D8"/>
    <w:rsid w:val="00920E8F"/>
    <w:rsid w:val="009213E6"/>
    <w:rsid w:val="00921567"/>
    <w:rsid w:val="0092243B"/>
    <w:rsid w:val="009234C5"/>
    <w:rsid w:val="0092432D"/>
    <w:rsid w:val="00925516"/>
    <w:rsid w:val="0092562F"/>
    <w:rsid w:val="0092565E"/>
    <w:rsid w:val="00925EAA"/>
    <w:rsid w:val="009261D9"/>
    <w:rsid w:val="0092640B"/>
    <w:rsid w:val="00926E72"/>
    <w:rsid w:val="00926E8A"/>
    <w:rsid w:val="009271B1"/>
    <w:rsid w:val="00927AAA"/>
    <w:rsid w:val="00927F4C"/>
    <w:rsid w:val="0093018B"/>
    <w:rsid w:val="009303CA"/>
    <w:rsid w:val="009313A0"/>
    <w:rsid w:val="0093151E"/>
    <w:rsid w:val="009317B8"/>
    <w:rsid w:val="00931DE4"/>
    <w:rsid w:val="00932A04"/>
    <w:rsid w:val="009339C8"/>
    <w:rsid w:val="009339F4"/>
    <w:rsid w:val="00933B5F"/>
    <w:rsid w:val="00933E13"/>
    <w:rsid w:val="009340D4"/>
    <w:rsid w:val="009342BF"/>
    <w:rsid w:val="00935648"/>
    <w:rsid w:val="00935A3D"/>
    <w:rsid w:val="00935AF3"/>
    <w:rsid w:val="00935DF0"/>
    <w:rsid w:val="00936B6E"/>
    <w:rsid w:val="00936E22"/>
    <w:rsid w:val="00936EF0"/>
    <w:rsid w:val="00937228"/>
    <w:rsid w:val="00937F2A"/>
    <w:rsid w:val="00940474"/>
    <w:rsid w:val="00940517"/>
    <w:rsid w:val="009416C9"/>
    <w:rsid w:val="0094176C"/>
    <w:rsid w:val="00941774"/>
    <w:rsid w:val="00941A46"/>
    <w:rsid w:val="009424E1"/>
    <w:rsid w:val="0094296C"/>
    <w:rsid w:val="00942DB9"/>
    <w:rsid w:val="00943169"/>
    <w:rsid w:val="009431F8"/>
    <w:rsid w:val="0094328D"/>
    <w:rsid w:val="009436F5"/>
    <w:rsid w:val="00943E22"/>
    <w:rsid w:val="009441B7"/>
    <w:rsid w:val="00944548"/>
    <w:rsid w:val="00944B32"/>
    <w:rsid w:val="009456D9"/>
    <w:rsid w:val="00945BB3"/>
    <w:rsid w:val="00946378"/>
    <w:rsid w:val="00946650"/>
    <w:rsid w:val="009466EA"/>
    <w:rsid w:val="0094697D"/>
    <w:rsid w:val="00946AA2"/>
    <w:rsid w:val="009471D8"/>
    <w:rsid w:val="00947F2D"/>
    <w:rsid w:val="0095006C"/>
    <w:rsid w:val="009502CD"/>
    <w:rsid w:val="00950425"/>
    <w:rsid w:val="00950826"/>
    <w:rsid w:val="00950C12"/>
    <w:rsid w:val="00950DD1"/>
    <w:rsid w:val="00950E61"/>
    <w:rsid w:val="00951AA5"/>
    <w:rsid w:val="00951CA3"/>
    <w:rsid w:val="00951DA1"/>
    <w:rsid w:val="00951E1B"/>
    <w:rsid w:val="00952056"/>
    <w:rsid w:val="00952363"/>
    <w:rsid w:val="009528A7"/>
    <w:rsid w:val="00952AED"/>
    <w:rsid w:val="00953124"/>
    <w:rsid w:val="009539C7"/>
    <w:rsid w:val="00953FBD"/>
    <w:rsid w:val="00954E84"/>
    <w:rsid w:val="00955678"/>
    <w:rsid w:val="00955BBA"/>
    <w:rsid w:val="00955F18"/>
    <w:rsid w:val="0095621D"/>
    <w:rsid w:val="00956D46"/>
    <w:rsid w:val="00957588"/>
    <w:rsid w:val="00957B99"/>
    <w:rsid w:val="009608F0"/>
    <w:rsid w:val="00960E9B"/>
    <w:rsid w:val="0096140B"/>
    <w:rsid w:val="009614F5"/>
    <w:rsid w:val="00961E79"/>
    <w:rsid w:val="00961F34"/>
    <w:rsid w:val="0096207B"/>
    <w:rsid w:val="00962159"/>
    <w:rsid w:val="009629DA"/>
    <w:rsid w:val="009631C6"/>
    <w:rsid w:val="00963F76"/>
    <w:rsid w:val="00964269"/>
    <w:rsid w:val="00964323"/>
    <w:rsid w:val="009643EC"/>
    <w:rsid w:val="00964746"/>
    <w:rsid w:val="00964E80"/>
    <w:rsid w:val="00964F87"/>
    <w:rsid w:val="0096532D"/>
    <w:rsid w:val="00966C21"/>
    <w:rsid w:val="00966CCA"/>
    <w:rsid w:val="00967352"/>
    <w:rsid w:val="009677A6"/>
    <w:rsid w:val="00967AE5"/>
    <w:rsid w:val="00967E68"/>
    <w:rsid w:val="00970190"/>
    <w:rsid w:val="009703B2"/>
    <w:rsid w:val="00970685"/>
    <w:rsid w:val="00970CAD"/>
    <w:rsid w:val="00970DB6"/>
    <w:rsid w:val="009710F1"/>
    <w:rsid w:val="0097173B"/>
    <w:rsid w:val="009717D5"/>
    <w:rsid w:val="009719CC"/>
    <w:rsid w:val="00972046"/>
    <w:rsid w:val="00972474"/>
    <w:rsid w:val="009729A0"/>
    <w:rsid w:val="00972D95"/>
    <w:rsid w:val="00973814"/>
    <w:rsid w:val="0097384E"/>
    <w:rsid w:val="0097404B"/>
    <w:rsid w:val="00974A36"/>
    <w:rsid w:val="00974CCA"/>
    <w:rsid w:val="009754A9"/>
    <w:rsid w:val="00975545"/>
    <w:rsid w:val="00975565"/>
    <w:rsid w:val="0097558A"/>
    <w:rsid w:val="00975F18"/>
    <w:rsid w:val="009765C1"/>
    <w:rsid w:val="00976C95"/>
    <w:rsid w:val="00977967"/>
    <w:rsid w:val="0098022A"/>
    <w:rsid w:val="009805FE"/>
    <w:rsid w:val="00980826"/>
    <w:rsid w:val="0098178D"/>
    <w:rsid w:val="00981B72"/>
    <w:rsid w:val="00981C47"/>
    <w:rsid w:val="00982B1F"/>
    <w:rsid w:val="00982BF4"/>
    <w:rsid w:val="0098354E"/>
    <w:rsid w:val="00983806"/>
    <w:rsid w:val="00983AF6"/>
    <w:rsid w:val="00984039"/>
    <w:rsid w:val="009840CD"/>
    <w:rsid w:val="009846A2"/>
    <w:rsid w:val="00984CA8"/>
    <w:rsid w:val="00985433"/>
    <w:rsid w:val="009855AB"/>
    <w:rsid w:val="0098563A"/>
    <w:rsid w:val="00986F4D"/>
    <w:rsid w:val="00987444"/>
    <w:rsid w:val="00987861"/>
    <w:rsid w:val="00987F28"/>
    <w:rsid w:val="00990308"/>
    <w:rsid w:val="009908CD"/>
    <w:rsid w:val="00990967"/>
    <w:rsid w:val="00990DBD"/>
    <w:rsid w:val="009914D0"/>
    <w:rsid w:val="009920C4"/>
    <w:rsid w:val="0099295B"/>
    <w:rsid w:val="0099297A"/>
    <w:rsid w:val="00992A54"/>
    <w:rsid w:val="00992FCC"/>
    <w:rsid w:val="00993178"/>
    <w:rsid w:val="0099364A"/>
    <w:rsid w:val="00993EF4"/>
    <w:rsid w:val="00993FF3"/>
    <w:rsid w:val="0099429B"/>
    <w:rsid w:val="009942FB"/>
    <w:rsid w:val="00994D91"/>
    <w:rsid w:val="00994FEF"/>
    <w:rsid w:val="0099583A"/>
    <w:rsid w:val="00995A35"/>
    <w:rsid w:val="00995A5A"/>
    <w:rsid w:val="00995AA4"/>
    <w:rsid w:val="00995D6E"/>
    <w:rsid w:val="00995F20"/>
    <w:rsid w:val="00995FD8"/>
    <w:rsid w:val="0099701D"/>
    <w:rsid w:val="00997118"/>
    <w:rsid w:val="0099737D"/>
    <w:rsid w:val="009978ED"/>
    <w:rsid w:val="00997944"/>
    <w:rsid w:val="009A0541"/>
    <w:rsid w:val="009A0547"/>
    <w:rsid w:val="009A091D"/>
    <w:rsid w:val="009A0D08"/>
    <w:rsid w:val="009A0E57"/>
    <w:rsid w:val="009A11FB"/>
    <w:rsid w:val="009A141F"/>
    <w:rsid w:val="009A21FC"/>
    <w:rsid w:val="009A2A85"/>
    <w:rsid w:val="009A2B91"/>
    <w:rsid w:val="009A3182"/>
    <w:rsid w:val="009A3287"/>
    <w:rsid w:val="009A3454"/>
    <w:rsid w:val="009A3594"/>
    <w:rsid w:val="009A3C40"/>
    <w:rsid w:val="009A4406"/>
    <w:rsid w:val="009A4769"/>
    <w:rsid w:val="009A4A79"/>
    <w:rsid w:val="009A4C08"/>
    <w:rsid w:val="009A4C3A"/>
    <w:rsid w:val="009A5014"/>
    <w:rsid w:val="009A507D"/>
    <w:rsid w:val="009A5F18"/>
    <w:rsid w:val="009A6453"/>
    <w:rsid w:val="009A68BA"/>
    <w:rsid w:val="009A70C4"/>
    <w:rsid w:val="009A7AB3"/>
    <w:rsid w:val="009A7F13"/>
    <w:rsid w:val="009A7F52"/>
    <w:rsid w:val="009B1E0D"/>
    <w:rsid w:val="009B203C"/>
    <w:rsid w:val="009B2BB2"/>
    <w:rsid w:val="009B3831"/>
    <w:rsid w:val="009B3965"/>
    <w:rsid w:val="009B3B2D"/>
    <w:rsid w:val="009B41B3"/>
    <w:rsid w:val="009B421D"/>
    <w:rsid w:val="009B465E"/>
    <w:rsid w:val="009B4B71"/>
    <w:rsid w:val="009B4D59"/>
    <w:rsid w:val="009B4D7F"/>
    <w:rsid w:val="009B507B"/>
    <w:rsid w:val="009B618C"/>
    <w:rsid w:val="009B6851"/>
    <w:rsid w:val="009B6BE8"/>
    <w:rsid w:val="009B6C3E"/>
    <w:rsid w:val="009B728B"/>
    <w:rsid w:val="009B735E"/>
    <w:rsid w:val="009C0043"/>
    <w:rsid w:val="009C0542"/>
    <w:rsid w:val="009C07A5"/>
    <w:rsid w:val="009C0AAD"/>
    <w:rsid w:val="009C0D30"/>
    <w:rsid w:val="009C15D1"/>
    <w:rsid w:val="009C190F"/>
    <w:rsid w:val="009C1C31"/>
    <w:rsid w:val="009C1C85"/>
    <w:rsid w:val="009C1E4B"/>
    <w:rsid w:val="009C27CD"/>
    <w:rsid w:val="009C2800"/>
    <w:rsid w:val="009C2E6A"/>
    <w:rsid w:val="009C4498"/>
    <w:rsid w:val="009C500A"/>
    <w:rsid w:val="009C5489"/>
    <w:rsid w:val="009C5621"/>
    <w:rsid w:val="009C5865"/>
    <w:rsid w:val="009C5D27"/>
    <w:rsid w:val="009C628B"/>
    <w:rsid w:val="009C6673"/>
    <w:rsid w:val="009C72E6"/>
    <w:rsid w:val="009C7462"/>
    <w:rsid w:val="009C7750"/>
    <w:rsid w:val="009C7A6C"/>
    <w:rsid w:val="009C7AC9"/>
    <w:rsid w:val="009C7FE0"/>
    <w:rsid w:val="009D0118"/>
    <w:rsid w:val="009D01FD"/>
    <w:rsid w:val="009D025B"/>
    <w:rsid w:val="009D06F9"/>
    <w:rsid w:val="009D08A2"/>
    <w:rsid w:val="009D0D17"/>
    <w:rsid w:val="009D0F74"/>
    <w:rsid w:val="009D1290"/>
    <w:rsid w:val="009D1504"/>
    <w:rsid w:val="009D2852"/>
    <w:rsid w:val="009D2D39"/>
    <w:rsid w:val="009D2D88"/>
    <w:rsid w:val="009D3761"/>
    <w:rsid w:val="009D3BC6"/>
    <w:rsid w:val="009D4256"/>
    <w:rsid w:val="009D42F5"/>
    <w:rsid w:val="009D431F"/>
    <w:rsid w:val="009D4A9F"/>
    <w:rsid w:val="009D5030"/>
    <w:rsid w:val="009D51E1"/>
    <w:rsid w:val="009D562F"/>
    <w:rsid w:val="009D575D"/>
    <w:rsid w:val="009D5B03"/>
    <w:rsid w:val="009D5C3F"/>
    <w:rsid w:val="009D67B4"/>
    <w:rsid w:val="009D6935"/>
    <w:rsid w:val="009D731B"/>
    <w:rsid w:val="009D733F"/>
    <w:rsid w:val="009D74A4"/>
    <w:rsid w:val="009D75EF"/>
    <w:rsid w:val="009D7BB6"/>
    <w:rsid w:val="009E0074"/>
    <w:rsid w:val="009E049B"/>
    <w:rsid w:val="009E0761"/>
    <w:rsid w:val="009E15B7"/>
    <w:rsid w:val="009E1746"/>
    <w:rsid w:val="009E17F1"/>
    <w:rsid w:val="009E1E0D"/>
    <w:rsid w:val="009E21DB"/>
    <w:rsid w:val="009E2B3C"/>
    <w:rsid w:val="009E2C60"/>
    <w:rsid w:val="009E308C"/>
    <w:rsid w:val="009E3F54"/>
    <w:rsid w:val="009E3F85"/>
    <w:rsid w:val="009E433B"/>
    <w:rsid w:val="009E48B8"/>
    <w:rsid w:val="009E58B0"/>
    <w:rsid w:val="009E65F2"/>
    <w:rsid w:val="009E6999"/>
    <w:rsid w:val="009E6A7B"/>
    <w:rsid w:val="009E7772"/>
    <w:rsid w:val="009F0565"/>
    <w:rsid w:val="009F0F84"/>
    <w:rsid w:val="009F0FAF"/>
    <w:rsid w:val="009F132C"/>
    <w:rsid w:val="009F16F2"/>
    <w:rsid w:val="009F170B"/>
    <w:rsid w:val="009F1A73"/>
    <w:rsid w:val="009F229D"/>
    <w:rsid w:val="009F24B8"/>
    <w:rsid w:val="009F2991"/>
    <w:rsid w:val="009F2AA1"/>
    <w:rsid w:val="009F2B4E"/>
    <w:rsid w:val="009F2D7E"/>
    <w:rsid w:val="009F2F19"/>
    <w:rsid w:val="009F35D9"/>
    <w:rsid w:val="009F38B1"/>
    <w:rsid w:val="009F3DD0"/>
    <w:rsid w:val="009F408F"/>
    <w:rsid w:val="009F4263"/>
    <w:rsid w:val="009F4D11"/>
    <w:rsid w:val="009F535C"/>
    <w:rsid w:val="009F59C1"/>
    <w:rsid w:val="009F6635"/>
    <w:rsid w:val="009F6ADF"/>
    <w:rsid w:val="009F6BB3"/>
    <w:rsid w:val="009F7440"/>
    <w:rsid w:val="009F791A"/>
    <w:rsid w:val="009F7B46"/>
    <w:rsid w:val="009F7C3F"/>
    <w:rsid w:val="009F7DB7"/>
    <w:rsid w:val="00A0027B"/>
    <w:rsid w:val="00A00890"/>
    <w:rsid w:val="00A0132C"/>
    <w:rsid w:val="00A0146E"/>
    <w:rsid w:val="00A017D9"/>
    <w:rsid w:val="00A019FD"/>
    <w:rsid w:val="00A01B78"/>
    <w:rsid w:val="00A01BEA"/>
    <w:rsid w:val="00A01F6D"/>
    <w:rsid w:val="00A0241F"/>
    <w:rsid w:val="00A0248A"/>
    <w:rsid w:val="00A0275F"/>
    <w:rsid w:val="00A02D09"/>
    <w:rsid w:val="00A02F1F"/>
    <w:rsid w:val="00A03410"/>
    <w:rsid w:val="00A03455"/>
    <w:rsid w:val="00A035D8"/>
    <w:rsid w:val="00A03881"/>
    <w:rsid w:val="00A03BDE"/>
    <w:rsid w:val="00A03C5D"/>
    <w:rsid w:val="00A03D4C"/>
    <w:rsid w:val="00A04241"/>
    <w:rsid w:val="00A0517E"/>
    <w:rsid w:val="00A0541A"/>
    <w:rsid w:val="00A05B72"/>
    <w:rsid w:val="00A05BC2"/>
    <w:rsid w:val="00A05F90"/>
    <w:rsid w:val="00A061F2"/>
    <w:rsid w:val="00A06DE5"/>
    <w:rsid w:val="00A071FF"/>
    <w:rsid w:val="00A07356"/>
    <w:rsid w:val="00A107F9"/>
    <w:rsid w:val="00A11580"/>
    <w:rsid w:val="00A119AC"/>
    <w:rsid w:val="00A121F4"/>
    <w:rsid w:val="00A1245F"/>
    <w:rsid w:val="00A12A7F"/>
    <w:rsid w:val="00A133A1"/>
    <w:rsid w:val="00A135EF"/>
    <w:rsid w:val="00A13614"/>
    <w:rsid w:val="00A13739"/>
    <w:rsid w:val="00A1399B"/>
    <w:rsid w:val="00A14D94"/>
    <w:rsid w:val="00A14FDA"/>
    <w:rsid w:val="00A153B4"/>
    <w:rsid w:val="00A1594F"/>
    <w:rsid w:val="00A15FA4"/>
    <w:rsid w:val="00A17428"/>
    <w:rsid w:val="00A17644"/>
    <w:rsid w:val="00A17B5B"/>
    <w:rsid w:val="00A17B9B"/>
    <w:rsid w:val="00A202C1"/>
    <w:rsid w:val="00A20C05"/>
    <w:rsid w:val="00A20FD4"/>
    <w:rsid w:val="00A21428"/>
    <w:rsid w:val="00A21763"/>
    <w:rsid w:val="00A21E67"/>
    <w:rsid w:val="00A22028"/>
    <w:rsid w:val="00A22302"/>
    <w:rsid w:val="00A225BD"/>
    <w:rsid w:val="00A225CE"/>
    <w:rsid w:val="00A23632"/>
    <w:rsid w:val="00A23671"/>
    <w:rsid w:val="00A240B9"/>
    <w:rsid w:val="00A240BB"/>
    <w:rsid w:val="00A245E5"/>
    <w:rsid w:val="00A24BAB"/>
    <w:rsid w:val="00A251FE"/>
    <w:rsid w:val="00A25460"/>
    <w:rsid w:val="00A257AB"/>
    <w:rsid w:val="00A25C03"/>
    <w:rsid w:val="00A26505"/>
    <w:rsid w:val="00A26BA7"/>
    <w:rsid w:val="00A27AD2"/>
    <w:rsid w:val="00A27C00"/>
    <w:rsid w:val="00A30128"/>
    <w:rsid w:val="00A30E8C"/>
    <w:rsid w:val="00A3108A"/>
    <w:rsid w:val="00A31846"/>
    <w:rsid w:val="00A319A3"/>
    <w:rsid w:val="00A31C20"/>
    <w:rsid w:val="00A32613"/>
    <w:rsid w:val="00A3277F"/>
    <w:rsid w:val="00A32EAE"/>
    <w:rsid w:val="00A330F9"/>
    <w:rsid w:val="00A33B42"/>
    <w:rsid w:val="00A33C02"/>
    <w:rsid w:val="00A33C17"/>
    <w:rsid w:val="00A33C79"/>
    <w:rsid w:val="00A33F3D"/>
    <w:rsid w:val="00A340D4"/>
    <w:rsid w:val="00A35B83"/>
    <w:rsid w:val="00A36944"/>
    <w:rsid w:val="00A36A86"/>
    <w:rsid w:val="00A36BE0"/>
    <w:rsid w:val="00A36E22"/>
    <w:rsid w:val="00A372D6"/>
    <w:rsid w:val="00A37985"/>
    <w:rsid w:val="00A37AF9"/>
    <w:rsid w:val="00A409CE"/>
    <w:rsid w:val="00A40A2A"/>
    <w:rsid w:val="00A40CB9"/>
    <w:rsid w:val="00A40DC0"/>
    <w:rsid w:val="00A40F89"/>
    <w:rsid w:val="00A4155C"/>
    <w:rsid w:val="00A415A0"/>
    <w:rsid w:val="00A41FD5"/>
    <w:rsid w:val="00A4217B"/>
    <w:rsid w:val="00A425A6"/>
    <w:rsid w:val="00A42B27"/>
    <w:rsid w:val="00A437E7"/>
    <w:rsid w:val="00A43F5F"/>
    <w:rsid w:val="00A4411C"/>
    <w:rsid w:val="00A44174"/>
    <w:rsid w:val="00A4445B"/>
    <w:rsid w:val="00A44640"/>
    <w:rsid w:val="00A44648"/>
    <w:rsid w:val="00A44761"/>
    <w:rsid w:val="00A4584F"/>
    <w:rsid w:val="00A45A1D"/>
    <w:rsid w:val="00A45E81"/>
    <w:rsid w:val="00A46C42"/>
    <w:rsid w:val="00A4775B"/>
    <w:rsid w:val="00A47812"/>
    <w:rsid w:val="00A47EDD"/>
    <w:rsid w:val="00A50453"/>
    <w:rsid w:val="00A50588"/>
    <w:rsid w:val="00A5060F"/>
    <w:rsid w:val="00A516BF"/>
    <w:rsid w:val="00A519AB"/>
    <w:rsid w:val="00A51BEE"/>
    <w:rsid w:val="00A520B4"/>
    <w:rsid w:val="00A521D0"/>
    <w:rsid w:val="00A5220C"/>
    <w:rsid w:val="00A52803"/>
    <w:rsid w:val="00A528B2"/>
    <w:rsid w:val="00A53706"/>
    <w:rsid w:val="00A53CC4"/>
    <w:rsid w:val="00A53D81"/>
    <w:rsid w:val="00A541A0"/>
    <w:rsid w:val="00A542C9"/>
    <w:rsid w:val="00A54304"/>
    <w:rsid w:val="00A5440C"/>
    <w:rsid w:val="00A54988"/>
    <w:rsid w:val="00A54A63"/>
    <w:rsid w:val="00A54B9D"/>
    <w:rsid w:val="00A54C15"/>
    <w:rsid w:val="00A54DC0"/>
    <w:rsid w:val="00A553BD"/>
    <w:rsid w:val="00A55A19"/>
    <w:rsid w:val="00A55D9E"/>
    <w:rsid w:val="00A55FCE"/>
    <w:rsid w:val="00A560FD"/>
    <w:rsid w:val="00A56DE2"/>
    <w:rsid w:val="00A56FCF"/>
    <w:rsid w:val="00A600C2"/>
    <w:rsid w:val="00A60B4F"/>
    <w:rsid w:val="00A611D3"/>
    <w:rsid w:val="00A618A8"/>
    <w:rsid w:val="00A625D9"/>
    <w:rsid w:val="00A62C06"/>
    <w:rsid w:val="00A62E67"/>
    <w:rsid w:val="00A62EF3"/>
    <w:rsid w:val="00A6309C"/>
    <w:rsid w:val="00A638AD"/>
    <w:rsid w:val="00A63C23"/>
    <w:rsid w:val="00A63C92"/>
    <w:rsid w:val="00A647E1"/>
    <w:rsid w:val="00A64F8D"/>
    <w:rsid w:val="00A654BA"/>
    <w:rsid w:val="00A65549"/>
    <w:rsid w:val="00A656CC"/>
    <w:rsid w:val="00A65A33"/>
    <w:rsid w:val="00A662E6"/>
    <w:rsid w:val="00A665B9"/>
    <w:rsid w:val="00A66773"/>
    <w:rsid w:val="00A66E81"/>
    <w:rsid w:val="00A6760E"/>
    <w:rsid w:val="00A677E5"/>
    <w:rsid w:val="00A67ACC"/>
    <w:rsid w:val="00A67B37"/>
    <w:rsid w:val="00A67DC0"/>
    <w:rsid w:val="00A7015E"/>
    <w:rsid w:val="00A7059A"/>
    <w:rsid w:val="00A70756"/>
    <w:rsid w:val="00A70AE8"/>
    <w:rsid w:val="00A70F14"/>
    <w:rsid w:val="00A7156A"/>
    <w:rsid w:val="00A71703"/>
    <w:rsid w:val="00A71E2D"/>
    <w:rsid w:val="00A720EA"/>
    <w:rsid w:val="00A72155"/>
    <w:rsid w:val="00A72225"/>
    <w:rsid w:val="00A728E6"/>
    <w:rsid w:val="00A72B11"/>
    <w:rsid w:val="00A72BFC"/>
    <w:rsid w:val="00A72CD9"/>
    <w:rsid w:val="00A73164"/>
    <w:rsid w:val="00A73A48"/>
    <w:rsid w:val="00A74356"/>
    <w:rsid w:val="00A74621"/>
    <w:rsid w:val="00A749DC"/>
    <w:rsid w:val="00A74A85"/>
    <w:rsid w:val="00A757BC"/>
    <w:rsid w:val="00A75A31"/>
    <w:rsid w:val="00A75DDB"/>
    <w:rsid w:val="00A76126"/>
    <w:rsid w:val="00A768B7"/>
    <w:rsid w:val="00A77C6C"/>
    <w:rsid w:val="00A77D05"/>
    <w:rsid w:val="00A80F40"/>
    <w:rsid w:val="00A81661"/>
    <w:rsid w:val="00A816BC"/>
    <w:rsid w:val="00A81CFF"/>
    <w:rsid w:val="00A81D99"/>
    <w:rsid w:val="00A82271"/>
    <w:rsid w:val="00A83AAE"/>
    <w:rsid w:val="00A8487F"/>
    <w:rsid w:val="00A84B3B"/>
    <w:rsid w:val="00A84FB5"/>
    <w:rsid w:val="00A8565C"/>
    <w:rsid w:val="00A85E73"/>
    <w:rsid w:val="00A860AB"/>
    <w:rsid w:val="00A86200"/>
    <w:rsid w:val="00A86A48"/>
    <w:rsid w:val="00A86E27"/>
    <w:rsid w:val="00A86FCF"/>
    <w:rsid w:val="00A87085"/>
    <w:rsid w:val="00A87141"/>
    <w:rsid w:val="00A87359"/>
    <w:rsid w:val="00A87405"/>
    <w:rsid w:val="00A87B65"/>
    <w:rsid w:val="00A87F75"/>
    <w:rsid w:val="00A90393"/>
    <w:rsid w:val="00A905A8"/>
    <w:rsid w:val="00A9068D"/>
    <w:rsid w:val="00A930FC"/>
    <w:rsid w:val="00A935EF"/>
    <w:rsid w:val="00A93633"/>
    <w:rsid w:val="00A93718"/>
    <w:rsid w:val="00A93EFB"/>
    <w:rsid w:val="00A940B3"/>
    <w:rsid w:val="00A9413A"/>
    <w:rsid w:val="00A949C0"/>
    <w:rsid w:val="00A9537D"/>
    <w:rsid w:val="00A95829"/>
    <w:rsid w:val="00A9594F"/>
    <w:rsid w:val="00A96A70"/>
    <w:rsid w:val="00A97236"/>
    <w:rsid w:val="00A97499"/>
    <w:rsid w:val="00A97839"/>
    <w:rsid w:val="00A97B00"/>
    <w:rsid w:val="00A97C8F"/>
    <w:rsid w:val="00AA065F"/>
    <w:rsid w:val="00AA12A3"/>
    <w:rsid w:val="00AA1F8E"/>
    <w:rsid w:val="00AA2BE4"/>
    <w:rsid w:val="00AA2E0A"/>
    <w:rsid w:val="00AA2ED7"/>
    <w:rsid w:val="00AA2FB0"/>
    <w:rsid w:val="00AA35E7"/>
    <w:rsid w:val="00AA3AC4"/>
    <w:rsid w:val="00AA3CD5"/>
    <w:rsid w:val="00AA3D6F"/>
    <w:rsid w:val="00AA4469"/>
    <w:rsid w:val="00AA46A3"/>
    <w:rsid w:val="00AA4CBF"/>
    <w:rsid w:val="00AA4DAD"/>
    <w:rsid w:val="00AA5BB3"/>
    <w:rsid w:val="00AA5DB2"/>
    <w:rsid w:val="00AA5E6E"/>
    <w:rsid w:val="00AA60BA"/>
    <w:rsid w:val="00AA7598"/>
    <w:rsid w:val="00AA7C44"/>
    <w:rsid w:val="00AA7D87"/>
    <w:rsid w:val="00AA7DB5"/>
    <w:rsid w:val="00AA7EC1"/>
    <w:rsid w:val="00AB00E9"/>
    <w:rsid w:val="00AB0237"/>
    <w:rsid w:val="00AB02EC"/>
    <w:rsid w:val="00AB05A7"/>
    <w:rsid w:val="00AB0C61"/>
    <w:rsid w:val="00AB0D51"/>
    <w:rsid w:val="00AB0E44"/>
    <w:rsid w:val="00AB1022"/>
    <w:rsid w:val="00AB12FE"/>
    <w:rsid w:val="00AB1A05"/>
    <w:rsid w:val="00AB1B0B"/>
    <w:rsid w:val="00AB2049"/>
    <w:rsid w:val="00AB2598"/>
    <w:rsid w:val="00AB2705"/>
    <w:rsid w:val="00AB271E"/>
    <w:rsid w:val="00AB2AD8"/>
    <w:rsid w:val="00AB2D85"/>
    <w:rsid w:val="00AB37DF"/>
    <w:rsid w:val="00AB3BF1"/>
    <w:rsid w:val="00AB3E3B"/>
    <w:rsid w:val="00AB3E46"/>
    <w:rsid w:val="00AB4304"/>
    <w:rsid w:val="00AB511E"/>
    <w:rsid w:val="00AB54B3"/>
    <w:rsid w:val="00AB5AE2"/>
    <w:rsid w:val="00AB63E0"/>
    <w:rsid w:val="00AB676A"/>
    <w:rsid w:val="00AB6814"/>
    <w:rsid w:val="00AB6820"/>
    <w:rsid w:val="00AB6F44"/>
    <w:rsid w:val="00AB713F"/>
    <w:rsid w:val="00AB786F"/>
    <w:rsid w:val="00AB7DD4"/>
    <w:rsid w:val="00AC0C05"/>
    <w:rsid w:val="00AC1645"/>
    <w:rsid w:val="00AC2349"/>
    <w:rsid w:val="00AC270F"/>
    <w:rsid w:val="00AC2DC0"/>
    <w:rsid w:val="00AC2FA5"/>
    <w:rsid w:val="00AC35BD"/>
    <w:rsid w:val="00AC3758"/>
    <w:rsid w:val="00AC3894"/>
    <w:rsid w:val="00AC3E47"/>
    <w:rsid w:val="00AC441B"/>
    <w:rsid w:val="00AC5526"/>
    <w:rsid w:val="00AC5EC4"/>
    <w:rsid w:val="00AC6563"/>
    <w:rsid w:val="00AC7BE0"/>
    <w:rsid w:val="00AC7E07"/>
    <w:rsid w:val="00AC7E6A"/>
    <w:rsid w:val="00AD0AF0"/>
    <w:rsid w:val="00AD14DF"/>
    <w:rsid w:val="00AD1630"/>
    <w:rsid w:val="00AD2160"/>
    <w:rsid w:val="00AD2399"/>
    <w:rsid w:val="00AD2CB4"/>
    <w:rsid w:val="00AD3696"/>
    <w:rsid w:val="00AD3C17"/>
    <w:rsid w:val="00AD3C9B"/>
    <w:rsid w:val="00AD3D97"/>
    <w:rsid w:val="00AD465C"/>
    <w:rsid w:val="00AD4BED"/>
    <w:rsid w:val="00AD4E18"/>
    <w:rsid w:val="00AD4E65"/>
    <w:rsid w:val="00AD595B"/>
    <w:rsid w:val="00AD5DF8"/>
    <w:rsid w:val="00AD5E69"/>
    <w:rsid w:val="00AD5F16"/>
    <w:rsid w:val="00AD6C85"/>
    <w:rsid w:val="00AD7239"/>
    <w:rsid w:val="00AD75A9"/>
    <w:rsid w:val="00AD7CB9"/>
    <w:rsid w:val="00AE0325"/>
    <w:rsid w:val="00AE0433"/>
    <w:rsid w:val="00AE09F0"/>
    <w:rsid w:val="00AE0C39"/>
    <w:rsid w:val="00AE13D1"/>
    <w:rsid w:val="00AE155F"/>
    <w:rsid w:val="00AE1A61"/>
    <w:rsid w:val="00AE1B0C"/>
    <w:rsid w:val="00AE1F40"/>
    <w:rsid w:val="00AE22E5"/>
    <w:rsid w:val="00AE23CE"/>
    <w:rsid w:val="00AE2533"/>
    <w:rsid w:val="00AE2A94"/>
    <w:rsid w:val="00AE376C"/>
    <w:rsid w:val="00AE381D"/>
    <w:rsid w:val="00AE3944"/>
    <w:rsid w:val="00AE3A96"/>
    <w:rsid w:val="00AE3AD1"/>
    <w:rsid w:val="00AE4125"/>
    <w:rsid w:val="00AE4322"/>
    <w:rsid w:val="00AE4B85"/>
    <w:rsid w:val="00AE4EB8"/>
    <w:rsid w:val="00AE5DCC"/>
    <w:rsid w:val="00AE5EDF"/>
    <w:rsid w:val="00AE6171"/>
    <w:rsid w:val="00AE676D"/>
    <w:rsid w:val="00AE67F7"/>
    <w:rsid w:val="00AE7225"/>
    <w:rsid w:val="00AE74A3"/>
    <w:rsid w:val="00AE7757"/>
    <w:rsid w:val="00AF032F"/>
    <w:rsid w:val="00AF043D"/>
    <w:rsid w:val="00AF0561"/>
    <w:rsid w:val="00AF0562"/>
    <w:rsid w:val="00AF10E9"/>
    <w:rsid w:val="00AF1197"/>
    <w:rsid w:val="00AF1503"/>
    <w:rsid w:val="00AF1E1E"/>
    <w:rsid w:val="00AF21D4"/>
    <w:rsid w:val="00AF244F"/>
    <w:rsid w:val="00AF2D21"/>
    <w:rsid w:val="00AF3320"/>
    <w:rsid w:val="00AF3653"/>
    <w:rsid w:val="00AF3E84"/>
    <w:rsid w:val="00AF42CD"/>
    <w:rsid w:val="00AF42F0"/>
    <w:rsid w:val="00AF4521"/>
    <w:rsid w:val="00AF47A5"/>
    <w:rsid w:val="00AF4ABC"/>
    <w:rsid w:val="00AF579F"/>
    <w:rsid w:val="00AF57C7"/>
    <w:rsid w:val="00AF5BE3"/>
    <w:rsid w:val="00AF5CCC"/>
    <w:rsid w:val="00AF5D5C"/>
    <w:rsid w:val="00AF6492"/>
    <w:rsid w:val="00AF6ACF"/>
    <w:rsid w:val="00AF7FB4"/>
    <w:rsid w:val="00B000A9"/>
    <w:rsid w:val="00B0025C"/>
    <w:rsid w:val="00B00487"/>
    <w:rsid w:val="00B006AC"/>
    <w:rsid w:val="00B016C2"/>
    <w:rsid w:val="00B02064"/>
    <w:rsid w:val="00B0215B"/>
    <w:rsid w:val="00B02217"/>
    <w:rsid w:val="00B022D2"/>
    <w:rsid w:val="00B02651"/>
    <w:rsid w:val="00B0273B"/>
    <w:rsid w:val="00B027FB"/>
    <w:rsid w:val="00B02C86"/>
    <w:rsid w:val="00B03604"/>
    <w:rsid w:val="00B0385A"/>
    <w:rsid w:val="00B03937"/>
    <w:rsid w:val="00B039EB"/>
    <w:rsid w:val="00B0449E"/>
    <w:rsid w:val="00B0497B"/>
    <w:rsid w:val="00B04E04"/>
    <w:rsid w:val="00B05249"/>
    <w:rsid w:val="00B05393"/>
    <w:rsid w:val="00B059F7"/>
    <w:rsid w:val="00B05A9A"/>
    <w:rsid w:val="00B07117"/>
    <w:rsid w:val="00B075B9"/>
    <w:rsid w:val="00B100D2"/>
    <w:rsid w:val="00B109E9"/>
    <w:rsid w:val="00B10F0A"/>
    <w:rsid w:val="00B11348"/>
    <w:rsid w:val="00B118CE"/>
    <w:rsid w:val="00B11CC9"/>
    <w:rsid w:val="00B11DAB"/>
    <w:rsid w:val="00B12039"/>
    <w:rsid w:val="00B128BA"/>
    <w:rsid w:val="00B12AF9"/>
    <w:rsid w:val="00B13204"/>
    <w:rsid w:val="00B132EF"/>
    <w:rsid w:val="00B134D3"/>
    <w:rsid w:val="00B13824"/>
    <w:rsid w:val="00B138E7"/>
    <w:rsid w:val="00B13D56"/>
    <w:rsid w:val="00B13DE5"/>
    <w:rsid w:val="00B13DFA"/>
    <w:rsid w:val="00B1474C"/>
    <w:rsid w:val="00B14C24"/>
    <w:rsid w:val="00B14D24"/>
    <w:rsid w:val="00B15242"/>
    <w:rsid w:val="00B161A9"/>
    <w:rsid w:val="00B16394"/>
    <w:rsid w:val="00B163E7"/>
    <w:rsid w:val="00B163F5"/>
    <w:rsid w:val="00B169B9"/>
    <w:rsid w:val="00B169CF"/>
    <w:rsid w:val="00B16AC1"/>
    <w:rsid w:val="00B16DF5"/>
    <w:rsid w:val="00B17B1D"/>
    <w:rsid w:val="00B2022E"/>
    <w:rsid w:val="00B20757"/>
    <w:rsid w:val="00B20810"/>
    <w:rsid w:val="00B20BD0"/>
    <w:rsid w:val="00B20DCA"/>
    <w:rsid w:val="00B20E0D"/>
    <w:rsid w:val="00B216DD"/>
    <w:rsid w:val="00B21C20"/>
    <w:rsid w:val="00B22299"/>
    <w:rsid w:val="00B222EC"/>
    <w:rsid w:val="00B22941"/>
    <w:rsid w:val="00B24113"/>
    <w:rsid w:val="00B24C0E"/>
    <w:rsid w:val="00B24EA0"/>
    <w:rsid w:val="00B264FF"/>
    <w:rsid w:val="00B26A4D"/>
    <w:rsid w:val="00B26B9D"/>
    <w:rsid w:val="00B26FEB"/>
    <w:rsid w:val="00B274AA"/>
    <w:rsid w:val="00B27AE1"/>
    <w:rsid w:val="00B27CB3"/>
    <w:rsid w:val="00B27E48"/>
    <w:rsid w:val="00B27F22"/>
    <w:rsid w:val="00B300DE"/>
    <w:rsid w:val="00B30204"/>
    <w:rsid w:val="00B30609"/>
    <w:rsid w:val="00B3060D"/>
    <w:rsid w:val="00B30909"/>
    <w:rsid w:val="00B30CFC"/>
    <w:rsid w:val="00B30F8A"/>
    <w:rsid w:val="00B31562"/>
    <w:rsid w:val="00B31834"/>
    <w:rsid w:val="00B31E2A"/>
    <w:rsid w:val="00B31F45"/>
    <w:rsid w:val="00B32799"/>
    <w:rsid w:val="00B34312"/>
    <w:rsid w:val="00B35056"/>
    <w:rsid w:val="00B35207"/>
    <w:rsid w:val="00B35469"/>
    <w:rsid w:val="00B35AF0"/>
    <w:rsid w:val="00B35DA7"/>
    <w:rsid w:val="00B3605E"/>
    <w:rsid w:val="00B3620D"/>
    <w:rsid w:val="00B362BE"/>
    <w:rsid w:val="00B36F66"/>
    <w:rsid w:val="00B373E3"/>
    <w:rsid w:val="00B40707"/>
    <w:rsid w:val="00B408C0"/>
    <w:rsid w:val="00B419F3"/>
    <w:rsid w:val="00B424A5"/>
    <w:rsid w:val="00B42FE0"/>
    <w:rsid w:val="00B43D0B"/>
    <w:rsid w:val="00B44139"/>
    <w:rsid w:val="00B447EA"/>
    <w:rsid w:val="00B44982"/>
    <w:rsid w:val="00B44C8C"/>
    <w:rsid w:val="00B45F4C"/>
    <w:rsid w:val="00B47136"/>
    <w:rsid w:val="00B4720D"/>
    <w:rsid w:val="00B4725A"/>
    <w:rsid w:val="00B47417"/>
    <w:rsid w:val="00B475B2"/>
    <w:rsid w:val="00B475DE"/>
    <w:rsid w:val="00B50A2C"/>
    <w:rsid w:val="00B513B0"/>
    <w:rsid w:val="00B517AE"/>
    <w:rsid w:val="00B519F7"/>
    <w:rsid w:val="00B51BBD"/>
    <w:rsid w:val="00B51D2E"/>
    <w:rsid w:val="00B51D68"/>
    <w:rsid w:val="00B52023"/>
    <w:rsid w:val="00B52202"/>
    <w:rsid w:val="00B522F8"/>
    <w:rsid w:val="00B524AA"/>
    <w:rsid w:val="00B52D58"/>
    <w:rsid w:val="00B5461B"/>
    <w:rsid w:val="00B54F0A"/>
    <w:rsid w:val="00B54FA3"/>
    <w:rsid w:val="00B5566F"/>
    <w:rsid w:val="00B55DC9"/>
    <w:rsid w:val="00B560ED"/>
    <w:rsid w:val="00B5654B"/>
    <w:rsid w:val="00B567E3"/>
    <w:rsid w:val="00B57288"/>
    <w:rsid w:val="00B57784"/>
    <w:rsid w:val="00B579DA"/>
    <w:rsid w:val="00B6014C"/>
    <w:rsid w:val="00B60176"/>
    <w:rsid w:val="00B60949"/>
    <w:rsid w:val="00B60EC8"/>
    <w:rsid w:val="00B61250"/>
    <w:rsid w:val="00B615E2"/>
    <w:rsid w:val="00B61AE8"/>
    <w:rsid w:val="00B620E1"/>
    <w:rsid w:val="00B620F6"/>
    <w:rsid w:val="00B626D6"/>
    <w:rsid w:val="00B627D7"/>
    <w:rsid w:val="00B62806"/>
    <w:rsid w:val="00B62FB8"/>
    <w:rsid w:val="00B639BC"/>
    <w:rsid w:val="00B63E14"/>
    <w:rsid w:val="00B63E7B"/>
    <w:rsid w:val="00B640AE"/>
    <w:rsid w:val="00B64161"/>
    <w:rsid w:val="00B6466A"/>
    <w:rsid w:val="00B65123"/>
    <w:rsid w:val="00B65787"/>
    <w:rsid w:val="00B65CAA"/>
    <w:rsid w:val="00B65CE4"/>
    <w:rsid w:val="00B6614D"/>
    <w:rsid w:val="00B66B11"/>
    <w:rsid w:val="00B66BB3"/>
    <w:rsid w:val="00B677CB"/>
    <w:rsid w:val="00B677E2"/>
    <w:rsid w:val="00B67F5A"/>
    <w:rsid w:val="00B706AE"/>
    <w:rsid w:val="00B70776"/>
    <w:rsid w:val="00B70A12"/>
    <w:rsid w:val="00B70F22"/>
    <w:rsid w:val="00B71499"/>
    <w:rsid w:val="00B714E0"/>
    <w:rsid w:val="00B71BC4"/>
    <w:rsid w:val="00B71E46"/>
    <w:rsid w:val="00B72018"/>
    <w:rsid w:val="00B7216D"/>
    <w:rsid w:val="00B72AA2"/>
    <w:rsid w:val="00B72FB2"/>
    <w:rsid w:val="00B73378"/>
    <w:rsid w:val="00B733D3"/>
    <w:rsid w:val="00B73DB9"/>
    <w:rsid w:val="00B744E2"/>
    <w:rsid w:val="00B74DD1"/>
    <w:rsid w:val="00B75162"/>
    <w:rsid w:val="00B75BEB"/>
    <w:rsid w:val="00B75CC8"/>
    <w:rsid w:val="00B761C1"/>
    <w:rsid w:val="00B7656F"/>
    <w:rsid w:val="00B76667"/>
    <w:rsid w:val="00B769BB"/>
    <w:rsid w:val="00B76DE1"/>
    <w:rsid w:val="00B77258"/>
    <w:rsid w:val="00B7731B"/>
    <w:rsid w:val="00B776BC"/>
    <w:rsid w:val="00B77918"/>
    <w:rsid w:val="00B80CE7"/>
    <w:rsid w:val="00B80E65"/>
    <w:rsid w:val="00B81302"/>
    <w:rsid w:val="00B81B88"/>
    <w:rsid w:val="00B81B8E"/>
    <w:rsid w:val="00B822D8"/>
    <w:rsid w:val="00B8297F"/>
    <w:rsid w:val="00B82AF9"/>
    <w:rsid w:val="00B82E47"/>
    <w:rsid w:val="00B83845"/>
    <w:rsid w:val="00B83886"/>
    <w:rsid w:val="00B838AD"/>
    <w:rsid w:val="00B838B6"/>
    <w:rsid w:val="00B84A02"/>
    <w:rsid w:val="00B84D0F"/>
    <w:rsid w:val="00B84DB2"/>
    <w:rsid w:val="00B84EDB"/>
    <w:rsid w:val="00B85200"/>
    <w:rsid w:val="00B85539"/>
    <w:rsid w:val="00B85831"/>
    <w:rsid w:val="00B85A03"/>
    <w:rsid w:val="00B85EAE"/>
    <w:rsid w:val="00B8620A"/>
    <w:rsid w:val="00B86B84"/>
    <w:rsid w:val="00B86C14"/>
    <w:rsid w:val="00B90973"/>
    <w:rsid w:val="00B9135D"/>
    <w:rsid w:val="00B913C1"/>
    <w:rsid w:val="00B92017"/>
    <w:rsid w:val="00B92065"/>
    <w:rsid w:val="00B931AA"/>
    <w:rsid w:val="00B93442"/>
    <w:rsid w:val="00B93560"/>
    <w:rsid w:val="00B938F2"/>
    <w:rsid w:val="00B94229"/>
    <w:rsid w:val="00B94BC4"/>
    <w:rsid w:val="00B95924"/>
    <w:rsid w:val="00B95AE4"/>
    <w:rsid w:val="00B95FAF"/>
    <w:rsid w:val="00B97333"/>
    <w:rsid w:val="00BA021D"/>
    <w:rsid w:val="00BA033A"/>
    <w:rsid w:val="00BA0903"/>
    <w:rsid w:val="00BA0FD3"/>
    <w:rsid w:val="00BA136D"/>
    <w:rsid w:val="00BA16FF"/>
    <w:rsid w:val="00BA1D86"/>
    <w:rsid w:val="00BA1DB0"/>
    <w:rsid w:val="00BA273F"/>
    <w:rsid w:val="00BA2F72"/>
    <w:rsid w:val="00BA37BC"/>
    <w:rsid w:val="00BA3EEC"/>
    <w:rsid w:val="00BA4A3C"/>
    <w:rsid w:val="00BA4C92"/>
    <w:rsid w:val="00BA5D21"/>
    <w:rsid w:val="00BA63F5"/>
    <w:rsid w:val="00BA6A21"/>
    <w:rsid w:val="00BA6D22"/>
    <w:rsid w:val="00BA6F40"/>
    <w:rsid w:val="00BA7370"/>
    <w:rsid w:val="00BA7A7B"/>
    <w:rsid w:val="00BA7F43"/>
    <w:rsid w:val="00BB0347"/>
    <w:rsid w:val="00BB095E"/>
    <w:rsid w:val="00BB118C"/>
    <w:rsid w:val="00BB136D"/>
    <w:rsid w:val="00BB145A"/>
    <w:rsid w:val="00BB168D"/>
    <w:rsid w:val="00BB254C"/>
    <w:rsid w:val="00BB2B70"/>
    <w:rsid w:val="00BB42AB"/>
    <w:rsid w:val="00BB42F3"/>
    <w:rsid w:val="00BB4472"/>
    <w:rsid w:val="00BB4525"/>
    <w:rsid w:val="00BB487A"/>
    <w:rsid w:val="00BB4E0D"/>
    <w:rsid w:val="00BB4F68"/>
    <w:rsid w:val="00BB56CF"/>
    <w:rsid w:val="00BB57C5"/>
    <w:rsid w:val="00BB58B2"/>
    <w:rsid w:val="00BB5BE3"/>
    <w:rsid w:val="00BB5F55"/>
    <w:rsid w:val="00BB6C24"/>
    <w:rsid w:val="00BB6CD0"/>
    <w:rsid w:val="00BB7566"/>
    <w:rsid w:val="00BB76EF"/>
    <w:rsid w:val="00BB7E78"/>
    <w:rsid w:val="00BC0503"/>
    <w:rsid w:val="00BC0831"/>
    <w:rsid w:val="00BC0A78"/>
    <w:rsid w:val="00BC0AF2"/>
    <w:rsid w:val="00BC0CA6"/>
    <w:rsid w:val="00BC100D"/>
    <w:rsid w:val="00BC1BCD"/>
    <w:rsid w:val="00BC1ED0"/>
    <w:rsid w:val="00BC2DC4"/>
    <w:rsid w:val="00BC2EA9"/>
    <w:rsid w:val="00BC3C28"/>
    <w:rsid w:val="00BC3D61"/>
    <w:rsid w:val="00BC42D1"/>
    <w:rsid w:val="00BC43F1"/>
    <w:rsid w:val="00BC44D4"/>
    <w:rsid w:val="00BC46E8"/>
    <w:rsid w:val="00BC4A07"/>
    <w:rsid w:val="00BC5AA5"/>
    <w:rsid w:val="00BC5B9F"/>
    <w:rsid w:val="00BC5CA4"/>
    <w:rsid w:val="00BC5CEA"/>
    <w:rsid w:val="00BC631E"/>
    <w:rsid w:val="00BC64F4"/>
    <w:rsid w:val="00BC6956"/>
    <w:rsid w:val="00BC6BAB"/>
    <w:rsid w:val="00BC6BE5"/>
    <w:rsid w:val="00BC6BFD"/>
    <w:rsid w:val="00BC6DAC"/>
    <w:rsid w:val="00BD0CF0"/>
    <w:rsid w:val="00BD0DD7"/>
    <w:rsid w:val="00BD0EBB"/>
    <w:rsid w:val="00BD0F2A"/>
    <w:rsid w:val="00BD106A"/>
    <w:rsid w:val="00BD10D5"/>
    <w:rsid w:val="00BD1DAB"/>
    <w:rsid w:val="00BD1EB5"/>
    <w:rsid w:val="00BD25EF"/>
    <w:rsid w:val="00BD2B1E"/>
    <w:rsid w:val="00BD37F0"/>
    <w:rsid w:val="00BD39CB"/>
    <w:rsid w:val="00BD3BE8"/>
    <w:rsid w:val="00BD3FAA"/>
    <w:rsid w:val="00BD41B7"/>
    <w:rsid w:val="00BD4327"/>
    <w:rsid w:val="00BD47E7"/>
    <w:rsid w:val="00BD48C2"/>
    <w:rsid w:val="00BD50D4"/>
    <w:rsid w:val="00BD5733"/>
    <w:rsid w:val="00BD5915"/>
    <w:rsid w:val="00BD64DD"/>
    <w:rsid w:val="00BD675A"/>
    <w:rsid w:val="00BD6C87"/>
    <w:rsid w:val="00BD6D2A"/>
    <w:rsid w:val="00BD73D2"/>
    <w:rsid w:val="00BD73D9"/>
    <w:rsid w:val="00BD7B90"/>
    <w:rsid w:val="00BD7D83"/>
    <w:rsid w:val="00BE0741"/>
    <w:rsid w:val="00BE0809"/>
    <w:rsid w:val="00BE0B4A"/>
    <w:rsid w:val="00BE0C71"/>
    <w:rsid w:val="00BE17C8"/>
    <w:rsid w:val="00BE1B63"/>
    <w:rsid w:val="00BE1BCB"/>
    <w:rsid w:val="00BE1D26"/>
    <w:rsid w:val="00BE217B"/>
    <w:rsid w:val="00BE223A"/>
    <w:rsid w:val="00BE2D9D"/>
    <w:rsid w:val="00BE3316"/>
    <w:rsid w:val="00BE34D3"/>
    <w:rsid w:val="00BE384F"/>
    <w:rsid w:val="00BE3C83"/>
    <w:rsid w:val="00BE493D"/>
    <w:rsid w:val="00BE4964"/>
    <w:rsid w:val="00BE4B00"/>
    <w:rsid w:val="00BE4F64"/>
    <w:rsid w:val="00BE5CBA"/>
    <w:rsid w:val="00BE6293"/>
    <w:rsid w:val="00BE632D"/>
    <w:rsid w:val="00BE649A"/>
    <w:rsid w:val="00BE6E24"/>
    <w:rsid w:val="00BE73AA"/>
    <w:rsid w:val="00BE7533"/>
    <w:rsid w:val="00BE75CF"/>
    <w:rsid w:val="00BE765F"/>
    <w:rsid w:val="00BE7688"/>
    <w:rsid w:val="00BE7744"/>
    <w:rsid w:val="00BE7C93"/>
    <w:rsid w:val="00BF0382"/>
    <w:rsid w:val="00BF05A3"/>
    <w:rsid w:val="00BF0828"/>
    <w:rsid w:val="00BF0A65"/>
    <w:rsid w:val="00BF0AB8"/>
    <w:rsid w:val="00BF0D84"/>
    <w:rsid w:val="00BF1BEA"/>
    <w:rsid w:val="00BF1F65"/>
    <w:rsid w:val="00BF1FC0"/>
    <w:rsid w:val="00BF201B"/>
    <w:rsid w:val="00BF211C"/>
    <w:rsid w:val="00BF2B68"/>
    <w:rsid w:val="00BF2D17"/>
    <w:rsid w:val="00BF38DE"/>
    <w:rsid w:val="00BF3926"/>
    <w:rsid w:val="00BF4024"/>
    <w:rsid w:val="00BF4846"/>
    <w:rsid w:val="00BF5265"/>
    <w:rsid w:val="00BF527C"/>
    <w:rsid w:val="00BF5641"/>
    <w:rsid w:val="00BF5751"/>
    <w:rsid w:val="00BF66E8"/>
    <w:rsid w:val="00BF6D75"/>
    <w:rsid w:val="00BF7755"/>
    <w:rsid w:val="00BF7860"/>
    <w:rsid w:val="00BF7C12"/>
    <w:rsid w:val="00BF7CDD"/>
    <w:rsid w:val="00BF7FA3"/>
    <w:rsid w:val="00C00464"/>
    <w:rsid w:val="00C010E1"/>
    <w:rsid w:val="00C0122B"/>
    <w:rsid w:val="00C01268"/>
    <w:rsid w:val="00C01569"/>
    <w:rsid w:val="00C02453"/>
    <w:rsid w:val="00C031B2"/>
    <w:rsid w:val="00C03553"/>
    <w:rsid w:val="00C03786"/>
    <w:rsid w:val="00C03F1E"/>
    <w:rsid w:val="00C04203"/>
    <w:rsid w:val="00C048D8"/>
    <w:rsid w:val="00C04FCE"/>
    <w:rsid w:val="00C05BAA"/>
    <w:rsid w:val="00C06178"/>
    <w:rsid w:val="00C06368"/>
    <w:rsid w:val="00C06E60"/>
    <w:rsid w:val="00C07F7C"/>
    <w:rsid w:val="00C108FA"/>
    <w:rsid w:val="00C10B2C"/>
    <w:rsid w:val="00C10C62"/>
    <w:rsid w:val="00C10D18"/>
    <w:rsid w:val="00C10D20"/>
    <w:rsid w:val="00C11081"/>
    <w:rsid w:val="00C119E5"/>
    <w:rsid w:val="00C11BB8"/>
    <w:rsid w:val="00C120E0"/>
    <w:rsid w:val="00C12206"/>
    <w:rsid w:val="00C124C9"/>
    <w:rsid w:val="00C12AE2"/>
    <w:rsid w:val="00C1334C"/>
    <w:rsid w:val="00C13968"/>
    <w:rsid w:val="00C13D29"/>
    <w:rsid w:val="00C13FE1"/>
    <w:rsid w:val="00C1479C"/>
    <w:rsid w:val="00C14D53"/>
    <w:rsid w:val="00C14F67"/>
    <w:rsid w:val="00C1592A"/>
    <w:rsid w:val="00C1627B"/>
    <w:rsid w:val="00C1663A"/>
    <w:rsid w:val="00C1664B"/>
    <w:rsid w:val="00C16DAC"/>
    <w:rsid w:val="00C16E56"/>
    <w:rsid w:val="00C17F05"/>
    <w:rsid w:val="00C20028"/>
    <w:rsid w:val="00C200B3"/>
    <w:rsid w:val="00C20339"/>
    <w:rsid w:val="00C208D5"/>
    <w:rsid w:val="00C20923"/>
    <w:rsid w:val="00C20C67"/>
    <w:rsid w:val="00C21495"/>
    <w:rsid w:val="00C21D6E"/>
    <w:rsid w:val="00C21D8E"/>
    <w:rsid w:val="00C22793"/>
    <w:rsid w:val="00C2359D"/>
    <w:rsid w:val="00C24196"/>
    <w:rsid w:val="00C241D9"/>
    <w:rsid w:val="00C24390"/>
    <w:rsid w:val="00C24529"/>
    <w:rsid w:val="00C24646"/>
    <w:rsid w:val="00C248C5"/>
    <w:rsid w:val="00C24AE8"/>
    <w:rsid w:val="00C25016"/>
    <w:rsid w:val="00C261BB"/>
    <w:rsid w:val="00C265A0"/>
    <w:rsid w:val="00C268B5"/>
    <w:rsid w:val="00C26CCC"/>
    <w:rsid w:val="00C30498"/>
    <w:rsid w:val="00C30AB7"/>
    <w:rsid w:val="00C30AC7"/>
    <w:rsid w:val="00C3164B"/>
    <w:rsid w:val="00C31C8A"/>
    <w:rsid w:val="00C325E4"/>
    <w:rsid w:val="00C327C2"/>
    <w:rsid w:val="00C32D28"/>
    <w:rsid w:val="00C334C7"/>
    <w:rsid w:val="00C335AC"/>
    <w:rsid w:val="00C33BC0"/>
    <w:rsid w:val="00C33C14"/>
    <w:rsid w:val="00C33F72"/>
    <w:rsid w:val="00C342A7"/>
    <w:rsid w:val="00C34C8A"/>
    <w:rsid w:val="00C352CB"/>
    <w:rsid w:val="00C353F2"/>
    <w:rsid w:val="00C35A34"/>
    <w:rsid w:val="00C36C98"/>
    <w:rsid w:val="00C37004"/>
    <w:rsid w:val="00C370AE"/>
    <w:rsid w:val="00C370EE"/>
    <w:rsid w:val="00C3730C"/>
    <w:rsid w:val="00C37A83"/>
    <w:rsid w:val="00C4014D"/>
    <w:rsid w:val="00C4025C"/>
    <w:rsid w:val="00C40442"/>
    <w:rsid w:val="00C40451"/>
    <w:rsid w:val="00C407A6"/>
    <w:rsid w:val="00C41ACE"/>
    <w:rsid w:val="00C4233D"/>
    <w:rsid w:val="00C42515"/>
    <w:rsid w:val="00C42594"/>
    <w:rsid w:val="00C42706"/>
    <w:rsid w:val="00C42716"/>
    <w:rsid w:val="00C42B6F"/>
    <w:rsid w:val="00C42DAF"/>
    <w:rsid w:val="00C43957"/>
    <w:rsid w:val="00C43A9E"/>
    <w:rsid w:val="00C43B7D"/>
    <w:rsid w:val="00C43E11"/>
    <w:rsid w:val="00C44439"/>
    <w:rsid w:val="00C4480D"/>
    <w:rsid w:val="00C44C4A"/>
    <w:rsid w:val="00C44D61"/>
    <w:rsid w:val="00C44EAA"/>
    <w:rsid w:val="00C45483"/>
    <w:rsid w:val="00C4552E"/>
    <w:rsid w:val="00C4680D"/>
    <w:rsid w:val="00C46B37"/>
    <w:rsid w:val="00C47AD4"/>
    <w:rsid w:val="00C47E1B"/>
    <w:rsid w:val="00C47E93"/>
    <w:rsid w:val="00C50216"/>
    <w:rsid w:val="00C50781"/>
    <w:rsid w:val="00C5133D"/>
    <w:rsid w:val="00C513BC"/>
    <w:rsid w:val="00C51628"/>
    <w:rsid w:val="00C51D8B"/>
    <w:rsid w:val="00C52AEF"/>
    <w:rsid w:val="00C52B8D"/>
    <w:rsid w:val="00C530D5"/>
    <w:rsid w:val="00C534BE"/>
    <w:rsid w:val="00C53D9F"/>
    <w:rsid w:val="00C53E7D"/>
    <w:rsid w:val="00C546ED"/>
    <w:rsid w:val="00C54805"/>
    <w:rsid w:val="00C55AC9"/>
    <w:rsid w:val="00C55AFB"/>
    <w:rsid w:val="00C55FB9"/>
    <w:rsid w:val="00C56670"/>
    <w:rsid w:val="00C568F1"/>
    <w:rsid w:val="00C56A3B"/>
    <w:rsid w:val="00C56E6E"/>
    <w:rsid w:val="00C5735B"/>
    <w:rsid w:val="00C57590"/>
    <w:rsid w:val="00C577BF"/>
    <w:rsid w:val="00C60424"/>
    <w:rsid w:val="00C609B0"/>
    <w:rsid w:val="00C609C4"/>
    <w:rsid w:val="00C61358"/>
    <w:rsid w:val="00C614AE"/>
    <w:rsid w:val="00C61A95"/>
    <w:rsid w:val="00C62963"/>
    <w:rsid w:val="00C62BAF"/>
    <w:rsid w:val="00C62D8E"/>
    <w:rsid w:val="00C6318D"/>
    <w:rsid w:val="00C63587"/>
    <w:rsid w:val="00C635C1"/>
    <w:rsid w:val="00C6504A"/>
    <w:rsid w:val="00C65055"/>
    <w:rsid w:val="00C65511"/>
    <w:rsid w:val="00C656B1"/>
    <w:rsid w:val="00C65A12"/>
    <w:rsid w:val="00C65BF7"/>
    <w:rsid w:val="00C65C07"/>
    <w:rsid w:val="00C66424"/>
    <w:rsid w:val="00C675D2"/>
    <w:rsid w:val="00C6773C"/>
    <w:rsid w:val="00C67B78"/>
    <w:rsid w:val="00C67E77"/>
    <w:rsid w:val="00C702B8"/>
    <w:rsid w:val="00C70A1C"/>
    <w:rsid w:val="00C70A75"/>
    <w:rsid w:val="00C710BA"/>
    <w:rsid w:val="00C71266"/>
    <w:rsid w:val="00C71359"/>
    <w:rsid w:val="00C71831"/>
    <w:rsid w:val="00C7278C"/>
    <w:rsid w:val="00C72D06"/>
    <w:rsid w:val="00C73653"/>
    <w:rsid w:val="00C7380B"/>
    <w:rsid w:val="00C739E3"/>
    <w:rsid w:val="00C73A70"/>
    <w:rsid w:val="00C73B66"/>
    <w:rsid w:val="00C73E01"/>
    <w:rsid w:val="00C74FFB"/>
    <w:rsid w:val="00C755DC"/>
    <w:rsid w:val="00C75758"/>
    <w:rsid w:val="00C758BE"/>
    <w:rsid w:val="00C7653A"/>
    <w:rsid w:val="00C76D39"/>
    <w:rsid w:val="00C775F7"/>
    <w:rsid w:val="00C77C19"/>
    <w:rsid w:val="00C801F3"/>
    <w:rsid w:val="00C80332"/>
    <w:rsid w:val="00C80E56"/>
    <w:rsid w:val="00C81574"/>
    <w:rsid w:val="00C82F0F"/>
    <w:rsid w:val="00C82FCA"/>
    <w:rsid w:val="00C830D0"/>
    <w:rsid w:val="00C849C7"/>
    <w:rsid w:val="00C850D7"/>
    <w:rsid w:val="00C8542E"/>
    <w:rsid w:val="00C85661"/>
    <w:rsid w:val="00C85F06"/>
    <w:rsid w:val="00C86797"/>
    <w:rsid w:val="00C87751"/>
    <w:rsid w:val="00C87AAB"/>
    <w:rsid w:val="00C87B44"/>
    <w:rsid w:val="00C9009E"/>
    <w:rsid w:val="00C90293"/>
    <w:rsid w:val="00C90519"/>
    <w:rsid w:val="00C90986"/>
    <w:rsid w:val="00C9113D"/>
    <w:rsid w:val="00C91296"/>
    <w:rsid w:val="00C91767"/>
    <w:rsid w:val="00C91E29"/>
    <w:rsid w:val="00C91F64"/>
    <w:rsid w:val="00C92000"/>
    <w:rsid w:val="00C92298"/>
    <w:rsid w:val="00C923F0"/>
    <w:rsid w:val="00C924A0"/>
    <w:rsid w:val="00C931F1"/>
    <w:rsid w:val="00C93437"/>
    <w:rsid w:val="00C941D1"/>
    <w:rsid w:val="00C9470A"/>
    <w:rsid w:val="00C95049"/>
    <w:rsid w:val="00C9507C"/>
    <w:rsid w:val="00C95135"/>
    <w:rsid w:val="00C95277"/>
    <w:rsid w:val="00C957FE"/>
    <w:rsid w:val="00C96481"/>
    <w:rsid w:val="00C96765"/>
    <w:rsid w:val="00CA122A"/>
    <w:rsid w:val="00CA1434"/>
    <w:rsid w:val="00CA1496"/>
    <w:rsid w:val="00CA18C6"/>
    <w:rsid w:val="00CA1C08"/>
    <w:rsid w:val="00CA20FD"/>
    <w:rsid w:val="00CA2452"/>
    <w:rsid w:val="00CA256E"/>
    <w:rsid w:val="00CA2592"/>
    <w:rsid w:val="00CA2BF4"/>
    <w:rsid w:val="00CA2EA0"/>
    <w:rsid w:val="00CA32D6"/>
    <w:rsid w:val="00CA3306"/>
    <w:rsid w:val="00CA3555"/>
    <w:rsid w:val="00CA3AB6"/>
    <w:rsid w:val="00CA46C9"/>
    <w:rsid w:val="00CA476E"/>
    <w:rsid w:val="00CA5333"/>
    <w:rsid w:val="00CA5997"/>
    <w:rsid w:val="00CA6CF9"/>
    <w:rsid w:val="00CA71DF"/>
    <w:rsid w:val="00CA75A7"/>
    <w:rsid w:val="00CA7BF7"/>
    <w:rsid w:val="00CA7EFF"/>
    <w:rsid w:val="00CB050E"/>
    <w:rsid w:val="00CB076D"/>
    <w:rsid w:val="00CB12F8"/>
    <w:rsid w:val="00CB1B87"/>
    <w:rsid w:val="00CB2D8F"/>
    <w:rsid w:val="00CB2EC1"/>
    <w:rsid w:val="00CB3101"/>
    <w:rsid w:val="00CB4209"/>
    <w:rsid w:val="00CB47C7"/>
    <w:rsid w:val="00CB5057"/>
    <w:rsid w:val="00CB5589"/>
    <w:rsid w:val="00CB5782"/>
    <w:rsid w:val="00CB6238"/>
    <w:rsid w:val="00CB6402"/>
    <w:rsid w:val="00CB656B"/>
    <w:rsid w:val="00CB6782"/>
    <w:rsid w:val="00CB6EB0"/>
    <w:rsid w:val="00CB726C"/>
    <w:rsid w:val="00CB7A2A"/>
    <w:rsid w:val="00CB7BC8"/>
    <w:rsid w:val="00CC01A6"/>
    <w:rsid w:val="00CC0AF2"/>
    <w:rsid w:val="00CC0CC7"/>
    <w:rsid w:val="00CC118C"/>
    <w:rsid w:val="00CC1283"/>
    <w:rsid w:val="00CC128A"/>
    <w:rsid w:val="00CC1588"/>
    <w:rsid w:val="00CC2525"/>
    <w:rsid w:val="00CC3DEF"/>
    <w:rsid w:val="00CC3F2B"/>
    <w:rsid w:val="00CC4583"/>
    <w:rsid w:val="00CC4D86"/>
    <w:rsid w:val="00CC4FA9"/>
    <w:rsid w:val="00CC5035"/>
    <w:rsid w:val="00CC57F8"/>
    <w:rsid w:val="00CC666E"/>
    <w:rsid w:val="00CC67DE"/>
    <w:rsid w:val="00CC7125"/>
    <w:rsid w:val="00CC71A5"/>
    <w:rsid w:val="00CC71EF"/>
    <w:rsid w:val="00CD0907"/>
    <w:rsid w:val="00CD0A62"/>
    <w:rsid w:val="00CD0EE4"/>
    <w:rsid w:val="00CD0F08"/>
    <w:rsid w:val="00CD1EA6"/>
    <w:rsid w:val="00CD1EF0"/>
    <w:rsid w:val="00CD29DF"/>
    <w:rsid w:val="00CD2C28"/>
    <w:rsid w:val="00CD2E1E"/>
    <w:rsid w:val="00CD30E8"/>
    <w:rsid w:val="00CD3734"/>
    <w:rsid w:val="00CD3BC8"/>
    <w:rsid w:val="00CD3DDD"/>
    <w:rsid w:val="00CD3E05"/>
    <w:rsid w:val="00CD4A35"/>
    <w:rsid w:val="00CD50B1"/>
    <w:rsid w:val="00CD51E6"/>
    <w:rsid w:val="00CD5229"/>
    <w:rsid w:val="00CD5FDF"/>
    <w:rsid w:val="00CD62DA"/>
    <w:rsid w:val="00CD6E5E"/>
    <w:rsid w:val="00CD7140"/>
    <w:rsid w:val="00CD766D"/>
    <w:rsid w:val="00CE00F2"/>
    <w:rsid w:val="00CE072C"/>
    <w:rsid w:val="00CE09BE"/>
    <w:rsid w:val="00CE0A69"/>
    <w:rsid w:val="00CE0A8C"/>
    <w:rsid w:val="00CE0D16"/>
    <w:rsid w:val="00CE0DBF"/>
    <w:rsid w:val="00CE10F9"/>
    <w:rsid w:val="00CE13D3"/>
    <w:rsid w:val="00CE194D"/>
    <w:rsid w:val="00CE1CE5"/>
    <w:rsid w:val="00CE1EAE"/>
    <w:rsid w:val="00CE1ED6"/>
    <w:rsid w:val="00CE3011"/>
    <w:rsid w:val="00CE313E"/>
    <w:rsid w:val="00CE31CC"/>
    <w:rsid w:val="00CE37F9"/>
    <w:rsid w:val="00CE402B"/>
    <w:rsid w:val="00CE42F9"/>
    <w:rsid w:val="00CE4637"/>
    <w:rsid w:val="00CE46B6"/>
    <w:rsid w:val="00CE49B5"/>
    <w:rsid w:val="00CE4D55"/>
    <w:rsid w:val="00CE5464"/>
    <w:rsid w:val="00CE57E8"/>
    <w:rsid w:val="00CE5A7E"/>
    <w:rsid w:val="00CE62D8"/>
    <w:rsid w:val="00CE6EBC"/>
    <w:rsid w:val="00CE7866"/>
    <w:rsid w:val="00CE7B77"/>
    <w:rsid w:val="00CE7DD1"/>
    <w:rsid w:val="00CF05C1"/>
    <w:rsid w:val="00CF1B1F"/>
    <w:rsid w:val="00CF1C2E"/>
    <w:rsid w:val="00CF287E"/>
    <w:rsid w:val="00CF28F8"/>
    <w:rsid w:val="00CF2CC6"/>
    <w:rsid w:val="00CF56DC"/>
    <w:rsid w:val="00CF6011"/>
    <w:rsid w:val="00CF60CD"/>
    <w:rsid w:val="00CF6361"/>
    <w:rsid w:val="00CF6AD7"/>
    <w:rsid w:val="00CF6F41"/>
    <w:rsid w:val="00CF75DD"/>
    <w:rsid w:val="00D00542"/>
    <w:rsid w:val="00D00E0A"/>
    <w:rsid w:val="00D00E55"/>
    <w:rsid w:val="00D018DE"/>
    <w:rsid w:val="00D01BD2"/>
    <w:rsid w:val="00D02414"/>
    <w:rsid w:val="00D026BA"/>
    <w:rsid w:val="00D02ED2"/>
    <w:rsid w:val="00D04BA5"/>
    <w:rsid w:val="00D052B9"/>
    <w:rsid w:val="00D05B79"/>
    <w:rsid w:val="00D05C40"/>
    <w:rsid w:val="00D05DBB"/>
    <w:rsid w:val="00D05F38"/>
    <w:rsid w:val="00D06289"/>
    <w:rsid w:val="00D07324"/>
    <w:rsid w:val="00D0762B"/>
    <w:rsid w:val="00D07C63"/>
    <w:rsid w:val="00D07DC7"/>
    <w:rsid w:val="00D103AC"/>
    <w:rsid w:val="00D11459"/>
    <w:rsid w:val="00D1157F"/>
    <w:rsid w:val="00D11734"/>
    <w:rsid w:val="00D11ABF"/>
    <w:rsid w:val="00D12629"/>
    <w:rsid w:val="00D1300C"/>
    <w:rsid w:val="00D13B4D"/>
    <w:rsid w:val="00D14409"/>
    <w:rsid w:val="00D14B7E"/>
    <w:rsid w:val="00D14E8A"/>
    <w:rsid w:val="00D1579F"/>
    <w:rsid w:val="00D15F25"/>
    <w:rsid w:val="00D17068"/>
    <w:rsid w:val="00D17221"/>
    <w:rsid w:val="00D17263"/>
    <w:rsid w:val="00D17CD4"/>
    <w:rsid w:val="00D17CF0"/>
    <w:rsid w:val="00D17D55"/>
    <w:rsid w:val="00D204A1"/>
    <w:rsid w:val="00D207BF"/>
    <w:rsid w:val="00D20D4C"/>
    <w:rsid w:val="00D21A85"/>
    <w:rsid w:val="00D21D1B"/>
    <w:rsid w:val="00D21DFC"/>
    <w:rsid w:val="00D22085"/>
    <w:rsid w:val="00D2209C"/>
    <w:rsid w:val="00D22138"/>
    <w:rsid w:val="00D224D8"/>
    <w:rsid w:val="00D22ACB"/>
    <w:rsid w:val="00D22C2D"/>
    <w:rsid w:val="00D22E95"/>
    <w:rsid w:val="00D23834"/>
    <w:rsid w:val="00D2482B"/>
    <w:rsid w:val="00D24F14"/>
    <w:rsid w:val="00D250E4"/>
    <w:rsid w:val="00D251A6"/>
    <w:rsid w:val="00D2573A"/>
    <w:rsid w:val="00D25804"/>
    <w:rsid w:val="00D25844"/>
    <w:rsid w:val="00D267A4"/>
    <w:rsid w:val="00D271D1"/>
    <w:rsid w:val="00D272A7"/>
    <w:rsid w:val="00D31026"/>
    <w:rsid w:val="00D310C4"/>
    <w:rsid w:val="00D3162B"/>
    <w:rsid w:val="00D31839"/>
    <w:rsid w:val="00D31B65"/>
    <w:rsid w:val="00D31B67"/>
    <w:rsid w:val="00D31C62"/>
    <w:rsid w:val="00D31EDC"/>
    <w:rsid w:val="00D31FD8"/>
    <w:rsid w:val="00D3220A"/>
    <w:rsid w:val="00D32488"/>
    <w:rsid w:val="00D3263F"/>
    <w:rsid w:val="00D32967"/>
    <w:rsid w:val="00D33184"/>
    <w:rsid w:val="00D33923"/>
    <w:rsid w:val="00D33E53"/>
    <w:rsid w:val="00D34265"/>
    <w:rsid w:val="00D3443B"/>
    <w:rsid w:val="00D34991"/>
    <w:rsid w:val="00D34A9C"/>
    <w:rsid w:val="00D35900"/>
    <w:rsid w:val="00D35F1E"/>
    <w:rsid w:val="00D362FD"/>
    <w:rsid w:val="00D365D2"/>
    <w:rsid w:val="00D36DB8"/>
    <w:rsid w:val="00D403D7"/>
    <w:rsid w:val="00D405D2"/>
    <w:rsid w:val="00D406E3"/>
    <w:rsid w:val="00D409FB"/>
    <w:rsid w:val="00D412DD"/>
    <w:rsid w:val="00D41EA4"/>
    <w:rsid w:val="00D41ECB"/>
    <w:rsid w:val="00D42003"/>
    <w:rsid w:val="00D4342A"/>
    <w:rsid w:val="00D43644"/>
    <w:rsid w:val="00D439F1"/>
    <w:rsid w:val="00D43D8C"/>
    <w:rsid w:val="00D43E19"/>
    <w:rsid w:val="00D44494"/>
    <w:rsid w:val="00D444C4"/>
    <w:rsid w:val="00D4591A"/>
    <w:rsid w:val="00D45C81"/>
    <w:rsid w:val="00D468C5"/>
    <w:rsid w:val="00D46B02"/>
    <w:rsid w:val="00D47AB4"/>
    <w:rsid w:val="00D47B33"/>
    <w:rsid w:val="00D47E3D"/>
    <w:rsid w:val="00D501F9"/>
    <w:rsid w:val="00D50673"/>
    <w:rsid w:val="00D512C3"/>
    <w:rsid w:val="00D519CD"/>
    <w:rsid w:val="00D51BB8"/>
    <w:rsid w:val="00D51DB4"/>
    <w:rsid w:val="00D5236D"/>
    <w:rsid w:val="00D5262E"/>
    <w:rsid w:val="00D526B5"/>
    <w:rsid w:val="00D52B95"/>
    <w:rsid w:val="00D5329F"/>
    <w:rsid w:val="00D536FE"/>
    <w:rsid w:val="00D537F5"/>
    <w:rsid w:val="00D539BB"/>
    <w:rsid w:val="00D539C0"/>
    <w:rsid w:val="00D53C39"/>
    <w:rsid w:val="00D546B1"/>
    <w:rsid w:val="00D5485C"/>
    <w:rsid w:val="00D552D9"/>
    <w:rsid w:val="00D5535D"/>
    <w:rsid w:val="00D55396"/>
    <w:rsid w:val="00D55538"/>
    <w:rsid w:val="00D55A78"/>
    <w:rsid w:val="00D55FD0"/>
    <w:rsid w:val="00D56698"/>
    <w:rsid w:val="00D57100"/>
    <w:rsid w:val="00D573C9"/>
    <w:rsid w:val="00D575A0"/>
    <w:rsid w:val="00D57632"/>
    <w:rsid w:val="00D57732"/>
    <w:rsid w:val="00D57CBC"/>
    <w:rsid w:val="00D57DC8"/>
    <w:rsid w:val="00D57E81"/>
    <w:rsid w:val="00D60589"/>
    <w:rsid w:val="00D60F71"/>
    <w:rsid w:val="00D60F9B"/>
    <w:rsid w:val="00D60FE4"/>
    <w:rsid w:val="00D613F3"/>
    <w:rsid w:val="00D61712"/>
    <w:rsid w:val="00D6215C"/>
    <w:rsid w:val="00D62584"/>
    <w:rsid w:val="00D62610"/>
    <w:rsid w:val="00D6286C"/>
    <w:rsid w:val="00D6345A"/>
    <w:rsid w:val="00D63C76"/>
    <w:rsid w:val="00D641A8"/>
    <w:rsid w:val="00D642AD"/>
    <w:rsid w:val="00D6439A"/>
    <w:rsid w:val="00D64465"/>
    <w:rsid w:val="00D652E0"/>
    <w:rsid w:val="00D6564E"/>
    <w:rsid w:val="00D65886"/>
    <w:rsid w:val="00D66099"/>
    <w:rsid w:val="00D664BB"/>
    <w:rsid w:val="00D66FD1"/>
    <w:rsid w:val="00D671AA"/>
    <w:rsid w:val="00D677A8"/>
    <w:rsid w:val="00D67D27"/>
    <w:rsid w:val="00D67D7C"/>
    <w:rsid w:val="00D70197"/>
    <w:rsid w:val="00D7029F"/>
    <w:rsid w:val="00D711B3"/>
    <w:rsid w:val="00D71330"/>
    <w:rsid w:val="00D713C4"/>
    <w:rsid w:val="00D72591"/>
    <w:rsid w:val="00D73258"/>
    <w:rsid w:val="00D73652"/>
    <w:rsid w:val="00D74A05"/>
    <w:rsid w:val="00D74A7F"/>
    <w:rsid w:val="00D75493"/>
    <w:rsid w:val="00D75A73"/>
    <w:rsid w:val="00D75B71"/>
    <w:rsid w:val="00D75CBA"/>
    <w:rsid w:val="00D75CBB"/>
    <w:rsid w:val="00D75D9F"/>
    <w:rsid w:val="00D764BE"/>
    <w:rsid w:val="00D7661B"/>
    <w:rsid w:val="00D76AA6"/>
    <w:rsid w:val="00D772D5"/>
    <w:rsid w:val="00D7788D"/>
    <w:rsid w:val="00D77BB3"/>
    <w:rsid w:val="00D77DF2"/>
    <w:rsid w:val="00D8033B"/>
    <w:rsid w:val="00D80B19"/>
    <w:rsid w:val="00D823A5"/>
    <w:rsid w:val="00D82484"/>
    <w:rsid w:val="00D8258F"/>
    <w:rsid w:val="00D82751"/>
    <w:rsid w:val="00D827BE"/>
    <w:rsid w:val="00D828CC"/>
    <w:rsid w:val="00D82E31"/>
    <w:rsid w:val="00D832AC"/>
    <w:rsid w:val="00D83539"/>
    <w:rsid w:val="00D83A89"/>
    <w:rsid w:val="00D8439B"/>
    <w:rsid w:val="00D84698"/>
    <w:rsid w:val="00D84C1E"/>
    <w:rsid w:val="00D84D39"/>
    <w:rsid w:val="00D85481"/>
    <w:rsid w:val="00D85D03"/>
    <w:rsid w:val="00D85E9C"/>
    <w:rsid w:val="00D869FA"/>
    <w:rsid w:val="00D86A94"/>
    <w:rsid w:val="00D86C09"/>
    <w:rsid w:val="00D86E2F"/>
    <w:rsid w:val="00D87109"/>
    <w:rsid w:val="00D875E7"/>
    <w:rsid w:val="00D875E9"/>
    <w:rsid w:val="00D9070E"/>
    <w:rsid w:val="00D907A3"/>
    <w:rsid w:val="00D915FF"/>
    <w:rsid w:val="00D9171F"/>
    <w:rsid w:val="00D91877"/>
    <w:rsid w:val="00D92618"/>
    <w:rsid w:val="00D92F28"/>
    <w:rsid w:val="00D932FB"/>
    <w:rsid w:val="00D93574"/>
    <w:rsid w:val="00D93D94"/>
    <w:rsid w:val="00D940F7"/>
    <w:rsid w:val="00D94480"/>
    <w:rsid w:val="00D9525A"/>
    <w:rsid w:val="00D95338"/>
    <w:rsid w:val="00D954B5"/>
    <w:rsid w:val="00D955D5"/>
    <w:rsid w:val="00D95A8F"/>
    <w:rsid w:val="00D9612C"/>
    <w:rsid w:val="00D96433"/>
    <w:rsid w:val="00D9676A"/>
    <w:rsid w:val="00D96B36"/>
    <w:rsid w:val="00D97059"/>
    <w:rsid w:val="00D97396"/>
    <w:rsid w:val="00D977D0"/>
    <w:rsid w:val="00D97E78"/>
    <w:rsid w:val="00DA01D5"/>
    <w:rsid w:val="00DA068F"/>
    <w:rsid w:val="00DA0D2C"/>
    <w:rsid w:val="00DA177A"/>
    <w:rsid w:val="00DA1975"/>
    <w:rsid w:val="00DA1D40"/>
    <w:rsid w:val="00DA1FC5"/>
    <w:rsid w:val="00DA37AE"/>
    <w:rsid w:val="00DA3900"/>
    <w:rsid w:val="00DA4883"/>
    <w:rsid w:val="00DA4FA6"/>
    <w:rsid w:val="00DA507F"/>
    <w:rsid w:val="00DA5141"/>
    <w:rsid w:val="00DA674C"/>
    <w:rsid w:val="00DA68C6"/>
    <w:rsid w:val="00DA6ABE"/>
    <w:rsid w:val="00DA7253"/>
    <w:rsid w:val="00DA74A9"/>
    <w:rsid w:val="00DB0731"/>
    <w:rsid w:val="00DB1512"/>
    <w:rsid w:val="00DB1908"/>
    <w:rsid w:val="00DB1BF8"/>
    <w:rsid w:val="00DB20A9"/>
    <w:rsid w:val="00DB280B"/>
    <w:rsid w:val="00DB2C42"/>
    <w:rsid w:val="00DB2D01"/>
    <w:rsid w:val="00DB3485"/>
    <w:rsid w:val="00DB370B"/>
    <w:rsid w:val="00DB4543"/>
    <w:rsid w:val="00DB4B53"/>
    <w:rsid w:val="00DB4DBC"/>
    <w:rsid w:val="00DB5131"/>
    <w:rsid w:val="00DB52B6"/>
    <w:rsid w:val="00DB55C5"/>
    <w:rsid w:val="00DB5F38"/>
    <w:rsid w:val="00DB62B9"/>
    <w:rsid w:val="00DB62CC"/>
    <w:rsid w:val="00DB7170"/>
    <w:rsid w:val="00DB723E"/>
    <w:rsid w:val="00DB72A2"/>
    <w:rsid w:val="00DB7A9C"/>
    <w:rsid w:val="00DC11FF"/>
    <w:rsid w:val="00DC1261"/>
    <w:rsid w:val="00DC1D4D"/>
    <w:rsid w:val="00DC2C80"/>
    <w:rsid w:val="00DC2CC7"/>
    <w:rsid w:val="00DC376E"/>
    <w:rsid w:val="00DC396D"/>
    <w:rsid w:val="00DC4053"/>
    <w:rsid w:val="00DC49F6"/>
    <w:rsid w:val="00DC4EFA"/>
    <w:rsid w:val="00DC4F9A"/>
    <w:rsid w:val="00DC53E0"/>
    <w:rsid w:val="00DC57F8"/>
    <w:rsid w:val="00DC5854"/>
    <w:rsid w:val="00DC58D6"/>
    <w:rsid w:val="00DC5A84"/>
    <w:rsid w:val="00DC6006"/>
    <w:rsid w:val="00DC6391"/>
    <w:rsid w:val="00DC67E4"/>
    <w:rsid w:val="00DC6D26"/>
    <w:rsid w:val="00DC6F46"/>
    <w:rsid w:val="00DC72C1"/>
    <w:rsid w:val="00DD0AD6"/>
    <w:rsid w:val="00DD11D5"/>
    <w:rsid w:val="00DD13AF"/>
    <w:rsid w:val="00DD16CE"/>
    <w:rsid w:val="00DD16FE"/>
    <w:rsid w:val="00DD2414"/>
    <w:rsid w:val="00DD2CF4"/>
    <w:rsid w:val="00DD2EBC"/>
    <w:rsid w:val="00DD3FD0"/>
    <w:rsid w:val="00DD453C"/>
    <w:rsid w:val="00DD489E"/>
    <w:rsid w:val="00DD4FBB"/>
    <w:rsid w:val="00DD522C"/>
    <w:rsid w:val="00DD5A35"/>
    <w:rsid w:val="00DD5B7C"/>
    <w:rsid w:val="00DD6277"/>
    <w:rsid w:val="00DD6739"/>
    <w:rsid w:val="00DD675A"/>
    <w:rsid w:val="00DD6F52"/>
    <w:rsid w:val="00DD73B1"/>
    <w:rsid w:val="00DE077E"/>
    <w:rsid w:val="00DE078F"/>
    <w:rsid w:val="00DE08DD"/>
    <w:rsid w:val="00DE1001"/>
    <w:rsid w:val="00DE101D"/>
    <w:rsid w:val="00DE1372"/>
    <w:rsid w:val="00DE1481"/>
    <w:rsid w:val="00DE17B5"/>
    <w:rsid w:val="00DE1C4D"/>
    <w:rsid w:val="00DE1E81"/>
    <w:rsid w:val="00DE23B2"/>
    <w:rsid w:val="00DE28B0"/>
    <w:rsid w:val="00DE2EB1"/>
    <w:rsid w:val="00DE3185"/>
    <w:rsid w:val="00DE3252"/>
    <w:rsid w:val="00DE3890"/>
    <w:rsid w:val="00DE53DD"/>
    <w:rsid w:val="00DE5902"/>
    <w:rsid w:val="00DE5C6C"/>
    <w:rsid w:val="00DE63DD"/>
    <w:rsid w:val="00DE729E"/>
    <w:rsid w:val="00DF026B"/>
    <w:rsid w:val="00DF03C3"/>
    <w:rsid w:val="00DF1247"/>
    <w:rsid w:val="00DF15DC"/>
    <w:rsid w:val="00DF2558"/>
    <w:rsid w:val="00DF29A6"/>
    <w:rsid w:val="00DF2A72"/>
    <w:rsid w:val="00DF2CED"/>
    <w:rsid w:val="00DF306D"/>
    <w:rsid w:val="00DF3CE6"/>
    <w:rsid w:val="00DF453B"/>
    <w:rsid w:val="00DF4905"/>
    <w:rsid w:val="00DF4AAB"/>
    <w:rsid w:val="00DF4B79"/>
    <w:rsid w:val="00DF4BE8"/>
    <w:rsid w:val="00DF5350"/>
    <w:rsid w:val="00DF5654"/>
    <w:rsid w:val="00DF5E22"/>
    <w:rsid w:val="00DF5EF3"/>
    <w:rsid w:val="00DF5FC8"/>
    <w:rsid w:val="00DF6162"/>
    <w:rsid w:val="00DF6263"/>
    <w:rsid w:val="00DF651A"/>
    <w:rsid w:val="00DF6F26"/>
    <w:rsid w:val="00DF7636"/>
    <w:rsid w:val="00DF775F"/>
    <w:rsid w:val="00DF7CA2"/>
    <w:rsid w:val="00E0027D"/>
    <w:rsid w:val="00E003D4"/>
    <w:rsid w:val="00E00470"/>
    <w:rsid w:val="00E006FF"/>
    <w:rsid w:val="00E00704"/>
    <w:rsid w:val="00E007B9"/>
    <w:rsid w:val="00E00A47"/>
    <w:rsid w:val="00E00FF6"/>
    <w:rsid w:val="00E0105C"/>
    <w:rsid w:val="00E01168"/>
    <w:rsid w:val="00E01186"/>
    <w:rsid w:val="00E01535"/>
    <w:rsid w:val="00E01881"/>
    <w:rsid w:val="00E01E61"/>
    <w:rsid w:val="00E0286F"/>
    <w:rsid w:val="00E028BE"/>
    <w:rsid w:val="00E0308B"/>
    <w:rsid w:val="00E036A6"/>
    <w:rsid w:val="00E03D41"/>
    <w:rsid w:val="00E03EA8"/>
    <w:rsid w:val="00E042E1"/>
    <w:rsid w:val="00E0440F"/>
    <w:rsid w:val="00E046D1"/>
    <w:rsid w:val="00E04B28"/>
    <w:rsid w:val="00E04D91"/>
    <w:rsid w:val="00E05194"/>
    <w:rsid w:val="00E052AA"/>
    <w:rsid w:val="00E0533A"/>
    <w:rsid w:val="00E053C0"/>
    <w:rsid w:val="00E056B5"/>
    <w:rsid w:val="00E05D12"/>
    <w:rsid w:val="00E05F4C"/>
    <w:rsid w:val="00E067B5"/>
    <w:rsid w:val="00E07147"/>
    <w:rsid w:val="00E0742D"/>
    <w:rsid w:val="00E077E8"/>
    <w:rsid w:val="00E07B67"/>
    <w:rsid w:val="00E1076E"/>
    <w:rsid w:val="00E107EA"/>
    <w:rsid w:val="00E109B1"/>
    <w:rsid w:val="00E1163E"/>
    <w:rsid w:val="00E11642"/>
    <w:rsid w:val="00E11B80"/>
    <w:rsid w:val="00E11BA8"/>
    <w:rsid w:val="00E11F52"/>
    <w:rsid w:val="00E121A2"/>
    <w:rsid w:val="00E12704"/>
    <w:rsid w:val="00E1306E"/>
    <w:rsid w:val="00E133EE"/>
    <w:rsid w:val="00E134F0"/>
    <w:rsid w:val="00E135B6"/>
    <w:rsid w:val="00E139F7"/>
    <w:rsid w:val="00E14597"/>
    <w:rsid w:val="00E14DEC"/>
    <w:rsid w:val="00E14FC2"/>
    <w:rsid w:val="00E15E0D"/>
    <w:rsid w:val="00E16716"/>
    <w:rsid w:val="00E1677A"/>
    <w:rsid w:val="00E16960"/>
    <w:rsid w:val="00E1703E"/>
    <w:rsid w:val="00E173FF"/>
    <w:rsid w:val="00E17581"/>
    <w:rsid w:val="00E17B0F"/>
    <w:rsid w:val="00E17C9A"/>
    <w:rsid w:val="00E17DE8"/>
    <w:rsid w:val="00E20719"/>
    <w:rsid w:val="00E2096D"/>
    <w:rsid w:val="00E20D2C"/>
    <w:rsid w:val="00E20F16"/>
    <w:rsid w:val="00E21748"/>
    <w:rsid w:val="00E218BD"/>
    <w:rsid w:val="00E21F4A"/>
    <w:rsid w:val="00E2227E"/>
    <w:rsid w:val="00E227C8"/>
    <w:rsid w:val="00E22E77"/>
    <w:rsid w:val="00E2371D"/>
    <w:rsid w:val="00E23FAA"/>
    <w:rsid w:val="00E24446"/>
    <w:rsid w:val="00E25BB7"/>
    <w:rsid w:val="00E25FF4"/>
    <w:rsid w:val="00E26035"/>
    <w:rsid w:val="00E2603F"/>
    <w:rsid w:val="00E26041"/>
    <w:rsid w:val="00E2668D"/>
    <w:rsid w:val="00E26EE1"/>
    <w:rsid w:val="00E26FE8"/>
    <w:rsid w:val="00E27122"/>
    <w:rsid w:val="00E277A9"/>
    <w:rsid w:val="00E27861"/>
    <w:rsid w:val="00E30314"/>
    <w:rsid w:val="00E3067D"/>
    <w:rsid w:val="00E3090D"/>
    <w:rsid w:val="00E30C84"/>
    <w:rsid w:val="00E30F3F"/>
    <w:rsid w:val="00E31C34"/>
    <w:rsid w:val="00E32ED0"/>
    <w:rsid w:val="00E331ED"/>
    <w:rsid w:val="00E33783"/>
    <w:rsid w:val="00E33D57"/>
    <w:rsid w:val="00E33F51"/>
    <w:rsid w:val="00E34376"/>
    <w:rsid w:val="00E34473"/>
    <w:rsid w:val="00E34C60"/>
    <w:rsid w:val="00E34C62"/>
    <w:rsid w:val="00E34FFF"/>
    <w:rsid w:val="00E3578C"/>
    <w:rsid w:val="00E35D98"/>
    <w:rsid w:val="00E368EA"/>
    <w:rsid w:val="00E36E2D"/>
    <w:rsid w:val="00E37292"/>
    <w:rsid w:val="00E4030A"/>
    <w:rsid w:val="00E4035E"/>
    <w:rsid w:val="00E40641"/>
    <w:rsid w:val="00E410CA"/>
    <w:rsid w:val="00E41773"/>
    <w:rsid w:val="00E41EBF"/>
    <w:rsid w:val="00E421E2"/>
    <w:rsid w:val="00E42978"/>
    <w:rsid w:val="00E42B32"/>
    <w:rsid w:val="00E43F89"/>
    <w:rsid w:val="00E447E9"/>
    <w:rsid w:val="00E44B35"/>
    <w:rsid w:val="00E450FC"/>
    <w:rsid w:val="00E45288"/>
    <w:rsid w:val="00E45A7E"/>
    <w:rsid w:val="00E46388"/>
    <w:rsid w:val="00E468B1"/>
    <w:rsid w:val="00E46A2E"/>
    <w:rsid w:val="00E4708E"/>
    <w:rsid w:val="00E470E2"/>
    <w:rsid w:val="00E474B2"/>
    <w:rsid w:val="00E476FD"/>
    <w:rsid w:val="00E5072D"/>
    <w:rsid w:val="00E5098D"/>
    <w:rsid w:val="00E50EE1"/>
    <w:rsid w:val="00E5150A"/>
    <w:rsid w:val="00E51B99"/>
    <w:rsid w:val="00E51C54"/>
    <w:rsid w:val="00E528A4"/>
    <w:rsid w:val="00E53221"/>
    <w:rsid w:val="00E535E6"/>
    <w:rsid w:val="00E53B11"/>
    <w:rsid w:val="00E53D8E"/>
    <w:rsid w:val="00E53E2E"/>
    <w:rsid w:val="00E53F76"/>
    <w:rsid w:val="00E54062"/>
    <w:rsid w:val="00E54C70"/>
    <w:rsid w:val="00E54D98"/>
    <w:rsid w:val="00E55103"/>
    <w:rsid w:val="00E5526F"/>
    <w:rsid w:val="00E55EBB"/>
    <w:rsid w:val="00E560EE"/>
    <w:rsid w:val="00E56A91"/>
    <w:rsid w:val="00E56FD4"/>
    <w:rsid w:val="00E57598"/>
    <w:rsid w:val="00E57AA4"/>
    <w:rsid w:val="00E60424"/>
    <w:rsid w:val="00E617E7"/>
    <w:rsid w:val="00E62CA2"/>
    <w:rsid w:val="00E62CBE"/>
    <w:rsid w:val="00E63C5E"/>
    <w:rsid w:val="00E63D01"/>
    <w:rsid w:val="00E64506"/>
    <w:rsid w:val="00E65119"/>
    <w:rsid w:val="00E651A9"/>
    <w:rsid w:val="00E65350"/>
    <w:rsid w:val="00E657A6"/>
    <w:rsid w:val="00E667D6"/>
    <w:rsid w:val="00E66F8C"/>
    <w:rsid w:val="00E6746F"/>
    <w:rsid w:val="00E6758C"/>
    <w:rsid w:val="00E67E84"/>
    <w:rsid w:val="00E700B7"/>
    <w:rsid w:val="00E702AF"/>
    <w:rsid w:val="00E709DE"/>
    <w:rsid w:val="00E70DAA"/>
    <w:rsid w:val="00E70E22"/>
    <w:rsid w:val="00E71234"/>
    <w:rsid w:val="00E71787"/>
    <w:rsid w:val="00E71AB0"/>
    <w:rsid w:val="00E71BCC"/>
    <w:rsid w:val="00E72265"/>
    <w:rsid w:val="00E72906"/>
    <w:rsid w:val="00E72A8F"/>
    <w:rsid w:val="00E7301C"/>
    <w:rsid w:val="00E7302D"/>
    <w:rsid w:val="00E731A9"/>
    <w:rsid w:val="00E73A71"/>
    <w:rsid w:val="00E73CB0"/>
    <w:rsid w:val="00E742D7"/>
    <w:rsid w:val="00E74332"/>
    <w:rsid w:val="00E7457B"/>
    <w:rsid w:val="00E75329"/>
    <w:rsid w:val="00E758B4"/>
    <w:rsid w:val="00E76176"/>
    <w:rsid w:val="00E76C1A"/>
    <w:rsid w:val="00E76D14"/>
    <w:rsid w:val="00E770D3"/>
    <w:rsid w:val="00E771FE"/>
    <w:rsid w:val="00E774D3"/>
    <w:rsid w:val="00E775C3"/>
    <w:rsid w:val="00E80414"/>
    <w:rsid w:val="00E80D5E"/>
    <w:rsid w:val="00E81350"/>
    <w:rsid w:val="00E8143F"/>
    <w:rsid w:val="00E8150A"/>
    <w:rsid w:val="00E81653"/>
    <w:rsid w:val="00E822B6"/>
    <w:rsid w:val="00E8239C"/>
    <w:rsid w:val="00E82747"/>
    <w:rsid w:val="00E82B3C"/>
    <w:rsid w:val="00E83898"/>
    <w:rsid w:val="00E838AC"/>
    <w:rsid w:val="00E84245"/>
    <w:rsid w:val="00E842EB"/>
    <w:rsid w:val="00E848B0"/>
    <w:rsid w:val="00E8492B"/>
    <w:rsid w:val="00E84D60"/>
    <w:rsid w:val="00E852D4"/>
    <w:rsid w:val="00E86764"/>
    <w:rsid w:val="00E8695C"/>
    <w:rsid w:val="00E872CA"/>
    <w:rsid w:val="00E87C09"/>
    <w:rsid w:val="00E87EEC"/>
    <w:rsid w:val="00E903CD"/>
    <w:rsid w:val="00E9044B"/>
    <w:rsid w:val="00E9057C"/>
    <w:rsid w:val="00E90960"/>
    <w:rsid w:val="00E909DF"/>
    <w:rsid w:val="00E909E3"/>
    <w:rsid w:val="00E91143"/>
    <w:rsid w:val="00E91204"/>
    <w:rsid w:val="00E913B1"/>
    <w:rsid w:val="00E916B6"/>
    <w:rsid w:val="00E91B42"/>
    <w:rsid w:val="00E91ED6"/>
    <w:rsid w:val="00E92220"/>
    <w:rsid w:val="00E92EB3"/>
    <w:rsid w:val="00E93011"/>
    <w:rsid w:val="00E936FE"/>
    <w:rsid w:val="00E937AC"/>
    <w:rsid w:val="00E938CA"/>
    <w:rsid w:val="00E945AE"/>
    <w:rsid w:val="00E95099"/>
    <w:rsid w:val="00E95291"/>
    <w:rsid w:val="00E956F4"/>
    <w:rsid w:val="00E96153"/>
    <w:rsid w:val="00E964EC"/>
    <w:rsid w:val="00E9676B"/>
    <w:rsid w:val="00E96FB1"/>
    <w:rsid w:val="00E9716A"/>
    <w:rsid w:val="00E97178"/>
    <w:rsid w:val="00EA005F"/>
    <w:rsid w:val="00EA0246"/>
    <w:rsid w:val="00EA03AB"/>
    <w:rsid w:val="00EA0CFA"/>
    <w:rsid w:val="00EA1106"/>
    <w:rsid w:val="00EA1218"/>
    <w:rsid w:val="00EA1C72"/>
    <w:rsid w:val="00EA1E5B"/>
    <w:rsid w:val="00EA2A31"/>
    <w:rsid w:val="00EA2B2E"/>
    <w:rsid w:val="00EA2F91"/>
    <w:rsid w:val="00EA3024"/>
    <w:rsid w:val="00EA34BE"/>
    <w:rsid w:val="00EA3845"/>
    <w:rsid w:val="00EA3B92"/>
    <w:rsid w:val="00EA433F"/>
    <w:rsid w:val="00EA439E"/>
    <w:rsid w:val="00EA44A5"/>
    <w:rsid w:val="00EA4666"/>
    <w:rsid w:val="00EA4D1F"/>
    <w:rsid w:val="00EA4DDB"/>
    <w:rsid w:val="00EA5167"/>
    <w:rsid w:val="00EA5CA8"/>
    <w:rsid w:val="00EA62A1"/>
    <w:rsid w:val="00EA62D2"/>
    <w:rsid w:val="00EA659E"/>
    <w:rsid w:val="00EA65B4"/>
    <w:rsid w:val="00EA6765"/>
    <w:rsid w:val="00EA69F9"/>
    <w:rsid w:val="00EA6C01"/>
    <w:rsid w:val="00EA6DBA"/>
    <w:rsid w:val="00EA7A95"/>
    <w:rsid w:val="00EA7FA1"/>
    <w:rsid w:val="00EB02FE"/>
    <w:rsid w:val="00EB0478"/>
    <w:rsid w:val="00EB04AF"/>
    <w:rsid w:val="00EB04DE"/>
    <w:rsid w:val="00EB068C"/>
    <w:rsid w:val="00EB0877"/>
    <w:rsid w:val="00EB0A8D"/>
    <w:rsid w:val="00EB0F45"/>
    <w:rsid w:val="00EB1EA5"/>
    <w:rsid w:val="00EB2A70"/>
    <w:rsid w:val="00EB2D0C"/>
    <w:rsid w:val="00EB34F7"/>
    <w:rsid w:val="00EB361C"/>
    <w:rsid w:val="00EB3C6F"/>
    <w:rsid w:val="00EB4517"/>
    <w:rsid w:val="00EB4789"/>
    <w:rsid w:val="00EB4CBA"/>
    <w:rsid w:val="00EB56BC"/>
    <w:rsid w:val="00EB575B"/>
    <w:rsid w:val="00EB588A"/>
    <w:rsid w:val="00EB5FBB"/>
    <w:rsid w:val="00EB63D4"/>
    <w:rsid w:val="00EB6803"/>
    <w:rsid w:val="00EB6D40"/>
    <w:rsid w:val="00EB705A"/>
    <w:rsid w:val="00EB78D3"/>
    <w:rsid w:val="00EB7C53"/>
    <w:rsid w:val="00EC02E9"/>
    <w:rsid w:val="00EC0560"/>
    <w:rsid w:val="00EC0AA4"/>
    <w:rsid w:val="00EC1758"/>
    <w:rsid w:val="00EC1A25"/>
    <w:rsid w:val="00EC1DA2"/>
    <w:rsid w:val="00EC1E74"/>
    <w:rsid w:val="00EC266C"/>
    <w:rsid w:val="00EC2832"/>
    <w:rsid w:val="00EC2B82"/>
    <w:rsid w:val="00EC3385"/>
    <w:rsid w:val="00EC33EF"/>
    <w:rsid w:val="00EC354B"/>
    <w:rsid w:val="00EC399B"/>
    <w:rsid w:val="00EC3DE8"/>
    <w:rsid w:val="00EC43CB"/>
    <w:rsid w:val="00EC4732"/>
    <w:rsid w:val="00EC481F"/>
    <w:rsid w:val="00EC4B5D"/>
    <w:rsid w:val="00EC4D36"/>
    <w:rsid w:val="00EC4D9F"/>
    <w:rsid w:val="00EC5E98"/>
    <w:rsid w:val="00EC608A"/>
    <w:rsid w:val="00EC63C9"/>
    <w:rsid w:val="00EC694E"/>
    <w:rsid w:val="00EC6DEF"/>
    <w:rsid w:val="00EC70AF"/>
    <w:rsid w:val="00EC70CE"/>
    <w:rsid w:val="00EC7474"/>
    <w:rsid w:val="00ED07F7"/>
    <w:rsid w:val="00ED0A56"/>
    <w:rsid w:val="00ED1395"/>
    <w:rsid w:val="00ED18F6"/>
    <w:rsid w:val="00ED21BF"/>
    <w:rsid w:val="00ED3527"/>
    <w:rsid w:val="00ED3805"/>
    <w:rsid w:val="00ED42F0"/>
    <w:rsid w:val="00ED4445"/>
    <w:rsid w:val="00ED4A80"/>
    <w:rsid w:val="00ED4DD2"/>
    <w:rsid w:val="00ED58DE"/>
    <w:rsid w:val="00ED60A7"/>
    <w:rsid w:val="00ED613F"/>
    <w:rsid w:val="00ED638C"/>
    <w:rsid w:val="00ED6434"/>
    <w:rsid w:val="00ED7048"/>
    <w:rsid w:val="00ED7245"/>
    <w:rsid w:val="00ED7A93"/>
    <w:rsid w:val="00EE0189"/>
    <w:rsid w:val="00EE02A4"/>
    <w:rsid w:val="00EE0458"/>
    <w:rsid w:val="00EE0D13"/>
    <w:rsid w:val="00EE1553"/>
    <w:rsid w:val="00EE15BB"/>
    <w:rsid w:val="00EE1A5D"/>
    <w:rsid w:val="00EE1FBB"/>
    <w:rsid w:val="00EE2403"/>
    <w:rsid w:val="00EE282F"/>
    <w:rsid w:val="00EE2C3E"/>
    <w:rsid w:val="00EE377B"/>
    <w:rsid w:val="00EE3CC8"/>
    <w:rsid w:val="00EE3F72"/>
    <w:rsid w:val="00EE40AF"/>
    <w:rsid w:val="00EE4307"/>
    <w:rsid w:val="00EE50C0"/>
    <w:rsid w:val="00EE5149"/>
    <w:rsid w:val="00EE5201"/>
    <w:rsid w:val="00EE5491"/>
    <w:rsid w:val="00EE560D"/>
    <w:rsid w:val="00EE6C18"/>
    <w:rsid w:val="00EF02AF"/>
    <w:rsid w:val="00EF1615"/>
    <w:rsid w:val="00EF1B1D"/>
    <w:rsid w:val="00EF2623"/>
    <w:rsid w:val="00EF2FDE"/>
    <w:rsid w:val="00EF37B2"/>
    <w:rsid w:val="00EF3983"/>
    <w:rsid w:val="00EF399B"/>
    <w:rsid w:val="00EF3E22"/>
    <w:rsid w:val="00EF535A"/>
    <w:rsid w:val="00EF5645"/>
    <w:rsid w:val="00EF5804"/>
    <w:rsid w:val="00EF5B33"/>
    <w:rsid w:val="00EF5B7C"/>
    <w:rsid w:val="00EF66D8"/>
    <w:rsid w:val="00EF670B"/>
    <w:rsid w:val="00EF72DE"/>
    <w:rsid w:val="00F003AE"/>
    <w:rsid w:val="00F00406"/>
    <w:rsid w:val="00F00477"/>
    <w:rsid w:val="00F0077C"/>
    <w:rsid w:val="00F012A5"/>
    <w:rsid w:val="00F01730"/>
    <w:rsid w:val="00F0191E"/>
    <w:rsid w:val="00F03497"/>
    <w:rsid w:val="00F035DC"/>
    <w:rsid w:val="00F04B2C"/>
    <w:rsid w:val="00F0515E"/>
    <w:rsid w:val="00F051DF"/>
    <w:rsid w:val="00F05223"/>
    <w:rsid w:val="00F055E2"/>
    <w:rsid w:val="00F0627B"/>
    <w:rsid w:val="00F06718"/>
    <w:rsid w:val="00F06B68"/>
    <w:rsid w:val="00F06DF2"/>
    <w:rsid w:val="00F07231"/>
    <w:rsid w:val="00F07996"/>
    <w:rsid w:val="00F07A14"/>
    <w:rsid w:val="00F07AC0"/>
    <w:rsid w:val="00F102F0"/>
    <w:rsid w:val="00F10F9E"/>
    <w:rsid w:val="00F11166"/>
    <w:rsid w:val="00F11471"/>
    <w:rsid w:val="00F1157C"/>
    <w:rsid w:val="00F115DF"/>
    <w:rsid w:val="00F11D1D"/>
    <w:rsid w:val="00F1224E"/>
    <w:rsid w:val="00F12508"/>
    <w:rsid w:val="00F12C3E"/>
    <w:rsid w:val="00F12DEE"/>
    <w:rsid w:val="00F12FF3"/>
    <w:rsid w:val="00F13389"/>
    <w:rsid w:val="00F136FE"/>
    <w:rsid w:val="00F13717"/>
    <w:rsid w:val="00F1384A"/>
    <w:rsid w:val="00F13B6F"/>
    <w:rsid w:val="00F13B91"/>
    <w:rsid w:val="00F14327"/>
    <w:rsid w:val="00F1457A"/>
    <w:rsid w:val="00F14679"/>
    <w:rsid w:val="00F158ED"/>
    <w:rsid w:val="00F15A10"/>
    <w:rsid w:val="00F15CA0"/>
    <w:rsid w:val="00F16F15"/>
    <w:rsid w:val="00F17183"/>
    <w:rsid w:val="00F176E7"/>
    <w:rsid w:val="00F20514"/>
    <w:rsid w:val="00F20F61"/>
    <w:rsid w:val="00F21E95"/>
    <w:rsid w:val="00F229E1"/>
    <w:rsid w:val="00F23046"/>
    <w:rsid w:val="00F23578"/>
    <w:rsid w:val="00F236BE"/>
    <w:rsid w:val="00F23DFB"/>
    <w:rsid w:val="00F24312"/>
    <w:rsid w:val="00F2530A"/>
    <w:rsid w:val="00F253DF"/>
    <w:rsid w:val="00F25496"/>
    <w:rsid w:val="00F25751"/>
    <w:rsid w:val="00F26B31"/>
    <w:rsid w:val="00F26BEB"/>
    <w:rsid w:val="00F26DDB"/>
    <w:rsid w:val="00F27041"/>
    <w:rsid w:val="00F27209"/>
    <w:rsid w:val="00F274E4"/>
    <w:rsid w:val="00F27E7A"/>
    <w:rsid w:val="00F31463"/>
    <w:rsid w:val="00F31BD8"/>
    <w:rsid w:val="00F31F8F"/>
    <w:rsid w:val="00F330BF"/>
    <w:rsid w:val="00F335DE"/>
    <w:rsid w:val="00F33A7E"/>
    <w:rsid w:val="00F34543"/>
    <w:rsid w:val="00F34623"/>
    <w:rsid w:val="00F34733"/>
    <w:rsid w:val="00F347B4"/>
    <w:rsid w:val="00F34AA7"/>
    <w:rsid w:val="00F34FBD"/>
    <w:rsid w:val="00F353CB"/>
    <w:rsid w:val="00F36399"/>
    <w:rsid w:val="00F363DC"/>
    <w:rsid w:val="00F36BA3"/>
    <w:rsid w:val="00F36D78"/>
    <w:rsid w:val="00F36DED"/>
    <w:rsid w:val="00F404F4"/>
    <w:rsid w:val="00F41574"/>
    <w:rsid w:val="00F41676"/>
    <w:rsid w:val="00F41816"/>
    <w:rsid w:val="00F42F8F"/>
    <w:rsid w:val="00F43500"/>
    <w:rsid w:val="00F43B9C"/>
    <w:rsid w:val="00F43CA7"/>
    <w:rsid w:val="00F4417B"/>
    <w:rsid w:val="00F446AE"/>
    <w:rsid w:val="00F44F1E"/>
    <w:rsid w:val="00F44F5D"/>
    <w:rsid w:val="00F451A6"/>
    <w:rsid w:val="00F45843"/>
    <w:rsid w:val="00F45CD2"/>
    <w:rsid w:val="00F45E6A"/>
    <w:rsid w:val="00F45EBA"/>
    <w:rsid w:val="00F46248"/>
    <w:rsid w:val="00F462C6"/>
    <w:rsid w:val="00F46922"/>
    <w:rsid w:val="00F474ED"/>
    <w:rsid w:val="00F50165"/>
    <w:rsid w:val="00F514F9"/>
    <w:rsid w:val="00F523E3"/>
    <w:rsid w:val="00F52EAD"/>
    <w:rsid w:val="00F52F78"/>
    <w:rsid w:val="00F539B9"/>
    <w:rsid w:val="00F54633"/>
    <w:rsid w:val="00F54952"/>
    <w:rsid w:val="00F54B32"/>
    <w:rsid w:val="00F55126"/>
    <w:rsid w:val="00F555C6"/>
    <w:rsid w:val="00F55614"/>
    <w:rsid w:val="00F557E6"/>
    <w:rsid w:val="00F558CE"/>
    <w:rsid w:val="00F559C7"/>
    <w:rsid w:val="00F55EAB"/>
    <w:rsid w:val="00F56024"/>
    <w:rsid w:val="00F560C7"/>
    <w:rsid w:val="00F571E3"/>
    <w:rsid w:val="00F57411"/>
    <w:rsid w:val="00F57416"/>
    <w:rsid w:val="00F57626"/>
    <w:rsid w:val="00F577CB"/>
    <w:rsid w:val="00F57C60"/>
    <w:rsid w:val="00F60B93"/>
    <w:rsid w:val="00F60C0F"/>
    <w:rsid w:val="00F60D48"/>
    <w:rsid w:val="00F61477"/>
    <w:rsid w:val="00F6196D"/>
    <w:rsid w:val="00F61F99"/>
    <w:rsid w:val="00F621A2"/>
    <w:rsid w:val="00F62BD1"/>
    <w:rsid w:val="00F636A9"/>
    <w:rsid w:val="00F637D0"/>
    <w:rsid w:val="00F63B32"/>
    <w:rsid w:val="00F63C64"/>
    <w:rsid w:val="00F63D84"/>
    <w:rsid w:val="00F64B1F"/>
    <w:rsid w:val="00F65536"/>
    <w:rsid w:val="00F65FF5"/>
    <w:rsid w:val="00F66535"/>
    <w:rsid w:val="00F669A9"/>
    <w:rsid w:val="00F66B13"/>
    <w:rsid w:val="00F66F2A"/>
    <w:rsid w:val="00F670C6"/>
    <w:rsid w:val="00F6785A"/>
    <w:rsid w:val="00F708F3"/>
    <w:rsid w:val="00F70F8F"/>
    <w:rsid w:val="00F712E9"/>
    <w:rsid w:val="00F715E4"/>
    <w:rsid w:val="00F71648"/>
    <w:rsid w:val="00F721FD"/>
    <w:rsid w:val="00F724FA"/>
    <w:rsid w:val="00F72618"/>
    <w:rsid w:val="00F734B2"/>
    <w:rsid w:val="00F73758"/>
    <w:rsid w:val="00F7394F"/>
    <w:rsid w:val="00F744D9"/>
    <w:rsid w:val="00F7552C"/>
    <w:rsid w:val="00F76207"/>
    <w:rsid w:val="00F76401"/>
    <w:rsid w:val="00F7718E"/>
    <w:rsid w:val="00F77199"/>
    <w:rsid w:val="00F77DBE"/>
    <w:rsid w:val="00F77E00"/>
    <w:rsid w:val="00F802F5"/>
    <w:rsid w:val="00F80413"/>
    <w:rsid w:val="00F81395"/>
    <w:rsid w:val="00F82400"/>
    <w:rsid w:val="00F82B62"/>
    <w:rsid w:val="00F83587"/>
    <w:rsid w:val="00F8398E"/>
    <w:rsid w:val="00F8460E"/>
    <w:rsid w:val="00F84623"/>
    <w:rsid w:val="00F8464A"/>
    <w:rsid w:val="00F84D3F"/>
    <w:rsid w:val="00F84F8E"/>
    <w:rsid w:val="00F85322"/>
    <w:rsid w:val="00F85E2C"/>
    <w:rsid w:val="00F872B6"/>
    <w:rsid w:val="00F900FB"/>
    <w:rsid w:val="00F90EEF"/>
    <w:rsid w:val="00F91163"/>
    <w:rsid w:val="00F91CAD"/>
    <w:rsid w:val="00F92179"/>
    <w:rsid w:val="00F92306"/>
    <w:rsid w:val="00F92EE5"/>
    <w:rsid w:val="00F93223"/>
    <w:rsid w:val="00F9377D"/>
    <w:rsid w:val="00F938E9"/>
    <w:rsid w:val="00F93B14"/>
    <w:rsid w:val="00F93E0C"/>
    <w:rsid w:val="00F93F1F"/>
    <w:rsid w:val="00F93F2E"/>
    <w:rsid w:val="00F94057"/>
    <w:rsid w:val="00F941A9"/>
    <w:rsid w:val="00F944C6"/>
    <w:rsid w:val="00F94F01"/>
    <w:rsid w:val="00F953B5"/>
    <w:rsid w:val="00F95571"/>
    <w:rsid w:val="00F95EE7"/>
    <w:rsid w:val="00F95F4A"/>
    <w:rsid w:val="00F966D2"/>
    <w:rsid w:val="00F9711F"/>
    <w:rsid w:val="00F974B6"/>
    <w:rsid w:val="00F9757C"/>
    <w:rsid w:val="00F97962"/>
    <w:rsid w:val="00F97EBD"/>
    <w:rsid w:val="00FA06F4"/>
    <w:rsid w:val="00FA0842"/>
    <w:rsid w:val="00FA1721"/>
    <w:rsid w:val="00FA1DF5"/>
    <w:rsid w:val="00FA244A"/>
    <w:rsid w:val="00FA24B9"/>
    <w:rsid w:val="00FA29BC"/>
    <w:rsid w:val="00FA2B3B"/>
    <w:rsid w:val="00FA2CC5"/>
    <w:rsid w:val="00FA2E6C"/>
    <w:rsid w:val="00FA3279"/>
    <w:rsid w:val="00FA3932"/>
    <w:rsid w:val="00FA506E"/>
    <w:rsid w:val="00FA5529"/>
    <w:rsid w:val="00FA565A"/>
    <w:rsid w:val="00FA5B18"/>
    <w:rsid w:val="00FA5B71"/>
    <w:rsid w:val="00FA5C04"/>
    <w:rsid w:val="00FA5C3F"/>
    <w:rsid w:val="00FA5CD8"/>
    <w:rsid w:val="00FA607E"/>
    <w:rsid w:val="00FA633C"/>
    <w:rsid w:val="00FA6784"/>
    <w:rsid w:val="00FA6F58"/>
    <w:rsid w:val="00FA7DC1"/>
    <w:rsid w:val="00FA7E4A"/>
    <w:rsid w:val="00FB102B"/>
    <w:rsid w:val="00FB14B4"/>
    <w:rsid w:val="00FB174A"/>
    <w:rsid w:val="00FB1B30"/>
    <w:rsid w:val="00FB2024"/>
    <w:rsid w:val="00FB2106"/>
    <w:rsid w:val="00FB24F8"/>
    <w:rsid w:val="00FB2BAD"/>
    <w:rsid w:val="00FB333E"/>
    <w:rsid w:val="00FB38B6"/>
    <w:rsid w:val="00FB3CFE"/>
    <w:rsid w:val="00FB4F95"/>
    <w:rsid w:val="00FB5382"/>
    <w:rsid w:val="00FB5B80"/>
    <w:rsid w:val="00FB5E54"/>
    <w:rsid w:val="00FB6385"/>
    <w:rsid w:val="00FB6A9E"/>
    <w:rsid w:val="00FB703C"/>
    <w:rsid w:val="00FB726B"/>
    <w:rsid w:val="00FB7710"/>
    <w:rsid w:val="00FC01BA"/>
    <w:rsid w:val="00FC0C0E"/>
    <w:rsid w:val="00FC105F"/>
    <w:rsid w:val="00FC1CA6"/>
    <w:rsid w:val="00FC210A"/>
    <w:rsid w:val="00FC2334"/>
    <w:rsid w:val="00FC24B7"/>
    <w:rsid w:val="00FC2CCD"/>
    <w:rsid w:val="00FC3398"/>
    <w:rsid w:val="00FC33D6"/>
    <w:rsid w:val="00FC3458"/>
    <w:rsid w:val="00FC359E"/>
    <w:rsid w:val="00FC5CCD"/>
    <w:rsid w:val="00FC64A7"/>
    <w:rsid w:val="00FC68D3"/>
    <w:rsid w:val="00FC75B4"/>
    <w:rsid w:val="00FD025E"/>
    <w:rsid w:val="00FD055B"/>
    <w:rsid w:val="00FD1380"/>
    <w:rsid w:val="00FD1E8D"/>
    <w:rsid w:val="00FD24BB"/>
    <w:rsid w:val="00FD25FF"/>
    <w:rsid w:val="00FD268C"/>
    <w:rsid w:val="00FD274B"/>
    <w:rsid w:val="00FD28F4"/>
    <w:rsid w:val="00FD3168"/>
    <w:rsid w:val="00FD36C1"/>
    <w:rsid w:val="00FD3A98"/>
    <w:rsid w:val="00FD3F5C"/>
    <w:rsid w:val="00FD40C5"/>
    <w:rsid w:val="00FD4341"/>
    <w:rsid w:val="00FD4377"/>
    <w:rsid w:val="00FD453E"/>
    <w:rsid w:val="00FD4E63"/>
    <w:rsid w:val="00FD5B08"/>
    <w:rsid w:val="00FD5C3C"/>
    <w:rsid w:val="00FD5C6D"/>
    <w:rsid w:val="00FD64A0"/>
    <w:rsid w:val="00FD6A17"/>
    <w:rsid w:val="00FD75D3"/>
    <w:rsid w:val="00FD7C57"/>
    <w:rsid w:val="00FD7C61"/>
    <w:rsid w:val="00FE0747"/>
    <w:rsid w:val="00FE07FE"/>
    <w:rsid w:val="00FE1022"/>
    <w:rsid w:val="00FE1A1C"/>
    <w:rsid w:val="00FE1D51"/>
    <w:rsid w:val="00FE1F01"/>
    <w:rsid w:val="00FE1F3A"/>
    <w:rsid w:val="00FE2812"/>
    <w:rsid w:val="00FE2FC6"/>
    <w:rsid w:val="00FE3050"/>
    <w:rsid w:val="00FE3102"/>
    <w:rsid w:val="00FE39BE"/>
    <w:rsid w:val="00FE3EEE"/>
    <w:rsid w:val="00FE47DA"/>
    <w:rsid w:val="00FE4B85"/>
    <w:rsid w:val="00FE4E1A"/>
    <w:rsid w:val="00FE509D"/>
    <w:rsid w:val="00FE5406"/>
    <w:rsid w:val="00FE5913"/>
    <w:rsid w:val="00FE5C7F"/>
    <w:rsid w:val="00FE5CA6"/>
    <w:rsid w:val="00FE5F79"/>
    <w:rsid w:val="00FE62E6"/>
    <w:rsid w:val="00FE6882"/>
    <w:rsid w:val="00FE6C84"/>
    <w:rsid w:val="00FE780D"/>
    <w:rsid w:val="00FE7F42"/>
    <w:rsid w:val="00FF0507"/>
    <w:rsid w:val="00FF10C9"/>
    <w:rsid w:val="00FF251A"/>
    <w:rsid w:val="00FF2557"/>
    <w:rsid w:val="00FF257B"/>
    <w:rsid w:val="00FF269C"/>
    <w:rsid w:val="00FF2BC9"/>
    <w:rsid w:val="00FF2D7B"/>
    <w:rsid w:val="00FF2EBB"/>
    <w:rsid w:val="00FF44CB"/>
    <w:rsid w:val="00FF4C69"/>
    <w:rsid w:val="00FF58DF"/>
    <w:rsid w:val="00FF6064"/>
    <w:rsid w:val="00FF65EC"/>
    <w:rsid w:val="00FF67E1"/>
    <w:rsid w:val="00FF6AFB"/>
    <w:rsid w:val="00FF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E3187"/>
  <w15:chartTrackingRefBased/>
  <w15:docId w15:val="{D92BFC08-58BD-454B-9239-F2CD9B3A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5E"/>
    <w:pPr>
      <w:spacing w:after="240" w:line="240" w:lineRule="auto"/>
    </w:pPr>
    <w:rPr>
      <w:rFonts w:ascii="Candara" w:hAnsi="Candara" w:cs="Times New Roman (Body CS)"/>
      <w:color w:val="3F4041" w:themeColor="text2"/>
    </w:rPr>
  </w:style>
  <w:style w:type="paragraph" w:styleId="Heading1">
    <w:name w:val="heading 1"/>
    <w:aliases w:val="Section Main Header"/>
    <w:basedOn w:val="Normal"/>
    <w:next w:val="Normal"/>
    <w:link w:val="Heading1Char"/>
    <w:uiPriority w:val="9"/>
    <w:qFormat/>
    <w:rsid w:val="00F23DFB"/>
    <w:pPr>
      <w:keepNext/>
      <w:pageBreakBefore/>
      <w:pBdr>
        <w:top w:val="single" w:sz="2" w:space="3" w:color="auto"/>
      </w:pBdr>
      <w:spacing w:line="192" w:lineRule="auto"/>
      <w:outlineLvl w:val="0"/>
    </w:pPr>
    <w:rPr>
      <w:rFonts w:ascii="Gill Sans MT" w:eastAsiaTheme="majorEastAsia" w:hAnsi="Gill Sans MT" w:cs="Times New Roman (Headings CS)"/>
      <w:b/>
      <w:caps/>
      <w:color w:val="003B29"/>
      <w:sz w:val="40"/>
      <w:szCs w:val="32"/>
    </w:rPr>
  </w:style>
  <w:style w:type="paragraph" w:styleId="Heading2">
    <w:name w:val="heading 2"/>
    <w:aliases w:val="Inline Section Header"/>
    <w:basedOn w:val="Normal"/>
    <w:next w:val="Normal"/>
    <w:link w:val="Heading2Char"/>
    <w:uiPriority w:val="9"/>
    <w:unhideWhenUsed/>
    <w:qFormat/>
    <w:rsid w:val="000B0BEB"/>
    <w:pPr>
      <w:keepNext/>
      <w:keepLines/>
      <w:spacing w:before="360" w:after="0"/>
      <w:outlineLvl w:val="1"/>
    </w:pPr>
    <w:rPr>
      <w:rFonts w:ascii="Gill Sans MT" w:eastAsiaTheme="majorEastAsia" w:hAnsi="Gill Sans MT" w:cs="Times New Roman (Headings CS)"/>
      <w:b/>
      <w:color w:val="FF5900"/>
      <w:spacing w:val="5"/>
      <w:sz w:val="28"/>
      <w:szCs w:val="26"/>
    </w:rPr>
  </w:style>
  <w:style w:type="paragraph" w:styleId="Heading3">
    <w:name w:val="heading 3"/>
    <w:aliases w:val="Inline Section Subhead"/>
    <w:basedOn w:val="Normal"/>
    <w:next w:val="Normal"/>
    <w:link w:val="Heading3Char"/>
    <w:uiPriority w:val="9"/>
    <w:unhideWhenUsed/>
    <w:qFormat/>
    <w:rsid w:val="000B0BEB"/>
    <w:pPr>
      <w:keepNext/>
      <w:keepLines/>
      <w:spacing w:before="240" w:after="0"/>
      <w:outlineLvl w:val="2"/>
    </w:pPr>
    <w:rPr>
      <w:rFonts w:ascii="Gill Sans MT" w:eastAsiaTheme="majorEastAsia" w:hAnsi="Gill Sans MT" w:cs="Times New Roman (Headings CS)"/>
      <w:color w:val="FF5900" w:themeColor="accent5"/>
      <w:sz w:val="28"/>
      <w:szCs w:val="24"/>
    </w:rPr>
  </w:style>
  <w:style w:type="paragraph" w:styleId="Heading4">
    <w:name w:val="heading 4"/>
    <w:basedOn w:val="Heading3"/>
    <w:next w:val="Normal"/>
    <w:link w:val="Heading4Char"/>
    <w:uiPriority w:val="9"/>
    <w:unhideWhenUsed/>
    <w:qFormat/>
    <w:rsid w:val="004A66BD"/>
    <w:pPr>
      <w:outlineLvl w:val="3"/>
    </w:pPr>
    <w:rPr>
      <w:color w:val="737477" w:themeColor="background2"/>
    </w:rPr>
  </w:style>
  <w:style w:type="paragraph" w:styleId="Heading5">
    <w:name w:val="heading 5"/>
    <w:basedOn w:val="Heading2"/>
    <w:next w:val="Normal"/>
    <w:link w:val="Heading5Char"/>
    <w:uiPriority w:val="9"/>
    <w:unhideWhenUsed/>
    <w:rsid w:val="004A66BD"/>
    <w:pPr>
      <w:spacing w:before="240"/>
      <w:outlineLvl w:val="4"/>
    </w:pPr>
    <w:rPr>
      <w:color w:val="003B2A" w:themeColor="accent1"/>
      <w:sz w:val="22"/>
    </w:rPr>
  </w:style>
  <w:style w:type="paragraph" w:styleId="Heading6">
    <w:name w:val="heading 6"/>
    <w:basedOn w:val="Normal"/>
    <w:next w:val="Normal"/>
    <w:link w:val="Heading6Char"/>
    <w:uiPriority w:val="9"/>
    <w:unhideWhenUsed/>
    <w:rsid w:val="00016EEC"/>
    <w:pPr>
      <w:keepNext/>
      <w:keepLines/>
      <w:spacing w:before="40" w:after="0"/>
      <w:outlineLvl w:val="5"/>
    </w:pPr>
    <w:rPr>
      <w:rFonts w:ascii="Gill Sans MT" w:eastAsiaTheme="majorEastAsia" w:hAnsi="Gill Sans MT" w:cstheme="majorBidi"/>
      <w:b/>
      <w:color w:val="FF5900" w:themeColor="accent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Inline Section Header Char"/>
    <w:basedOn w:val="DefaultParagraphFont"/>
    <w:link w:val="Heading2"/>
    <w:uiPriority w:val="9"/>
    <w:rsid w:val="000B0BEB"/>
    <w:rPr>
      <w:rFonts w:ascii="Gill Sans MT" w:eastAsiaTheme="majorEastAsia" w:hAnsi="Gill Sans MT" w:cs="Times New Roman (Headings CS)"/>
      <w:b/>
      <w:color w:val="FF5900"/>
      <w:spacing w:val="5"/>
      <w:sz w:val="28"/>
      <w:szCs w:val="26"/>
    </w:rPr>
  </w:style>
  <w:style w:type="paragraph" w:styleId="NoSpacing">
    <w:name w:val="No Spacing"/>
    <w:uiPriority w:val="1"/>
    <w:qFormat/>
    <w:rsid w:val="00B5566F"/>
    <w:pPr>
      <w:spacing w:after="0" w:line="240" w:lineRule="auto"/>
    </w:pPr>
    <w:rPr>
      <w:rFonts w:ascii="Candara" w:hAnsi="Candara"/>
      <w:color w:val="3F4041" w:themeColor="text2"/>
    </w:rPr>
  </w:style>
  <w:style w:type="character" w:customStyle="1" w:styleId="Heading1Char">
    <w:name w:val="Heading 1 Char"/>
    <w:aliases w:val="Section Main Header Char"/>
    <w:basedOn w:val="DefaultParagraphFont"/>
    <w:link w:val="Heading1"/>
    <w:uiPriority w:val="9"/>
    <w:rsid w:val="00F23DFB"/>
    <w:rPr>
      <w:rFonts w:ascii="Gill Sans MT" w:eastAsiaTheme="majorEastAsia" w:hAnsi="Gill Sans MT" w:cs="Times New Roman (Headings CS)"/>
      <w:b/>
      <w:caps/>
      <w:color w:val="003B29"/>
      <w:sz w:val="40"/>
      <w:szCs w:val="32"/>
    </w:rPr>
  </w:style>
  <w:style w:type="paragraph" w:styleId="Title">
    <w:name w:val="Title"/>
    <w:basedOn w:val="Normal"/>
    <w:next w:val="Normal"/>
    <w:link w:val="TitleChar"/>
    <w:uiPriority w:val="10"/>
    <w:qFormat/>
    <w:rsid w:val="002B2D5E"/>
    <w:pPr>
      <w:pBdr>
        <w:top w:val="single" w:sz="2" w:space="4" w:color="FF5900"/>
      </w:pBdr>
      <w:spacing w:after="0" w:line="204" w:lineRule="auto"/>
      <w:contextualSpacing/>
    </w:pPr>
    <w:rPr>
      <w:rFonts w:ascii="Gill Sans MT" w:eastAsiaTheme="majorEastAsia" w:hAnsi="Gill Sans MT" w:cs="Times New Roman (Headings CS)"/>
      <w:b/>
      <w:caps/>
      <w:color w:val="003B29"/>
      <w:kern w:val="28"/>
      <w:sz w:val="72"/>
      <w:szCs w:val="56"/>
    </w:rPr>
  </w:style>
  <w:style w:type="character" w:customStyle="1" w:styleId="TitleChar">
    <w:name w:val="Title Char"/>
    <w:basedOn w:val="DefaultParagraphFont"/>
    <w:link w:val="Title"/>
    <w:uiPriority w:val="10"/>
    <w:rsid w:val="002B2D5E"/>
    <w:rPr>
      <w:rFonts w:ascii="Gill Sans MT" w:eastAsiaTheme="majorEastAsia" w:hAnsi="Gill Sans MT" w:cs="Times New Roman (Headings CS)"/>
      <w:b/>
      <w:caps/>
      <w:color w:val="003B29"/>
      <w:kern w:val="28"/>
      <w:sz w:val="72"/>
      <w:szCs w:val="56"/>
    </w:rPr>
  </w:style>
  <w:style w:type="paragraph" w:styleId="Subtitle">
    <w:name w:val="Subtitle"/>
    <w:basedOn w:val="Normal"/>
    <w:next w:val="Normal"/>
    <w:link w:val="SubtitleChar"/>
    <w:uiPriority w:val="11"/>
    <w:rsid w:val="00860CA6"/>
    <w:pPr>
      <w:numPr>
        <w:ilvl w:val="1"/>
      </w:numPr>
      <w:spacing w:after="0"/>
    </w:pPr>
    <w:rPr>
      <w:rFonts w:ascii="Gill Sans" w:eastAsiaTheme="minorEastAsia" w:hAnsi="Gill Sans"/>
      <w:b/>
      <w:color w:val="FF5900" w:themeColor="accent5"/>
      <w:sz w:val="48"/>
    </w:rPr>
  </w:style>
  <w:style w:type="character" w:customStyle="1" w:styleId="SubtitleChar">
    <w:name w:val="Subtitle Char"/>
    <w:basedOn w:val="DefaultParagraphFont"/>
    <w:link w:val="Subtitle"/>
    <w:uiPriority w:val="11"/>
    <w:rsid w:val="00860CA6"/>
    <w:rPr>
      <w:rFonts w:ascii="Gill Sans" w:eastAsiaTheme="minorEastAsia" w:hAnsi="Gill Sans" w:cs="Times New Roman (Body CS)"/>
      <w:b/>
      <w:color w:val="FF5900" w:themeColor="accent5"/>
      <w:sz w:val="48"/>
    </w:rPr>
  </w:style>
  <w:style w:type="paragraph" w:styleId="Footer">
    <w:name w:val="footer"/>
    <w:basedOn w:val="Normal"/>
    <w:link w:val="FooterChar"/>
    <w:uiPriority w:val="99"/>
    <w:unhideWhenUsed/>
    <w:rsid w:val="00860CA6"/>
    <w:pPr>
      <w:tabs>
        <w:tab w:val="left" w:pos="0"/>
        <w:tab w:val="center" w:pos="4680"/>
        <w:tab w:val="right" w:pos="7920"/>
        <w:tab w:val="right" w:pos="9360"/>
      </w:tabs>
      <w:spacing w:after="0"/>
      <w:ind w:hanging="2160"/>
    </w:pPr>
    <w:rPr>
      <w:rFonts w:eastAsiaTheme="minorEastAsia"/>
      <w:caps/>
      <w:color w:val="737477" w:themeColor="background2"/>
      <w:sz w:val="18"/>
      <w:szCs w:val="18"/>
    </w:rPr>
  </w:style>
  <w:style w:type="character" w:customStyle="1" w:styleId="FooterChar">
    <w:name w:val="Footer Char"/>
    <w:basedOn w:val="DefaultParagraphFont"/>
    <w:link w:val="Footer"/>
    <w:uiPriority w:val="99"/>
    <w:rsid w:val="00860CA6"/>
    <w:rPr>
      <w:rFonts w:ascii="Candara" w:eastAsiaTheme="minorEastAsia" w:hAnsi="Candara" w:cs="Times New Roman (Body CS)"/>
      <w:caps/>
      <w:color w:val="737477" w:themeColor="background2"/>
      <w:sz w:val="18"/>
      <w:szCs w:val="18"/>
    </w:rPr>
  </w:style>
  <w:style w:type="table" w:styleId="TableGrid">
    <w:name w:val="Table Grid"/>
    <w:basedOn w:val="TableNormal"/>
    <w:uiPriority w:val="39"/>
    <w:rsid w:val="004B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Inline Section Subhead Char"/>
    <w:basedOn w:val="DefaultParagraphFont"/>
    <w:link w:val="Heading3"/>
    <w:uiPriority w:val="9"/>
    <w:rsid w:val="000B0BEB"/>
    <w:rPr>
      <w:rFonts w:ascii="Gill Sans MT" w:eastAsiaTheme="majorEastAsia" w:hAnsi="Gill Sans MT" w:cs="Times New Roman (Headings CS)"/>
      <w:color w:val="FF5900" w:themeColor="accent5"/>
      <w:sz w:val="28"/>
      <w:szCs w:val="24"/>
    </w:rPr>
  </w:style>
  <w:style w:type="character" w:customStyle="1" w:styleId="Heading4Char">
    <w:name w:val="Heading 4 Char"/>
    <w:basedOn w:val="DefaultParagraphFont"/>
    <w:link w:val="Heading4"/>
    <w:uiPriority w:val="9"/>
    <w:rsid w:val="004A66BD"/>
    <w:rPr>
      <w:rFonts w:ascii="Gill Sans MT" w:eastAsiaTheme="majorEastAsia" w:hAnsi="Gill Sans MT" w:cs="Times New Roman (Headings CS)"/>
      <w:color w:val="737477" w:themeColor="background2"/>
      <w:sz w:val="32"/>
      <w:szCs w:val="24"/>
    </w:rPr>
  </w:style>
  <w:style w:type="paragraph" w:styleId="FootnoteText">
    <w:name w:val="footnote text"/>
    <w:basedOn w:val="Normal"/>
    <w:link w:val="FootnoteTextChar"/>
    <w:uiPriority w:val="99"/>
    <w:semiHidden/>
    <w:unhideWhenUsed/>
    <w:rsid w:val="00C0122B"/>
    <w:pPr>
      <w:spacing w:after="0"/>
    </w:pPr>
    <w:rPr>
      <w:szCs w:val="20"/>
    </w:rPr>
  </w:style>
  <w:style w:type="character" w:customStyle="1" w:styleId="FootnoteTextChar">
    <w:name w:val="Footnote Text Char"/>
    <w:basedOn w:val="DefaultParagraphFont"/>
    <w:link w:val="FootnoteText"/>
    <w:uiPriority w:val="99"/>
    <w:semiHidden/>
    <w:rsid w:val="00C0122B"/>
    <w:rPr>
      <w:rFonts w:ascii="Candara" w:hAnsi="Candara"/>
      <w:color w:val="00C68E" w:themeColor="text1" w:themeTint="A6"/>
      <w:sz w:val="20"/>
      <w:szCs w:val="20"/>
    </w:rPr>
  </w:style>
  <w:style w:type="character" w:styleId="FootnoteReference">
    <w:name w:val="footnote reference"/>
    <w:basedOn w:val="DefaultParagraphFont"/>
    <w:uiPriority w:val="99"/>
    <w:semiHidden/>
    <w:unhideWhenUsed/>
    <w:rsid w:val="00C0122B"/>
    <w:rPr>
      <w:vertAlign w:val="superscript"/>
    </w:rPr>
  </w:style>
  <w:style w:type="paragraph" w:styleId="TOCHeading">
    <w:name w:val="TOC Heading"/>
    <w:basedOn w:val="Heading1"/>
    <w:next w:val="Normal"/>
    <w:uiPriority w:val="39"/>
    <w:unhideWhenUsed/>
    <w:qFormat/>
    <w:rsid w:val="007D38EF"/>
    <w:pPr>
      <w:pBdr>
        <w:top w:val="none" w:sz="0" w:space="0" w:color="auto"/>
      </w:pBdr>
      <w:outlineLvl w:val="9"/>
    </w:pPr>
    <w:rPr>
      <w:rFonts w:ascii="Gill Sans" w:hAnsi="Gill Sans"/>
      <w:color w:val="002C1F" w:themeColor="accent1" w:themeShade="BF"/>
    </w:rPr>
  </w:style>
  <w:style w:type="paragraph" w:styleId="TOC1">
    <w:name w:val="toc 1"/>
    <w:basedOn w:val="Normal"/>
    <w:next w:val="Normal"/>
    <w:autoRedefine/>
    <w:uiPriority w:val="39"/>
    <w:unhideWhenUsed/>
    <w:rsid w:val="00B71E46"/>
    <w:pPr>
      <w:pBdr>
        <w:top w:val="single" w:sz="2" w:space="1" w:color="auto"/>
      </w:pBdr>
      <w:tabs>
        <w:tab w:val="right" w:pos="7910"/>
      </w:tabs>
      <w:spacing w:before="240" w:after="0"/>
    </w:pPr>
    <w:rPr>
      <w:b/>
      <w:caps/>
      <w:color w:val="003B2A" w:themeColor="accent1"/>
      <w:sz w:val="28"/>
    </w:rPr>
  </w:style>
  <w:style w:type="paragraph" w:styleId="TOC2">
    <w:name w:val="toc 2"/>
    <w:basedOn w:val="Normal"/>
    <w:next w:val="Normal"/>
    <w:autoRedefine/>
    <w:uiPriority w:val="39"/>
    <w:unhideWhenUsed/>
    <w:rsid w:val="00B71E46"/>
    <w:pPr>
      <w:tabs>
        <w:tab w:val="right" w:pos="7910"/>
      </w:tabs>
      <w:spacing w:before="120" w:after="0"/>
    </w:pPr>
    <w:rPr>
      <w:b/>
      <w:color w:val="FF5900" w:themeColor="accent5"/>
    </w:rPr>
  </w:style>
  <w:style w:type="paragraph" w:styleId="TOC3">
    <w:name w:val="toc 3"/>
    <w:basedOn w:val="Normal"/>
    <w:next w:val="Normal"/>
    <w:autoRedefine/>
    <w:uiPriority w:val="39"/>
    <w:unhideWhenUsed/>
    <w:qFormat/>
    <w:rsid w:val="00B71E46"/>
    <w:pPr>
      <w:tabs>
        <w:tab w:val="right" w:pos="7906"/>
      </w:tabs>
      <w:spacing w:after="0"/>
    </w:pPr>
    <w:rPr>
      <w:b/>
      <w:bCs/>
      <w:noProof/>
    </w:rPr>
  </w:style>
  <w:style w:type="character" w:styleId="Hyperlink">
    <w:name w:val="Hyperlink"/>
    <w:basedOn w:val="DefaultParagraphFont"/>
    <w:uiPriority w:val="99"/>
    <w:unhideWhenUsed/>
    <w:rsid w:val="008D1F5A"/>
    <w:rPr>
      <w:color w:val="007FFF" w:themeColor="hyperlink"/>
      <w:u w:val="single"/>
    </w:rPr>
  </w:style>
  <w:style w:type="character" w:styleId="UnresolvedMention">
    <w:name w:val="Unresolved Mention"/>
    <w:basedOn w:val="DefaultParagraphFont"/>
    <w:uiPriority w:val="99"/>
    <w:semiHidden/>
    <w:unhideWhenUsed/>
    <w:rsid w:val="009B1E0D"/>
    <w:rPr>
      <w:color w:val="605E5C"/>
      <w:shd w:val="clear" w:color="auto" w:fill="E1DFDD"/>
    </w:rPr>
  </w:style>
  <w:style w:type="paragraph" w:customStyle="1" w:styleId="Textemphasis">
    <w:name w:val="Text emphasis"/>
    <w:basedOn w:val="Heading2"/>
    <w:link w:val="TextemphasisChar"/>
    <w:qFormat/>
    <w:rsid w:val="00BC42D1"/>
    <w:rPr>
      <w:rFonts w:ascii="Candara" w:hAnsi="Candara"/>
      <w:b w:val="0"/>
      <w:sz w:val="22"/>
    </w:rPr>
  </w:style>
  <w:style w:type="character" w:customStyle="1" w:styleId="TextemphasisChar">
    <w:name w:val="Text emphasis Char"/>
    <w:basedOn w:val="Heading2Char"/>
    <w:link w:val="Textemphasis"/>
    <w:rsid w:val="00BC42D1"/>
    <w:rPr>
      <w:rFonts w:ascii="Candara" w:eastAsiaTheme="majorEastAsia" w:hAnsi="Candara" w:cs="Times New Roman (Headings CS)"/>
      <w:b w:val="0"/>
      <w:color w:val="FF5900"/>
      <w:spacing w:val="5"/>
      <w:sz w:val="32"/>
      <w:szCs w:val="26"/>
    </w:rPr>
  </w:style>
  <w:style w:type="paragraph" w:customStyle="1" w:styleId="Bullet">
    <w:name w:val="Bullet"/>
    <w:basedOn w:val="Normal"/>
    <w:link w:val="BulletChar"/>
    <w:rsid w:val="00370694"/>
    <w:pPr>
      <w:numPr>
        <w:numId w:val="1"/>
      </w:numPr>
      <w:spacing w:before="120" w:after="0"/>
    </w:pPr>
  </w:style>
  <w:style w:type="character" w:customStyle="1" w:styleId="BulletChar">
    <w:name w:val="Bullet Char"/>
    <w:basedOn w:val="DefaultParagraphFont"/>
    <w:link w:val="Bullet"/>
    <w:rsid w:val="00370694"/>
    <w:rPr>
      <w:rFonts w:ascii="Candara" w:hAnsi="Candara" w:cs="Times New Roman (Body CS)"/>
      <w:color w:val="3F4041" w:themeColor="text2"/>
    </w:rPr>
  </w:style>
  <w:style w:type="table" w:customStyle="1" w:styleId="TableGrid1">
    <w:name w:val="Table Grid1"/>
    <w:basedOn w:val="TableNormal"/>
    <w:next w:val="TableGrid"/>
    <w:uiPriority w:val="39"/>
    <w:rsid w:val="006F2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A2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B0497B"/>
    <w:rPr>
      <w:sz w:val="16"/>
      <w:szCs w:val="16"/>
    </w:rPr>
  </w:style>
  <w:style w:type="paragraph" w:styleId="CommentSubject">
    <w:name w:val="annotation subject"/>
    <w:basedOn w:val="Normal"/>
    <w:next w:val="Normal"/>
    <w:link w:val="CommentSubjectChar"/>
    <w:uiPriority w:val="99"/>
    <w:semiHidden/>
    <w:unhideWhenUsed/>
    <w:rsid w:val="00B006AC"/>
    <w:rPr>
      <w:b/>
      <w:bCs/>
      <w:szCs w:val="20"/>
    </w:rPr>
  </w:style>
  <w:style w:type="character" w:customStyle="1" w:styleId="CommentSubjectChar">
    <w:name w:val="Comment Subject Char"/>
    <w:basedOn w:val="DefaultParagraphFont"/>
    <w:link w:val="CommentSubject"/>
    <w:uiPriority w:val="99"/>
    <w:semiHidden/>
    <w:rsid w:val="00B006AC"/>
    <w:rPr>
      <w:rFonts w:ascii="Candara" w:hAnsi="Candara"/>
      <w:b/>
      <w:bCs/>
      <w:color w:val="00C68E" w:themeColor="text1" w:themeTint="A6"/>
      <w:sz w:val="20"/>
      <w:szCs w:val="20"/>
    </w:rPr>
  </w:style>
  <w:style w:type="paragraph" w:styleId="Revision">
    <w:name w:val="Revision"/>
    <w:hidden/>
    <w:uiPriority w:val="99"/>
    <w:semiHidden/>
    <w:rsid w:val="006A7728"/>
    <w:pPr>
      <w:spacing w:after="0" w:line="240" w:lineRule="auto"/>
    </w:pPr>
    <w:rPr>
      <w:rFonts w:ascii="Candara" w:hAnsi="Candara"/>
      <w:color w:val="00C68E" w:themeColor="text1" w:themeTint="A6"/>
      <w:sz w:val="20"/>
    </w:rPr>
  </w:style>
  <w:style w:type="paragraph" w:customStyle="1" w:styleId="SubBullet">
    <w:name w:val="Sub Bullet"/>
    <w:basedOn w:val="Bullet"/>
    <w:qFormat/>
    <w:rsid w:val="00370694"/>
    <w:pPr>
      <w:numPr>
        <w:numId w:val="6"/>
      </w:numPr>
      <w:spacing w:before="0"/>
    </w:pPr>
  </w:style>
  <w:style w:type="numbering" w:customStyle="1" w:styleId="CurrentList1">
    <w:name w:val="Current List1"/>
    <w:uiPriority w:val="99"/>
    <w:rsid w:val="00370694"/>
    <w:pPr>
      <w:numPr>
        <w:numId w:val="2"/>
      </w:numPr>
    </w:pPr>
  </w:style>
  <w:style w:type="character" w:styleId="FollowedHyperlink">
    <w:name w:val="FollowedHyperlink"/>
    <w:basedOn w:val="DefaultParagraphFont"/>
    <w:uiPriority w:val="99"/>
    <w:semiHidden/>
    <w:unhideWhenUsed/>
    <w:rsid w:val="00062FB1"/>
    <w:rPr>
      <w:color w:val="003754" w:themeColor="followedHyperlink"/>
      <w:u w:val="single"/>
    </w:rPr>
  </w:style>
  <w:style w:type="character" w:customStyle="1" w:styleId="Heading5Char">
    <w:name w:val="Heading 5 Char"/>
    <w:basedOn w:val="DefaultParagraphFont"/>
    <w:link w:val="Heading5"/>
    <w:uiPriority w:val="9"/>
    <w:rsid w:val="004A66BD"/>
    <w:rPr>
      <w:rFonts w:ascii="Gill Sans MT" w:eastAsiaTheme="majorEastAsia" w:hAnsi="Gill Sans MT" w:cs="Times New Roman (Headings CS)"/>
      <w:b/>
      <w:color w:val="003B2A" w:themeColor="accent1"/>
      <w:spacing w:val="5"/>
      <w:szCs w:val="26"/>
    </w:rPr>
  </w:style>
  <w:style w:type="table" w:styleId="ListTable4">
    <w:name w:val="List Table 4"/>
    <w:basedOn w:val="TableNormal"/>
    <w:uiPriority w:val="49"/>
    <w:rsid w:val="000314D2"/>
    <w:pPr>
      <w:spacing w:after="0" w:line="240" w:lineRule="auto"/>
    </w:pPr>
    <w:tblPr>
      <w:tblStyleRowBandSize w:val="1"/>
      <w:tblStyleColBandSize w:val="1"/>
      <w:tblBorders>
        <w:top w:val="single" w:sz="4" w:space="0" w:color="00DFA0" w:themeColor="text1" w:themeTint="99"/>
        <w:left w:val="single" w:sz="4" w:space="0" w:color="00DFA0" w:themeColor="text1" w:themeTint="99"/>
        <w:bottom w:val="single" w:sz="4" w:space="0" w:color="00DFA0" w:themeColor="text1" w:themeTint="99"/>
        <w:right w:val="single" w:sz="4" w:space="0" w:color="00DFA0" w:themeColor="text1" w:themeTint="99"/>
        <w:insideH w:val="single" w:sz="4" w:space="0" w:color="00DFA0" w:themeColor="text1" w:themeTint="99"/>
      </w:tblBorders>
    </w:tblPr>
    <w:tblStylePr w:type="firstRow">
      <w:rPr>
        <w:b/>
        <w:bCs/>
        <w:color w:val="FFFFFF" w:themeColor="background1"/>
      </w:rPr>
      <w:tblPr/>
      <w:tcPr>
        <w:tcBorders>
          <w:top w:val="single" w:sz="4" w:space="0" w:color="002017" w:themeColor="text1"/>
          <w:left w:val="single" w:sz="4" w:space="0" w:color="002017" w:themeColor="text1"/>
          <w:bottom w:val="single" w:sz="4" w:space="0" w:color="002017" w:themeColor="text1"/>
          <w:right w:val="single" w:sz="4" w:space="0" w:color="002017" w:themeColor="text1"/>
          <w:insideH w:val="nil"/>
        </w:tcBorders>
        <w:shd w:val="clear" w:color="auto" w:fill="002017" w:themeFill="text1"/>
      </w:tcPr>
    </w:tblStylePr>
    <w:tblStylePr w:type="lastRow">
      <w:rPr>
        <w:b/>
        <w:bCs/>
      </w:rPr>
      <w:tblPr/>
      <w:tcPr>
        <w:tcBorders>
          <w:top w:val="double" w:sz="4" w:space="0" w:color="00DFA0" w:themeColor="text1" w:themeTint="99"/>
        </w:tcBorders>
      </w:tcPr>
    </w:tblStylePr>
    <w:tblStylePr w:type="firstCol">
      <w:rPr>
        <w:b/>
        <w:bCs/>
      </w:rPr>
    </w:tblStylePr>
    <w:tblStylePr w:type="lastCol">
      <w:rPr>
        <w:b/>
        <w:bCs/>
      </w:rPr>
    </w:tblStylePr>
    <w:tblStylePr w:type="band1Vert">
      <w:tblPr/>
      <w:tcPr>
        <w:shd w:val="clear" w:color="auto" w:fill="9FFFE3" w:themeFill="text1" w:themeFillTint="33"/>
      </w:tcPr>
    </w:tblStylePr>
    <w:tblStylePr w:type="band1Horz">
      <w:tblPr/>
      <w:tcPr>
        <w:shd w:val="clear" w:color="auto" w:fill="9FFFE3" w:themeFill="text1" w:themeFillTint="33"/>
      </w:tcPr>
    </w:tblStylePr>
  </w:style>
  <w:style w:type="table" w:styleId="GridTable3-Accent5">
    <w:name w:val="Grid Table 3 Accent 5"/>
    <w:basedOn w:val="TableNormal"/>
    <w:uiPriority w:val="48"/>
    <w:rsid w:val="002B07AB"/>
    <w:pPr>
      <w:spacing w:after="0" w:line="240" w:lineRule="auto"/>
    </w:pPr>
    <w:tblPr>
      <w:tblStyleRowBandSize w:val="1"/>
      <w:tblStyleColBandSize w:val="1"/>
      <w:tblBorders>
        <w:top w:val="single" w:sz="4" w:space="0" w:color="FF9B66" w:themeColor="accent5" w:themeTint="99"/>
        <w:left w:val="single" w:sz="4" w:space="0" w:color="FF9B66" w:themeColor="accent5" w:themeTint="99"/>
        <w:bottom w:val="single" w:sz="4" w:space="0" w:color="FF9B66" w:themeColor="accent5" w:themeTint="99"/>
        <w:right w:val="single" w:sz="4" w:space="0" w:color="FF9B66" w:themeColor="accent5" w:themeTint="99"/>
        <w:insideH w:val="single" w:sz="4" w:space="0" w:color="FF9B66" w:themeColor="accent5" w:themeTint="99"/>
        <w:insideV w:val="single" w:sz="4" w:space="0" w:color="FF9B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DCC" w:themeFill="accent5" w:themeFillTint="33"/>
      </w:tcPr>
    </w:tblStylePr>
    <w:tblStylePr w:type="band1Horz">
      <w:tblPr/>
      <w:tcPr>
        <w:shd w:val="clear" w:color="auto" w:fill="FFDDCC" w:themeFill="accent5" w:themeFillTint="33"/>
      </w:tcPr>
    </w:tblStylePr>
    <w:tblStylePr w:type="neCell">
      <w:tblPr/>
      <w:tcPr>
        <w:tcBorders>
          <w:bottom w:val="single" w:sz="4" w:space="0" w:color="FF9B66" w:themeColor="accent5" w:themeTint="99"/>
        </w:tcBorders>
      </w:tcPr>
    </w:tblStylePr>
    <w:tblStylePr w:type="nwCell">
      <w:tblPr/>
      <w:tcPr>
        <w:tcBorders>
          <w:bottom w:val="single" w:sz="4" w:space="0" w:color="FF9B66" w:themeColor="accent5" w:themeTint="99"/>
        </w:tcBorders>
      </w:tcPr>
    </w:tblStylePr>
    <w:tblStylePr w:type="seCell">
      <w:tblPr/>
      <w:tcPr>
        <w:tcBorders>
          <w:top w:val="single" w:sz="4" w:space="0" w:color="FF9B66" w:themeColor="accent5" w:themeTint="99"/>
        </w:tcBorders>
      </w:tcPr>
    </w:tblStylePr>
    <w:tblStylePr w:type="swCell">
      <w:tblPr/>
      <w:tcPr>
        <w:tcBorders>
          <w:top w:val="single" w:sz="4" w:space="0" w:color="FF9B66" w:themeColor="accent5" w:themeTint="99"/>
        </w:tcBorders>
      </w:tcPr>
    </w:tblStylePr>
  </w:style>
  <w:style w:type="table" w:styleId="ListTable1Light-Accent3">
    <w:name w:val="List Table 1 Light Accent 3"/>
    <w:basedOn w:val="TableNormal"/>
    <w:uiPriority w:val="46"/>
    <w:rsid w:val="002B07AB"/>
    <w:pPr>
      <w:spacing w:after="0" w:line="240" w:lineRule="auto"/>
    </w:pPr>
    <w:tblPr>
      <w:tblStyleRowBandSize w:val="1"/>
      <w:tblStyleColBandSize w:val="1"/>
    </w:tblPr>
    <w:tblStylePr w:type="firstRow">
      <w:rPr>
        <w:b/>
        <w:bCs/>
      </w:rPr>
      <w:tblPr/>
      <w:tcPr>
        <w:tcBorders>
          <w:bottom w:val="single" w:sz="4" w:space="0" w:color="A0D591" w:themeColor="accent3" w:themeTint="99"/>
        </w:tcBorders>
      </w:tcPr>
    </w:tblStylePr>
    <w:tblStylePr w:type="lastRow">
      <w:rPr>
        <w:b/>
        <w:bCs/>
      </w:rPr>
      <w:tblPr/>
      <w:tcPr>
        <w:tcBorders>
          <w:top w:val="single" w:sz="4" w:space="0" w:color="A0D591" w:themeColor="accent3" w:themeTint="99"/>
        </w:tcBorders>
      </w:tcPr>
    </w:tblStylePr>
    <w:tblStylePr w:type="firstCol">
      <w:rPr>
        <w:b/>
        <w:bCs/>
      </w:rPr>
    </w:tblStylePr>
    <w:tblStylePr w:type="lastCol">
      <w:rPr>
        <w:b/>
        <w:bCs/>
      </w:rPr>
    </w:tblStylePr>
    <w:tblStylePr w:type="band1Vert">
      <w:tblPr/>
      <w:tcPr>
        <w:shd w:val="clear" w:color="auto" w:fill="DFF1DA" w:themeFill="accent3" w:themeFillTint="33"/>
      </w:tcPr>
    </w:tblStylePr>
    <w:tblStylePr w:type="band1Horz">
      <w:tblPr/>
      <w:tcPr>
        <w:shd w:val="clear" w:color="auto" w:fill="DFF1DA" w:themeFill="accent3" w:themeFillTint="33"/>
      </w:tcPr>
    </w:tblStylePr>
  </w:style>
  <w:style w:type="paragraph" w:styleId="NormalWeb">
    <w:name w:val="Normal (Web)"/>
    <w:basedOn w:val="Normal"/>
    <w:uiPriority w:val="99"/>
    <w:semiHidden/>
    <w:unhideWhenUsed/>
    <w:rsid w:val="00C46B37"/>
    <w:pPr>
      <w:spacing w:before="100" w:beforeAutospacing="1" w:after="100" w:afterAutospacing="1"/>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032923"/>
    <w:pPr>
      <w:tabs>
        <w:tab w:val="right" w:pos="7906"/>
      </w:tabs>
      <w:spacing w:after="0"/>
    </w:pPr>
  </w:style>
  <w:style w:type="paragraph" w:styleId="TOC5">
    <w:name w:val="toc 5"/>
    <w:basedOn w:val="Normal"/>
    <w:next w:val="Normal"/>
    <w:autoRedefine/>
    <w:uiPriority w:val="39"/>
    <w:unhideWhenUsed/>
    <w:rsid w:val="000E3420"/>
    <w:pPr>
      <w:tabs>
        <w:tab w:val="right" w:pos="7906"/>
      </w:tabs>
      <w:spacing w:after="0" w:line="259" w:lineRule="auto"/>
    </w:pPr>
    <w:rPr>
      <w:rFonts w:eastAsiaTheme="minorEastAsia"/>
      <w:color w:val="737477" w:themeColor="background2"/>
    </w:rPr>
  </w:style>
  <w:style w:type="paragraph" w:styleId="TOC6">
    <w:name w:val="toc 6"/>
    <w:basedOn w:val="Normal"/>
    <w:next w:val="Normal"/>
    <w:autoRedefine/>
    <w:uiPriority w:val="39"/>
    <w:unhideWhenUsed/>
    <w:rsid w:val="004A66BD"/>
    <w:pPr>
      <w:spacing w:after="100" w:line="259" w:lineRule="auto"/>
      <w:ind w:left="1100"/>
    </w:pPr>
    <w:rPr>
      <w:rFonts w:asciiTheme="minorHAnsi" w:eastAsiaTheme="minorEastAsia" w:hAnsiTheme="minorHAnsi"/>
      <w:color w:val="auto"/>
    </w:rPr>
  </w:style>
  <w:style w:type="paragraph" w:styleId="TOC7">
    <w:name w:val="toc 7"/>
    <w:basedOn w:val="Normal"/>
    <w:next w:val="Normal"/>
    <w:autoRedefine/>
    <w:uiPriority w:val="39"/>
    <w:unhideWhenUsed/>
    <w:rsid w:val="00BD2B1E"/>
    <w:pPr>
      <w:spacing w:after="100" w:line="259" w:lineRule="auto"/>
      <w:ind w:left="1320"/>
    </w:pPr>
    <w:rPr>
      <w:rFonts w:asciiTheme="minorHAnsi" w:eastAsiaTheme="minorEastAsia" w:hAnsiTheme="minorHAnsi"/>
      <w:color w:val="auto"/>
    </w:rPr>
  </w:style>
  <w:style w:type="paragraph" w:styleId="TOC8">
    <w:name w:val="toc 8"/>
    <w:basedOn w:val="Normal"/>
    <w:next w:val="Normal"/>
    <w:autoRedefine/>
    <w:uiPriority w:val="39"/>
    <w:unhideWhenUsed/>
    <w:rsid w:val="00BD2B1E"/>
    <w:pPr>
      <w:spacing w:after="100" w:line="259" w:lineRule="auto"/>
      <w:ind w:left="1540"/>
    </w:pPr>
    <w:rPr>
      <w:rFonts w:asciiTheme="minorHAnsi" w:eastAsiaTheme="minorEastAsia" w:hAnsiTheme="minorHAnsi"/>
      <w:color w:val="auto"/>
    </w:rPr>
  </w:style>
  <w:style w:type="paragraph" w:styleId="TOC9">
    <w:name w:val="toc 9"/>
    <w:basedOn w:val="Normal"/>
    <w:next w:val="Normal"/>
    <w:autoRedefine/>
    <w:uiPriority w:val="39"/>
    <w:unhideWhenUsed/>
    <w:rsid w:val="00BD2B1E"/>
    <w:pPr>
      <w:spacing w:after="100" w:line="259" w:lineRule="auto"/>
      <w:ind w:left="1760"/>
    </w:pPr>
    <w:rPr>
      <w:rFonts w:asciiTheme="minorHAnsi" w:eastAsiaTheme="minorEastAsia" w:hAnsiTheme="minorHAnsi"/>
      <w:color w:val="auto"/>
    </w:rPr>
  </w:style>
  <w:style w:type="paragraph" w:customStyle="1" w:styleId="Table">
    <w:name w:val="Table"/>
    <w:basedOn w:val="Normal"/>
    <w:qFormat/>
    <w:rsid w:val="007A3453"/>
    <w:pPr>
      <w:spacing w:after="0"/>
    </w:pPr>
    <w:rPr>
      <w:rFonts w:ascii="Arial" w:hAnsi="Arial"/>
      <w:sz w:val="16"/>
      <w:szCs w:val="13"/>
    </w:rPr>
  </w:style>
  <w:style w:type="numbering" w:customStyle="1" w:styleId="CurrentList2">
    <w:name w:val="Current List2"/>
    <w:uiPriority w:val="99"/>
    <w:rsid w:val="00370694"/>
    <w:pPr>
      <w:numPr>
        <w:numId w:val="3"/>
      </w:numPr>
    </w:pPr>
  </w:style>
  <w:style w:type="numbering" w:customStyle="1" w:styleId="CurrentList3">
    <w:name w:val="Current List3"/>
    <w:uiPriority w:val="99"/>
    <w:rsid w:val="00370694"/>
    <w:pPr>
      <w:numPr>
        <w:numId w:val="4"/>
      </w:numPr>
    </w:pPr>
  </w:style>
  <w:style w:type="paragraph" w:customStyle="1" w:styleId="SubBullet2">
    <w:name w:val="Sub Bullet 2"/>
    <w:basedOn w:val="SubBullet"/>
    <w:qFormat/>
    <w:rsid w:val="00370694"/>
    <w:pPr>
      <w:numPr>
        <w:numId w:val="8"/>
      </w:numPr>
    </w:pPr>
  </w:style>
  <w:style w:type="numbering" w:customStyle="1" w:styleId="CurrentList4">
    <w:name w:val="Current List4"/>
    <w:uiPriority w:val="99"/>
    <w:rsid w:val="00370694"/>
    <w:pPr>
      <w:numPr>
        <w:numId w:val="5"/>
      </w:numPr>
    </w:pPr>
  </w:style>
  <w:style w:type="numbering" w:customStyle="1" w:styleId="CurrentList5">
    <w:name w:val="Current List5"/>
    <w:uiPriority w:val="99"/>
    <w:rsid w:val="00370694"/>
    <w:pPr>
      <w:numPr>
        <w:numId w:val="7"/>
      </w:numPr>
    </w:pPr>
  </w:style>
  <w:style w:type="paragraph" w:customStyle="1" w:styleId="Numbering">
    <w:name w:val="Numbering"/>
    <w:basedOn w:val="Bullet"/>
    <w:qFormat/>
    <w:rsid w:val="002F3B55"/>
    <w:pPr>
      <w:numPr>
        <w:numId w:val="10"/>
      </w:numPr>
      <w:spacing w:before="200"/>
    </w:pPr>
  </w:style>
  <w:style w:type="numbering" w:customStyle="1" w:styleId="CurrentList6">
    <w:name w:val="Current List6"/>
    <w:uiPriority w:val="99"/>
    <w:rsid w:val="001153D9"/>
    <w:pPr>
      <w:numPr>
        <w:numId w:val="9"/>
      </w:numPr>
    </w:pPr>
  </w:style>
  <w:style w:type="character" w:customStyle="1" w:styleId="Heading6Char">
    <w:name w:val="Heading 6 Char"/>
    <w:basedOn w:val="DefaultParagraphFont"/>
    <w:link w:val="Heading6"/>
    <w:uiPriority w:val="9"/>
    <w:rsid w:val="00016EEC"/>
    <w:rPr>
      <w:rFonts w:ascii="Gill Sans MT" w:eastAsiaTheme="majorEastAsia" w:hAnsi="Gill Sans MT" w:cstheme="majorBidi"/>
      <w:b/>
      <w:color w:val="FF5900" w:themeColor="accent5"/>
    </w:rPr>
  </w:style>
  <w:style w:type="paragraph" w:customStyle="1" w:styleId="TableText">
    <w:name w:val="Table Text"/>
    <w:basedOn w:val="Normal"/>
    <w:qFormat/>
    <w:rsid w:val="00B51D68"/>
    <w:pPr>
      <w:spacing w:after="0" w:line="280" w:lineRule="exact"/>
    </w:pPr>
    <w:rPr>
      <w:rFonts w:ascii="Verdana" w:hAnsi="Verdana"/>
      <w:bCs/>
      <w:spacing w:val="-8"/>
      <w:sz w:val="20"/>
    </w:rPr>
  </w:style>
  <w:style w:type="paragraph" w:customStyle="1" w:styleId="NormalBodyBorder">
    <w:name w:val="Normal Body Border"/>
    <w:basedOn w:val="Normal"/>
    <w:qFormat/>
    <w:rsid w:val="00B71E46"/>
    <w:pPr>
      <w:pBdr>
        <w:top w:val="single" w:sz="4" w:space="11" w:color="003B2A" w:themeColor="accent1"/>
        <w:left w:val="single" w:sz="4" w:space="11" w:color="003B2A" w:themeColor="accent1"/>
        <w:bottom w:val="single" w:sz="4" w:space="11" w:color="003B2A" w:themeColor="accent1"/>
        <w:right w:val="single" w:sz="4" w:space="11" w:color="003B2A" w:themeColor="accent1"/>
      </w:pBdr>
      <w:spacing w:after="280" w:line="280" w:lineRule="exact"/>
      <w:ind w:left="216" w:right="216"/>
    </w:pPr>
  </w:style>
  <w:style w:type="paragraph" w:styleId="ListParagraph">
    <w:name w:val="List Paragraph"/>
    <w:basedOn w:val="Normal"/>
    <w:uiPriority w:val="34"/>
    <w:qFormat/>
    <w:rsid w:val="00B51D68"/>
    <w:pPr>
      <w:spacing w:after="280" w:line="280" w:lineRule="exact"/>
      <w:ind w:left="720"/>
      <w:contextualSpacing/>
    </w:pPr>
    <w:rPr>
      <w:rFonts w:ascii="Verdana" w:hAnsi="Verdana"/>
      <w:color w:val="auto"/>
      <w:spacing w:val="-8"/>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269">
      <w:bodyDiv w:val="1"/>
      <w:marLeft w:val="0"/>
      <w:marRight w:val="0"/>
      <w:marTop w:val="0"/>
      <w:marBottom w:val="0"/>
      <w:divBdr>
        <w:top w:val="none" w:sz="0" w:space="0" w:color="auto"/>
        <w:left w:val="none" w:sz="0" w:space="0" w:color="auto"/>
        <w:bottom w:val="none" w:sz="0" w:space="0" w:color="auto"/>
        <w:right w:val="none" w:sz="0" w:space="0" w:color="auto"/>
      </w:divBdr>
    </w:div>
    <w:div w:id="57628545">
      <w:bodyDiv w:val="1"/>
      <w:marLeft w:val="0"/>
      <w:marRight w:val="0"/>
      <w:marTop w:val="0"/>
      <w:marBottom w:val="0"/>
      <w:divBdr>
        <w:top w:val="none" w:sz="0" w:space="0" w:color="auto"/>
        <w:left w:val="none" w:sz="0" w:space="0" w:color="auto"/>
        <w:bottom w:val="none" w:sz="0" w:space="0" w:color="auto"/>
        <w:right w:val="none" w:sz="0" w:space="0" w:color="auto"/>
      </w:divBdr>
    </w:div>
    <w:div w:id="106509099">
      <w:bodyDiv w:val="1"/>
      <w:marLeft w:val="0"/>
      <w:marRight w:val="0"/>
      <w:marTop w:val="0"/>
      <w:marBottom w:val="0"/>
      <w:divBdr>
        <w:top w:val="none" w:sz="0" w:space="0" w:color="auto"/>
        <w:left w:val="none" w:sz="0" w:space="0" w:color="auto"/>
        <w:bottom w:val="none" w:sz="0" w:space="0" w:color="auto"/>
        <w:right w:val="none" w:sz="0" w:space="0" w:color="auto"/>
      </w:divBdr>
      <w:divsChild>
        <w:div w:id="1151091958">
          <w:marLeft w:val="0"/>
          <w:marRight w:val="0"/>
          <w:marTop w:val="0"/>
          <w:marBottom w:val="0"/>
          <w:divBdr>
            <w:top w:val="none" w:sz="0" w:space="0" w:color="auto"/>
            <w:left w:val="none" w:sz="0" w:space="0" w:color="auto"/>
            <w:bottom w:val="none" w:sz="0" w:space="0" w:color="auto"/>
            <w:right w:val="none" w:sz="0" w:space="0" w:color="auto"/>
          </w:divBdr>
          <w:divsChild>
            <w:div w:id="65227436">
              <w:marLeft w:val="0"/>
              <w:marRight w:val="0"/>
              <w:marTop w:val="0"/>
              <w:marBottom w:val="0"/>
              <w:divBdr>
                <w:top w:val="none" w:sz="0" w:space="0" w:color="auto"/>
                <w:left w:val="none" w:sz="0" w:space="0" w:color="auto"/>
                <w:bottom w:val="none" w:sz="0" w:space="0" w:color="auto"/>
                <w:right w:val="none" w:sz="0" w:space="0" w:color="auto"/>
              </w:divBdr>
              <w:divsChild>
                <w:div w:id="15656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0909">
          <w:marLeft w:val="0"/>
          <w:marRight w:val="0"/>
          <w:marTop w:val="0"/>
          <w:marBottom w:val="0"/>
          <w:divBdr>
            <w:top w:val="none" w:sz="0" w:space="0" w:color="auto"/>
            <w:left w:val="none" w:sz="0" w:space="0" w:color="auto"/>
            <w:bottom w:val="none" w:sz="0" w:space="0" w:color="auto"/>
            <w:right w:val="none" w:sz="0" w:space="0" w:color="auto"/>
          </w:divBdr>
        </w:div>
      </w:divsChild>
    </w:div>
    <w:div w:id="150677075">
      <w:bodyDiv w:val="1"/>
      <w:marLeft w:val="0"/>
      <w:marRight w:val="0"/>
      <w:marTop w:val="0"/>
      <w:marBottom w:val="0"/>
      <w:divBdr>
        <w:top w:val="none" w:sz="0" w:space="0" w:color="auto"/>
        <w:left w:val="none" w:sz="0" w:space="0" w:color="auto"/>
        <w:bottom w:val="none" w:sz="0" w:space="0" w:color="auto"/>
        <w:right w:val="none" w:sz="0" w:space="0" w:color="auto"/>
      </w:divBdr>
    </w:div>
    <w:div w:id="278680893">
      <w:bodyDiv w:val="1"/>
      <w:marLeft w:val="0"/>
      <w:marRight w:val="0"/>
      <w:marTop w:val="0"/>
      <w:marBottom w:val="0"/>
      <w:divBdr>
        <w:top w:val="none" w:sz="0" w:space="0" w:color="auto"/>
        <w:left w:val="none" w:sz="0" w:space="0" w:color="auto"/>
        <w:bottom w:val="none" w:sz="0" w:space="0" w:color="auto"/>
        <w:right w:val="none" w:sz="0" w:space="0" w:color="auto"/>
      </w:divBdr>
    </w:div>
    <w:div w:id="281346383">
      <w:bodyDiv w:val="1"/>
      <w:marLeft w:val="0"/>
      <w:marRight w:val="0"/>
      <w:marTop w:val="0"/>
      <w:marBottom w:val="0"/>
      <w:divBdr>
        <w:top w:val="none" w:sz="0" w:space="0" w:color="auto"/>
        <w:left w:val="none" w:sz="0" w:space="0" w:color="auto"/>
        <w:bottom w:val="none" w:sz="0" w:space="0" w:color="auto"/>
        <w:right w:val="none" w:sz="0" w:space="0" w:color="auto"/>
      </w:divBdr>
    </w:div>
    <w:div w:id="429012859">
      <w:bodyDiv w:val="1"/>
      <w:marLeft w:val="0"/>
      <w:marRight w:val="0"/>
      <w:marTop w:val="0"/>
      <w:marBottom w:val="0"/>
      <w:divBdr>
        <w:top w:val="none" w:sz="0" w:space="0" w:color="auto"/>
        <w:left w:val="none" w:sz="0" w:space="0" w:color="auto"/>
        <w:bottom w:val="none" w:sz="0" w:space="0" w:color="auto"/>
        <w:right w:val="none" w:sz="0" w:space="0" w:color="auto"/>
      </w:divBdr>
    </w:div>
    <w:div w:id="436145659">
      <w:bodyDiv w:val="1"/>
      <w:marLeft w:val="0"/>
      <w:marRight w:val="0"/>
      <w:marTop w:val="0"/>
      <w:marBottom w:val="0"/>
      <w:divBdr>
        <w:top w:val="none" w:sz="0" w:space="0" w:color="auto"/>
        <w:left w:val="none" w:sz="0" w:space="0" w:color="auto"/>
        <w:bottom w:val="none" w:sz="0" w:space="0" w:color="auto"/>
        <w:right w:val="none" w:sz="0" w:space="0" w:color="auto"/>
      </w:divBdr>
    </w:div>
    <w:div w:id="465850971">
      <w:bodyDiv w:val="1"/>
      <w:marLeft w:val="0"/>
      <w:marRight w:val="0"/>
      <w:marTop w:val="0"/>
      <w:marBottom w:val="0"/>
      <w:divBdr>
        <w:top w:val="none" w:sz="0" w:space="0" w:color="auto"/>
        <w:left w:val="none" w:sz="0" w:space="0" w:color="auto"/>
        <w:bottom w:val="none" w:sz="0" w:space="0" w:color="auto"/>
        <w:right w:val="none" w:sz="0" w:space="0" w:color="auto"/>
      </w:divBdr>
    </w:div>
    <w:div w:id="489717024">
      <w:bodyDiv w:val="1"/>
      <w:marLeft w:val="0"/>
      <w:marRight w:val="0"/>
      <w:marTop w:val="0"/>
      <w:marBottom w:val="0"/>
      <w:divBdr>
        <w:top w:val="none" w:sz="0" w:space="0" w:color="auto"/>
        <w:left w:val="none" w:sz="0" w:space="0" w:color="auto"/>
        <w:bottom w:val="none" w:sz="0" w:space="0" w:color="auto"/>
        <w:right w:val="none" w:sz="0" w:space="0" w:color="auto"/>
      </w:divBdr>
      <w:divsChild>
        <w:div w:id="1504934853">
          <w:marLeft w:val="360"/>
          <w:marRight w:val="0"/>
          <w:marTop w:val="0"/>
          <w:marBottom w:val="0"/>
          <w:divBdr>
            <w:top w:val="none" w:sz="0" w:space="0" w:color="auto"/>
            <w:left w:val="none" w:sz="0" w:space="0" w:color="auto"/>
            <w:bottom w:val="none" w:sz="0" w:space="0" w:color="auto"/>
            <w:right w:val="none" w:sz="0" w:space="0" w:color="auto"/>
          </w:divBdr>
        </w:div>
        <w:div w:id="233976587">
          <w:marLeft w:val="360"/>
          <w:marRight w:val="0"/>
          <w:marTop w:val="0"/>
          <w:marBottom w:val="0"/>
          <w:divBdr>
            <w:top w:val="none" w:sz="0" w:space="0" w:color="auto"/>
            <w:left w:val="none" w:sz="0" w:space="0" w:color="auto"/>
            <w:bottom w:val="none" w:sz="0" w:space="0" w:color="auto"/>
            <w:right w:val="none" w:sz="0" w:space="0" w:color="auto"/>
          </w:divBdr>
        </w:div>
        <w:div w:id="506020668">
          <w:marLeft w:val="360"/>
          <w:marRight w:val="0"/>
          <w:marTop w:val="0"/>
          <w:marBottom w:val="0"/>
          <w:divBdr>
            <w:top w:val="none" w:sz="0" w:space="0" w:color="auto"/>
            <w:left w:val="none" w:sz="0" w:space="0" w:color="auto"/>
            <w:bottom w:val="none" w:sz="0" w:space="0" w:color="auto"/>
            <w:right w:val="none" w:sz="0" w:space="0" w:color="auto"/>
          </w:divBdr>
        </w:div>
        <w:div w:id="792677144">
          <w:marLeft w:val="360"/>
          <w:marRight w:val="0"/>
          <w:marTop w:val="0"/>
          <w:marBottom w:val="0"/>
          <w:divBdr>
            <w:top w:val="none" w:sz="0" w:space="0" w:color="auto"/>
            <w:left w:val="none" w:sz="0" w:space="0" w:color="auto"/>
            <w:bottom w:val="none" w:sz="0" w:space="0" w:color="auto"/>
            <w:right w:val="none" w:sz="0" w:space="0" w:color="auto"/>
          </w:divBdr>
        </w:div>
        <w:div w:id="1635404696">
          <w:marLeft w:val="360"/>
          <w:marRight w:val="0"/>
          <w:marTop w:val="0"/>
          <w:marBottom w:val="0"/>
          <w:divBdr>
            <w:top w:val="none" w:sz="0" w:space="0" w:color="auto"/>
            <w:left w:val="none" w:sz="0" w:space="0" w:color="auto"/>
            <w:bottom w:val="none" w:sz="0" w:space="0" w:color="auto"/>
            <w:right w:val="none" w:sz="0" w:space="0" w:color="auto"/>
          </w:divBdr>
        </w:div>
      </w:divsChild>
    </w:div>
    <w:div w:id="686756432">
      <w:bodyDiv w:val="1"/>
      <w:marLeft w:val="0"/>
      <w:marRight w:val="0"/>
      <w:marTop w:val="0"/>
      <w:marBottom w:val="0"/>
      <w:divBdr>
        <w:top w:val="none" w:sz="0" w:space="0" w:color="auto"/>
        <w:left w:val="none" w:sz="0" w:space="0" w:color="auto"/>
        <w:bottom w:val="none" w:sz="0" w:space="0" w:color="auto"/>
        <w:right w:val="none" w:sz="0" w:space="0" w:color="auto"/>
      </w:divBdr>
    </w:div>
    <w:div w:id="691733719">
      <w:bodyDiv w:val="1"/>
      <w:marLeft w:val="0"/>
      <w:marRight w:val="0"/>
      <w:marTop w:val="0"/>
      <w:marBottom w:val="0"/>
      <w:divBdr>
        <w:top w:val="none" w:sz="0" w:space="0" w:color="auto"/>
        <w:left w:val="none" w:sz="0" w:space="0" w:color="auto"/>
        <w:bottom w:val="none" w:sz="0" w:space="0" w:color="auto"/>
        <w:right w:val="none" w:sz="0" w:space="0" w:color="auto"/>
      </w:divBdr>
      <w:divsChild>
        <w:div w:id="1682775299">
          <w:marLeft w:val="446"/>
          <w:marRight w:val="0"/>
          <w:marTop w:val="0"/>
          <w:marBottom w:val="0"/>
          <w:divBdr>
            <w:top w:val="none" w:sz="0" w:space="0" w:color="auto"/>
            <w:left w:val="none" w:sz="0" w:space="0" w:color="auto"/>
            <w:bottom w:val="none" w:sz="0" w:space="0" w:color="auto"/>
            <w:right w:val="none" w:sz="0" w:space="0" w:color="auto"/>
          </w:divBdr>
        </w:div>
        <w:div w:id="815532200">
          <w:marLeft w:val="446"/>
          <w:marRight w:val="0"/>
          <w:marTop w:val="0"/>
          <w:marBottom w:val="0"/>
          <w:divBdr>
            <w:top w:val="none" w:sz="0" w:space="0" w:color="auto"/>
            <w:left w:val="none" w:sz="0" w:space="0" w:color="auto"/>
            <w:bottom w:val="none" w:sz="0" w:space="0" w:color="auto"/>
            <w:right w:val="none" w:sz="0" w:space="0" w:color="auto"/>
          </w:divBdr>
        </w:div>
        <w:div w:id="1197735971">
          <w:marLeft w:val="446"/>
          <w:marRight w:val="0"/>
          <w:marTop w:val="0"/>
          <w:marBottom w:val="0"/>
          <w:divBdr>
            <w:top w:val="none" w:sz="0" w:space="0" w:color="auto"/>
            <w:left w:val="none" w:sz="0" w:space="0" w:color="auto"/>
            <w:bottom w:val="none" w:sz="0" w:space="0" w:color="auto"/>
            <w:right w:val="none" w:sz="0" w:space="0" w:color="auto"/>
          </w:divBdr>
        </w:div>
        <w:div w:id="584340631">
          <w:marLeft w:val="446"/>
          <w:marRight w:val="0"/>
          <w:marTop w:val="0"/>
          <w:marBottom w:val="0"/>
          <w:divBdr>
            <w:top w:val="none" w:sz="0" w:space="0" w:color="auto"/>
            <w:left w:val="none" w:sz="0" w:space="0" w:color="auto"/>
            <w:bottom w:val="none" w:sz="0" w:space="0" w:color="auto"/>
            <w:right w:val="none" w:sz="0" w:space="0" w:color="auto"/>
          </w:divBdr>
        </w:div>
        <w:div w:id="1197351032">
          <w:marLeft w:val="446"/>
          <w:marRight w:val="0"/>
          <w:marTop w:val="0"/>
          <w:marBottom w:val="0"/>
          <w:divBdr>
            <w:top w:val="none" w:sz="0" w:space="0" w:color="auto"/>
            <w:left w:val="none" w:sz="0" w:space="0" w:color="auto"/>
            <w:bottom w:val="none" w:sz="0" w:space="0" w:color="auto"/>
            <w:right w:val="none" w:sz="0" w:space="0" w:color="auto"/>
          </w:divBdr>
        </w:div>
        <w:div w:id="279381708">
          <w:marLeft w:val="446"/>
          <w:marRight w:val="0"/>
          <w:marTop w:val="0"/>
          <w:marBottom w:val="0"/>
          <w:divBdr>
            <w:top w:val="none" w:sz="0" w:space="0" w:color="auto"/>
            <w:left w:val="none" w:sz="0" w:space="0" w:color="auto"/>
            <w:bottom w:val="none" w:sz="0" w:space="0" w:color="auto"/>
            <w:right w:val="none" w:sz="0" w:space="0" w:color="auto"/>
          </w:divBdr>
        </w:div>
        <w:div w:id="1265072834">
          <w:marLeft w:val="446"/>
          <w:marRight w:val="0"/>
          <w:marTop w:val="0"/>
          <w:marBottom w:val="0"/>
          <w:divBdr>
            <w:top w:val="none" w:sz="0" w:space="0" w:color="auto"/>
            <w:left w:val="none" w:sz="0" w:space="0" w:color="auto"/>
            <w:bottom w:val="none" w:sz="0" w:space="0" w:color="auto"/>
            <w:right w:val="none" w:sz="0" w:space="0" w:color="auto"/>
          </w:divBdr>
        </w:div>
      </w:divsChild>
    </w:div>
    <w:div w:id="707072392">
      <w:bodyDiv w:val="1"/>
      <w:marLeft w:val="0"/>
      <w:marRight w:val="0"/>
      <w:marTop w:val="0"/>
      <w:marBottom w:val="0"/>
      <w:divBdr>
        <w:top w:val="none" w:sz="0" w:space="0" w:color="auto"/>
        <w:left w:val="none" w:sz="0" w:space="0" w:color="auto"/>
        <w:bottom w:val="none" w:sz="0" w:space="0" w:color="auto"/>
        <w:right w:val="none" w:sz="0" w:space="0" w:color="auto"/>
      </w:divBdr>
    </w:div>
    <w:div w:id="787815041">
      <w:bodyDiv w:val="1"/>
      <w:marLeft w:val="0"/>
      <w:marRight w:val="0"/>
      <w:marTop w:val="0"/>
      <w:marBottom w:val="0"/>
      <w:divBdr>
        <w:top w:val="none" w:sz="0" w:space="0" w:color="auto"/>
        <w:left w:val="none" w:sz="0" w:space="0" w:color="auto"/>
        <w:bottom w:val="none" w:sz="0" w:space="0" w:color="auto"/>
        <w:right w:val="none" w:sz="0" w:space="0" w:color="auto"/>
      </w:divBdr>
      <w:divsChild>
        <w:div w:id="1534853239">
          <w:marLeft w:val="994"/>
          <w:marRight w:val="0"/>
          <w:marTop w:val="100"/>
          <w:marBottom w:val="0"/>
          <w:divBdr>
            <w:top w:val="none" w:sz="0" w:space="0" w:color="auto"/>
            <w:left w:val="none" w:sz="0" w:space="0" w:color="auto"/>
            <w:bottom w:val="none" w:sz="0" w:space="0" w:color="auto"/>
            <w:right w:val="none" w:sz="0" w:space="0" w:color="auto"/>
          </w:divBdr>
        </w:div>
        <w:div w:id="1038892580">
          <w:marLeft w:val="994"/>
          <w:marRight w:val="0"/>
          <w:marTop w:val="100"/>
          <w:marBottom w:val="0"/>
          <w:divBdr>
            <w:top w:val="none" w:sz="0" w:space="0" w:color="auto"/>
            <w:left w:val="none" w:sz="0" w:space="0" w:color="auto"/>
            <w:bottom w:val="none" w:sz="0" w:space="0" w:color="auto"/>
            <w:right w:val="none" w:sz="0" w:space="0" w:color="auto"/>
          </w:divBdr>
        </w:div>
        <w:div w:id="965158544">
          <w:marLeft w:val="994"/>
          <w:marRight w:val="0"/>
          <w:marTop w:val="100"/>
          <w:marBottom w:val="0"/>
          <w:divBdr>
            <w:top w:val="none" w:sz="0" w:space="0" w:color="auto"/>
            <w:left w:val="none" w:sz="0" w:space="0" w:color="auto"/>
            <w:bottom w:val="none" w:sz="0" w:space="0" w:color="auto"/>
            <w:right w:val="none" w:sz="0" w:space="0" w:color="auto"/>
          </w:divBdr>
        </w:div>
        <w:div w:id="1993370623">
          <w:marLeft w:val="994"/>
          <w:marRight w:val="0"/>
          <w:marTop w:val="100"/>
          <w:marBottom w:val="0"/>
          <w:divBdr>
            <w:top w:val="none" w:sz="0" w:space="0" w:color="auto"/>
            <w:left w:val="none" w:sz="0" w:space="0" w:color="auto"/>
            <w:bottom w:val="none" w:sz="0" w:space="0" w:color="auto"/>
            <w:right w:val="none" w:sz="0" w:space="0" w:color="auto"/>
          </w:divBdr>
        </w:div>
        <w:div w:id="1853883931">
          <w:marLeft w:val="994"/>
          <w:marRight w:val="0"/>
          <w:marTop w:val="100"/>
          <w:marBottom w:val="0"/>
          <w:divBdr>
            <w:top w:val="none" w:sz="0" w:space="0" w:color="auto"/>
            <w:left w:val="none" w:sz="0" w:space="0" w:color="auto"/>
            <w:bottom w:val="none" w:sz="0" w:space="0" w:color="auto"/>
            <w:right w:val="none" w:sz="0" w:space="0" w:color="auto"/>
          </w:divBdr>
        </w:div>
        <w:div w:id="84155849">
          <w:marLeft w:val="994"/>
          <w:marRight w:val="0"/>
          <w:marTop w:val="100"/>
          <w:marBottom w:val="0"/>
          <w:divBdr>
            <w:top w:val="none" w:sz="0" w:space="0" w:color="auto"/>
            <w:left w:val="none" w:sz="0" w:space="0" w:color="auto"/>
            <w:bottom w:val="none" w:sz="0" w:space="0" w:color="auto"/>
            <w:right w:val="none" w:sz="0" w:space="0" w:color="auto"/>
          </w:divBdr>
        </w:div>
      </w:divsChild>
    </w:div>
    <w:div w:id="799492258">
      <w:bodyDiv w:val="1"/>
      <w:marLeft w:val="0"/>
      <w:marRight w:val="0"/>
      <w:marTop w:val="0"/>
      <w:marBottom w:val="0"/>
      <w:divBdr>
        <w:top w:val="none" w:sz="0" w:space="0" w:color="auto"/>
        <w:left w:val="none" w:sz="0" w:space="0" w:color="auto"/>
        <w:bottom w:val="none" w:sz="0" w:space="0" w:color="auto"/>
        <w:right w:val="none" w:sz="0" w:space="0" w:color="auto"/>
      </w:divBdr>
    </w:div>
    <w:div w:id="849103129">
      <w:bodyDiv w:val="1"/>
      <w:marLeft w:val="0"/>
      <w:marRight w:val="0"/>
      <w:marTop w:val="0"/>
      <w:marBottom w:val="0"/>
      <w:divBdr>
        <w:top w:val="none" w:sz="0" w:space="0" w:color="auto"/>
        <w:left w:val="none" w:sz="0" w:space="0" w:color="auto"/>
        <w:bottom w:val="none" w:sz="0" w:space="0" w:color="auto"/>
        <w:right w:val="none" w:sz="0" w:space="0" w:color="auto"/>
      </w:divBdr>
    </w:div>
    <w:div w:id="927229851">
      <w:bodyDiv w:val="1"/>
      <w:marLeft w:val="0"/>
      <w:marRight w:val="0"/>
      <w:marTop w:val="0"/>
      <w:marBottom w:val="0"/>
      <w:divBdr>
        <w:top w:val="none" w:sz="0" w:space="0" w:color="auto"/>
        <w:left w:val="none" w:sz="0" w:space="0" w:color="auto"/>
        <w:bottom w:val="none" w:sz="0" w:space="0" w:color="auto"/>
        <w:right w:val="none" w:sz="0" w:space="0" w:color="auto"/>
      </w:divBdr>
      <w:divsChild>
        <w:div w:id="626354321">
          <w:marLeft w:val="0"/>
          <w:marRight w:val="0"/>
          <w:marTop w:val="150"/>
          <w:marBottom w:val="150"/>
          <w:divBdr>
            <w:top w:val="none" w:sz="0" w:space="0" w:color="auto"/>
            <w:left w:val="none" w:sz="0" w:space="0" w:color="auto"/>
            <w:bottom w:val="none" w:sz="0" w:space="0" w:color="auto"/>
            <w:right w:val="none" w:sz="0" w:space="0" w:color="auto"/>
          </w:divBdr>
        </w:div>
        <w:div w:id="633484098">
          <w:marLeft w:val="0"/>
          <w:marRight w:val="0"/>
          <w:marTop w:val="150"/>
          <w:marBottom w:val="150"/>
          <w:divBdr>
            <w:top w:val="none" w:sz="0" w:space="0" w:color="auto"/>
            <w:left w:val="none" w:sz="0" w:space="0" w:color="auto"/>
            <w:bottom w:val="none" w:sz="0" w:space="0" w:color="auto"/>
            <w:right w:val="none" w:sz="0" w:space="0" w:color="auto"/>
          </w:divBdr>
        </w:div>
        <w:div w:id="283771256">
          <w:marLeft w:val="0"/>
          <w:marRight w:val="0"/>
          <w:marTop w:val="150"/>
          <w:marBottom w:val="150"/>
          <w:divBdr>
            <w:top w:val="none" w:sz="0" w:space="0" w:color="auto"/>
            <w:left w:val="none" w:sz="0" w:space="0" w:color="auto"/>
            <w:bottom w:val="none" w:sz="0" w:space="0" w:color="auto"/>
            <w:right w:val="none" w:sz="0" w:space="0" w:color="auto"/>
          </w:divBdr>
        </w:div>
        <w:div w:id="1309825598">
          <w:marLeft w:val="0"/>
          <w:marRight w:val="0"/>
          <w:marTop w:val="150"/>
          <w:marBottom w:val="150"/>
          <w:divBdr>
            <w:top w:val="none" w:sz="0" w:space="0" w:color="auto"/>
            <w:left w:val="none" w:sz="0" w:space="0" w:color="auto"/>
            <w:bottom w:val="none" w:sz="0" w:space="0" w:color="auto"/>
            <w:right w:val="none" w:sz="0" w:space="0" w:color="auto"/>
          </w:divBdr>
        </w:div>
        <w:div w:id="558252889">
          <w:marLeft w:val="0"/>
          <w:marRight w:val="0"/>
          <w:marTop w:val="150"/>
          <w:marBottom w:val="150"/>
          <w:divBdr>
            <w:top w:val="none" w:sz="0" w:space="0" w:color="auto"/>
            <w:left w:val="none" w:sz="0" w:space="0" w:color="auto"/>
            <w:bottom w:val="none" w:sz="0" w:space="0" w:color="auto"/>
            <w:right w:val="none" w:sz="0" w:space="0" w:color="auto"/>
          </w:divBdr>
        </w:div>
        <w:div w:id="1393190887">
          <w:marLeft w:val="0"/>
          <w:marRight w:val="0"/>
          <w:marTop w:val="150"/>
          <w:marBottom w:val="150"/>
          <w:divBdr>
            <w:top w:val="none" w:sz="0" w:space="0" w:color="auto"/>
            <w:left w:val="none" w:sz="0" w:space="0" w:color="auto"/>
            <w:bottom w:val="none" w:sz="0" w:space="0" w:color="auto"/>
            <w:right w:val="none" w:sz="0" w:space="0" w:color="auto"/>
          </w:divBdr>
        </w:div>
      </w:divsChild>
    </w:div>
    <w:div w:id="936444807">
      <w:bodyDiv w:val="1"/>
      <w:marLeft w:val="0"/>
      <w:marRight w:val="0"/>
      <w:marTop w:val="0"/>
      <w:marBottom w:val="0"/>
      <w:divBdr>
        <w:top w:val="none" w:sz="0" w:space="0" w:color="auto"/>
        <w:left w:val="none" w:sz="0" w:space="0" w:color="auto"/>
        <w:bottom w:val="none" w:sz="0" w:space="0" w:color="auto"/>
        <w:right w:val="none" w:sz="0" w:space="0" w:color="auto"/>
      </w:divBdr>
    </w:div>
    <w:div w:id="952323023">
      <w:bodyDiv w:val="1"/>
      <w:marLeft w:val="0"/>
      <w:marRight w:val="0"/>
      <w:marTop w:val="0"/>
      <w:marBottom w:val="0"/>
      <w:divBdr>
        <w:top w:val="none" w:sz="0" w:space="0" w:color="auto"/>
        <w:left w:val="none" w:sz="0" w:space="0" w:color="auto"/>
        <w:bottom w:val="none" w:sz="0" w:space="0" w:color="auto"/>
        <w:right w:val="none" w:sz="0" w:space="0" w:color="auto"/>
      </w:divBdr>
      <w:divsChild>
        <w:div w:id="778065506">
          <w:marLeft w:val="446"/>
          <w:marRight w:val="0"/>
          <w:marTop w:val="0"/>
          <w:marBottom w:val="0"/>
          <w:divBdr>
            <w:top w:val="none" w:sz="0" w:space="0" w:color="auto"/>
            <w:left w:val="none" w:sz="0" w:space="0" w:color="auto"/>
            <w:bottom w:val="none" w:sz="0" w:space="0" w:color="auto"/>
            <w:right w:val="none" w:sz="0" w:space="0" w:color="auto"/>
          </w:divBdr>
        </w:div>
        <w:div w:id="253168608">
          <w:marLeft w:val="446"/>
          <w:marRight w:val="0"/>
          <w:marTop w:val="0"/>
          <w:marBottom w:val="0"/>
          <w:divBdr>
            <w:top w:val="none" w:sz="0" w:space="0" w:color="auto"/>
            <w:left w:val="none" w:sz="0" w:space="0" w:color="auto"/>
            <w:bottom w:val="none" w:sz="0" w:space="0" w:color="auto"/>
            <w:right w:val="none" w:sz="0" w:space="0" w:color="auto"/>
          </w:divBdr>
        </w:div>
        <w:div w:id="1612275086">
          <w:marLeft w:val="446"/>
          <w:marRight w:val="0"/>
          <w:marTop w:val="0"/>
          <w:marBottom w:val="0"/>
          <w:divBdr>
            <w:top w:val="none" w:sz="0" w:space="0" w:color="auto"/>
            <w:left w:val="none" w:sz="0" w:space="0" w:color="auto"/>
            <w:bottom w:val="none" w:sz="0" w:space="0" w:color="auto"/>
            <w:right w:val="none" w:sz="0" w:space="0" w:color="auto"/>
          </w:divBdr>
        </w:div>
        <w:div w:id="665940438">
          <w:marLeft w:val="446"/>
          <w:marRight w:val="0"/>
          <w:marTop w:val="0"/>
          <w:marBottom w:val="0"/>
          <w:divBdr>
            <w:top w:val="none" w:sz="0" w:space="0" w:color="auto"/>
            <w:left w:val="none" w:sz="0" w:space="0" w:color="auto"/>
            <w:bottom w:val="none" w:sz="0" w:space="0" w:color="auto"/>
            <w:right w:val="none" w:sz="0" w:space="0" w:color="auto"/>
          </w:divBdr>
        </w:div>
        <w:div w:id="653291903">
          <w:marLeft w:val="446"/>
          <w:marRight w:val="0"/>
          <w:marTop w:val="0"/>
          <w:marBottom w:val="0"/>
          <w:divBdr>
            <w:top w:val="none" w:sz="0" w:space="0" w:color="auto"/>
            <w:left w:val="none" w:sz="0" w:space="0" w:color="auto"/>
            <w:bottom w:val="none" w:sz="0" w:space="0" w:color="auto"/>
            <w:right w:val="none" w:sz="0" w:space="0" w:color="auto"/>
          </w:divBdr>
        </w:div>
        <w:div w:id="1923686244">
          <w:marLeft w:val="446"/>
          <w:marRight w:val="0"/>
          <w:marTop w:val="0"/>
          <w:marBottom w:val="0"/>
          <w:divBdr>
            <w:top w:val="none" w:sz="0" w:space="0" w:color="auto"/>
            <w:left w:val="none" w:sz="0" w:space="0" w:color="auto"/>
            <w:bottom w:val="none" w:sz="0" w:space="0" w:color="auto"/>
            <w:right w:val="none" w:sz="0" w:space="0" w:color="auto"/>
          </w:divBdr>
        </w:div>
        <w:div w:id="1548177592">
          <w:marLeft w:val="446"/>
          <w:marRight w:val="0"/>
          <w:marTop w:val="0"/>
          <w:marBottom w:val="0"/>
          <w:divBdr>
            <w:top w:val="none" w:sz="0" w:space="0" w:color="auto"/>
            <w:left w:val="none" w:sz="0" w:space="0" w:color="auto"/>
            <w:bottom w:val="none" w:sz="0" w:space="0" w:color="auto"/>
            <w:right w:val="none" w:sz="0" w:space="0" w:color="auto"/>
          </w:divBdr>
        </w:div>
      </w:divsChild>
    </w:div>
    <w:div w:id="1007055256">
      <w:bodyDiv w:val="1"/>
      <w:marLeft w:val="0"/>
      <w:marRight w:val="0"/>
      <w:marTop w:val="0"/>
      <w:marBottom w:val="0"/>
      <w:divBdr>
        <w:top w:val="none" w:sz="0" w:space="0" w:color="auto"/>
        <w:left w:val="none" w:sz="0" w:space="0" w:color="auto"/>
        <w:bottom w:val="none" w:sz="0" w:space="0" w:color="auto"/>
        <w:right w:val="none" w:sz="0" w:space="0" w:color="auto"/>
      </w:divBdr>
    </w:div>
    <w:div w:id="1055085254">
      <w:bodyDiv w:val="1"/>
      <w:marLeft w:val="0"/>
      <w:marRight w:val="0"/>
      <w:marTop w:val="0"/>
      <w:marBottom w:val="0"/>
      <w:divBdr>
        <w:top w:val="none" w:sz="0" w:space="0" w:color="auto"/>
        <w:left w:val="none" w:sz="0" w:space="0" w:color="auto"/>
        <w:bottom w:val="none" w:sz="0" w:space="0" w:color="auto"/>
        <w:right w:val="none" w:sz="0" w:space="0" w:color="auto"/>
      </w:divBdr>
      <w:divsChild>
        <w:div w:id="894044407">
          <w:marLeft w:val="0"/>
          <w:marRight w:val="0"/>
          <w:marTop w:val="150"/>
          <w:marBottom w:val="150"/>
          <w:divBdr>
            <w:top w:val="none" w:sz="0" w:space="0" w:color="auto"/>
            <w:left w:val="none" w:sz="0" w:space="0" w:color="auto"/>
            <w:bottom w:val="none" w:sz="0" w:space="0" w:color="auto"/>
            <w:right w:val="none" w:sz="0" w:space="0" w:color="auto"/>
          </w:divBdr>
        </w:div>
        <w:div w:id="1726905361">
          <w:marLeft w:val="0"/>
          <w:marRight w:val="0"/>
          <w:marTop w:val="150"/>
          <w:marBottom w:val="150"/>
          <w:divBdr>
            <w:top w:val="none" w:sz="0" w:space="0" w:color="auto"/>
            <w:left w:val="none" w:sz="0" w:space="0" w:color="auto"/>
            <w:bottom w:val="none" w:sz="0" w:space="0" w:color="auto"/>
            <w:right w:val="none" w:sz="0" w:space="0" w:color="auto"/>
          </w:divBdr>
        </w:div>
      </w:divsChild>
    </w:div>
    <w:div w:id="1118908815">
      <w:bodyDiv w:val="1"/>
      <w:marLeft w:val="0"/>
      <w:marRight w:val="0"/>
      <w:marTop w:val="0"/>
      <w:marBottom w:val="0"/>
      <w:divBdr>
        <w:top w:val="none" w:sz="0" w:space="0" w:color="auto"/>
        <w:left w:val="none" w:sz="0" w:space="0" w:color="auto"/>
        <w:bottom w:val="none" w:sz="0" w:space="0" w:color="auto"/>
        <w:right w:val="none" w:sz="0" w:space="0" w:color="auto"/>
      </w:divBdr>
      <w:divsChild>
        <w:div w:id="724916898">
          <w:marLeft w:val="0"/>
          <w:marRight w:val="0"/>
          <w:marTop w:val="150"/>
          <w:marBottom w:val="150"/>
          <w:divBdr>
            <w:top w:val="none" w:sz="0" w:space="0" w:color="auto"/>
            <w:left w:val="none" w:sz="0" w:space="0" w:color="auto"/>
            <w:bottom w:val="none" w:sz="0" w:space="0" w:color="auto"/>
            <w:right w:val="none" w:sz="0" w:space="0" w:color="auto"/>
          </w:divBdr>
        </w:div>
        <w:div w:id="728578350">
          <w:marLeft w:val="0"/>
          <w:marRight w:val="0"/>
          <w:marTop w:val="150"/>
          <w:marBottom w:val="150"/>
          <w:divBdr>
            <w:top w:val="none" w:sz="0" w:space="0" w:color="auto"/>
            <w:left w:val="none" w:sz="0" w:space="0" w:color="auto"/>
            <w:bottom w:val="none" w:sz="0" w:space="0" w:color="auto"/>
            <w:right w:val="none" w:sz="0" w:space="0" w:color="auto"/>
          </w:divBdr>
        </w:div>
      </w:divsChild>
    </w:div>
    <w:div w:id="1145050207">
      <w:bodyDiv w:val="1"/>
      <w:marLeft w:val="0"/>
      <w:marRight w:val="0"/>
      <w:marTop w:val="0"/>
      <w:marBottom w:val="0"/>
      <w:divBdr>
        <w:top w:val="none" w:sz="0" w:space="0" w:color="auto"/>
        <w:left w:val="none" w:sz="0" w:space="0" w:color="auto"/>
        <w:bottom w:val="none" w:sz="0" w:space="0" w:color="auto"/>
        <w:right w:val="none" w:sz="0" w:space="0" w:color="auto"/>
      </w:divBdr>
    </w:div>
    <w:div w:id="1151826054">
      <w:bodyDiv w:val="1"/>
      <w:marLeft w:val="0"/>
      <w:marRight w:val="0"/>
      <w:marTop w:val="0"/>
      <w:marBottom w:val="0"/>
      <w:divBdr>
        <w:top w:val="none" w:sz="0" w:space="0" w:color="auto"/>
        <w:left w:val="none" w:sz="0" w:space="0" w:color="auto"/>
        <w:bottom w:val="none" w:sz="0" w:space="0" w:color="auto"/>
        <w:right w:val="none" w:sz="0" w:space="0" w:color="auto"/>
      </w:divBdr>
    </w:div>
    <w:div w:id="1237477027">
      <w:bodyDiv w:val="1"/>
      <w:marLeft w:val="0"/>
      <w:marRight w:val="0"/>
      <w:marTop w:val="0"/>
      <w:marBottom w:val="0"/>
      <w:divBdr>
        <w:top w:val="none" w:sz="0" w:space="0" w:color="auto"/>
        <w:left w:val="none" w:sz="0" w:space="0" w:color="auto"/>
        <w:bottom w:val="none" w:sz="0" w:space="0" w:color="auto"/>
        <w:right w:val="none" w:sz="0" w:space="0" w:color="auto"/>
      </w:divBdr>
    </w:div>
    <w:div w:id="1279483151">
      <w:bodyDiv w:val="1"/>
      <w:marLeft w:val="0"/>
      <w:marRight w:val="0"/>
      <w:marTop w:val="0"/>
      <w:marBottom w:val="0"/>
      <w:divBdr>
        <w:top w:val="none" w:sz="0" w:space="0" w:color="auto"/>
        <w:left w:val="none" w:sz="0" w:space="0" w:color="auto"/>
        <w:bottom w:val="none" w:sz="0" w:space="0" w:color="auto"/>
        <w:right w:val="none" w:sz="0" w:space="0" w:color="auto"/>
      </w:divBdr>
    </w:div>
    <w:div w:id="1348218521">
      <w:bodyDiv w:val="1"/>
      <w:marLeft w:val="0"/>
      <w:marRight w:val="0"/>
      <w:marTop w:val="0"/>
      <w:marBottom w:val="0"/>
      <w:divBdr>
        <w:top w:val="none" w:sz="0" w:space="0" w:color="auto"/>
        <w:left w:val="none" w:sz="0" w:space="0" w:color="auto"/>
        <w:bottom w:val="none" w:sz="0" w:space="0" w:color="auto"/>
        <w:right w:val="none" w:sz="0" w:space="0" w:color="auto"/>
      </w:divBdr>
    </w:div>
    <w:div w:id="1351645560">
      <w:bodyDiv w:val="1"/>
      <w:marLeft w:val="0"/>
      <w:marRight w:val="0"/>
      <w:marTop w:val="0"/>
      <w:marBottom w:val="0"/>
      <w:divBdr>
        <w:top w:val="none" w:sz="0" w:space="0" w:color="auto"/>
        <w:left w:val="none" w:sz="0" w:space="0" w:color="auto"/>
        <w:bottom w:val="none" w:sz="0" w:space="0" w:color="auto"/>
        <w:right w:val="none" w:sz="0" w:space="0" w:color="auto"/>
      </w:divBdr>
    </w:div>
    <w:div w:id="1421293374">
      <w:bodyDiv w:val="1"/>
      <w:marLeft w:val="0"/>
      <w:marRight w:val="0"/>
      <w:marTop w:val="0"/>
      <w:marBottom w:val="0"/>
      <w:divBdr>
        <w:top w:val="none" w:sz="0" w:space="0" w:color="auto"/>
        <w:left w:val="none" w:sz="0" w:space="0" w:color="auto"/>
        <w:bottom w:val="none" w:sz="0" w:space="0" w:color="auto"/>
        <w:right w:val="none" w:sz="0" w:space="0" w:color="auto"/>
      </w:divBdr>
    </w:div>
    <w:div w:id="1428774358">
      <w:bodyDiv w:val="1"/>
      <w:marLeft w:val="0"/>
      <w:marRight w:val="0"/>
      <w:marTop w:val="0"/>
      <w:marBottom w:val="0"/>
      <w:divBdr>
        <w:top w:val="none" w:sz="0" w:space="0" w:color="auto"/>
        <w:left w:val="none" w:sz="0" w:space="0" w:color="auto"/>
        <w:bottom w:val="none" w:sz="0" w:space="0" w:color="auto"/>
        <w:right w:val="none" w:sz="0" w:space="0" w:color="auto"/>
      </w:divBdr>
    </w:div>
    <w:div w:id="1481842933">
      <w:bodyDiv w:val="1"/>
      <w:marLeft w:val="0"/>
      <w:marRight w:val="0"/>
      <w:marTop w:val="0"/>
      <w:marBottom w:val="0"/>
      <w:divBdr>
        <w:top w:val="none" w:sz="0" w:space="0" w:color="auto"/>
        <w:left w:val="none" w:sz="0" w:space="0" w:color="auto"/>
        <w:bottom w:val="none" w:sz="0" w:space="0" w:color="auto"/>
        <w:right w:val="none" w:sz="0" w:space="0" w:color="auto"/>
      </w:divBdr>
    </w:div>
    <w:div w:id="1487478540">
      <w:bodyDiv w:val="1"/>
      <w:marLeft w:val="0"/>
      <w:marRight w:val="0"/>
      <w:marTop w:val="0"/>
      <w:marBottom w:val="0"/>
      <w:divBdr>
        <w:top w:val="none" w:sz="0" w:space="0" w:color="auto"/>
        <w:left w:val="none" w:sz="0" w:space="0" w:color="auto"/>
        <w:bottom w:val="none" w:sz="0" w:space="0" w:color="auto"/>
        <w:right w:val="none" w:sz="0" w:space="0" w:color="auto"/>
      </w:divBdr>
      <w:divsChild>
        <w:div w:id="1441414816">
          <w:marLeft w:val="0"/>
          <w:marRight w:val="0"/>
          <w:marTop w:val="0"/>
          <w:marBottom w:val="0"/>
          <w:divBdr>
            <w:top w:val="none" w:sz="0" w:space="0" w:color="auto"/>
            <w:left w:val="none" w:sz="0" w:space="0" w:color="auto"/>
            <w:bottom w:val="none" w:sz="0" w:space="0" w:color="auto"/>
            <w:right w:val="none" w:sz="0" w:space="0" w:color="auto"/>
          </w:divBdr>
          <w:divsChild>
            <w:div w:id="2070183140">
              <w:marLeft w:val="0"/>
              <w:marRight w:val="0"/>
              <w:marTop w:val="0"/>
              <w:marBottom w:val="0"/>
              <w:divBdr>
                <w:top w:val="none" w:sz="0" w:space="0" w:color="auto"/>
                <w:left w:val="none" w:sz="0" w:space="0" w:color="auto"/>
                <w:bottom w:val="none" w:sz="0" w:space="0" w:color="auto"/>
                <w:right w:val="none" w:sz="0" w:space="0" w:color="auto"/>
              </w:divBdr>
            </w:div>
          </w:divsChild>
        </w:div>
        <w:div w:id="952781552">
          <w:marLeft w:val="0"/>
          <w:marRight w:val="0"/>
          <w:marTop w:val="0"/>
          <w:marBottom w:val="0"/>
          <w:divBdr>
            <w:top w:val="none" w:sz="0" w:space="0" w:color="auto"/>
            <w:left w:val="none" w:sz="0" w:space="0" w:color="auto"/>
            <w:bottom w:val="none" w:sz="0" w:space="0" w:color="auto"/>
            <w:right w:val="none" w:sz="0" w:space="0" w:color="auto"/>
          </w:divBdr>
          <w:divsChild>
            <w:div w:id="732586616">
              <w:marLeft w:val="0"/>
              <w:marRight w:val="0"/>
              <w:marTop w:val="0"/>
              <w:marBottom w:val="0"/>
              <w:divBdr>
                <w:top w:val="none" w:sz="0" w:space="0" w:color="auto"/>
                <w:left w:val="none" w:sz="0" w:space="0" w:color="auto"/>
                <w:bottom w:val="none" w:sz="0" w:space="0" w:color="auto"/>
                <w:right w:val="none" w:sz="0" w:space="0" w:color="auto"/>
              </w:divBdr>
            </w:div>
          </w:divsChild>
        </w:div>
        <w:div w:id="230888822">
          <w:marLeft w:val="0"/>
          <w:marRight w:val="0"/>
          <w:marTop w:val="0"/>
          <w:marBottom w:val="0"/>
          <w:divBdr>
            <w:top w:val="none" w:sz="0" w:space="0" w:color="auto"/>
            <w:left w:val="none" w:sz="0" w:space="0" w:color="auto"/>
            <w:bottom w:val="none" w:sz="0" w:space="0" w:color="auto"/>
            <w:right w:val="none" w:sz="0" w:space="0" w:color="auto"/>
          </w:divBdr>
          <w:divsChild>
            <w:div w:id="19212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0924">
      <w:bodyDiv w:val="1"/>
      <w:marLeft w:val="0"/>
      <w:marRight w:val="0"/>
      <w:marTop w:val="0"/>
      <w:marBottom w:val="0"/>
      <w:divBdr>
        <w:top w:val="none" w:sz="0" w:space="0" w:color="auto"/>
        <w:left w:val="none" w:sz="0" w:space="0" w:color="auto"/>
        <w:bottom w:val="none" w:sz="0" w:space="0" w:color="auto"/>
        <w:right w:val="none" w:sz="0" w:space="0" w:color="auto"/>
      </w:divBdr>
      <w:divsChild>
        <w:div w:id="1151168088">
          <w:marLeft w:val="0"/>
          <w:marRight w:val="0"/>
          <w:marTop w:val="0"/>
          <w:marBottom w:val="0"/>
          <w:divBdr>
            <w:top w:val="none" w:sz="0" w:space="0" w:color="auto"/>
            <w:left w:val="none" w:sz="0" w:space="0" w:color="auto"/>
            <w:bottom w:val="none" w:sz="0" w:space="0" w:color="auto"/>
            <w:right w:val="none" w:sz="0" w:space="0" w:color="auto"/>
          </w:divBdr>
        </w:div>
      </w:divsChild>
    </w:div>
    <w:div w:id="1612199812">
      <w:bodyDiv w:val="1"/>
      <w:marLeft w:val="0"/>
      <w:marRight w:val="0"/>
      <w:marTop w:val="0"/>
      <w:marBottom w:val="0"/>
      <w:divBdr>
        <w:top w:val="none" w:sz="0" w:space="0" w:color="auto"/>
        <w:left w:val="none" w:sz="0" w:space="0" w:color="auto"/>
        <w:bottom w:val="none" w:sz="0" w:space="0" w:color="auto"/>
        <w:right w:val="none" w:sz="0" w:space="0" w:color="auto"/>
      </w:divBdr>
    </w:div>
    <w:div w:id="1825125132">
      <w:bodyDiv w:val="1"/>
      <w:marLeft w:val="0"/>
      <w:marRight w:val="0"/>
      <w:marTop w:val="0"/>
      <w:marBottom w:val="0"/>
      <w:divBdr>
        <w:top w:val="none" w:sz="0" w:space="0" w:color="auto"/>
        <w:left w:val="none" w:sz="0" w:space="0" w:color="auto"/>
        <w:bottom w:val="none" w:sz="0" w:space="0" w:color="auto"/>
        <w:right w:val="none" w:sz="0" w:space="0" w:color="auto"/>
      </w:divBdr>
    </w:div>
    <w:div w:id="1842698243">
      <w:bodyDiv w:val="1"/>
      <w:marLeft w:val="0"/>
      <w:marRight w:val="0"/>
      <w:marTop w:val="0"/>
      <w:marBottom w:val="0"/>
      <w:divBdr>
        <w:top w:val="none" w:sz="0" w:space="0" w:color="auto"/>
        <w:left w:val="none" w:sz="0" w:space="0" w:color="auto"/>
        <w:bottom w:val="none" w:sz="0" w:space="0" w:color="auto"/>
        <w:right w:val="none" w:sz="0" w:space="0" w:color="auto"/>
      </w:divBdr>
    </w:div>
    <w:div w:id="1855412903">
      <w:bodyDiv w:val="1"/>
      <w:marLeft w:val="0"/>
      <w:marRight w:val="0"/>
      <w:marTop w:val="0"/>
      <w:marBottom w:val="0"/>
      <w:divBdr>
        <w:top w:val="none" w:sz="0" w:space="0" w:color="auto"/>
        <w:left w:val="none" w:sz="0" w:space="0" w:color="auto"/>
        <w:bottom w:val="none" w:sz="0" w:space="0" w:color="auto"/>
        <w:right w:val="none" w:sz="0" w:space="0" w:color="auto"/>
      </w:divBdr>
    </w:div>
    <w:div w:id="1981350212">
      <w:bodyDiv w:val="1"/>
      <w:marLeft w:val="0"/>
      <w:marRight w:val="0"/>
      <w:marTop w:val="0"/>
      <w:marBottom w:val="0"/>
      <w:divBdr>
        <w:top w:val="none" w:sz="0" w:space="0" w:color="auto"/>
        <w:left w:val="none" w:sz="0" w:space="0" w:color="auto"/>
        <w:bottom w:val="none" w:sz="0" w:space="0" w:color="auto"/>
        <w:right w:val="none" w:sz="0" w:space="0" w:color="auto"/>
      </w:divBdr>
    </w:div>
    <w:div w:id="2002805958">
      <w:bodyDiv w:val="1"/>
      <w:marLeft w:val="0"/>
      <w:marRight w:val="0"/>
      <w:marTop w:val="0"/>
      <w:marBottom w:val="0"/>
      <w:divBdr>
        <w:top w:val="none" w:sz="0" w:space="0" w:color="auto"/>
        <w:left w:val="none" w:sz="0" w:space="0" w:color="auto"/>
        <w:bottom w:val="none" w:sz="0" w:space="0" w:color="auto"/>
        <w:right w:val="none" w:sz="0" w:space="0" w:color="auto"/>
      </w:divBdr>
    </w:div>
    <w:div w:id="2050254311">
      <w:bodyDiv w:val="1"/>
      <w:marLeft w:val="0"/>
      <w:marRight w:val="0"/>
      <w:marTop w:val="0"/>
      <w:marBottom w:val="0"/>
      <w:divBdr>
        <w:top w:val="none" w:sz="0" w:space="0" w:color="auto"/>
        <w:left w:val="none" w:sz="0" w:space="0" w:color="auto"/>
        <w:bottom w:val="none" w:sz="0" w:space="0" w:color="auto"/>
        <w:right w:val="none" w:sz="0" w:space="0" w:color="auto"/>
      </w:divBdr>
    </w:div>
    <w:div w:id="2066563086">
      <w:bodyDiv w:val="1"/>
      <w:marLeft w:val="0"/>
      <w:marRight w:val="0"/>
      <w:marTop w:val="0"/>
      <w:marBottom w:val="0"/>
      <w:divBdr>
        <w:top w:val="none" w:sz="0" w:space="0" w:color="auto"/>
        <w:left w:val="none" w:sz="0" w:space="0" w:color="auto"/>
        <w:bottom w:val="none" w:sz="0" w:space="0" w:color="auto"/>
        <w:right w:val="none" w:sz="0" w:space="0" w:color="auto"/>
      </w:divBdr>
      <w:divsChild>
        <w:div w:id="1932622913">
          <w:marLeft w:val="0"/>
          <w:marRight w:val="0"/>
          <w:marTop w:val="0"/>
          <w:marBottom w:val="45"/>
          <w:divBdr>
            <w:top w:val="none" w:sz="0" w:space="0" w:color="auto"/>
            <w:left w:val="none" w:sz="0" w:space="0" w:color="auto"/>
            <w:bottom w:val="none" w:sz="0" w:space="0" w:color="auto"/>
            <w:right w:val="none" w:sz="0" w:space="0" w:color="auto"/>
          </w:divBdr>
        </w:div>
      </w:divsChild>
    </w:div>
    <w:div w:id="2099136031">
      <w:bodyDiv w:val="1"/>
      <w:marLeft w:val="0"/>
      <w:marRight w:val="0"/>
      <w:marTop w:val="0"/>
      <w:marBottom w:val="0"/>
      <w:divBdr>
        <w:top w:val="none" w:sz="0" w:space="0" w:color="auto"/>
        <w:left w:val="none" w:sz="0" w:space="0" w:color="auto"/>
        <w:bottom w:val="none" w:sz="0" w:space="0" w:color="auto"/>
        <w:right w:val="none" w:sz="0" w:space="0" w:color="auto"/>
      </w:divBdr>
    </w:div>
    <w:div w:id="2115325091">
      <w:bodyDiv w:val="1"/>
      <w:marLeft w:val="0"/>
      <w:marRight w:val="0"/>
      <w:marTop w:val="0"/>
      <w:marBottom w:val="0"/>
      <w:divBdr>
        <w:top w:val="none" w:sz="0" w:space="0" w:color="auto"/>
        <w:left w:val="none" w:sz="0" w:space="0" w:color="auto"/>
        <w:bottom w:val="none" w:sz="0" w:space="0" w:color="auto"/>
        <w:right w:val="none" w:sz="0" w:space="0" w:color="auto"/>
      </w:divBdr>
    </w:div>
    <w:div w:id="21459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da.gov/media/71271/downlo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ural.co/"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yj/Library/CloudStorage/OneDrive-SharedLibraries-PopulationHealthPartners,LLC/Metsera%20-%20Documents/04.%20Communications%20Program/Branding/Templates/Word/Metsera_Word_Template_230809_04.dotx" TargetMode="External"/></Relationships>
</file>

<file path=word/theme/theme1.xml><?xml version="1.0" encoding="utf-8"?>
<a:theme xmlns:a="http://schemas.openxmlformats.org/drawingml/2006/main" name="Office Theme">
  <a:themeElements>
    <a:clrScheme name="Metsera">
      <a:dk1>
        <a:srgbClr val="002017"/>
      </a:dk1>
      <a:lt1>
        <a:srgbClr val="FFFFFF"/>
      </a:lt1>
      <a:dk2>
        <a:srgbClr val="3F4041"/>
      </a:dk2>
      <a:lt2>
        <a:srgbClr val="737477"/>
      </a:lt2>
      <a:accent1>
        <a:srgbClr val="003B2A"/>
      </a:accent1>
      <a:accent2>
        <a:srgbClr val="008351"/>
      </a:accent2>
      <a:accent3>
        <a:srgbClr val="61BA49"/>
      </a:accent3>
      <a:accent4>
        <a:srgbClr val="A2E895"/>
      </a:accent4>
      <a:accent5>
        <a:srgbClr val="FF5900"/>
      </a:accent5>
      <a:accent6>
        <a:srgbClr val="F1A33C"/>
      </a:accent6>
      <a:hlink>
        <a:srgbClr val="007FFF"/>
      </a:hlink>
      <a:folHlink>
        <a:srgbClr val="00375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e1d24c5-b878-439b-8570-a7c8ba6bb6e0" xsi:nil="true"/>
    <lcf76f155ced4ddcb4097134ff3c332f xmlns="d8c535c6-63a4-4339-b449-26eeb0d3d3cb">
      <Terms xmlns="http://schemas.microsoft.com/office/infopath/2007/PartnerControls"/>
    </lcf76f155ced4ddcb4097134ff3c332f>
    <Reason xmlns="d8c535c6-63a4-4339-b449-26eeb0d3d3cb" xsi:nil="true"/>
    <Note xmlns="d8c535c6-63a4-4339-b449-26eeb0d3d3c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3B5AC5FBBB2C4DB9BE0ED4E2D9D977" ma:contentTypeVersion="16" ma:contentTypeDescription="Create a new document." ma:contentTypeScope="" ma:versionID="96c1099b2a8cc80e3a2a2c9d494c4ea7">
  <xsd:schema xmlns:xsd="http://www.w3.org/2001/XMLSchema" xmlns:xs="http://www.w3.org/2001/XMLSchema" xmlns:p="http://schemas.microsoft.com/office/2006/metadata/properties" xmlns:ns2="d8c535c6-63a4-4339-b449-26eeb0d3d3cb" xmlns:ns3="ce1d24c5-b878-439b-8570-a7c8ba6bb6e0" targetNamespace="http://schemas.microsoft.com/office/2006/metadata/properties" ma:root="true" ma:fieldsID="573075f82de53820268ad61c3f17a697" ns2:_="" ns3:_="">
    <xsd:import namespace="d8c535c6-63a4-4339-b449-26eeb0d3d3cb"/>
    <xsd:import namespace="ce1d24c5-b878-439b-8570-a7c8ba6bb6e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Reason" minOccurs="0"/>
                <xsd:element ref="ns2:MediaLengthInSeconds" minOccurs="0"/>
                <xsd:element ref="ns2:N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535c6-63a4-4339-b449-26eeb0d3d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88fe80d-a298-4146-b3b6-c61f938191a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Reason" ma:index="21" nillable="true" ma:displayName="Reason" ma:description="Final Review prior to going LIVE" ma:format="Dropdown" ma:internalName="Reason">
      <xsd:simpleType>
        <xsd:restriction base="dms:Text">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element name="Note" ma:index="23" nillable="true" ma:displayName="Note" ma:format="Dropdown" ma:internalName="Not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1d24c5-b878-439b-8570-a7c8ba6bb6e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52ac7264-13b3-4ad4-bce5-4d183213b293}" ma:internalName="TaxCatchAll" ma:showField="CatchAllData" ma:web="ce1d24c5-b878-439b-8570-a7c8ba6bb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0FBF6-9F2E-4420-BD37-07C4CBD519F0}">
  <ds:schemaRefs>
    <ds:schemaRef ds:uri="http://schemas.microsoft.com/office/2006/metadata/properties"/>
    <ds:schemaRef ds:uri="http://schemas.microsoft.com/office/infopath/2007/PartnerControls"/>
    <ds:schemaRef ds:uri="ce1d24c5-b878-439b-8570-a7c8ba6bb6e0"/>
    <ds:schemaRef ds:uri="d8c535c6-63a4-4339-b449-26eeb0d3d3cb"/>
  </ds:schemaRefs>
</ds:datastoreItem>
</file>

<file path=customXml/itemProps2.xml><?xml version="1.0" encoding="utf-8"?>
<ds:datastoreItem xmlns:ds="http://schemas.openxmlformats.org/officeDocument/2006/customXml" ds:itemID="{2AD7BDB4-EB99-4545-9821-AA7BF34A3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535c6-63a4-4339-b449-26eeb0d3d3cb"/>
    <ds:schemaRef ds:uri="ce1d24c5-b878-439b-8570-a7c8ba6bb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88CFD3-1754-4182-8F44-A42A6EB56BA7}">
  <ds:schemaRefs>
    <ds:schemaRef ds:uri="http://schemas.microsoft.com/sharepoint/v3/contenttype/forms"/>
  </ds:schemaRefs>
</ds:datastoreItem>
</file>

<file path=customXml/itemProps4.xml><?xml version="1.0" encoding="utf-8"?>
<ds:datastoreItem xmlns:ds="http://schemas.openxmlformats.org/officeDocument/2006/customXml" ds:itemID="{C183DA51-9620-4AA5-A8C1-7AC0F621F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Metsera_Word_Template_230809_04.dotx</Template>
  <TotalTime>0</TotalTime>
  <Pages>20</Pages>
  <Words>4495</Words>
  <Characters>25624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Jayj Walsh</cp:lastModifiedBy>
  <cp:revision>2</cp:revision>
  <cp:lastPrinted>2023-04-05T18:21:00Z</cp:lastPrinted>
  <dcterms:created xsi:type="dcterms:W3CDTF">2023-12-21T21:47:00Z</dcterms:created>
  <dcterms:modified xsi:type="dcterms:W3CDTF">2023-12-21T21:47:00Z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0x010100723B5AC5FBBB2C4DB9BE0ED4E2D9D977</vt:lpwstr>
  </property>
  <property fmtid="{D5CDD505-2E9C-101B-9397-08002B2CF9AE}" pid="3" name="MediaServiceImageTags">
    <vt:lpwstr/>
  </property>
</Properties>
</file>